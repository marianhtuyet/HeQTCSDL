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5E265" w14:textId="77777777" w:rsidR="00560A66" w:rsidRPr="009E2F6B" w:rsidRDefault="006B7765" w:rsidP="006B7765">
      <w:pPr>
        <w:jc w:val="center"/>
        <w:rPr>
          <w:rFonts w:ascii="Times New Roman" w:hAnsi="Times New Roman" w:cs="Times New Roman"/>
          <w:sz w:val="28"/>
        </w:rPr>
      </w:pPr>
      <w:bookmarkStart w:id="0" w:name="_Hlk532421332"/>
      <w:bookmarkEnd w:id="0"/>
      <w:r w:rsidRPr="009E2F6B">
        <w:rPr>
          <w:rFonts w:ascii="Times New Roman" w:hAnsi="Times New Roman" w:cs="Times New Roman"/>
          <w:sz w:val="28"/>
        </w:rPr>
        <w:t>ĐẠI HỌC QUỐC GIA THÀNH PHỐ HỒ CHÍ MINH</w:t>
      </w:r>
    </w:p>
    <w:p w14:paraId="1E2B0EF7" w14:textId="77777777" w:rsidR="006B7765" w:rsidRPr="009E2F6B" w:rsidRDefault="006B7765" w:rsidP="006B7765">
      <w:pPr>
        <w:jc w:val="center"/>
        <w:rPr>
          <w:rFonts w:ascii="Times New Roman" w:hAnsi="Times New Roman" w:cs="Times New Roman"/>
          <w:b/>
          <w:sz w:val="28"/>
        </w:rPr>
      </w:pPr>
      <w:r w:rsidRPr="009E2F6B">
        <w:rPr>
          <w:rFonts w:ascii="Times New Roman" w:hAnsi="Times New Roman" w:cs="Times New Roman"/>
          <w:b/>
          <w:sz w:val="28"/>
        </w:rPr>
        <w:t>TRƯỜNG ĐẠI HỌC CÔNG NGHỆ THÔNG TIN</w:t>
      </w:r>
    </w:p>
    <w:p w14:paraId="74E9DE23" w14:textId="77777777" w:rsidR="006B7765" w:rsidRPr="009E2F6B" w:rsidRDefault="006B7765" w:rsidP="006B7765">
      <w:pPr>
        <w:jc w:val="center"/>
        <w:rPr>
          <w:rFonts w:ascii="Times New Roman" w:hAnsi="Times New Roman" w:cs="Times New Roman"/>
          <w:b/>
          <w:sz w:val="28"/>
        </w:rPr>
      </w:pPr>
    </w:p>
    <w:p w14:paraId="4AFBDEB3" w14:textId="77777777" w:rsidR="00560A66" w:rsidRPr="009E2F6B" w:rsidRDefault="006B7765" w:rsidP="006B7765">
      <w:pPr>
        <w:jc w:val="center"/>
        <w:rPr>
          <w:rFonts w:ascii="Times New Roman" w:hAnsi="Times New Roman" w:cs="Times New Roman"/>
        </w:rPr>
      </w:pPr>
      <w:r w:rsidRPr="009E2F6B">
        <w:rPr>
          <w:rFonts w:ascii="Times New Roman" w:hAnsi="Times New Roman" w:cs="Times New Roman"/>
          <w:b/>
          <w:noProof/>
          <w:sz w:val="28"/>
        </w:rPr>
        <w:drawing>
          <wp:inline distT="0" distB="0" distL="0" distR="0" wp14:anchorId="4812EAB2" wp14:editId="18C298D7">
            <wp:extent cx="1174113" cy="9715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4542" cy="980179"/>
                    </a:xfrm>
                    <a:prstGeom prst="rect">
                      <a:avLst/>
                    </a:prstGeom>
                  </pic:spPr>
                </pic:pic>
              </a:graphicData>
            </a:graphic>
          </wp:inline>
        </w:drawing>
      </w:r>
    </w:p>
    <w:p w14:paraId="3B9B47C7" w14:textId="77777777" w:rsidR="00386B7E" w:rsidRPr="009E2F6B" w:rsidRDefault="00386B7E" w:rsidP="001645DA">
      <w:pPr>
        <w:jc w:val="right"/>
        <w:rPr>
          <w:rFonts w:ascii="Times New Roman" w:hAnsi="Times New Roman" w:cs="Times New Roman"/>
        </w:rPr>
      </w:pPr>
    </w:p>
    <w:p w14:paraId="4F1D7376" w14:textId="77777777" w:rsidR="00560A66" w:rsidRPr="009E2F6B" w:rsidRDefault="00560A66" w:rsidP="001645DA">
      <w:pPr>
        <w:jc w:val="right"/>
        <w:rPr>
          <w:rFonts w:ascii="Times New Roman" w:hAnsi="Times New Roman" w:cs="Times New Roman"/>
        </w:rPr>
      </w:pPr>
    </w:p>
    <w:p w14:paraId="37E34B5C" w14:textId="77777777" w:rsidR="00871123" w:rsidRPr="009E2F6B" w:rsidRDefault="00871123" w:rsidP="001645DA">
      <w:pPr>
        <w:jc w:val="right"/>
        <w:rPr>
          <w:rFonts w:ascii="Times New Roman" w:hAnsi="Times New Roman" w:cs="Times New Roman"/>
        </w:rPr>
      </w:pPr>
    </w:p>
    <w:p w14:paraId="25CEEBEE" w14:textId="77777777" w:rsidR="00871123" w:rsidRPr="009E2F6B" w:rsidRDefault="00871123" w:rsidP="001645DA">
      <w:pPr>
        <w:jc w:val="right"/>
        <w:rPr>
          <w:rFonts w:ascii="Times New Roman" w:hAnsi="Times New Roman" w:cs="Times New Roman"/>
        </w:rPr>
      </w:pPr>
    </w:p>
    <w:p w14:paraId="0E3DC555" w14:textId="77777777" w:rsidR="00560A66" w:rsidRPr="009E2F6B" w:rsidRDefault="00560A66" w:rsidP="001645DA">
      <w:pPr>
        <w:tabs>
          <w:tab w:val="left" w:pos="6990"/>
        </w:tabs>
        <w:jc w:val="right"/>
        <w:rPr>
          <w:rFonts w:ascii="Times New Roman" w:hAnsi="Times New Roman" w:cs="Times New Roman"/>
        </w:rPr>
      </w:pPr>
    </w:p>
    <w:p w14:paraId="04F4AD30" w14:textId="77777777" w:rsidR="00E67F96" w:rsidRDefault="00FB151B" w:rsidP="00545E87">
      <w:pPr>
        <w:jc w:val="center"/>
        <w:rPr>
          <w:rFonts w:ascii="Times New Roman" w:hAnsi="Times New Roman" w:cs="Times New Roman"/>
          <w:sz w:val="52"/>
          <w:szCs w:val="52"/>
        </w:rPr>
      </w:pPr>
      <w:r w:rsidRPr="009E2F6B">
        <w:rPr>
          <w:rFonts w:ascii="Times New Roman" w:hAnsi="Times New Roman" w:cs="Times New Roman"/>
          <w:sz w:val="52"/>
          <w:szCs w:val="52"/>
        </w:rPr>
        <w:t>Thiết kế hướng đối tượng với UML</w:t>
      </w:r>
      <w:r w:rsidR="00560A66" w:rsidRPr="009E2F6B">
        <w:rPr>
          <w:rFonts w:ascii="Times New Roman" w:hAnsi="Times New Roman" w:cs="Times New Roman"/>
          <w:sz w:val="52"/>
          <w:szCs w:val="52"/>
        </w:rPr>
        <w:t xml:space="preserve">  </w:t>
      </w:r>
    </w:p>
    <w:p w14:paraId="791386C0" w14:textId="3D6C75EC" w:rsidR="00FB151B" w:rsidRPr="009E2F6B" w:rsidRDefault="00FB151B" w:rsidP="00545E87">
      <w:pPr>
        <w:jc w:val="center"/>
        <w:rPr>
          <w:rFonts w:ascii="Times New Roman" w:hAnsi="Times New Roman" w:cs="Times New Roman"/>
          <w:sz w:val="52"/>
          <w:szCs w:val="52"/>
        </w:rPr>
      </w:pPr>
      <w:r w:rsidRPr="009E2F6B">
        <w:rPr>
          <w:rFonts w:ascii="Times New Roman" w:hAnsi="Times New Roman" w:cs="Times New Roman"/>
          <w:sz w:val="52"/>
          <w:szCs w:val="52"/>
        </w:rPr>
        <w:t>Quản lý chuyến đi chơi của</w:t>
      </w:r>
    </w:p>
    <w:p w14:paraId="72C8065F" w14:textId="4B939DA4" w:rsidR="00560A66" w:rsidRPr="009E2F6B" w:rsidRDefault="00FB151B" w:rsidP="00545E87">
      <w:pPr>
        <w:jc w:val="center"/>
        <w:rPr>
          <w:rFonts w:ascii="Times New Roman" w:hAnsi="Times New Roman" w:cs="Times New Roman"/>
          <w:sz w:val="52"/>
          <w:szCs w:val="52"/>
          <w:lang w:val="fr-FR"/>
        </w:rPr>
      </w:pPr>
      <w:proofErr w:type="gramStart"/>
      <w:r w:rsidRPr="009E2F6B">
        <w:rPr>
          <w:rFonts w:ascii="Times New Roman" w:hAnsi="Times New Roman" w:cs="Times New Roman"/>
          <w:sz w:val="52"/>
          <w:szCs w:val="52"/>
          <w:lang w:val="fr-FR"/>
        </w:rPr>
        <w:t>trẻ</w:t>
      </w:r>
      <w:proofErr w:type="gramEnd"/>
      <w:r w:rsidRPr="009E2F6B">
        <w:rPr>
          <w:rFonts w:ascii="Times New Roman" w:hAnsi="Times New Roman" w:cs="Times New Roman"/>
          <w:sz w:val="52"/>
          <w:szCs w:val="52"/>
          <w:lang w:val="fr-FR"/>
        </w:rPr>
        <w:t xml:space="preserve"> mầm non</w:t>
      </w:r>
    </w:p>
    <w:p w14:paraId="40C11D73" w14:textId="77777777" w:rsidR="00FB151B" w:rsidRPr="009E2F6B" w:rsidRDefault="00FB151B" w:rsidP="004D08AD">
      <w:pPr>
        <w:jc w:val="right"/>
        <w:rPr>
          <w:rFonts w:ascii="Times New Roman" w:hAnsi="Times New Roman" w:cs="Times New Roman"/>
          <w:sz w:val="52"/>
          <w:szCs w:val="52"/>
          <w:lang w:val="fr-FR"/>
        </w:rPr>
      </w:pPr>
    </w:p>
    <w:p w14:paraId="7EA96910" w14:textId="3E3EF474" w:rsidR="00560A66" w:rsidRPr="009E2F6B" w:rsidRDefault="004D08AD" w:rsidP="004D08AD">
      <w:pPr>
        <w:tabs>
          <w:tab w:val="left" w:pos="6990"/>
        </w:tabs>
        <w:ind w:firstLine="1800"/>
        <w:jc w:val="left"/>
        <w:rPr>
          <w:rFonts w:ascii="Times New Roman" w:hAnsi="Times New Roman" w:cs="Times New Roman"/>
          <w:noProof/>
          <w:sz w:val="36"/>
          <w:szCs w:val="36"/>
          <w:lang w:val="fr-FR"/>
        </w:rPr>
      </w:pPr>
      <w:r w:rsidRPr="009E2F6B">
        <w:rPr>
          <w:rFonts w:ascii="Times New Roman" w:hAnsi="Times New Roman" w:cs="Times New Roman"/>
          <w:noProof/>
          <w:sz w:val="36"/>
          <w:szCs w:val="36"/>
          <w:lang w:val="fr-FR"/>
        </w:rPr>
        <w:t>GVHD:</w:t>
      </w:r>
      <w:r w:rsidR="00FB151B" w:rsidRPr="009E2F6B">
        <w:rPr>
          <w:rFonts w:ascii="Times New Roman" w:hAnsi="Times New Roman" w:cs="Times New Roman"/>
          <w:noProof/>
          <w:sz w:val="36"/>
          <w:szCs w:val="36"/>
          <w:lang w:val="fr-FR"/>
        </w:rPr>
        <w:t xml:space="preserve"> Dương Phi Long</w:t>
      </w:r>
    </w:p>
    <w:p w14:paraId="44308313" w14:textId="36AFB83B" w:rsidR="00560A66" w:rsidRPr="009E2F6B" w:rsidRDefault="004D08AD" w:rsidP="004D08AD">
      <w:pPr>
        <w:tabs>
          <w:tab w:val="left" w:pos="6990"/>
        </w:tabs>
        <w:ind w:firstLine="1800"/>
        <w:jc w:val="left"/>
        <w:rPr>
          <w:rFonts w:ascii="Times New Roman" w:hAnsi="Times New Roman" w:cs="Times New Roman"/>
          <w:sz w:val="36"/>
          <w:szCs w:val="36"/>
          <w:lang w:val="fr-FR"/>
        </w:rPr>
      </w:pPr>
      <w:r w:rsidRPr="009E2F6B">
        <w:rPr>
          <w:rFonts w:ascii="Times New Roman" w:hAnsi="Times New Roman" w:cs="Times New Roman"/>
          <w:noProof/>
          <w:sz w:val="36"/>
          <w:szCs w:val="36"/>
          <w:lang w:val="fr-FR"/>
        </w:rPr>
        <w:t>Tên Nhóm</w:t>
      </w:r>
      <w:r w:rsidR="00DB0C50" w:rsidRPr="009E2F6B">
        <w:rPr>
          <w:rFonts w:ascii="Times New Roman" w:hAnsi="Times New Roman" w:cs="Times New Roman"/>
          <w:noProof/>
          <w:sz w:val="36"/>
          <w:szCs w:val="36"/>
          <w:lang w:val="vi-VN"/>
        </w:rPr>
        <w:t xml:space="preserve">: </w:t>
      </w:r>
      <w:r w:rsidR="00FB151B" w:rsidRPr="009E2F6B">
        <w:rPr>
          <w:rFonts w:ascii="Times New Roman" w:hAnsi="Times New Roman" w:cs="Times New Roman"/>
          <w:noProof/>
          <w:sz w:val="36"/>
          <w:szCs w:val="36"/>
          <w:lang w:val="fr-FR"/>
        </w:rPr>
        <w:t>Nhóm 3</w:t>
      </w:r>
    </w:p>
    <w:p w14:paraId="142137E9" w14:textId="77777777" w:rsidR="004D08AD" w:rsidRPr="009E2F6B" w:rsidRDefault="004D08AD" w:rsidP="004D08AD">
      <w:pPr>
        <w:tabs>
          <w:tab w:val="left" w:pos="6990"/>
        </w:tabs>
        <w:ind w:firstLine="1800"/>
        <w:jc w:val="left"/>
        <w:rPr>
          <w:rFonts w:ascii="Times New Roman" w:hAnsi="Times New Roman" w:cs="Times New Roman"/>
          <w:sz w:val="36"/>
          <w:szCs w:val="36"/>
          <w:lang w:val="fr-FR"/>
        </w:rPr>
      </w:pPr>
      <w:r w:rsidRPr="009E2F6B">
        <w:rPr>
          <w:rFonts w:ascii="Times New Roman" w:hAnsi="Times New Roman" w:cs="Times New Roman"/>
          <w:sz w:val="36"/>
          <w:szCs w:val="36"/>
          <w:lang w:val="fr-FR"/>
        </w:rPr>
        <w:t xml:space="preserve">Tên thành </w:t>
      </w:r>
      <w:proofErr w:type="gramStart"/>
      <w:r w:rsidRPr="009E2F6B">
        <w:rPr>
          <w:rFonts w:ascii="Times New Roman" w:hAnsi="Times New Roman" w:cs="Times New Roman"/>
          <w:sz w:val="36"/>
          <w:szCs w:val="36"/>
          <w:lang w:val="fr-FR"/>
        </w:rPr>
        <w:t>viên</w:t>
      </w:r>
      <w:r w:rsidR="00560A66" w:rsidRPr="009E2F6B">
        <w:rPr>
          <w:rFonts w:ascii="Times New Roman" w:hAnsi="Times New Roman" w:cs="Times New Roman"/>
          <w:sz w:val="36"/>
          <w:szCs w:val="36"/>
          <w:lang w:val="fr-FR"/>
        </w:rPr>
        <w:t>:</w:t>
      </w:r>
      <w:proofErr w:type="gramEnd"/>
    </w:p>
    <w:p w14:paraId="596AAE79" w14:textId="479E8260" w:rsidR="00560A66" w:rsidRPr="009E2F6B" w:rsidRDefault="00FB151B" w:rsidP="006771AD">
      <w:pPr>
        <w:pStyle w:val="ListParagraph"/>
        <w:numPr>
          <w:ilvl w:val="0"/>
          <w:numId w:val="10"/>
        </w:numPr>
        <w:ind w:firstLine="1800"/>
        <w:jc w:val="left"/>
        <w:rPr>
          <w:rFonts w:ascii="Times New Roman" w:hAnsi="Times New Roman" w:cs="Times New Roman"/>
          <w:sz w:val="36"/>
          <w:szCs w:val="36"/>
        </w:rPr>
      </w:pPr>
      <w:r w:rsidRPr="009E2F6B">
        <w:rPr>
          <w:rFonts w:ascii="Times New Roman" w:hAnsi="Times New Roman" w:cs="Times New Roman"/>
          <w:sz w:val="36"/>
          <w:szCs w:val="36"/>
        </w:rPr>
        <w:t>Mai Thụy Ánh Tuyết - 16521409</w:t>
      </w:r>
    </w:p>
    <w:p w14:paraId="6CB44713" w14:textId="0161AB0D" w:rsidR="004D08AD" w:rsidRPr="009E2F6B" w:rsidRDefault="00FB151B" w:rsidP="006771AD">
      <w:pPr>
        <w:pStyle w:val="ListParagraph"/>
        <w:numPr>
          <w:ilvl w:val="0"/>
          <w:numId w:val="10"/>
        </w:numPr>
        <w:ind w:firstLine="1800"/>
        <w:jc w:val="left"/>
        <w:rPr>
          <w:rFonts w:ascii="Times New Roman" w:hAnsi="Times New Roman" w:cs="Times New Roman"/>
          <w:sz w:val="36"/>
          <w:szCs w:val="36"/>
        </w:rPr>
      </w:pPr>
      <w:proofErr w:type="spellStart"/>
      <w:r w:rsidRPr="009E2F6B">
        <w:rPr>
          <w:rFonts w:ascii="Times New Roman" w:hAnsi="Times New Roman" w:cs="Times New Roman"/>
          <w:sz w:val="36"/>
          <w:szCs w:val="36"/>
        </w:rPr>
        <w:t>Nguyễn</w:t>
      </w:r>
      <w:proofErr w:type="spellEnd"/>
      <w:r w:rsidRPr="009E2F6B">
        <w:rPr>
          <w:rFonts w:ascii="Times New Roman" w:hAnsi="Times New Roman" w:cs="Times New Roman"/>
          <w:sz w:val="36"/>
          <w:szCs w:val="36"/>
        </w:rPr>
        <w:t xml:space="preserve"> Đức Tùng - 16521396</w:t>
      </w:r>
    </w:p>
    <w:p w14:paraId="5B178C0D" w14:textId="7D8629F9" w:rsidR="004D08AD" w:rsidRPr="009E2F6B" w:rsidRDefault="00FB151B" w:rsidP="006771AD">
      <w:pPr>
        <w:pStyle w:val="ListParagraph"/>
        <w:numPr>
          <w:ilvl w:val="0"/>
          <w:numId w:val="10"/>
        </w:numPr>
        <w:ind w:firstLine="1800"/>
        <w:jc w:val="left"/>
        <w:rPr>
          <w:rFonts w:ascii="Times New Roman" w:hAnsi="Times New Roman" w:cs="Times New Roman"/>
          <w:sz w:val="36"/>
          <w:szCs w:val="36"/>
        </w:rPr>
      </w:pPr>
      <w:r w:rsidRPr="009E2F6B">
        <w:rPr>
          <w:rFonts w:ascii="Times New Roman" w:hAnsi="Times New Roman" w:cs="Times New Roman"/>
          <w:sz w:val="36"/>
          <w:szCs w:val="36"/>
        </w:rPr>
        <w:t>Hà Thanh Đoàn - 16520289</w:t>
      </w:r>
    </w:p>
    <w:p w14:paraId="3164BB25" w14:textId="77777777" w:rsidR="00871123" w:rsidRPr="009E2F6B" w:rsidRDefault="00871123" w:rsidP="001645DA">
      <w:pPr>
        <w:tabs>
          <w:tab w:val="left" w:pos="6990"/>
        </w:tabs>
        <w:jc w:val="right"/>
        <w:rPr>
          <w:rFonts w:ascii="Times New Roman" w:hAnsi="Times New Roman" w:cs="Times New Roman"/>
          <w:sz w:val="36"/>
          <w:szCs w:val="36"/>
        </w:rPr>
      </w:pPr>
    </w:p>
    <w:p w14:paraId="006C4DEA" w14:textId="77777777" w:rsidR="00560A66" w:rsidRPr="009E2F6B" w:rsidRDefault="00560A66" w:rsidP="001645DA">
      <w:pPr>
        <w:tabs>
          <w:tab w:val="left" w:pos="6990"/>
        </w:tabs>
        <w:jc w:val="right"/>
        <w:rPr>
          <w:rFonts w:ascii="Times New Roman" w:hAnsi="Times New Roman" w:cs="Times New Roman"/>
          <w:sz w:val="36"/>
          <w:szCs w:val="36"/>
        </w:rPr>
      </w:pPr>
    </w:p>
    <w:p w14:paraId="55F5CAD2" w14:textId="77777777" w:rsidR="004D08AD" w:rsidRPr="009E2F6B" w:rsidRDefault="004D08AD" w:rsidP="001645DA">
      <w:pPr>
        <w:tabs>
          <w:tab w:val="left" w:pos="6990"/>
        </w:tabs>
        <w:jc w:val="right"/>
        <w:rPr>
          <w:rFonts w:ascii="Times New Roman" w:hAnsi="Times New Roman" w:cs="Times New Roman"/>
          <w:sz w:val="36"/>
          <w:szCs w:val="36"/>
        </w:rPr>
      </w:pPr>
    </w:p>
    <w:p w14:paraId="5172B8B3" w14:textId="0C1A1DC8" w:rsidR="004D08AD" w:rsidRPr="009E2F6B" w:rsidRDefault="004D08AD" w:rsidP="004D08AD">
      <w:pPr>
        <w:tabs>
          <w:tab w:val="left" w:pos="6990"/>
        </w:tabs>
        <w:jc w:val="center"/>
        <w:rPr>
          <w:rFonts w:ascii="Times New Roman" w:hAnsi="Times New Roman" w:cs="Times New Roman"/>
          <w:sz w:val="36"/>
          <w:szCs w:val="36"/>
        </w:rPr>
      </w:pPr>
      <w:r w:rsidRPr="009E2F6B">
        <w:rPr>
          <w:rFonts w:ascii="Times New Roman" w:hAnsi="Times New Roman" w:cs="Times New Roman"/>
          <w:sz w:val="36"/>
          <w:szCs w:val="36"/>
        </w:rPr>
        <w:t>TP HCM, Ngày</w:t>
      </w:r>
      <w:r w:rsidR="00E008FC" w:rsidRPr="009E2F6B">
        <w:rPr>
          <w:rFonts w:ascii="Times New Roman" w:hAnsi="Times New Roman" w:cs="Times New Roman"/>
          <w:sz w:val="36"/>
          <w:szCs w:val="36"/>
        </w:rPr>
        <w:t xml:space="preserve"> 08</w:t>
      </w:r>
      <w:r w:rsidRPr="009E2F6B">
        <w:rPr>
          <w:rFonts w:ascii="Times New Roman" w:hAnsi="Times New Roman" w:cs="Times New Roman"/>
          <w:sz w:val="36"/>
          <w:szCs w:val="36"/>
        </w:rPr>
        <w:t xml:space="preserve"> tháng </w:t>
      </w:r>
      <w:r w:rsidR="00E008FC" w:rsidRPr="009E2F6B">
        <w:rPr>
          <w:rFonts w:ascii="Times New Roman" w:hAnsi="Times New Roman" w:cs="Times New Roman"/>
          <w:sz w:val="36"/>
          <w:szCs w:val="36"/>
        </w:rPr>
        <w:t xml:space="preserve">10 </w:t>
      </w:r>
      <w:r w:rsidRPr="009E2F6B">
        <w:rPr>
          <w:rFonts w:ascii="Times New Roman" w:hAnsi="Times New Roman" w:cs="Times New Roman"/>
          <w:sz w:val="36"/>
          <w:szCs w:val="36"/>
        </w:rPr>
        <w:t>năm</w:t>
      </w:r>
      <w:r w:rsidR="00E008FC" w:rsidRPr="009E2F6B">
        <w:rPr>
          <w:rFonts w:ascii="Times New Roman" w:hAnsi="Times New Roman" w:cs="Times New Roman"/>
          <w:sz w:val="36"/>
          <w:szCs w:val="36"/>
        </w:rPr>
        <w:t xml:space="preserve"> 2018</w:t>
      </w:r>
    </w:p>
    <w:p w14:paraId="39248B3C" w14:textId="77777777" w:rsidR="004D08AD" w:rsidRPr="009E2F6B" w:rsidRDefault="004D08AD">
      <w:pPr>
        <w:spacing w:line="240" w:lineRule="auto"/>
        <w:jc w:val="left"/>
        <w:rPr>
          <w:rFonts w:ascii="Times New Roman" w:hAnsi="Times New Roman" w:cs="Times New Roman"/>
          <w:sz w:val="36"/>
          <w:szCs w:val="36"/>
        </w:rPr>
      </w:pPr>
      <w:r w:rsidRPr="009E2F6B">
        <w:rPr>
          <w:rFonts w:ascii="Times New Roman" w:hAnsi="Times New Roman" w:cs="Times New Roman"/>
          <w:sz w:val="36"/>
          <w:szCs w:val="36"/>
        </w:rPr>
        <w:lastRenderedPageBreak/>
        <w:br w:type="page"/>
      </w:r>
    </w:p>
    <w:p w14:paraId="49FE5F54" w14:textId="77777777" w:rsidR="00560A66" w:rsidRPr="009E2F6B" w:rsidRDefault="00560A66" w:rsidP="001645DA">
      <w:pPr>
        <w:rPr>
          <w:rFonts w:ascii="Times New Roman" w:hAnsi="Times New Roman" w:cs="Times New Roman"/>
          <w:b/>
        </w:rPr>
      </w:pPr>
      <w:r w:rsidRPr="009E2F6B">
        <w:rPr>
          <w:rFonts w:ascii="Times New Roman" w:hAnsi="Times New Roman" w:cs="Times New Roman"/>
          <w:b/>
          <w:sz w:val="32"/>
        </w:rPr>
        <w:lastRenderedPageBreak/>
        <w:t>Quản lý tài liệu</w:t>
      </w:r>
    </w:p>
    <w:tbl>
      <w:tblPr>
        <w:tblStyle w:val="DTSC"/>
        <w:tblW w:w="5000" w:type="pct"/>
        <w:tblLook w:val="0000" w:firstRow="0" w:lastRow="0" w:firstColumn="0" w:lastColumn="0" w:noHBand="0" w:noVBand="0"/>
      </w:tblPr>
      <w:tblGrid>
        <w:gridCol w:w="5112"/>
        <w:gridCol w:w="4233"/>
      </w:tblGrid>
      <w:tr w:rsidR="00560A66" w:rsidRPr="009E2F6B" w14:paraId="06C19C4F" w14:textId="77777777" w:rsidTr="000F7A43">
        <w:tc>
          <w:tcPr>
            <w:tcW w:w="2735" w:type="pct"/>
          </w:tcPr>
          <w:p w14:paraId="3E9BEDE3" w14:textId="7C1FA3C6" w:rsidR="00560A66" w:rsidRPr="009E2F6B" w:rsidRDefault="00560A66" w:rsidP="00C311DC">
            <w:pPr>
              <w:rPr>
                <w:rFonts w:ascii="Times New Roman" w:hAnsi="Times New Roman" w:cs="Times New Roman"/>
                <w:sz w:val="24"/>
                <w:szCs w:val="24"/>
              </w:rPr>
            </w:pPr>
            <w:r w:rsidRPr="009E2F6B">
              <w:rPr>
                <w:rFonts w:ascii="Times New Roman" w:hAnsi="Times New Roman" w:cs="Times New Roman"/>
                <w:sz w:val="24"/>
                <w:szCs w:val="24"/>
              </w:rPr>
              <w:t xml:space="preserve">Ngày tạo: </w:t>
            </w:r>
            <w:r w:rsidR="00964673" w:rsidRPr="009E2F6B">
              <w:rPr>
                <w:rFonts w:ascii="Times New Roman" w:hAnsi="Times New Roman" w:cs="Times New Roman"/>
                <w:sz w:val="24"/>
                <w:szCs w:val="24"/>
              </w:rPr>
              <w:t>08/10/2018</w:t>
            </w:r>
          </w:p>
        </w:tc>
        <w:tc>
          <w:tcPr>
            <w:tcW w:w="2265" w:type="pct"/>
          </w:tcPr>
          <w:p w14:paraId="7F01E52B" w14:textId="224B9252" w:rsidR="00560A66" w:rsidRPr="009E2F6B" w:rsidRDefault="00560A66" w:rsidP="001645DA">
            <w:pPr>
              <w:rPr>
                <w:rFonts w:ascii="Times New Roman" w:hAnsi="Times New Roman" w:cs="Times New Roman"/>
                <w:sz w:val="24"/>
                <w:szCs w:val="24"/>
              </w:rPr>
            </w:pPr>
            <w:r w:rsidRPr="009E2F6B">
              <w:rPr>
                <w:rFonts w:ascii="Times New Roman" w:hAnsi="Times New Roman" w:cs="Times New Roman"/>
                <w:sz w:val="24"/>
                <w:szCs w:val="24"/>
              </w:rPr>
              <w:t xml:space="preserve">Thời gian lưu: </w:t>
            </w:r>
            <w:r w:rsidR="00842909" w:rsidRPr="009E2F6B">
              <w:rPr>
                <w:rFonts w:ascii="Times New Roman" w:hAnsi="Times New Roman" w:cs="Times New Roman"/>
                <w:sz w:val="24"/>
                <w:szCs w:val="24"/>
              </w:rPr>
              <w:fldChar w:fldCharType="begin"/>
            </w:r>
            <w:r w:rsidRPr="009E2F6B">
              <w:rPr>
                <w:rFonts w:ascii="Times New Roman" w:hAnsi="Times New Roman" w:cs="Times New Roman"/>
                <w:sz w:val="24"/>
                <w:szCs w:val="24"/>
              </w:rPr>
              <w:instrText xml:space="preserve"> DATE  \@ "M/d/yyyy h:mm:ss am/pm"  \* MERGEFORMAT </w:instrText>
            </w:r>
            <w:r w:rsidR="00842909" w:rsidRPr="009E2F6B">
              <w:rPr>
                <w:rFonts w:ascii="Times New Roman" w:hAnsi="Times New Roman" w:cs="Times New Roman"/>
                <w:sz w:val="24"/>
                <w:szCs w:val="24"/>
              </w:rPr>
              <w:fldChar w:fldCharType="separate"/>
            </w:r>
            <w:r w:rsidR="00642843">
              <w:rPr>
                <w:rFonts w:ascii="Times New Roman" w:hAnsi="Times New Roman" w:cs="Times New Roman"/>
                <w:noProof/>
                <w:sz w:val="24"/>
                <w:szCs w:val="24"/>
              </w:rPr>
              <w:t>12/15/2018 3:11:10 PM</w:t>
            </w:r>
            <w:r w:rsidR="00842909" w:rsidRPr="009E2F6B">
              <w:rPr>
                <w:rFonts w:ascii="Times New Roman" w:hAnsi="Times New Roman" w:cs="Times New Roman"/>
                <w:sz w:val="24"/>
                <w:szCs w:val="24"/>
              </w:rPr>
              <w:fldChar w:fldCharType="end"/>
            </w:r>
          </w:p>
        </w:tc>
      </w:tr>
      <w:tr w:rsidR="00560A66" w:rsidRPr="009E2F6B" w14:paraId="38240015" w14:textId="77777777" w:rsidTr="000F7A43">
        <w:tc>
          <w:tcPr>
            <w:tcW w:w="2735" w:type="pct"/>
          </w:tcPr>
          <w:p w14:paraId="4C963593" w14:textId="5D24177B" w:rsidR="00560A66" w:rsidRPr="009E2F6B" w:rsidRDefault="005F5CEF" w:rsidP="005F5CEF">
            <w:pPr>
              <w:ind w:left="720" w:hanging="720"/>
              <w:rPr>
                <w:rFonts w:ascii="Times New Roman" w:hAnsi="Times New Roman" w:cs="Times New Roman"/>
                <w:sz w:val="24"/>
                <w:szCs w:val="24"/>
              </w:rPr>
            </w:pPr>
            <w:r w:rsidRPr="009E2F6B">
              <w:rPr>
                <w:rFonts w:ascii="Times New Roman" w:hAnsi="Times New Roman" w:cs="Times New Roman"/>
                <w:noProof/>
                <w:sz w:val="24"/>
                <w:szCs w:val="24"/>
              </w:rPr>
              <w:t>Nhóm</w:t>
            </w:r>
            <w:r w:rsidR="00560A66" w:rsidRPr="009E2F6B">
              <w:rPr>
                <w:rFonts w:ascii="Times New Roman" w:hAnsi="Times New Roman" w:cs="Times New Roman"/>
                <w:noProof/>
                <w:sz w:val="24"/>
                <w:szCs w:val="24"/>
                <w:lang w:val="vi-VN"/>
              </w:rPr>
              <w:t xml:space="preserve">: </w:t>
            </w:r>
            <w:r w:rsidR="00964673" w:rsidRPr="009E2F6B">
              <w:rPr>
                <w:rFonts w:ascii="Times New Roman" w:hAnsi="Times New Roman" w:cs="Times New Roman"/>
                <w:noProof/>
                <w:sz w:val="24"/>
                <w:szCs w:val="24"/>
              </w:rPr>
              <w:t>Nhóm 3</w:t>
            </w:r>
          </w:p>
        </w:tc>
        <w:tc>
          <w:tcPr>
            <w:tcW w:w="2265" w:type="pct"/>
          </w:tcPr>
          <w:p w14:paraId="39922F0E" w14:textId="7B4CE63A" w:rsidR="00560A66" w:rsidRPr="009E2F6B" w:rsidRDefault="00560A66" w:rsidP="00C311DC">
            <w:pPr>
              <w:rPr>
                <w:rFonts w:ascii="Times New Roman" w:hAnsi="Times New Roman" w:cs="Times New Roman"/>
                <w:sz w:val="24"/>
                <w:szCs w:val="24"/>
              </w:rPr>
            </w:pPr>
            <w:r w:rsidRPr="009E2F6B">
              <w:rPr>
                <w:rFonts w:ascii="Times New Roman" w:hAnsi="Times New Roman" w:cs="Times New Roman"/>
                <w:sz w:val="24"/>
                <w:szCs w:val="24"/>
              </w:rPr>
              <w:t xml:space="preserve">Lưu bởi: </w:t>
            </w:r>
            <w:r w:rsidR="00964673" w:rsidRPr="009E2F6B">
              <w:rPr>
                <w:rFonts w:ascii="Times New Roman" w:hAnsi="Times New Roman" w:cs="Times New Roman"/>
                <w:sz w:val="24"/>
                <w:szCs w:val="24"/>
              </w:rPr>
              <w:t>Mai Thụy Ánh Tuyết</w:t>
            </w:r>
          </w:p>
        </w:tc>
      </w:tr>
    </w:tbl>
    <w:p w14:paraId="5823F0DB" w14:textId="77777777" w:rsidR="00560A66" w:rsidRPr="009E2F6B" w:rsidRDefault="00560A66" w:rsidP="001645DA">
      <w:pPr>
        <w:pStyle w:val="NormalWeb"/>
        <w:spacing w:before="0" w:beforeAutospacing="0" w:after="0" w:afterAutospacing="0" w:line="360" w:lineRule="auto"/>
        <w:rPr>
          <w:rFonts w:ascii="Times New Roman" w:hAnsi="Times New Roman" w:cs="Times New Roman"/>
          <w:sz w:val="24"/>
        </w:rPr>
      </w:pPr>
    </w:p>
    <w:p w14:paraId="75DBE97B" w14:textId="77777777" w:rsidR="00560A66" w:rsidRPr="009E2F6B" w:rsidRDefault="00560A66" w:rsidP="001645DA">
      <w:pPr>
        <w:rPr>
          <w:rFonts w:ascii="Times New Roman" w:hAnsi="Times New Roman" w:cs="Times New Roman"/>
          <w:b/>
          <w:noProof/>
          <w:sz w:val="32"/>
          <w:lang w:val="vi-VN" w:eastAsia="vi-VN"/>
        </w:rPr>
      </w:pPr>
      <w:r w:rsidRPr="009E2F6B">
        <w:rPr>
          <w:rFonts w:ascii="Times New Roman" w:hAnsi="Times New Roman" w:cs="Times New Roman"/>
          <w:b/>
          <w:noProof/>
          <w:sz w:val="32"/>
          <w:lang w:val="vi-VN" w:eastAsia="vi-VN"/>
        </w:rPr>
        <w:t>Lịch sử thay đổi</w:t>
      </w:r>
    </w:p>
    <w:tbl>
      <w:tblPr>
        <w:tblStyle w:val="GridTable4-Accent11"/>
        <w:tblW w:w="5000" w:type="pct"/>
        <w:tblLook w:val="04A0" w:firstRow="1" w:lastRow="0" w:firstColumn="1" w:lastColumn="0" w:noHBand="0" w:noVBand="1"/>
      </w:tblPr>
      <w:tblGrid>
        <w:gridCol w:w="2296"/>
        <w:gridCol w:w="2060"/>
        <w:gridCol w:w="3499"/>
        <w:gridCol w:w="1490"/>
      </w:tblGrid>
      <w:tr w:rsidR="00560A66" w:rsidRPr="009E2F6B" w14:paraId="260ABD54" w14:textId="77777777" w:rsidTr="00B07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1099116B" w14:textId="77777777" w:rsidR="00560A66" w:rsidRPr="009E2F6B" w:rsidRDefault="00560A66" w:rsidP="001645DA">
            <w:pPr>
              <w:jc w:val="center"/>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Người thực hiện</w:t>
            </w:r>
          </w:p>
        </w:tc>
        <w:tc>
          <w:tcPr>
            <w:tcW w:w="1102" w:type="pct"/>
          </w:tcPr>
          <w:p w14:paraId="5B3DE18E"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Ngày thực hiện</w:t>
            </w:r>
          </w:p>
        </w:tc>
        <w:tc>
          <w:tcPr>
            <w:tcW w:w="1872" w:type="pct"/>
          </w:tcPr>
          <w:p w14:paraId="7002DA73"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Nội dung</w:t>
            </w:r>
          </w:p>
        </w:tc>
        <w:tc>
          <w:tcPr>
            <w:tcW w:w="797" w:type="pct"/>
          </w:tcPr>
          <w:p w14:paraId="38837420"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Phiên bản</w:t>
            </w:r>
          </w:p>
        </w:tc>
      </w:tr>
      <w:tr w:rsidR="00560A66" w:rsidRPr="009E2F6B" w14:paraId="56778554" w14:textId="77777777" w:rsidTr="00B07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050E00DB" w14:textId="1B213176" w:rsidR="00560A66" w:rsidRPr="009E2F6B" w:rsidRDefault="000E796C" w:rsidP="001645DA">
            <w:pPr>
              <w:rPr>
                <w:rFonts w:ascii="Times New Roman" w:hAnsi="Times New Roman" w:cs="Times New Roman"/>
                <w:noProof/>
                <w:sz w:val="24"/>
                <w:szCs w:val="24"/>
              </w:rPr>
            </w:pPr>
            <w:r w:rsidRPr="009E2F6B">
              <w:rPr>
                <w:rFonts w:ascii="Times New Roman" w:hAnsi="Times New Roman" w:cs="Times New Roman"/>
                <w:noProof/>
                <w:sz w:val="24"/>
                <w:szCs w:val="24"/>
              </w:rPr>
              <w:t>Mai Thụy Ánh Tuyết</w:t>
            </w:r>
          </w:p>
        </w:tc>
        <w:tc>
          <w:tcPr>
            <w:tcW w:w="1102" w:type="pct"/>
          </w:tcPr>
          <w:p w14:paraId="05439406" w14:textId="6635B0E3" w:rsidR="00560A66" w:rsidRPr="009E2F6B" w:rsidRDefault="000E796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08/10/2018</w:t>
            </w:r>
          </w:p>
        </w:tc>
        <w:tc>
          <w:tcPr>
            <w:tcW w:w="1872" w:type="pct"/>
          </w:tcPr>
          <w:p w14:paraId="0C926214" w14:textId="2CBDF252" w:rsidR="00560A66" w:rsidRPr="009E2F6B" w:rsidRDefault="000E796C"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Tạo báo cáo</w:t>
            </w:r>
            <w:r w:rsidR="00F2098C" w:rsidRPr="009E2F6B">
              <w:rPr>
                <w:rFonts w:ascii="Times New Roman" w:hAnsi="Times New Roman" w:cs="Times New Roman"/>
                <w:noProof/>
                <w:sz w:val="24"/>
                <w:szCs w:val="24"/>
              </w:rPr>
              <w:t>, chỉnh sửa báo cáo</w:t>
            </w:r>
          </w:p>
        </w:tc>
        <w:tc>
          <w:tcPr>
            <w:tcW w:w="797" w:type="pct"/>
          </w:tcPr>
          <w:p w14:paraId="66C96012" w14:textId="1AAC0EC2" w:rsidR="007D641C" w:rsidRPr="009E2F6B" w:rsidRDefault="003F7988" w:rsidP="007D64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E2F6B">
              <w:rPr>
                <w:rFonts w:ascii="Times New Roman" w:hAnsi="Times New Roman" w:cs="Times New Roman"/>
                <w:sz w:val="24"/>
                <w:szCs w:val="24"/>
              </w:rPr>
              <w:t>1.0</w:t>
            </w:r>
          </w:p>
        </w:tc>
      </w:tr>
      <w:tr w:rsidR="007D641C" w:rsidRPr="009E2F6B" w14:paraId="7D55F61F" w14:textId="77777777" w:rsidTr="00B07B80">
        <w:tc>
          <w:tcPr>
            <w:cnfStyle w:val="001000000000" w:firstRow="0" w:lastRow="0" w:firstColumn="1" w:lastColumn="0" w:oddVBand="0" w:evenVBand="0" w:oddHBand="0" w:evenHBand="0" w:firstRowFirstColumn="0" w:firstRowLastColumn="0" w:lastRowFirstColumn="0" w:lastRowLastColumn="0"/>
            <w:tcW w:w="1229" w:type="pct"/>
          </w:tcPr>
          <w:p w14:paraId="77049A16" w14:textId="24CCDDFF" w:rsidR="007D641C" w:rsidRPr="009E2F6B" w:rsidRDefault="007D641C" w:rsidP="001645DA">
            <w:pPr>
              <w:rPr>
                <w:rFonts w:ascii="Times New Roman" w:hAnsi="Times New Roman" w:cs="Times New Roman"/>
                <w:noProof/>
                <w:sz w:val="24"/>
                <w:szCs w:val="24"/>
              </w:rPr>
            </w:pPr>
            <w:r w:rsidRPr="009E2F6B">
              <w:rPr>
                <w:rFonts w:ascii="Times New Roman" w:hAnsi="Times New Roman" w:cs="Times New Roman"/>
                <w:noProof/>
                <w:sz w:val="24"/>
                <w:szCs w:val="24"/>
              </w:rPr>
              <w:t>Nguyễn Đức Tùng</w:t>
            </w:r>
          </w:p>
        </w:tc>
        <w:tc>
          <w:tcPr>
            <w:tcW w:w="1102" w:type="pct"/>
          </w:tcPr>
          <w:p w14:paraId="06982A1E" w14:textId="1DB6CC17" w:rsidR="007D641C" w:rsidRPr="009E2F6B" w:rsidRDefault="007D641C"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01/12/2018</w:t>
            </w:r>
          </w:p>
        </w:tc>
        <w:tc>
          <w:tcPr>
            <w:tcW w:w="1872" w:type="pct"/>
          </w:tcPr>
          <w:p w14:paraId="16947893" w14:textId="3314D6A9" w:rsidR="007D641C" w:rsidRPr="009E2F6B" w:rsidRDefault="007D641C"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Làm báo cáo</w:t>
            </w:r>
          </w:p>
        </w:tc>
        <w:tc>
          <w:tcPr>
            <w:tcW w:w="797" w:type="pct"/>
          </w:tcPr>
          <w:p w14:paraId="58E2514E" w14:textId="264AC541" w:rsidR="007D641C" w:rsidRPr="009E2F6B" w:rsidRDefault="007D641C" w:rsidP="007D64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E2F6B">
              <w:rPr>
                <w:rFonts w:ascii="Times New Roman" w:hAnsi="Times New Roman" w:cs="Times New Roman"/>
                <w:sz w:val="24"/>
                <w:szCs w:val="24"/>
              </w:rPr>
              <w:t>2.0</w:t>
            </w:r>
          </w:p>
        </w:tc>
      </w:tr>
    </w:tbl>
    <w:p w14:paraId="4242CBD8" w14:textId="77777777" w:rsidR="00560A66" w:rsidRPr="009E2F6B" w:rsidRDefault="00560A66" w:rsidP="001645DA">
      <w:pPr>
        <w:rPr>
          <w:rFonts w:ascii="Times New Roman" w:hAnsi="Times New Roman" w:cs="Times New Roman"/>
          <w:noProof/>
          <w:lang w:val="vi-VN" w:eastAsia="vi-VN"/>
        </w:rPr>
      </w:pPr>
    </w:p>
    <w:p w14:paraId="1792FFA1" w14:textId="77777777" w:rsidR="00560A66" w:rsidRPr="009E2F6B" w:rsidRDefault="00560A66" w:rsidP="001645DA">
      <w:pPr>
        <w:rPr>
          <w:rFonts w:ascii="Times New Roman" w:hAnsi="Times New Roman" w:cs="Times New Roman"/>
          <w:b/>
          <w:noProof/>
          <w:sz w:val="32"/>
          <w:lang w:val="vi-VN" w:eastAsia="vi-VN"/>
        </w:rPr>
      </w:pPr>
      <w:r w:rsidRPr="009E2F6B">
        <w:rPr>
          <w:rFonts w:ascii="Times New Roman" w:hAnsi="Times New Roman" w:cs="Times New Roman"/>
          <w:b/>
          <w:noProof/>
          <w:sz w:val="32"/>
          <w:lang w:val="vi-VN" w:eastAsia="vi-VN"/>
        </w:rPr>
        <w:t>Lịch sử kiểm tra</w:t>
      </w:r>
    </w:p>
    <w:tbl>
      <w:tblPr>
        <w:tblStyle w:val="GridTable4-Accent11"/>
        <w:tblW w:w="5000" w:type="pct"/>
        <w:tblLook w:val="04A0" w:firstRow="1" w:lastRow="0" w:firstColumn="1" w:lastColumn="0" w:noHBand="0" w:noVBand="1"/>
      </w:tblPr>
      <w:tblGrid>
        <w:gridCol w:w="2296"/>
        <w:gridCol w:w="2060"/>
        <w:gridCol w:w="3499"/>
        <w:gridCol w:w="1490"/>
      </w:tblGrid>
      <w:tr w:rsidR="00560A66" w:rsidRPr="009E2F6B" w14:paraId="2911EFC2" w14:textId="77777777" w:rsidTr="00B07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7D657503" w14:textId="77777777" w:rsidR="00560A66" w:rsidRPr="009E2F6B" w:rsidRDefault="00560A66" w:rsidP="001645DA">
            <w:pPr>
              <w:jc w:val="center"/>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Người kiểm tra</w:t>
            </w:r>
          </w:p>
        </w:tc>
        <w:tc>
          <w:tcPr>
            <w:tcW w:w="1102" w:type="pct"/>
          </w:tcPr>
          <w:p w14:paraId="3846F6C4"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Ngày kiểm tra</w:t>
            </w:r>
          </w:p>
        </w:tc>
        <w:tc>
          <w:tcPr>
            <w:tcW w:w="1872" w:type="pct"/>
          </w:tcPr>
          <w:p w14:paraId="15758EA7"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Nhận xét/đánh giá</w:t>
            </w:r>
          </w:p>
        </w:tc>
        <w:tc>
          <w:tcPr>
            <w:tcW w:w="797" w:type="pct"/>
          </w:tcPr>
          <w:p w14:paraId="59EE6127" w14:textId="77777777" w:rsidR="00560A66" w:rsidRPr="009E2F6B" w:rsidRDefault="007F2EEB"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9E2F6B">
              <w:rPr>
                <w:rFonts w:ascii="Times New Roman" w:hAnsi="Times New Roman" w:cs="Times New Roman"/>
                <w:noProof/>
                <w:sz w:val="24"/>
                <w:szCs w:val="24"/>
                <w:lang w:val="vi-VN"/>
              </w:rPr>
              <w:t>Phiên bản</w:t>
            </w:r>
          </w:p>
        </w:tc>
      </w:tr>
      <w:tr w:rsidR="00560A66" w:rsidRPr="009E2F6B" w14:paraId="57DC0EA9" w14:textId="77777777" w:rsidTr="00B07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3027B01B" w14:textId="77777777" w:rsidR="00560A66" w:rsidRPr="009E2F6B" w:rsidRDefault="00C311DC" w:rsidP="001645DA">
            <w:pPr>
              <w:rPr>
                <w:rFonts w:ascii="Times New Roman" w:hAnsi="Times New Roman" w:cs="Times New Roman"/>
                <w:noProof/>
                <w:sz w:val="24"/>
                <w:szCs w:val="24"/>
              </w:rPr>
            </w:pPr>
            <w:r w:rsidRPr="009E2F6B">
              <w:rPr>
                <w:rFonts w:ascii="Times New Roman" w:hAnsi="Times New Roman" w:cs="Times New Roman"/>
                <w:noProof/>
                <w:sz w:val="24"/>
                <w:szCs w:val="24"/>
              </w:rPr>
              <w:t>{</w:t>
            </w:r>
            <w:r w:rsidRPr="009E2F6B">
              <w:rPr>
                <w:rFonts w:ascii="Times New Roman" w:hAnsi="Times New Roman" w:cs="Times New Roman"/>
                <w:noProof/>
                <w:sz w:val="24"/>
                <w:szCs w:val="24"/>
                <w:lang w:val="vi-VN"/>
              </w:rPr>
              <w:t>Người kiểm tra</w:t>
            </w:r>
            <w:r w:rsidRPr="009E2F6B">
              <w:rPr>
                <w:rFonts w:ascii="Times New Roman" w:hAnsi="Times New Roman" w:cs="Times New Roman"/>
                <w:noProof/>
                <w:sz w:val="24"/>
                <w:szCs w:val="24"/>
              </w:rPr>
              <w:t>}</w:t>
            </w:r>
          </w:p>
        </w:tc>
        <w:tc>
          <w:tcPr>
            <w:tcW w:w="1102" w:type="pct"/>
          </w:tcPr>
          <w:p w14:paraId="7D9BD259" w14:textId="77777777" w:rsidR="00560A66" w:rsidRPr="009E2F6B"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w:t>
            </w:r>
            <w:r w:rsidR="00560A66" w:rsidRPr="009E2F6B">
              <w:rPr>
                <w:rFonts w:ascii="Times New Roman" w:hAnsi="Times New Roman" w:cs="Times New Roman"/>
                <w:noProof/>
                <w:sz w:val="24"/>
                <w:szCs w:val="24"/>
                <w:lang w:val="vi-VN"/>
              </w:rPr>
              <w:t>dd/MM/yyyy</w:t>
            </w:r>
            <w:r w:rsidRPr="009E2F6B">
              <w:rPr>
                <w:rFonts w:ascii="Times New Roman" w:hAnsi="Times New Roman" w:cs="Times New Roman"/>
                <w:noProof/>
                <w:sz w:val="24"/>
                <w:szCs w:val="24"/>
              </w:rPr>
              <w:t>}</w:t>
            </w:r>
          </w:p>
        </w:tc>
        <w:tc>
          <w:tcPr>
            <w:tcW w:w="1872" w:type="pct"/>
          </w:tcPr>
          <w:p w14:paraId="5DE198AA" w14:textId="77777777" w:rsidR="00560A66" w:rsidRPr="009E2F6B" w:rsidRDefault="00C311DC"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w:t>
            </w:r>
            <w:r w:rsidR="00560A66" w:rsidRPr="009E2F6B">
              <w:rPr>
                <w:rFonts w:ascii="Times New Roman" w:hAnsi="Times New Roman" w:cs="Times New Roman"/>
                <w:noProof/>
                <w:sz w:val="24"/>
                <w:szCs w:val="24"/>
                <w:lang w:val="vi-VN"/>
              </w:rPr>
              <w:t>Nội dung nhận xét/đánh</w:t>
            </w:r>
            <w:r w:rsidRPr="009E2F6B">
              <w:rPr>
                <w:rFonts w:ascii="Times New Roman" w:hAnsi="Times New Roman" w:cs="Times New Roman"/>
                <w:noProof/>
                <w:sz w:val="24"/>
                <w:szCs w:val="24"/>
                <w:lang w:val="vi-VN"/>
              </w:rPr>
              <w:t xml:space="preserve"> giá về phiên bản được kiểm tra</w:t>
            </w:r>
            <w:r w:rsidRPr="009E2F6B">
              <w:rPr>
                <w:rFonts w:ascii="Times New Roman" w:hAnsi="Times New Roman" w:cs="Times New Roman"/>
                <w:noProof/>
                <w:sz w:val="24"/>
                <w:szCs w:val="24"/>
              </w:rPr>
              <w:t>}</w:t>
            </w:r>
          </w:p>
        </w:tc>
        <w:tc>
          <w:tcPr>
            <w:tcW w:w="797" w:type="pct"/>
          </w:tcPr>
          <w:p w14:paraId="32AAA72C" w14:textId="77777777" w:rsidR="00560A66" w:rsidRPr="009E2F6B"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sz w:val="24"/>
                <w:szCs w:val="24"/>
              </w:rPr>
              <w:t>{</w:t>
            </w:r>
            <w:r w:rsidR="00560A66" w:rsidRPr="009E2F6B">
              <w:rPr>
                <w:rFonts w:ascii="Times New Roman" w:hAnsi="Times New Roman" w:cs="Times New Roman"/>
                <w:sz w:val="24"/>
                <w:szCs w:val="24"/>
              </w:rPr>
              <w:t>A.B</w:t>
            </w:r>
            <w:r w:rsidR="00560A66" w:rsidRPr="009E2F6B">
              <w:rPr>
                <w:rFonts w:ascii="Times New Roman" w:hAnsi="Times New Roman" w:cs="Times New Roman"/>
                <w:noProof/>
                <w:sz w:val="24"/>
                <w:szCs w:val="24"/>
              </w:rPr>
              <w:t>.</w:t>
            </w:r>
            <w:r w:rsidR="00560A66" w:rsidRPr="009E2F6B">
              <w:rPr>
                <w:rFonts w:ascii="Times New Roman" w:hAnsi="Times New Roman" w:cs="Times New Roman"/>
                <w:noProof/>
                <w:sz w:val="24"/>
                <w:szCs w:val="24"/>
                <w:lang w:val="vi-VN"/>
              </w:rPr>
              <w:t>x</w:t>
            </w:r>
            <w:r w:rsidRPr="009E2F6B">
              <w:rPr>
                <w:rFonts w:ascii="Times New Roman" w:hAnsi="Times New Roman" w:cs="Times New Roman"/>
                <w:noProof/>
                <w:sz w:val="24"/>
                <w:szCs w:val="24"/>
              </w:rPr>
              <w:t>}</w:t>
            </w:r>
          </w:p>
        </w:tc>
      </w:tr>
    </w:tbl>
    <w:p w14:paraId="302B54C5" w14:textId="77777777" w:rsidR="00E06CDF" w:rsidRPr="009E2F6B" w:rsidRDefault="00E06CDF" w:rsidP="001645DA">
      <w:pPr>
        <w:rPr>
          <w:rFonts w:ascii="Times New Roman" w:hAnsi="Times New Roman" w:cs="Times New Roman"/>
          <w:b/>
          <w:sz w:val="32"/>
          <w:lang w:eastAsia="vi-VN"/>
        </w:rPr>
      </w:pPr>
    </w:p>
    <w:p w14:paraId="095FC836" w14:textId="77777777" w:rsidR="00E06CDF" w:rsidRPr="009E2F6B" w:rsidRDefault="00E06CDF" w:rsidP="001645DA">
      <w:pPr>
        <w:rPr>
          <w:rFonts w:ascii="Times New Roman" w:hAnsi="Times New Roman" w:cs="Times New Roman"/>
          <w:b/>
          <w:sz w:val="32"/>
          <w:lang w:eastAsia="vi-VN"/>
        </w:rPr>
      </w:pPr>
      <w:r w:rsidRPr="009E2F6B">
        <w:rPr>
          <w:rFonts w:ascii="Times New Roman" w:hAnsi="Times New Roman" w:cs="Times New Roman"/>
          <w:b/>
          <w:sz w:val="32"/>
          <w:lang w:eastAsia="vi-VN"/>
        </w:rPr>
        <w:br w:type="page"/>
      </w:r>
    </w:p>
    <w:p w14:paraId="3A906D66" w14:textId="7B5B8552" w:rsidR="00560A66" w:rsidRPr="009E2F6B" w:rsidRDefault="00560A66" w:rsidP="00C514B7">
      <w:pPr>
        <w:rPr>
          <w:rFonts w:ascii="Times New Roman" w:hAnsi="Times New Roman" w:cs="Times New Roman"/>
          <w:b/>
          <w:sz w:val="32"/>
          <w:lang w:eastAsia="vi-VN"/>
        </w:rPr>
      </w:pPr>
      <w:r w:rsidRPr="009E2F6B">
        <w:rPr>
          <w:rFonts w:ascii="Times New Roman" w:hAnsi="Times New Roman" w:cs="Times New Roman"/>
          <w:b/>
          <w:sz w:val="32"/>
          <w:lang w:eastAsia="vi-VN"/>
        </w:rPr>
        <w:lastRenderedPageBreak/>
        <w:t>Mục lục</w:t>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p>
    <w:p w14:paraId="78374C9B" w14:textId="09EB05A3" w:rsidR="00891256" w:rsidRDefault="00891256">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r>
        <w:rPr>
          <w:rStyle w:val="Hyperlink"/>
          <w:rFonts w:ascii="Times New Roman" w:hAnsi="Times New Roman"/>
        </w:rPr>
        <w:fldChar w:fldCharType="begin"/>
      </w:r>
      <w:r>
        <w:rPr>
          <w:rStyle w:val="Hyperlink"/>
          <w:rFonts w:ascii="Times New Roman" w:hAnsi="Times New Roman"/>
        </w:rPr>
        <w:instrText xml:space="preserve"> TOC \o "1-4" \h \z \u </w:instrText>
      </w:r>
      <w:r>
        <w:rPr>
          <w:rStyle w:val="Hyperlink"/>
          <w:rFonts w:ascii="Times New Roman" w:hAnsi="Times New Roman"/>
        </w:rPr>
        <w:fldChar w:fldCharType="separate"/>
      </w:r>
      <w:hyperlink w:anchor="_Toc532459215" w:history="1">
        <w:r w:rsidRPr="00F738AA">
          <w:rPr>
            <w:rStyle w:val="Hyperlink"/>
            <w:rFonts w:ascii="Times New Roman" w:hAnsi="Times New Roman" w:cs="Times New Roman"/>
            <w:noProof/>
          </w:rPr>
          <w:t>1.</w:t>
        </w:r>
        <w:r>
          <w:rPr>
            <w:rFonts w:asciiTheme="minorHAnsi" w:eastAsiaTheme="minorEastAsia" w:hAnsiTheme="minorHAnsi" w:cstheme="minorBidi"/>
            <w:b w:val="0"/>
            <w:bCs w:val="0"/>
            <w:caps w:val="0"/>
            <w:noProof/>
            <w:sz w:val="22"/>
            <w:szCs w:val="22"/>
            <w:lang w:val="vi-VN" w:eastAsia="vi-VN"/>
          </w:rPr>
          <w:tab/>
        </w:r>
        <w:r w:rsidRPr="00F738AA">
          <w:rPr>
            <w:rStyle w:val="Hyperlink"/>
            <w:rFonts w:ascii="Times New Roman" w:hAnsi="Times New Roman" w:cs="Times New Roman"/>
            <w:noProof/>
          </w:rPr>
          <w:t>Tổng quan dự án</w:t>
        </w:r>
        <w:r>
          <w:rPr>
            <w:noProof/>
            <w:webHidden/>
          </w:rPr>
          <w:tab/>
        </w:r>
        <w:r>
          <w:rPr>
            <w:noProof/>
            <w:webHidden/>
          </w:rPr>
          <w:fldChar w:fldCharType="begin"/>
        </w:r>
        <w:r>
          <w:rPr>
            <w:noProof/>
            <w:webHidden/>
          </w:rPr>
          <w:instrText xml:space="preserve"> PAGEREF _Toc532459215 \h </w:instrText>
        </w:r>
        <w:r>
          <w:rPr>
            <w:noProof/>
            <w:webHidden/>
          </w:rPr>
        </w:r>
        <w:r>
          <w:rPr>
            <w:noProof/>
            <w:webHidden/>
          </w:rPr>
          <w:fldChar w:fldCharType="separate"/>
        </w:r>
        <w:r>
          <w:rPr>
            <w:noProof/>
            <w:webHidden/>
          </w:rPr>
          <w:t>6</w:t>
        </w:r>
        <w:r>
          <w:rPr>
            <w:noProof/>
            <w:webHidden/>
          </w:rPr>
          <w:fldChar w:fldCharType="end"/>
        </w:r>
      </w:hyperlink>
    </w:p>
    <w:p w14:paraId="7C82CA72" w14:textId="5145F14F"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16" w:history="1">
        <w:r w:rsidR="00891256" w:rsidRPr="00F738AA">
          <w:rPr>
            <w:rStyle w:val="Hyperlink"/>
            <w:rFonts w:ascii="Times New Roman" w:hAnsi="Times New Roman" w:cs="Times New Roman"/>
            <w:noProof/>
          </w:rPr>
          <w:t>1.1.</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Đặt vấn đề</w:t>
        </w:r>
        <w:r w:rsidR="00891256">
          <w:rPr>
            <w:noProof/>
            <w:webHidden/>
          </w:rPr>
          <w:tab/>
        </w:r>
        <w:r w:rsidR="00891256">
          <w:rPr>
            <w:noProof/>
            <w:webHidden/>
          </w:rPr>
          <w:fldChar w:fldCharType="begin"/>
        </w:r>
        <w:r w:rsidR="00891256">
          <w:rPr>
            <w:noProof/>
            <w:webHidden/>
          </w:rPr>
          <w:instrText xml:space="preserve"> PAGEREF _Toc532459216 \h </w:instrText>
        </w:r>
        <w:r w:rsidR="00891256">
          <w:rPr>
            <w:noProof/>
            <w:webHidden/>
          </w:rPr>
        </w:r>
        <w:r w:rsidR="00891256">
          <w:rPr>
            <w:noProof/>
            <w:webHidden/>
          </w:rPr>
          <w:fldChar w:fldCharType="separate"/>
        </w:r>
        <w:r w:rsidR="00891256">
          <w:rPr>
            <w:noProof/>
            <w:webHidden/>
          </w:rPr>
          <w:t>6</w:t>
        </w:r>
        <w:r w:rsidR="00891256">
          <w:rPr>
            <w:noProof/>
            <w:webHidden/>
          </w:rPr>
          <w:fldChar w:fldCharType="end"/>
        </w:r>
      </w:hyperlink>
    </w:p>
    <w:p w14:paraId="409D663C" w14:textId="70443D62"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17" w:history="1">
        <w:r w:rsidR="00891256" w:rsidRPr="00F738AA">
          <w:rPr>
            <w:rStyle w:val="Hyperlink"/>
            <w:rFonts w:ascii="Times New Roman" w:hAnsi="Times New Roman" w:cs="Times New Roman"/>
            <w:noProof/>
          </w:rPr>
          <w:t>1.2.</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Mục tiêu</w:t>
        </w:r>
        <w:r w:rsidR="00891256">
          <w:rPr>
            <w:noProof/>
            <w:webHidden/>
          </w:rPr>
          <w:tab/>
        </w:r>
        <w:r w:rsidR="00891256">
          <w:rPr>
            <w:noProof/>
            <w:webHidden/>
          </w:rPr>
          <w:fldChar w:fldCharType="begin"/>
        </w:r>
        <w:r w:rsidR="00891256">
          <w:rPr>
            <w:noProof/>
            <w:webHidden/>
          </w:rPr>
          <w:instrText xml:space="preserve"> PAGEREF _Toc532459217 \h </w:instrText>
        </w:r>
        <w:r w:rsidR="00891256">
          <w:rPr>
            <w:noProof/>
            <w:webHidden/>
          </w:rPr>
        </w:r>
        <w:r w:rsidR="00891256">
          <w:rPr>
            <w:noProof/>
            <w:webHidden/>
          </w:rPr>
          <w:fldChar w:fldCharType="separate"/>
        </w:r>
        <w:r w:rsidR="00891256">
          <w:rPr>
            <w:noProof/>
            <w:webHidden/>
          </w:rPr>
          <w:t>7</w:t>
        </w:r>
        <w:r w:rsidR="00891256">
          <w:rPr>
            <w:noProof/>
            <w:webHidden/>
          </w:rPr>
          <w:fldChar w:fldCharType="end"/>
        </w:r>
      </w:hyperlink>
    </w:p>
    <w:p w14:paraId="7167D825" w14:textId="53292C78"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18" w:history="1">
        <w:r w:rsidR="00891256" w:rsidRPr="00F738AA">
          <w:rPr>
            <w:rStyle w:val="Hyperlink"/>
            <w:rFonts w:ascii="Times New Roman" w:hAnsi="Times New Roman" w:cs="Times New Roman"/>
            <w:noProof/>
          </w:rPr>
          <w:t>1.3.</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Phạm vi</w:t>
        </w:r>
        <w:r w:rsidR="00891256">
          <w:rPr>
            <w:noProof/>
            <w:webHidden/>
          </w:rPr>
          <w:tab/>
        </w:r>
        <w:r w:rsidR="00891256">
          <w:rPr>
            <w:noProof/>
            <w:webHidden/>
          </w:rPr>
          <w:fldChar w:fldCharType="begin"/>
        </w:r>
        <w:r w:rsidR="00891256">
          <w:rPr>
            <w:noProof/>
            <w:webHidden/>
          </w:rPr>
          <w:instrText xml:space="preserve"> PAGEREF _Toc532459218 \h </w:instrText>
        </w:r>
        <w:r w:rsidR="00891256">
          <w:rPr>
            <w:noProof/>
            <w:webHidden/>
          </w:rPr>
        </w:r>
        <w:r w:rsidR="00891256">
          <w:rPr>
            <w:noProof/>
            <w:webHidden/>
          </w:rPr>
          <w:fldChar w:fldCharType="separate"/>
        </w:r>
        <w:r w:rsidR="00891256">
          <w:rPr>
            <w:noProof/>
            <w:webHidden/>
          </w:rPr>
          <w:t>7</w:t>
        </w:r>
        <w:r w:rsidR="00891256">
          <w:rPr>
            <w:noProof/>
            <w:webHidden/>
          </w:rPr>
          <w:fldChar w:fldCharType="end"/>
        </w:r>
      </w:hyperlink>
    </w:p>
    <w:p w14:paraId="37DC072B" w14:textId="6511B730"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19" w:history="1">
        <w:r w:rsidR="00891256" w:rsidRPr="00F738AA">
          <w:rPr>
            <w:rStyle w:val="Hyperlink"/>
            <w:rFonts w:ascii="Times New Roman" w:hAnsi="Times New Roman" w:cs="Times New Roman"/>
            <w:noProof/>
          </w:rPr>
          <w:t>1.4.</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Công cụ sử dụng</w:t>
        </w:r>
        <w:r w:rsidR="00891256">
          <w:rPr>
            <w:noProof/>
            <w:webHidden/>
          </w:rPr>
          <w:tab/>
        </w:r>
        <w:r w:rsidR="00891256">
          <w:rPr>
            <w:noProof/>
            <w:webHidden/>
          </w:rPr>
          <w:fldChar w:fldCharType="begin"/>
        </w:r>
        <w:r w:rsidR="00891256">
          <w:rPr>
            <w:noProof/>
            <w:webHidden/>
          </w:rPr>
          <w:instrText xml:space="preserve"> PAGEREF _Toc532459219 \h </w:instrText>
        </w:r>
        <w:r w:rsidR="00891256">
          <w:rPr>
            <w:noProof/>
            <w:webHidden/>
          </w:rPr>
        </w:r>
        <w:r w:rsidR="00891256">
          <w:rPr>
            <w:noProof/>
            <w:webHidden/>
          </w:rPr>
          <w:fldChar w:fldCharType="separate"/>
        </w:r>
        <w:r w:rsidR="00891256">
          <w:rPr>
            <w:noProof/>
            <w:webHidden/>
          </w:rPr>
          <w:t>8</w:t>
        </w:r>
        <w:r w:rsidR="00891256">
          <w:rPr>
            <w:noProof/>
            <w:webHidden/>
          </w:rPr>
          <w:fldChar w:fldCharType="end"/>
        </w:r>
      </w:hyperlink>
    </w:p>
    <w:p w14:paraId="0F0BBCB0" w14:textId="32310701"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20" w:history="1">
        <w:r w:rsidR="00891256" w:rsidRPr="00F738AA">
          <w:rPr>
            <w:rStyle w:val="Hyperlink"/>
            <w:rFonts w:ascii="Times New Roman" w:hAnsi="Times New Roman" w:cs="Times New Roman"/>
            <w:noProof/>
            <w:lang w:val="fr-FR"/>
          </w:rPr>
          <w:t>1.5.</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lang w:val="fr-FR"/>
          </w:rPr>
          <w:t>Từ ngữ viết tắt và thuật ngữ</w:t>
        </w:r>
        <w:r w:rsidR="00891256">
          <w:rPr>
            <w:noProof/>
            <w:webHidden/>
          </w:rPr>
          <w:tab/>
        </w:r>
        <w:r w:rsidR="00891256">
          <w:rPr>
            <w:noProof/>
            <w:webHidden/>
          </w:rPr>
          <w:fldChar w:fldCharType="begin"/>
        </w:r>
        <w:r w:rsidR="00891256">
          <w:rPr>
            <w:noProof/>
            <w:webHidden/>
          </w:rPr>
          <w:instrText xml:space="preserve"> PAGEREF _Toc532459220 \h </w:instrText>
        </w:r>
        <w:r w:rsidR="00891256">
          <w:rPr>
            <w:noProof/>
            <w:webHidden/>
          </w:rPr>
        </w:r>
        <w:r w:rsidR="00891256">
          <w:rPr>
            <w:noProof/>
            <w:webHidden/>
          </w:rPr>
          <w:fldChar w:fldCharType="separate"/>
        </w:r>
        <w:r w:rsidR="00891256">
          <w:rPr>
            <w:noProof/>
            <w:webHidden/>
          </w:rPr>
          <w:t>8</w:t>
        </w:r>
        <w:r w:rsidR="00891256">
          <w:rPr>
            <w:noProof/>
            <w:webHidden/>
          </w:rPr>
          <w:fldChar w:fldCharType="end"/>
        </w:r>
      </w:hyperlink>
    </w:p>
    <w:p w14:paraId="50526B07" w14:textId="05E80C87"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21" w:history="1">
        <w:r w:rsidR="00891256" w:rsidRPr="00F738AA">
          <w:rPr>
            <w:rStyle w:val="Hyperlink"/>
            <w:rFonts w:ascii="Times New Roman" w:hAnsi="Times New Roman" w:cs="Times New Roman"/>
            <w:noProof/>
          </w:rPr>
          <w:t>1.6.</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Tham khảo</w:t>
        </w:r>
        <w:r w:rsidR="00891256">
          <w:rPr>
            <w:noProof/>
            <w:webHidden/>
          </w:rPr>
          <w:tab/>
        </w:r>
        <w:r w:rsidR="00891256">
          <w:rPr>
            <w:noProof/>
            <w:webHidden/>
          </w:rPr>
          <w:fldChar w:fldCharType="begin"/>
        </w:r>
        <w:r w:rsidR="00891256">
          <w:rPr>
            <w:noProof/>
            <w:webHidden/>
          </w:rPr>
          <w:instrText xml:space="preserve"> PAGEREF _Toc532459221 \h </w:instrText>
        </w:r>
        <w:r w:rsidR="00891256">
          <w:rPr>
            <w:noProof/>
            <w:webHidden/>
          </w:rPr>
        </w:r>
        <w:r w:rsidR="00891256">
          <w:rPr>
            <w:noProof/>
            <w:webHidden/>
          </w:rPr>
          <w:fldChar w:fldCharType="separate"/>
        </w:r>
        <w:r w:rsidR="00891256">
          <w:rPr>
            <w:noProof/>
            <w:webHidden/>
          </w:rPr>
          <w:t>8</w:t>
        </w:r>
        <w:r w:rsidR="00891256">
          <w:rPr>
            <w:noProof/>
            <w:webHidden/>
          </w:rPr>
          <w:fldChar w:fldCharType="end"/>
        </w:r>
      </w:hyperlink>
    </w:p>
    <w:p w14:paraId="04E0C323" w14:textId="004FE19D"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22" w:history="1">
        <w:r w:rsidR="00891256" w:rsidRPr="00F738AA">
          <w:rPr>
            <w:rStyle w:val="Hyperlink"/>
            <w:rFonts w:ascii="Times New Roman" w:hAnsi="Times New Roman" w:cs="Times New Roman"/>
            <w:noProof/>
            <w:lang w:val="vi-VN"/>
          </w:rPr>
          <w:t>1.7.</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lang w:val="vi-VN"/>
          </w:rPr>
          <w:t>Các bên liên quan và nhân sự chính</w:t>
        </w:r>
        <w:r w:rsidR="00891256">
          <w:rPr>
            <w:noProof/>
            <w:webHidden/>
          </w:rPr>
          <w:tab/>
        </w:r>
        <w:r w:rsidR="00891256">
          <w:rPr>
            <w:noProof/>
            <w:webHidden/>
          </w:rPr>
          <w:fldChar w:fldCharType="begin"/>
        </w:r>
        <w:r w:rsidR="00891256">
          <w:rPr>
            <w:noProof/>
            <w:webHidden/>
          </w:rPr>
          <w:instrText xml:space="preserve"> PAGEREF _Toc532459222 \h </w:instrText>
        </w:r>
        <w:r w:rsidR="00891256">
          <w:rPr>
            <w:noProof/>
            <w:webHidden/>
          </w:rPr>
        </w:r>
        <w:r w:rsidR="00891256">
          <w:rPr>
            <w:noProof/>
            <w:webHidden/>
          </w:rPr>
          <w:fldChar w:fldCharType="separate"/>
        </w:r>
        <w:r w:rsidR="00891256">
          <w:rPr>
            <w:noProof/>
            <w:webHidden/>
          </w:rPr>
          <w:t>9</w:t>
        </w:r>
        <w:r w:rsidR="00891256">
          <w:rPr>
            <w:noProof/>
            <w:webHidden/>
          </w:rPr>
          <w:fldChar w:fldCharType="end"/>
        </w:r>
      </w:hyperlink>
    </w:p>
    <w:p w14:paraId="3DAAD627" w14:textId="54448D3C"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23" w:history="1">
        <w:r w:rsidR="00891256" w:rsidRPr="00F738AA">
          <w:rPr>
            <w:rStyle w:val="Hyperlink"/>
            <w:rFonts w:ascii="Times New Roman" w:hAnsi="Times New Roman" w:cs="Times New Roman"/>
            <w:noProof/>
          </w:rPr>
          <w:t>1.8.</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Vai trò và trách nhiệm thành viên dự án</w:t>
        </w:r>
        <w:r w:rsidR="00891256">
          <w:rPr>
            <w:noProof/>
            <w:webHidden/>
          </w:rPr>
          <w:tab/>
        </w:r>
        <w:r w:rsidR="00891256">
          <w:rPr>
            <w:noProof/>
            <w:webHidden/>
          </w:rPr>
          <w:fldChar w:fldCharType="begin"/>
        </w:r>
        <w:r w:rsidR="00891256">
          <w:rPr>
            <w:noProof/>
            <w:webHidden/>
          </w:rPr>
          <w:instrText xml:space="preserve"> PAGEREF _Toc532459223 \h </w:instrText>
        </w:r>
        <w:r w:rsidR="00891256">
          <w:rPr>
            <w:noProof/>
            <w:webHidden/>
          </w:rPr>
        </w:r>
        <w:r w:rsidR="00891256">
          <w:rPr>
            <w:noProof/>
            <w:webHidden/>
          </w:rPr>
          <w:fldChar w:fldCharType="separate"/>
        </w:r>
        <w:r w:rsidR="00891256">
          <w:rPr>
            <w:noProof/>
            <w:webHidden/>
          </w:rPr>
          <w:t>9</w:t>
        </w:r>
        <w:r w:rsidR="00891256">
          <w:rPr>
            <w:noProof/>
            <w:webHidden/>
          </w:rPr>
          <w:fldChar w:fldCharType="end"/>
        </w:r>
      </w:hyperlink>
    </w:p>
    <w:p w14:paraId="5DE67819" w14:textId="621503DA" w:rsidR="00891256" w:rsidRDefault="00642843">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2459224" w:history="1">
        <w:r w:rsidR="00891256" w:rsidRPr="00F738AA">
          <w:rPr>
            <w:rStyle w:val="Hyperlink"/>
            <w:rFonts w:ascii="Times New Roman" w:hAnsi="Times New Roman" w:cs="Times New Roman"/>
            <w:noProof/>
          </w:rPr>
          <w:t>2.</w:t>
        </w:r>
        <w:r w:rsidR="00891256">
          <w:rPr>
            <w:rFonts w:asciiTheme="minorHAnsi" w:eastAsiaTheme="minorEastAsia" w:hAnsiTheme="minorHAnsi" w:cstheme="minorBidi"/>
            <w:b w:val="0"/>
            <w:bCs w:val="0"/>
            <w:caps w:val="0"/>
            <w:noProof/>
            <w:sz w:val="22"/>
            <w:szCs w:val="22"/>
            <w:lang w:val="vi-VN" w:eastAsia="vi-VN"/>
          </w:rPr>
          <w:tab/>
        </w:r>
        <w:r w:rsidR="00891256" w:rsidRPr="00F738AA">
          <w:rPr>
            <w:rStyle w:val="Hyperlink"/>
            <w:rFonts w:ascii="Times New Roman" w:hAnsi="Times New Roman" w:cs="Times New Roman"/>
            <w:noProof/>
          </w:rPr>
          <w:t>Đặc tả Yêu cầu</w:t>
        </w:r>
        <w:r w:rsidR="00891256">
          <w:rPr>
            <w:noProof/>
            <w:webHidden/>
          </w:rPr>
          <w:tab/>
        </w:r>
        <w:r w:rsidR="00891256">
          <w:rPr>
            <w:noProof/>
            <w:webHidden/>
          </w:rPr>
          <w:fldChar w:fldCharType="begin"/>
        </w:r>
        <w:r w:rsidR="00891256">
          <w:rPr>
            <w:noProof/>
            <w:webHidden/>
          </w:rPr>
          <w:instrText xml:space="preserve"> PAGEREF _Toc532459224 \h </w:instrText>
        </w:r>
        <w:r w:rsidR="00891256">
          <w:rPr>
            <w:noProof/>
            <w:webHidden/>
          </w:rPr>
        </w:r>
        <w:r w:rsidR="00891256">
          <w:rPr>
            <w:noProof/>
            <w:webHidden/>
          </w:rPr>
          <w:fldChar w:fldCharType="separate"/>
        </w:r>
        <w:r w:rsidR="00891256">
          <w:rPr>
            <w:noProof/>
            <w:webHidden/>
          </w:rPr>
          <w:t>9</w:t>
        </w:r>
        <w:r w:rsidR="00891256">
          <w:rPr>
            <w:noProof/>
            <w:webHidden/>
          </w:rPr>
          <w:fldChar w:fldCharType="end"/>
        </w:r>
      </w:hyperlink>
    </w:p>
    <w:p w14:paraId="6D9A406E" w14:textId="11A7BC77"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25" w:history="1">
        <w:r w:rsidR="00891256" w:rsidRPr="00F738AA">
          <w:rPr>
            <w:rStyle w:val="Hyperlink"/>
            <w:rFonts w:ascii="Times New Roman" w:hAnsi="Times New Roman" w:cs="Times New Roman"/>
            <w:noProof/>
          </w:rPr>
          <w:t>2.1.</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Khảo sát yêu cầu</w:t>
        </w:r>
        <w:r w:rsidR="00891256">
          <w:rPr>
            <w:noProof/>
            <w:webHidden/>
          </w:rPr>
          <w:tab/>
        </w:r>
        <w:r w:rsidR="00891256">
          <w:rPr>
            <w:noProof/>
            <w:webHidden/>
          </w:rPr>
          <w:fldChar w:fldCharType="begin"/>
        </w:r>
        <w:r w:rsidR="00891256">
          <w:rPr>
            <w:noProof/>
            <w:webHidden/>
          </w:rPr>
          <w:instrText xml:space="preserve"> PAGEREF _Toc532459225 \h </w:instrText>
        </w:r>
        <w:r w:rsidR="00891256">
          <w:rPr>
            <w:noProof/>
            <w:webHidden/>
          </w:rPr>
        </w:r>
        <w:r w:rsidR="00891256">
          <w:rPr>
            <w:noProof/>
            <w:webHidden/>
          </w:rPr>
          <w:fldChar w:fldCharType="separate"/>
        </w:r>
        <w:r w:rsidR="00891256">
          <w:rPr>
            <w:noProof/>
            <w:webHidden/>
          </w:rPr>
          <w:t>10</w:t>
        </w:r>
        <w:r w:rsidR="00891256">
          <w:rPr>
            <w:noProof/>
            <w:webHidden/>
          </w:rPr>
          <w:fldChar w:fldCharType="end"/>
        </w:r>
      </w:hyperlink>
    </w:p>
    <w:p w14:paraId="51A6A4A3" w14:textId="1A2BF75B"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26" w:history="1">
        <w:r w:rsidR="00891256" w:rsidRPr="00F738AA">
          <w:rPr>
            <w:rStyle w:val="Hyperlink"/>
            <w:rFonts w:ascii="Times New Roman" w:hAnsi="Times New Roman" w:cs="Times New Roman"/>
            <w:noProof/>
          </w:rPr>
          <w:t>2.2.</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Đối tượng khảo sát</w:t>
        </w:r>
        <w:r w:rsidR="00891256">
          <w:rPr>
            <w:noProof/>
            <w:webHidden/>
          </w:rPr>
          <w:tab/>
        </w:r>
        <w:r w:rsidR="00891256">
          <w:rPr>
            <w:noProof/>
            <w:webHidden/>
          </w:rPr>
          <w:fldChar w:fldCharType="begin"/>
        </w:r>
        <w:r w:rsidR="00891256">
          <w:rPr>
            <w:noProof/>
            <w:webHidden/>
          </w:rPr>
          <w:instrText xml:space="preserve"> PAGEREF _Toc532459226 \h </w:instrText>
        </w:r>
        <w:r w:rsidR="00891256">
          <w:rPr>
            <w:noProof/>
            <w:webHidden/>
          </w:rPr>
        </w:r>
        <w:r w:rsidR="00891256">
          <w:rPr>
            <w:noProof/>
            <w:webHidden/>
          </w:rPr>
          <w:fldChar w:fldCharType="separate"/>
        </w:r>
        <w:r w:rsidR="00891256">
          <w:rPr>
            <w:noProof/>
            <w:webHidden/>
          </w:rPr>
          <w:t>12</w:t>
        </w:r>
        <w:r w:rsidR="00891256">
          <w:rPr>
            <w:noProof/>
            <w:webHidden/>
          </w:rPr>
          <w:fldChar w:fldCharType="end"/>
        </w:r>
      </w:hyperlink>
    </w:p>
    <w:p w14:paraId="0106D19E" w14:textId="3A2EA1E2"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27" w:history="1">
        <w:r w:rsidR="00891256" w:rsidRPr="00F738AA">
          <w:rPr>
            <w:rStyle w:val="Hyperlink"/>
            <w:rFonts w:ascii="Times New Roman" w:hAnsi="Times New Roman" w:cs="Times New Roman"/>
            <w:noProof/>
          </w:rPr>
          <w:t>2.3.</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Nội dung khảo sát</w:t>
        </w:r>
        <w:r w:rsidR="00891256">
          <w:rPr>
            <w:noProof/>
            <w:webHidden/>
          </w:rPr>
          <w:tab/>
        </w:r>
        <w:r w:rsidR="00891256">
          <w:rPr>
            <w:noProof/>
            <w:webHidden/>
          </w:rPr>
          <w:fldChar w:fldCharType="begin"/>
        </w:r>
        <w:r w:rsidR="00891256">
          <w:rPr>
            <w:noProof/>
            <w:webHidden/>
          </w:rPr>
          <w:instrText xml:space="preserve"> PAGEREF _Toc532459227 \h </w:instrText>
        </w:r>
        <w:r w:rsidR="00891256">
          <w:rPr>
            <w:noProof/>
            <w:webHidden/>
          </w:rPr>
        </w:r>
        <w:r w:rsidR="00891256">
          <w:rPr>
            <w:noProof/>
            <w:webHidden/>
          </w:rPr>
          <w:fldChar w:fldCharType="separate"/>
        </w:r>
        <w:r w:rsidR="00891256">
          <w:rPr>
            <w:noProof/>
            <w:webHidden/>
          </w:rPr>
          <w:t>13</w:t>
        </w:r>
        <w:r w:rsidR="00891256">
          <w:rPr>
            <w:noProof/>
            <w:webHidden/>
          </w:rPr>
          <w:fldChar w:fldCharType="end"/>
        </w:r>
      </w:hyperlink>
    </w:p>
    <w:p w14:paraId="7DA44A0D" w14:textId="74678205"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28" w:history="1">
        <w:r w:rsidR="00891256" w:rsidRPr="00F738AA">
          <w:rPr>
            <w:rStyle w:val="Hyperlink"/>
            <w:rFonts w:ascii="Times New Roman" w:hAnsi="Times New Roman" w:cs="Times New Roman"/>
            <w:b/>
            <w:noProof/>
            <w:lang w:val="vi-VN" w:eastAsia="vi-VN"/>
          </w:rPr>
          <w:t>2.3.1.</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Phỏng vấn</w:t>
        </w:r>
        <w:r w:rsidR="00891256">
          <w:rPr>
            <w:noProof/>
            <w:webHidden/>
          </w:rPr>
          <w:tab/>
        </w:r>
        <w:r w:rsidR="00891256">
          <w:rPr>
            <w:noProof/>
            <w:webHidden/>
          </w:rPr>
          <w:fldChar w:fldCharType="begin"/>
        </w:r>
        <w:r w:rsidR="00891256">
          <w:rPr>
            <w:noProof/>
            <w:webHidden/>
          </w:rPr>
          <w:instrText xml:space="preserve"> PAGEREF _Toc532459228 \h </w:instrText>
        </w:r>
        <w:r w:rsidR="00891256">
          <w:rPr>
            <w:noProof/>
            <w:webHidden/>
          </w:rPr>
        </w:r>
        <w:r w:rsidR="00891256">
          <w:rPr>
            <w:noProof/>
            <w:webHidden/>
          </w:rPr>
          <w:fldChar w:fldCharType="separate"/>
        </w:r>
        <w:r w:rsidR="00891256">
          <w:rPr>
            <w:noProof/>
            <w:webHidden/>
          </w:rPr>
          <w:t>13</w:t>
        </w:r>
        <w:r w:rsidR="00891256">
          <w:rPr>
            <w:noProof/>
            <w:webHidden/>
          </w:rPr>
          <w:fldChar w:fldCharType="end"/>
        </w:r>
      </w:hyperlink>
    </w:p>
    <w:p w14:paraId="22B9C2A5" w14:textId="6DB358CD"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29" w:history="1">
        <w:r w:rsidR="00891256" w:rsidRPr="00F738AA">
          <w:rPr>
            <w:rStyle w:val="Hyperlink"/>
            <w:rFonts w:ascii="Times New Roman" w:hAnsi="Times New Roman" w:cs="Times New Roman"/>
            <w:b/>
            <w:noProof/>
            <w:lang w:eastAsia="vi-VN"/>
          </w:rPr>
          <w:t>2.3.2.</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Hiện trạng tổ chức</w:t>
        </w:r>
        <w:r w:rsidR="00891256">
          <w:rPr>
            <w:noProof/>
            <w:webHidden/>
          </w:rPr>
          <w:tab/>
        </w:r>
        <w:r w:rsidR="00891256">
          <w:rPr>
            <w:noProof/>
            <w:webHidden/>
          </w:rPr>
          <w:fldChar w:fldCharType="begin"/>
        </w:r>
        <w:r w:rsidR="00891256">
          <w:rPr>
            <w:noProof/>
            <w:webHidden/>
          </w:rPr>
          <w:instrText xml:space="preserve"> PAGEREF _Toc532459229 \h </w:instrText>
        </w:r>
        <w:r w:rsidR="00891256">
          <w:rPr>
            <w:noProof/>
            <w:webHidden/>
          </w:rPr>
        </w:r>
        <w:r w:rsidR="00891256">
          <w:rPr>
            <w:noProof/>
            <w:webHidden/>
          </w:rPr>
          <w:fldChar w:fldCharType="separate"/>
        </w:r>
        <w:r w:rsidR="00891256">
          <w:rPr>
            <w:noProof/>
            <w:webHidden/>
          </w:rPr>
          <w:t>16</w:t>
        </w:r>
        <w:r w:rsidR="00891256">
          <w:rPr>
            <w:noProof/>
            <w:webHidden/>
          </w:rPr>
          <w:fldChar w:fldCharType="end"/>
        </w:r>
      </w:hyperlink>
    </w:p>
    <w:p w14:paraId="4B6D04F0" w14:textId="32596274"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30" w:history="1">
        <w:r w:rsidR="00891256" w:rsidRPr="00F738AA">
          <w:rPr>
            <w:rStyle w:val="Hyperlink"/>
            <w:rFonts w:ascii="Times New Roman" w:hAnsi="Times New Roman" w:cs="Times New Roman"/>
            <w:b/>
            <w:noProof/>
            <w:lang w:eastAsia="vi-VN"/>
          </w:rPr>
          <w:t>2.3.3.</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Hiện trạng nghiệp vụ</w:t>
        </w:r>
        <w:r w:rsidR="00891256">
          <w:rPr>
            <w:noProof/>
            <w:webHidden/>
          </w:rPr>
          <w:tab/>
        </w:r>
        <w:r w:rsidR="00891256">
          <w:rPr>
            <w:noProof/>
            <w:webHidden/>
          </w:rPr>
          <w:fldChar w:fldCharType="begin"/>
        </w:r>
        <w:r w:rsidR="00891256">
          <w:rPr>
            <w:noProof/>
            <w:webHidden/>
          </w:rPr>
          <w:instrText xml:space="preserve"> PAGEREF _Toc532459230 \h </w:instrText>
        </w:r>
        <w:r w:rsidR="00891256">
          <w:rPr>
            <w:noProof/>
            <w:webHidden/>
          </w:rPr>
        </w:r>
        <w:r w:rsidR="00891256">
          <w:rPr>
            <w:noProof/>
            <w:webHidden/>
          </w:rPr>
          <w:fldChar w:fldCharType="separate"/>
        </w:r>
        <w:r w:rsidR="00891256">
          <w:rPr>
            <w:noProof/>
            <w:webHidden/>
          </w:rPr>
          <w:t>17</w:t>
        </w:r>
        <w:r w:rsidR="00891256">
          <w:rPr>
            <w:noProof/>
            <w:webHidden/>
          </w:rPr>
          <w:fldChar w:fldCharType="end"/>
        </w:r>
      </w:hyperlink>
    </w:p>
    <w:p w14:paraId="30635297" w14:textId="470C2268"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31" w:history="1">
        <w:r w:rsidR="00891256" w:rsidRPr="00F738AA">
          <w:rPr>
            <w:rStyle w:val="Hyperlink"/>
            <w:rFonts w:ascii="Times New Roman" w:hAnsi="Times New Roman" w:cs="Times New Roman"/>
            <w:b/>
            <w:noProof/>
            <w:lang w:eastAsia="vi-VN"/>
          </w:rPr>
          <w:t>2.3.4.</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Phân tích yêu cầu</w:t>
        </w:r>
        <w:r w:rsidR="00891256">
          <w:rPr>
            <w:noProof/>
            <w:webHidden/>
          </w:rPr>
          <w:tab/>
        </w:r>
        <w:r w:rsidR="00891256">
          <w:rPr>
            <w:noProof/>
            <w:webHidden/>
          </w:rPr>
          <w:fldChar w:fldCharType="begin"/>
        </w:r>
        <w:r w:rsidR="00891256">
          <w:rPr>
            <w:noProof/>
            <w:webHidden/>
          </w:rPr>
          <w:instrText xml:space="preserve"> PAGEREF _Toc532459231 \h </w:instrText>
        </w:r>
        <w:r w:rsidR="00891256">
          <w:rPr>
            <w:noProof/>
            <w:webHidden/>
          </w:rPr>
        </w:r>
        <w:r w:rsidR="00891256">
          <w:rPr>
            <w:noProof/>
            <w:webHidden/>
          </w:rPr>
          <w:fldChar w:fldCharType="separate"/>
        </w:r>
        <w:r w:rsidR="00891256">
          <w:rPr>
            <w:noProof/>
            <w:webHidden/>
          </w:rPr>
          <w:t>18</w:t>
        </w:r>
        <w:r w:rsidR="00891256">
          <w:rPr>
            <w:noProof/>
            <w:webHidden/>
          </w:rPr>
          <w:fldChar w:fldCharType="end"/>
        </w:r>
      </w:hyperlink>
    </w:p>
    <w:p w14:paraId="6D6437CE" w14:textId="1777BE9C"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32" w:history="1">
        <w:r w:rsidR="00891256" w:rsidRPr="00F738AA">
          <w:rPr>
            <w:rStyle w:val="Hyperlink"/>
            <w:rFonts w:ascii="Times New Roman" w:hAnsi="Times New Roman" w:cs="Times New Roman"/>
            <w:b/>
            <w:noProof/>
            <w:lang w:val="vi-VN" w:eastAsia="vi-VN"/>
          </w:rPr>
          <w:t>2.3.5.</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val="vi-VN" w:eastAsia="vi-VN"/>
          </w:rPr>
          <w:t>Các ràng buộc của hệ thống</w:t>
        </w:r>
        <w:r w:rsidR="00891256">
          <w:rPr>
            <w:noProof/>
            <w:webHidden/>
          </w:rPr>
          <w:tab/>
        </w:r>
        <w:r w:rsidR="00891256">
          <w:rPr>
            <w:noProof/>
            <w:webHidden/>
          </w:rPr>
          <w:fldChar w:fldCharType="begin"/>
        </w:r>
        <w:r w:rsidR="00891256">
          <w:rPr>
            <w:noProof/>
            <w:webHidden/>
          </w:rPr>
          <w:instrText xml:space="preserve"> PAGEREF _Toc532459232 \h </w:instrText>
        </w:r>
        <w:r w:rsidR="00891256">
          <w:rPr>
            <w:noProof/>
            <w:webHidden/>
          </w:rPr>
        </w:r>
        <w:r w:rsidR="00891256">
          <w:rPr>
            <w:noProof/>
            <w:webHidden/>
          </w:rPr>
          <w:fldChar w:fldCharType="separate"/>
        </w:r>
        <w:r w:rsidR="00891256">
          <w:rPr>
            <w:noProof/>
            <w:webHidden/>
          </w:rPr>
          <w:t>19</w:t>
        </w:r>
        <w:r w:rsidR="00891256">
          <w:rPr>
            <w:noProof/>
            <w:webHidden/>
          </w:rPr>
          <w:fldChar w:fldCharType="end"/>
        </w:r>
      </w:hyperlink>
    </w:p>
    <w:p w14:paraId="38BDC895" w14:textId="036DC49D"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33" w:history="1">
        <w:r w:rsidR="00891256" w:rsidRPr="00F738AA">
          <w:rPr>
            <w:rStyle w:val="Hyperlink"/>
            <w:rFonts w:ascii="Times New Roman" w:hAnsi="Times New Roman" w:cs="Times New Roman"/>
            <w:noProof/>
          </w:rPr>
          <w:t>2.4.</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Lựa chọn phương án</w:t>
        </w:r>
        <w:r w:rsidR="00891256">
          <w:rPr>
            <w:noProof/>
            <w:webHidden/>
          </w:rPr>
          <w:tab/>
        </w:r>
        <w:r w:rsidR="00891256">
          <w:rPr>
            <w:noProof/>
            <w:webHidden/>
          </w:rPr>
          <w:fldChar w:fldCharType="begin"/>
        </w:r>
        <w:r w:rsidR="00891256">
          <w:rPr>
            <w:noProof/>
            <w:webHidden/>
          </w:rPr>
          <w:instrText xml:space="preserve"> PAGEREF _Toc532459233 \h </w:instrText>
        </w:r>
        <w:r w:rsidR="00891256">
          <w:rPr>
            <w:noProof/>
            <w:webHidden/>
          </w:rPr>
        </w:r>
        <w:r w:rsidR="00891256">
          <w:rPr>
            <w:noProof/>
            <w:webHidden/>
          </w:rPr>
          <w:fldChar w:fldCharType="separate"/>
        </w:r>
        <w:r w:rsidR="00891256">
          <w:rPr>
            <w:noProof/>
            <w:webHidden/>
          </w:rPr>
          <w:t>20</w:t>
        </w:r>
        <w:r w:rsidR="00891256">
          <w:rPr>
            <w:noProof/>
            <w:webHidden/>
          </w:rPr>
          <w:fldChar w:fldCharType="end"/>
        </w:r>
      </w:hyperlink>
    </w:p>
    <w:p w14:paraId="63C4C196" w14:textId="04B8B20C" w:rsidR="00891256" w:rsidRDefault="00642843">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2459234" w:history="1">
        <w:r w:rsidR="00891256" w:rsidRPr="00F738AA">
          <w:rPr>
            <w:rStyle w:val="Hyperlink"/>
            <w:rFonts w:ascii="Times New Roman" w:hAnsi="Times New Roman" w:cs="Times New Roman"/>
            <w:noProof/>
          </w:rPr>
          <w:t>3.</w:t>
        </w:r>
        <w:r w:rsidR="00891256">
          <w:rPr>
            <w:rFonts w:asciiTheme="minorHAnsi" w:eastAsiaTheme="minorEastAsia" w:hAnsiTheme="minorHAnsi" w:cstheme="minorBidi"/>
            <w:b w:val="0"/>
            <w:bCs w:val="0"/>
            <w:caps w:val="0"/>
            <w:noProof/>
            <w:sz w:val="22"/>
            <w:szCs w:val="22"/>
            <w:lang w:val="vi-VN" w:eastAsia="vi-VN"/>
          </w:rPr>
          <w:tab/>
        </w:r>
        <w:r w:rsidR="00891256" w:rsidRPr="00F738AA">
          <w:rPr>
            <w:rStyle w:val="Hyperlink"/>
            <w:rFonts w:ascii="Times New Roman" w:hAnsi="Times New Roman" w:cs="Times New Roman"/>
            <w:noProof/>
          </w:rPr>
          <w:t>Thiết kế - đặc tả hệ thống</w:t>
        </w:r>
        <w:r w:rsidR="00891256">
          <w:rPr>
            <w:noProof/>
            <w:webHidden/>
          </w:rPr>
          <w:tab/>
        </w:r>
        <w:r w:rsidR="00891256">
          <w:rPr>
            <w:noProof/>
            <w:webHidden/>
          </w:rPr>
          <w:fldChar w:fldCharType="begin"/>
        </w:r>
        <w:r w:rsidR="00891256">
          <w:rPr>
            <w:noProof/>
            <w:webHidden/>
          </w:rPr>
          <w:instrText xml:space="preserve"> PAGEREF _Toc532459234 \h </w:instrText>
        </w:r>
        <w:r w:rsidR="00891256">
          <w:rPr>
            <w:noProof/>
            <w:webHidden/>
          </w:rPr>
        </w:r>
        <w:r w:rsidR="00891256">
          <w:rPr>
            <w:noProof/>
            <w:webHidden/>
          </w:rPr>
          <w:fldChar w:fldCharType="separate"/>
        </w:r>
        <w:r w:rsidR="00891256">
          <w:rPr>
            <w:noProof/>
            <w:webHidden/>
          </w:rPr>
          <w:t>21</w:t>
        </w:r>
        <w:r w:rsidR="00891256">
          <w:rPr>
            <w:noProof/>
            <w:webHidden/>
          </w:rPr>
          <w:fldChar w:fldCharType="end"/>
        </w:r>
      </w:hyperlink>
    </w:p>
    <w:p w14:paraId="0E437FF2" w14:textId="5137E180"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35" w:history="1">
        <w:r w:rsidR="00891256" w:rsidRPr="00F738AA">
          <w:rPr>
            <w:rStyle w:val="Hyperlink"/>
            <w:rFonts w:ascii="Times New Roman" w:hAnsi="Times New Roman" w:cs="Times New Roman"/>
            <w:noProof/>
            <w:lang w:val="vi-VN" w:eastAsia="vi-VN"/>
          </w:rPr>
          <w:t>3.1.</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lang w:eastAsia="vi-VN"/>
          </w:rPr>
          <w:t>Sơ đồ Usecase</w:t>
        </w:r>
        <w:r w:rsidR="00891256">
          <w:rPr>
            <w:noProof/>
            <w:webHidden/>
          </w:rPr>
          <w:tab/>
        </w:r>
        <w:r w:rsidR="00891256">
          <w:rPr>
            <w:noProof/>
            <w:webHidden/>
          </w:rPr>
          <w:fldChar w:fldCharType="begin"/>
        </w:r>
        <w:r w:rsidR="00891256">
          <w:rPr>
            <w:noProof/>
            <w:webHidden/>
          </w:rPr>
          <w:instrText xml:space="preserve"> PAGEREF _Toc532459235 \h </w:instrText>
        </w:r>
        <w:r w:rsidR="00891256">
          <w:rPr>
            <w:noProof/>
            <w:webHidden/>
          </w:rPr>
        </w:r>
        <w:r w:rsidR="00891256">
          <w:rPr>
            <w:noProof/>
            <w:webHidden/>
          </w:rPr>
          <w:fldChar w:fldCharType="separate"/>
        </w:r>
        <w:r w:rsidR="00891256">
          <w:rPr>
            <w:noProof/>
            <w:webHidden/>
          </w:rPr>
          <w:t>21</w:t>
        </w:r>
        <w:r w:rsidR="00891256">
          <w:rPr>
            <w:noProof/>
            <w:webHidden/>
          </w:rPr>
          <w:fldChar w:fldCharType="end"/>
        </w:r>
      </w:hyperlink>
    </w:p>
    <w:p w14:paraId="4E902255" w14:textId="231A2A2D"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36" w:history="1">
        <w:r w:rsidR="00891256" w:rsidRPr="00F738AA">
          <w:rPr>
            <w:rStyle w:val="Hyperlink"/>
            <w:rFonts w:ascii="Times New Roman" w:hAnsi="Times New Roman" w:cs="Times New Roman"/>
            <w:noProof/>
          </w:rPr>
          <w:t>3.2.</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Danh sách các tác nhân của hệ thống</w:t>
        </w:r>
        <w:r w:rsidR="00891256">
          <w:rPr>
            <w:noProof/>
            <w:webHidden/>
          </w:rPr>
          <w:tab/>
        </w:r>
        <w:r w:rsidR="00891256">
          <w:rPr>
            <w:noProof/>
            <w:webHidden/>
          </w:rPr>
          <w:fldChar w:fldCharType="begin"/>
        </w:r>
        <w:r w:rsidR="00891256">
          <w:rPr>
            <w:noProof/>
            <w:webHidden/>
          </w:rPr>
          <w:instrText xml:space="preserve"> PAGEREF _Toc532459236 \h </w:instrText>
        </w:r>
        <w:r w:rsidR="00891256">
          <w:rPr>
            <w:noProof/>
            <w:webHidden/>
          </w:rPr>
        </w:r>
        <w:r w:rsidR="00891256">
          <w:rPr>
            <w:noProof/>
            <w:webHidden/>
          </w:rPr>
          <w:fldChar w:fldCharType="separate"/>
        </w:r>
        <w:r w:rsidR="00891256">
          <w:rPr>
            <w:noProof/>
            <w:webHidden/>
          </w:rPr>
          <w:t>27</w:t>
        </w:r>
        <w:r w:rsidR="00891256">
          <w:rPr>
            <w:noProof/>
            <w:webHidden/>
          </w:rPr>
          <w:fldChar w:fldCharType="end"/>
        </w:r>
      </w:hyperlink>
    </w:p>
    <w:p w14:paraId="0A81F24C" w14:textId="3CD299C3"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37" w:history="1">
        <w:r w:rsidR="00891256" w:rsidRPr="00F738AA">
          <w:rPr>
            <w:rStyle w:val="Hyperlink"/>
            <w:rFonts w:ascii="Times New Roman" w:hAnsi="Times New Roman" w:cs="Times New Roman"/>
            <w:noProof/>
          </w:rPr>
          <w:t>3.3.</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Danh sách Usecase</w:t>
        </w:r>
        <w:r w:rsidR="00891256">
          <w:rPr>
            <w:noProof/>
            <w:webHidden/>
          </w:rPr>
          <w:tab/>
        </w:r>
        <w:r w:rsidR="00891256">
          <w:rPr>
            <w:noProof/>
            <w:webHidden/>
          </w:rPr>
          <w:fldChar w:fldCharType="begin"/>
        </w:r>
        <w:r w:rsidR="00891256">
          <w:rPr>
            <w:noProof/>
            <w:webHidden/>
          </w:rPr>
          <w:instrText xml:space="preserve"> PAGEREF _Toc532459237 \h </w:instrText>
        </w:r>
        <w:r w:rsidR="00891256">
          <w:rPr>
            <w:noProof/>
            <w:webHidden/>
          </w:rPr>
        </w:r>
        <w:r w:rsidR="00891256">
          <w:rPr>
            <w:noProof/>
            <w:webHidden/>
          </w:rPr>
          <w:fldChar w:fldCharType="separate"/>
        </w:r>
        <w:r w:rsidR="00891256">
          <w:rPr>
            <w:noProof/>
            <w:webHidden/>
          </w:rPr>
          <w:t>27</w:t>
        </w:r>
        <w:r w:rsidR="00891256">
          <w:rPr>
            <w:noProof/>
            <w:webHidden/>
          </w:rPr>
          <w:fldChar w:fldCharType="end"/>
        </w:r>
      </w:hyperlink>
    </w:p>
    <w:p w14:paraId="3638F1CD" w14:textId="08FB7BBF"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38" w:history="1">
        <w:r w:rsidR="00891256" w:rsidRPr="00F738AA">
          <w:rPr>
            <w:rStyle w:val="Hyperlink"/>
            <w:rFonts w:ascii="Times New Roman" w:hAnsi="Times New Roman" w:cs="Times New Roman"/>
            <w:noProof/>
          </w:rPr>
          <w:t>3.4.</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Đặc tả Usecase và sơ đồ hoạt động( Activity Diagram)</w:t>
        </w:r>
        <w:r w:rsidR="00891256">
          <w:rPr>
            <w:noProof/>
            <w:webHidden/>
          </w:rPr>
          <w:tab/>
        </w:r>
        <w:r w:rsidR="00891256">
          <w:rPr>
            <w:noProof/>
            <w:webHidden/>
          </w:rPr>
          <w:fldChar w:fldCharType="begin"/>
        </w:r>
        <w:r w:rsidR="00891256">
          <w:rPr>
            <w:noProof/>
            <w:webHidden/>
          </w:rPr>
          <w:instrText xml:space="preserve"> PAGEREF _Toc532459238 \h </w:instrText>
        </w:r>
        <w:r w:rsidR="00891256">
          <w:rPr>
            <w:noProof/>
            <w:webHidden/>
          </w:rPr>
        </w:r>
        <w:r w:rsidR="00891256">
          <w:rPr>
            <w:noProof/>
            <w:webHidden/>
          </w:rPr>
          <w:fldChar w:fldCharType="separate"/>
        </w:r>
        <w:r w:rsidR="00891256">
          <w:rPr>
            <w:noProof/>
            <w:webHidden/>
          </w:rPr>
          <w:t>28</w:t>
        </w:r>
        <w:r w:rsidR="00891256">
          <w:rPr>
            <w:noProof/>
            <w:webHidden/>
          </w:rPr>
          <w:fldChar w:fldCharType="end"/>
        </w:r>
      </w:hyperlink>
    </w:p>
    <w:p w14:paraId="41A1150C" w14:textId="2579DE05"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39" w:history="1">
        <w:r w:rsidR="00891256" w:rsidRPr="00F738AA">
          <w:rPr>
            <w:rStyle w:val="Hyperlink"/>
            <w:rFonts w:ascii="Times New Roman" w:hAnsi="Times New Roman" w:cs="Times New Roman"/>
            <w:b/>
            <w:noProof/>
            <w:lang w:eastAsia="vi-VN"/>
          </w:rPr>
          <w:t>3.4.1.</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Usecase Quản lý học sinh</w:t>
        </w:r>
        <w:r w:rsidR="00891256">
          <w:rPr>
            <w:noProof/>
            <w:webHidden/>
          </w:rPr>
          <w:tab/>
        </w:r>
        <w:r w:rsidR="00891256">
          <w:rPr>
            <w:noProof/>
            <w:webHidden/>
          </w:rPr>
          <w:fldChar w:fldCharType="begin"/>
        </w:r>
        <w:r w:rsidR="00891256">
          <w:rPr>
            <w:noProof/>
            <w:webHidden/>
          </w:rPr>
          <w:instrText xml:space="preserve"> PAGEREF _Toc532459239 \h </w:instrText>
        </w:r>
        <w:r w:rsidR="00891256">
          <w:rPr>
            <w:noProof/>
            <w:webHidden/>
          </w:rPr>
        </w:r>
        <w:r w:rsidR="00891256">
          <w:rPr>
            <w:noProof/>
            <w:webHidden/>
          </w:rPr>
          <w:fldChar w:fldCharType="separate"/>
        </w:r>
        <w:r w:rsidR="00891256">
          <w:rPr>
            <w:noProof/>
            <w:webHidden/>
          </w:rPr>
          <w:t>28</w:t>
        </w:r>
        <w:r w:rsidR="00891256">
          <w:rPr>
            <w:noProof/>
            <w:webHidden/>
          </w:rPr>
          <w:fldChar w:fldCharType="end"/>
        </w:r>
      </w:hyperlink>
    </w:p>
    <w:p w14:paraId="5BB14373" w14:textId="6BD694DC"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0" w:history="1">
        <w:r w:rsidR="00891256" w:rsidRPr="00F738AA">
          <w:rPr>
            <w:rStyle w:val="Hyperlink"/>
            <w:rFonts w:ascii="Times New Roman" w:hAnsi="Times New Roman" w:cs="Times New Roman"/>
            <w:b/>
            <w:noProof/>
            <w:lang w:eastAsia="vi-VN"/>
          </w:rPr>
          <w:t>3.4.2.</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Usecase Quản lý giáo viên</w:t>
        </w:r>
        <w:r w:rsidR="00891256">
          <w:rPr>
            <w:noProof/>
            <w:webHidden/>
          </w:rPr>
          <w:tab/>
        </w:r>
        <w:r w:rsidR="00891256">
          <w:rPr>
            <w:noProof/>
            <w:webHidden/>
          </w:rPr>
          <w:fldChar w:fldCharType="begin"/>
        </w:r>
        <w:r w:rsidR="00891256">
          <w:rPr>
            <w:noProof/>
            <w:webHidden/>
          </w:rPr>
          <w:instrText xml:space="preserve"> PAGEREF _Toc532459240 \h </w:instrText>
        </w:r>
        <w:r w:rsidR="00891256">
          <w:rPr>
            <w:noProof/>
            <w:webHidden/>
          </w:rPr>
        </w:r>
        <w:r w:rsidR="00891256">
          <w:rPr>
            <w:noProof/>
            <w:webHidden/>
          </w:rPr>
          <w:fldChar w:fldCharType="separate"/>
        </w:r>
        <w:r w:rsidR="00891256">
          <w:rPr>
            <w:noProof/>
            <w:webHidden/>
          </w:rPr>
          <w:t>32</w:t>
        </w:r>
        <w:r w:rsidR="00891256">
          <w:rPr>
            <w:noProof/>
            <w:webHidden/>
          </w:rPr>
          <w:fldChar w:fldCharType="end"/>
        </w:r>
      </w:hyperlink>
    </w:p>
    <w:p w14:paraId="3A7587AB" w14:textId="16B46CCA"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1" w:history="1">
        <w:r w:rsidR="00891256" w:rsidRPr="00F738AA">
          <w:rPr>
            <w:rStyle w:val="Hyperlink"/>
            <w:rFonts w:ascii="Times New Roman" w:hAnsi="Times New Roman" w:cs="Times New Roman"/>
            <w:b/>
            <w:noProof/>
            <w:lang w:eastAsia="vi-VN"/>
          </w:rPr>
          <w:t>3.4.3.</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Usecase Quản lý chuyến đi</w:t>
        </w:r>
        <w:r w:rsidR="00891256">
          <w:rPr>
            <w:noProof/>
            <w:webHidden/>
          </w:rPr>
          <w:tab/>
        </w:r>
        <w:r w:rsidR="00891256">
          <w:rPr>
            <w:noProof/>
            <w:webHidden/>
          </w:rPr>
          <w:fldChar w:fldCharType="begin"/>
        </w:r>
        <w:r w:rsidR="00891256">
          <w:rPr>
            <w:noProof/>
            <w:webHidden/>
          </w:rPr>
          <w:instrText xml:space="preserve"> PAGEREF _Toc532459241 \h </w:instrText>
        </w:r>
        <w:r w:rsidR="00891256">
          <w:rPr>
            <w:noProof/>
            <w:webHidden/>
          </w:rPr>
        </w:r>
        <w:r w:rsidR="00891256">
          <w:rPr>
            <w:noProof/>
            <w:webHidden/>
          </w:rPr>
          <w:fldChar w:fldCharType="separate"/>
        </w:r>
        <w:r w:rsidR="00891256">
          <w:rPr>
            <w:noProof/>
            <w:webHidden/>
          </w:rPr>
          <w:t>36</w:t>
        </w:r>
        <w:r w:rsidR="00891256">
          <w:rPr>
            <w:noProof/>
            <w:webHidden/>
          </w:rPr>
          <w:fldChar w:fldCharType="end"/>
        </w:r>
      </w:hyperlink>
    </w:p>
    <w:p w14:paraId="49E26C62" w14:textId="753E173F"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2" w:history="1">
        <w:r w:rsidR="00891256" w:rsidRPr="00F738AA">
          <w:rPr>
            <w:rStyle w:val="Hyperlink"/>
            <w:rFonts w:ascii="Times New Roman" w:hAnsi="Times New Roman" w:cs="Times New Roman"/>
            <w:b/>
            <w:noProof/>
            <w:lang w:val="vi-VN" w:eastAsia="vi-VN"/>
          </w:rPr>
          <w:t>3.4.4.</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val="vi-VN" w:eastAsia="vi-VN"/>
          </w:rPr>
          <w:t>Usecase Quản lý công ty du lịch</w:t>
        </w:r>
        <w:r w:rsidR="00891256">
          <w:rPr>
            <w:noProof/>
            <w:webHidden/>
          </w:rPr>
          <w:tab/>
        </w:r>
        <w:r w:rsidR="00891256">
          <w:rPr>
            <w:noProof/>
            <w:webHidden/>
          </w:rPr>
          <w:fldChar w:fldCharType="begin"/>
        </w:r>
        <w:r w:rsidR="00891256">
          <w:rPr>
            <w:noProof/>
            <w:webHidden/>
          </w:rPr>
          <w:instrText xml:space="preserve"> PAGEREF _Toc532459242 \h </w:instrText>
        </w:r>
        <w:r w:rsidR="00891256">
          <w:rPr>
            <w:noProof/>
            <w:webHidden/>
          </w:rPr>
        </w:r>
        <w:r w:rsidR="00891256">
          <w:rPr>
            <w:noProof/>
            <w:webHidden/>
          </w:rPr>
          <w:fldChar w:fldCharType="separate"/>
        </w:r>
        <w:r w:rsidR="00891256">
          <w:rPr>
            <w:noProof/>
            <w:webHidden/>
          </w:rPr>
          <w:t>40</w:t>
        </w:r>
        <w:r w:rsidR="00891256">
          <w:rPr>
            <w:noProof/>
            <w:webHidden/>
          </w:rPr>
          <w:fldChar w:fldCharType="end"/>
        </w:r>
      </w:hyperlink>
    </w:p>
    <w:p w14:paraId="0E64CD76" w14:textId="2CF7CAB8"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3" w:history="1">
        <w:r w:rsidR="00891256" w:rsidRPr="00F738AA">
          <w:rPr>
            <w:rStyle w:val="Hyperlink"/>
            <w:rFonts w:ascii="Times New Roman" w:hAnsi="Times New Roman" w:cs="Times New Roman"/>
            <w:b/>
            <w:noProof/>
            <w:lang w:eastAsia="vi-VN"/>
          </w:rPr>
          <w:t>3.4.5.</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Usecase Quản lý địa điểm</w:t>
        </w:r>
        <w:r w:rsidR="00891256">
          <w:rPr>
            <w:noProof/>
            <w:webHidden/>
          </w:rPr>
          <w:tab/>
        </w:r>
        <w:r w:rsidR="00891256">
          <w:rPr>
            <w:noProof/>
            <w:webHidden/>
          </w:rPr>
          <w:fldChar w:fldCharType="begin"/>
        </w:r>
        <w:r w:rsidR="00891256">
          <w:rPr>
            <w:noProof/>
            <w:webHidden/>
          </w:rPr>
          <w:instrText xml:space="preserve"> PAGEREF _Toc532459243 \h </w:instrText>
        </w:r>
        <w:r w:rsidR="00891256">
          <w:rPr>
            <w:noProof/>
            <w:webHidden/>
          </w:rPr>
        </w:r>
        <w:r w:rsidR="00891256">
          <w:rPr>
            <w:noProof/>
            <w:webHidden/>
          </w:rPr>
          <w:fldChar w:fldCharType="separate"/>
        </w:r>
        <w:r w:rsidR="00891256">
          <w:rPr>
            <w:noProof/>
            <w:webHidden/>
          </w:rPr>
          <w:t>43</w:t>
        </w:r>
        <w:r w:rsidR="00891256">
          <w:rPr>
            <w:noProof/>
            <w:webHidden/>
          </w:rPr>
          <w:fldChar w:fldCharType="end"/>
        </w:r>
      </w:hyperlink>
    </w:p>
    <w:p w14:paraId="4C2AE3E2" w14:textId="104663FB"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4" w:history="1">
        <w:r w:rsidR="00891256" w:rsidRPr="00F738AA">
          <w:rPr>
            <w:rStyle w:val="Hyperlink"/>
            <w:rFonts w:ascii="Times New Roman" w:hAnsi="Times New Roman" w:cs="Times New Roman"/>
            <w:b/>
            <w:noProof/>
            <w:lang w:val="vi-VN" w:eastAsia="vi-VN"/>
          </w:rPr>
          <w:t>3.4.6.</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val="vi-VN" w:eastAsia="vi-VN"/>
          </w:rPr>
          <w:t>Usecase Quản lý chương trình</w:t>
        </w:r>
        <w:r w:rsidR="00891256">
          <w:rPr>
            <w:noProof/>
            <w:webHidden/>
          </w:rPr>
          <w:tab/>
        </w:r>
        <w:r w:rsidR="00891256">
          <w:rPr>
            <w:noProof/>
            <w:webHidden/>
          </w:rPr>
          <w:fldChar w:fldCharType="begin"/>
        </w:r>
        <w:r w:rsidR="00891256">
          <w:rPr>
            <w:noProof/>
            <w:webHidden/>
          </w:rPr>
          <w:instrText xml:space="preserve"> PAGEREF _Toc532459244 \h </w:instrText>
        </w:r>
        <w:r w:rsidR="00891256">
          <w:rPr>
            <w:noProof/>
            <w:webHidden/>
          </w:rPr>
        </w:r>
        <w:r w:rsidR="00891256">
          <w:rPr>
            <w:noProof/>
            <w:webHidden/>
          </w:rPr>
          <w:fldChar w:fldCharType="separate"/>
        </w:r>
        <w:r w:rsidR="00891256">
          <w:rPr>
            <w:noProof/>
            <w:webHidden/>
          </w:rPr>
          <w:t>46</w:t>
        </w:r>
        <w:r w:rsidR="00891256">
          <w:rPr>
            <w:noProof/>
            <w:webHidden/>
          </w:rPr>
          <w:fldChar w:fldCharType="end"/>
        </w:r>
      </w:hyperlink>
    </w:p>
    <w:p w14:paraId="247541E6" w14:textId="13DA3D0C"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5" w:history="1">
        <w:r w:rsidR="00891256" w:rsidRPr="00F738AA">
          <w:rPr>
            <w:rStyle w:val="Hyperlink"/>
            <w:rFonts w:ascii="Times New Roman" w:hAnsi="Times New Roman" w:cs="Times New Roman"/>
            <w:b/>
            <w:noProof/>
            <w:lang w:eastAsia="vi-VN"/>
          </w:rPr>
          <w:t>3.4.7.</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Usecase Quản lý chi phí</w:t>
        </w:r>
        <w:r w:rsidR="00891256">
          <w:rPr>
            <w:noProof/>
            <w:webHidden/>
          </w:rPr>
          <w:tab/>
        </w:r>
        <w:r w:rsidR="00891256">
          <w:rPr>
            <w:noProof/>
            <w:webHidden/>
          </w:rPr>
          <w:fldChar w:fldCharType="begin"/>
        </w:r>
        <w:r w:rsidR="00891256">
          <w:rPr>
            <w:noProof/>
            <w:webHidden/>
          </w:rPr>
          <w:instrText xml:space="preserve"> PAGEREF _Toc532459245 \h </w:instrText>
        </w:r>
        <w:r w:rsidR="00891256">
          <w:rPr>
            <w:noProof/>
            <w:webHidden/>
          </w:rPr>
        </w:r>
        <w:r w:rsidR="00891256">
          <w:rPr>
            <w:noProof/>
            <w:webHidden/>
          </w:rPr>
          <w:fldChar w:fldCharType="separate"/>
        </w:r>
        <w:r w:rsidR="00891256">
          <w:rPr>
            <w:noProof/>
            <w:webHidden/>
          </w:rPr>
          <w:t>50</w:t>
        </w:r>
        <w:r w:rsidR="00891256">
          <w:rPr>
            <w:noProof/>
            <w:webHidden/>
          </w:rPr>
          <w:fldChar w:fldCharType="end"/>
        </w:r>
      </w:hyperlink>
    </w:p>
    <w:p w14:paraId="416DE481" w14:textId="7FFDA55A"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6" w:history="1">
        <w:r w:rsidR="00891256" w:rsidRPr="00F738AA">
          <w:rPr>
            <w:rStyle w:val="Hyperlink"/>
            <w:rFonts w:ascii="Times New Roman" w:hAnsi="Times New Roman" w:cs="Times New Roman"/>
            <w:b/>
            <w:noProof/>
            <w:lang w:eastAsia="vi-VN"/>
          </w:rPr>
          <w:t>3.4.8.</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Usecase Quản lý hợp đồng</w:t>
        </w:r>
        <w:r w:rsidR="00891256">
          <w:rPr>
            <w:noProof/>
            <w:webHidden/>
          </w:rPr>
          <w:tab/>
        </w:r>
        <w:r w:rsidR="00891256">
          <w:rPr>
            <w:noProof/>
            <w:webHidden/>
          </w:rPr>
          <w:fldChar w:fldCharType="begin"/>
        </w:r>
        <w:r w:rsidR="00891256">
          <w:rPr>
            <w:noProof/>
            <w:webHidden/>
          </w:rPr>
          <w:instrText xml:space="preserve"> PAGEREF _Toc532459246 \h </w:instrText>
        </w:r>
        <w:r w:rsidR="00891256">
          <w:rPr>
            <w:noProof/>
            <w:webHidden/>
          </w:rPr>
        </w:r>
        <w:r w:rsidR="00891256">
          <w:rPr>
            <w:noProof/>
            <w:webHidden/>
          </w:rPr>
          <w:fldChar w:fldCharType="separate"/>
        </w:r>
        <w:r w:rsidR="00891256">
          <w:rPr>
            <w:noProof/>
            <w:webHidden/>
          </w:rPr>
          <w:t>52</w:t>
        </w:r>
        <w:r w:rsidR="00891256">
          <w:rPr>
            <w:noProof/>
            <w:webHidden/>
          </w:rPr>
          <w:fldChar w:fldCharType="end"/>
        </w:r>
      </w:hyperlink>
    </w:p>
    <w:p w14:paraId="2FE3FB70" w14:textId="72CBF14F"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7" w:history="1">
        <w:r w:rsidR="00891256" w:rsidRPr="00F738AA">
          <w:rPr>
            <w:rStyle w:val="Hyperlink"/>
            <w:rFonts w:ascii="Times New Roman" w:hAnsi="Times New Roman" w:cs="Times New Roman"/>
            <w:b/>
            <w:noProof/>
            <w:lang w:eastAsia="vi-VN"/>
          </w:rPr>
          <w:t>3.4.9.</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Usecase Chi tiết hợp đồng</w:t>
        </w:r>
        <w:r w:rsidR="00891256">
          <w:rPr>
            <w:noProof/>
            <w:webHidden/>
          </w:rPr>
          <w:tab/>
        </w:r>
        <w:r w:rsidR="00891256">
          <w:rPr>
            <w:noProof/>
            <w:webHidden/>
          </w:rPr>
          <w:fldChar w:fldCharType="begin"/>
        </w:r>
        <w:r w:rsidR="00891256">
          <w:rPr>
            <w:noProof/>
            <w:webHidden/>
          </w:rPr>
          <w:instrText xml:space="preserve"> PAGEREF _Toc532459247 \h </w:instrText>
        </w:r>
        <w:r w:rsidR="00891256">
          <w:rPr>
            <w:noProof/>
            <w:webHidden/>
          </w:rPr>
        </w:r>
        <w:r w:rsidR="00891256">
          <w:rPr>
            <w:noProof/>
            <w:webHidden/>
          </w:rPr>
          <w:fldChar w:fldCharType="separate"/>
        </w:r>
        <w:r w:rsidR="00891256">
          <w:rPr>
            <w:noProof/>
            <w:webHidden/>
          </w:rPr>
          <w:t>56</w:t>
        </w:r>
        <w:r w:rsidR="00891256">
          <w:rPr>
            <w:noProof/>
            <w:webHidden/>
          </w:rPr>
          <w:fldChar w:fldCharType="end"/>
        </w:r>
      </w:hyperlink>
    </w:p>
    <w:p w14:paraId="5831B19B" w14:textId="6F028473"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8" w:history="1">
        <w:r w:rsidR="00891256" w:rsidRPr="00F738AA">
          <w:rPr>
            <w:rStyle w:val="Hyperlink"/>
            <w:rFonts w:ascii="Times New Roman" w:hAnsi="Times New Roman" w:cs="Times New Roman"/>
            <w:b/>
            <w:noProof/>
            <w:lang w:eastAsia="vi-VN"/>
          </w:rPr>
          <w:t>3.4.10.</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Usecase Báo cáo thống kê</w:t>
        </w:r>
        <w:r w:rsidR="00891256">
          <w:rPr>
            <w:noProof/>
            <w:webHidden/>
          </w:rPr>
          <w:tab/>
        </w:r>
        <w:r w:rsidR="00891256">
          <w:rPr>
            <w:noProof/>
            <w:webHidden/>
          </w:rPr>
          <w:fldChar w:fldCharType="begin"/>
        </w:r>
        <w:r w:rsidR="00891256">
          <w:rPr>
            <w:noProof/>
            <w:webHidden/>
          </w:rPr>
          <w:instrText xml:space="preserve"> PAGEREF _Toc532459248 \h </w:instrText>
        </w:r>
        <w:r w:rsidR="00891256">
          <w:rPr>
            <w:noProof/>
            <w:webHidden/>
          </w:rPr>
        </w:r>
        <w:r w:rsidR="00891256">
          <w:rPr>
            <w:noProof/>
            <w:webHidden/>
          </w:rPr>
          <w:fldChar w:fldCharType="separate"/>
        </w:r>
        <w:r w:rsidR="00891256">
          <w:rPr>
            <w:noProof/>
            <w:webHidden/>
          </w:rPr>
          <w:t>60</w:t>
        </w:r>
        <w:r w:rsidR="00891256">
          <w:rPr>
            <w:noProof/>
            <w:webHidden/>
          </w:rPr>
          <w:fldChar w:fldCharType="end"/>
        </w:r>
      </w:hyperlink>
    </w:p>
    <w:p w14:paraId="057770D0" w14:textId="76BD6E24"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49" w:history="1">
        <w:r w:rsidR="00891256" w:rsidRPr="00F738AA">
          <w:rPr>
            <w:rStyle w:val="Hyperlink"/>
            <w:rFonts w:ascii="Times New Roman" w:hAnsi="Times New Roman" w:cs="Times New Roman"/>
            <w:b/>
            <w:noProof/>
            <w:lang w:eastAsia="vi-VN"/>
          </w:rPr>
          <w:t>3.4.11.</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Usecase Đăng nhập</w:t>
        </w:r>
        <w:r w:rsidR="00891256">
          <w:rPr>
            <w:noProof/>
            <w:webHidden/>
          </w:rPr>
          <w:tab/>
        </w:r>
        <w:r w:rsidR="00891256">
          <w:rPr>
            <w:noProof/>
            <w:webHidden/>
          </w:rPr>
          <w:fldChar w:fldCharType="begin"/>
        </w:r>
        <w:r w:rsidR="00891256">
          <w:rPr>
            <w:noProof/>
            <w:webHidden/>
          </w:rPr>
          <w:instrText xml:space="preserve"> PAGEREF _Toc532459249 \h </w:instrText>
        </w:r>
        <w:r w:rsidR="00891256">
          <w:rPr>
            <w:noProof/>
            <w:webHidden/>
          </w:rPr>
        </w:r>
        <w:r w:rsidR="00891256">
          <w:rPr>
            <w:noProof/>
            <w:webHidden/>
          </w:rPr>
          <w:fldChar w:fldCharType="separate"/>
        </w:r>
        <w:r w:rsidR="00891256">
          <w:rPr>
            <w:noProof/>
            <w:webHidden/>
          </w:rPr>
          <w:t>61</w:t>
        </w:r>
        <w:r w:rsidR="00891256">
          <w:rPr>
            <w:noProof/>
            <w:webHidden/>
          </w:rPr>
          <w:fldChar w:fldCharType="end"/>
        </w:r>
      </w:hyperlink>
    </w:p>
    <w:p w14:paraId="522F8572" w14:textId="3503A309"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50" w:history="1">
        <w:r w:rsidR="00891256" w:rsidRPr="00F738AA">
          <w:rPr>
            <w:rStyle w:val="Hyperlink"/>
            <w:rFonts w:ascii="Times New Roman" w:hAnsi="Times New Roman" w:cs="Times New Roman"/>
            <w:b/>
            <w:noProof/>
            <w:lang w:eastAsia="vi-VN"/>
          </w:rPr>
          <w:t>3.4.12.</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Quản lý tham gia</w:t>
        </w:r>
        <w:r w:rsidR="00891256">
          <w:rPr>
            <w:noProof/>
            <w:webHidden/>
          </w:rPr>
          <w:tab/>
        </w:r>
        <w:r w:rsidR="00891256">
          <w:rPr>
            <w:noProof/>
            <w:webHidden/>
          </w:rPr>
          <w:fldChar w:fldCharType="begin"/>
        </w:r>
        <w:r w:rsidR="00891256">
          <w:rPr>
            <w:noProof/>
            <w:webHidden/>
          </w:rPr>
          <w:instrText xml:space="preserve"> PAGEREF _Toc532459250 \h </w:instrText>
        </w:r>
        <w:r w:rsidR="00891256">
          <w:rPr>
            <w:noProof/>
            <w:webHidden/>
          </w:rPr>
        </w:r>
        <w:r w:rsidR="00891256">
          <w:rPr>
            <w:noProof/>
            <w:webHidden/>
          </w:rPr>
          <w:fldChar w:fldCharType="separate"/>
        </w:r>
        <w:r w:rsidR="00891256">
          <w:rPr>
            <w:noProof/>
            <w:webHidden/>
          </w:rPr>
          <w:t>64</w:t>
        </w:r>
        <w:r w:rsidR="00891256">
          <w:rPr>
            <w:noProof/>
            <w:webHidden/>
          </w:rPr>
          <w:fldChar w:fldCharType="end"/>
        </w:r>
      </w:hyperlink>
    </w:p>
    <w:p w14:paraId="041F54DD" w14:textId="547B23E1"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51" w:history="1">
        <w:r w:rsidR="00891256" w:rsidRPr="00F738AA">
          <w:rPr>
            <w:rStyle w:val="Hyperlink"/>
            <w:rFonts w:ascii="Times New Roman" w:hAnsi="Times New Roman" w:cs="Times New Roman"/>
            <w:noProof/>
          </w:rPr>
          <w:t>3.5.</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Sơ đồ trình tự (Sequence Diagram)</w:t>
        </w:r>
        <w:r w:rsidR="00891256">
          <w:rPr>
            <w:noProof/>
            <w:webHidden/>
          </w:rPr>
          <w:tab/>
        </w:r>
        <w:r w:rsidR="00891256">
          <w:rPr>
            <w:noProof/>
            <w:webHidden/>
          </w:rPr>
          <w:fldChar w:fldCharType="begin"/>
        </w:r>
        <w:r w:rsidR="00891256">
          <w:rPr>
            <w:noProof/>
            <w:webHidden/>
          </w:rPr>
          <w:instrText xml:space="preserve"> PAGEREF _Toc532459251 \h </w:instrText>
        </w:r>
        <w:r w:rsidR="00891256">
          <w:rPr>
            <w:noProof/>
            <w:webHidden/>
          </w:rPr>
        </w:r>
        <w:r w:rsidR="00891256">
          <w:rPr>
            <w:noProof/>
            <w:webHidden/>
          </w:rPr>
          <w:fldChar w:fldCharType="separate"/>
        </w:r>
        <w:r w:rsidR="00891256">
          <w:rPr>
            <w:noProof/>
            <w:webHidden/>
          </w:rPr>
          <w:t>65</w:t>
        </w:r>
        <w:r w:rsidR="00891256">
          <w:rPr>
            <w:noProof/>
            <w:webHidden/>
          </w:rPr>
          <w:fldChar w:fldCharType="end"/>
        </w:r>
      </w:hyperlink>
    </w:p>
    <w:p w14:paraId="41074BB9" w14:textId="46EABF84"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52" w:history="1">
        <w:r w:rsidR="00891256" w:rsidRPr="00F738AA">
          <w:rPr>
            <w:rStyle w:val="Hyperlink"/>
            <w:rFonts w:ascii="Times New Roman" w:hAnsi="Times New Roman" w:cs="Times New Roman"/>
            <w:b/>
            <w:noProof/>
            <w:lang w:eastAsia="vi-VN"/>
          </w:rPr>
          <w:t>3.5.1.</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Quản lý học sinh</w:t>
        </w:r>
        <w:r w:rsidR="00891256">
          <w:rPr>
            <w:noProof/>
            <w:webHidden/>
          </w:rPr>
          <w:tab/>
        </w:r>
        <w:r w:rsidR="00891256">
          <w:rPr>
            <w:noProof/>
            <w:webHidden/>
          </w:rPr>
          <w:fldChar w:fldCharType="begin"/>
        </w:r>
        <w:r w:rsidR="00891256">
          <w:rPr>
            <w:noProof/>
            <w:webHidden/>
          </w:rPr>
          <w:instrText xml:space="preserve"> PAGEREF _Toc532459252 \h </w:instrText>
        </w:r>
        <w:r w:rsidR="00891256">
          <w:rPr>
            <w:noProof/>
            <w:webHidden/>
          </w:rPr>
        </w:r>
        <w:r w:rsidR="00891256">
          <w:rPr>
            <w:noProof/>
            <w:webHidden/>
          </w:rPr>
          <w:fldChar w:fldCharType="separate"/>
        </w:r>
        <w:r w:rsidR="00891256">
          <w:rPr>
            <w:noProof/>
            <w:webHidden/>
          </w:rPr>
          <w:t>65</w:t>
        </w:r>
        <w:r w:rsidR="00891256">
          <w:rPr>
            <w:noProof/>
            <w:webHidden/>
          </w:rPr>
          <w:fldChar w:fldCharType="end"/>
        </w:r>
      </w:hyperlink>
    </w:p>
    <w:p w14:paraId="4FF0BCD7" w14:textId="5B549BF9"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53" w:history="1">
        <w:r w:rsidR="00891256" w:rsidRPr="00F738AA">
          <w:rPr>
            <w:rStyle w:val="Hyperlink"/>
            <w:rFonts w:ascii="Times New Roman" w:hAnsi="Times New Roman" w:cs="Times New Roman"/>
            <w:b/>
            <w:noProof/>
            <w:lang w:eastAsia="vi-VN"/>
          </w:rPr>
          <w:t>3.5.2.</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Quản lý giáo viên</w:t>
        </w:r>
        <w:r w:rsidR="00891256">
          <w:rPr>
            <w:noProof/>
            <w:webHidden/>
          </w:rPr>
          <w:tab/>
        </w:r>
        <w:r w:rsidR="00891256">
          <w:rPr>
            <w:noProof/>
            <w:webHidden/>
          </w:rPr>
          <w:fldChar w:fldCharType="begin"/>
        </w:r>
        <w:r w:rsidR="00891256">
          <w:rPr>
            <w:noProof/>
            <w:webHidden/>
          </w:rPr>
          <w:instrText xml:space="preserve"> PAGEREF _Toc532459253 \h </w:instrText>
        </w:r>
        <w:r w:rsidR="00891256">
          <w:rPr>
            <w:noProof/>
            <w:webHidden/>
          </w:rPr>
        </w:r>
        <w:r w:rsidR="00891256">
          <w:rPr>
            <w:noProof/>
            <w:webHidden/>
          </w:rPr>
          <w:fldChar w:fldCharType="separate"/>
        </w:r>
        <w:r w:rsidR="00891256">
          <w:rPr>
            <w:noProof/>
            <w:webHidden/>
          </w:rPr>
          <w:t>70</w:t>
        </w:r>
        <w:r w:rsidR="00891256">
          <w:rPr>
            <w:noProof/>
            <w:webHidden/>
          </w:rPr>
          <w:fldChar w:fldCharType="end"/>
        </w:r>
      </w:hyperlink>
    </w:p>
    <w:p w14:paraId="61896CA1" w14:textId="081263A4"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54" w:history="1">
        <w:r w:rsidR="00891256" w:rsidRPr="00F738AA">
          <w:rPr>
            <w:rStyle w:val="Hyperlink"/>
            <w:rFonts w:ascii="Times New Roman" w:hAnsi="Times New Roman" w:cs="Times New Roman"/>
            <w:b/>
            <w:noProof/>
            <w:lang w:eastAsia="vi-VN"/>
          </w:rPr>
          <w:t>3.5.3.</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Quản lý chuyến đi</w:t>
        </w:r>
        <w:r w:rsidR="00891256">
          <w:rPr>
            <w:noProof/>
            <w:webHidden/>
          </w:rPr>
          <w:tab/>
        </w:r>
        <w:r w:rsidR="00891256">
          <w:rPr>
            <w:noProof/>
            <w:webHidden/>
          </w:rPr>
          <w:fldChar w:fldCharType="begin"/>
        </w:r>
        <w:r w:rsidR="00891256">
          <w:rPr>
            <w:noProof/>
            <w:webHidden/>
          </w:rPr>
          <w:instrText xml:space="preserve"> PAGEREF _Toc532459254 \h </w:instrText>
        </w:r>
        <w:r w:rsidR="00891256">
          <w:rPr>
            <w:noProof/>
            <w:webHidden/>
          </w:rPr>
        </w:r>
        <w:r w:rsidR="00891256">
          <w:rPr>
            <w:noProof/>
            <w:webHidden/>
          </w:rPr>
          <w:fldChar w:fldCharType="separate"/>
        </w:r>
        <w:r w:rsidR="00891256">
          <w:rPr>
            <w:noProof/>
            <w:webHidden/>
          </w:rPr>
          <w:t>74</w:t>
        </w:r>
        <w:r w:rsidR="00891256">
          <w:rPr>
            <w:noProof/>
            <w:webHidden/>
          </w:rPr>
          <w:fldChar w:fldCharType="end"/>
        </w:r>
      </w:hyperlink>
    </w:p>
    <w:p w14:paraId="7019453C" w14:textId="163F495D"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55" w:history="1">
        <w:r w:rsidR="00891256" w:rsidRPr="00F738AA">
          <w:rPr>
            <w:rStyle w:val="Hyperlink"/>
            <w:rFonts w:ascii="Times New Roman" w:hAnsi="Times New Roman" w:cs="Times New Roman"/>
            <w:b/>
            <w:noProof/>
            <w:lang w:val="vi-VN" w:eastAsia="vi-VN"/>
          </w:rPr>
          <w:t>3.5.4.</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val="vi-VN" w:eastAsia="vi-VN"/>
          </w:rPr>
          <w:t>Quản lý công ty du lịch</w:t>
        </w:r>
        <w:r w:rsidR="00891256">
          <w:rPr>
            <w:noProof/>
            <w:webHidden/>
          </w:rPr>
          <w:tab/>
        </w:r>
        <w:r w:rsidR="00891256">
          <w:rPr>
            <w:noProof/>
            <w:webHidden/>
          </w:rPr>
          <w:fldChar w:fldCharType="begin"/>
        </w:r>
        <w:r w:rsidR="00891256">
          <w:rPr>
            <w:noProof/>
            <w:webHidden/>
          </w:rPr>
          <w:instrText xml:space="preserve"> PAGEREF _Toc532459255 \h </w:instrText>
        </w:r>
        <w:r w:rsidR="00891256">
          <w:rPr>
            <w:noProof/>
            <w:webHidden/>
          </w:rPr>
        </w:r>
        <w:r w:rsidR="00891256">
          <w:rPr>
            <w:noProof/>
            <w:webHidden/>
          </w:rPr>
          <w:fldChar w:fldCharType="separate"/>
        </w:r>
        <w:r w:rsidR="00891256">
          <w:rPr>
            <w:noProof/>
            <w:webHidden/>
          </w:rPr>
          <w:t>79</w:t>
        </w:r>
        <w:r w:rsidR="00891256">
          <w:rPr>
            <w:noProof/>
            <w:webHidden/>
          </w:rPr>
          <w:fldChar w:fldCharType="end"/>
        </w:r>
      </w:hyperlink>
    </w:p>
    <w:p w14:paraId="14820C74" w14:textId="01062E5E"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56" w:history="1">
        <w:r w:rsidR="00891256" w:rsidRPr="00F738AA">
          <w:rPr>
            <w:rStyle w:val="Hyperlink"/>
            <w:rFonts w:ascii="Times New Roman" w:hAnsi="Times New Roman" w:cs="Times New Roman"/>
            <w:b/>
            <w:noProof/>
            <w:lang w:eastAsia="vi-VN"/>
          </w:rPr>
          <w:t>3.5.5.</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Quản lý địa điểm</w:t>
        </w:r>
        <w:r w:rsidR="00891256">
          <w:rPr>
            <w:noProof/>
            <w:webHidden/>
          </w:rPr>
          <w:tab/>
        </w:r>
        <w:r w:rsidR="00891256">
          <w:rPr>
            <w:noProof/>
            <w:webHidden/>
          </w:rPr>
          <w:fldChar w:fldCharType="begin"/>
        </w:r>
        <w:r w:rsidR="00891256">
          <w:rPr>
            <w:noProof/>
            <w:webHidden/>
          </w:rPr>
          <w:instrText xml:space="preserve"> PAGEREF _Toc532459256 \h </w:instrText>
        </w:r>
        <w:r w:rsidR="00891256">
          <w:rPr>
            <w:noProof/>
            <w:webHidden/>
          </w:rPr>
        </w:r>
        <w:r w:rsidR="00891256">
          <w:rPr>
            <w:noProof/>
            <w:webHidden/>
          </w:rPr>
          <w:fldChar w:fldCharType="separate"/>
        </w:r>
        <w:r w:rsidR="00891256">
          <w:rPr>
            <w:noProof/>
            <w:webHidden/>
          </w:rPr>
          <w:t>83</w:t>
        </w:r>
        <w:r w:rsidR="00891256">
          <w:rPr>
            <w:noProof/>
            <w:webHidden/>
          </w:rPr>
          <w:fldChar w:fldCharType="end"/>
        </w:r>
      </w:hyperlink>
    </w:p>
    <w:p w14:paraId="5C248924" w14:textId="12958791"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57" w:history="1">
        <w:r w:rsidR="00891256" w:rsidRPr="00F738AA">
          <w:rPr>
            <w:rStyle w:val="Hyperlink"/>
            <w:rFonts w:ascii="Times New Roman" w:hAnsi="Times New Roman" w:cs="Times New Roman"/>
            <w:b/>
            <w:noProof/>
            <w:lang w:eastAsia="vi-VN"/>
          </w:rPr>
          <w:t>3.5.6.</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Quản lý chương trình</w:t>
        </w:r>
        <w:r w:rsidR="00891256">
          <w:rPr>
            <w:noProof/>
            <w:webHidden/>
          </w:rPr>
          <w:tab/>
        </w:r>
        <w:r w:rsidR="00891256">
          <w:rPr>
            <w:noProof/>
            <w:webHidden/>
          </w:rPr>
          <w:fldChar w:fldCharType="begin"/>
        </w:r>
        <w:r w:rsidR="00891256">
          <w:rPr>
            <w:noProof/>
            <w:webHidden/>
          </w:rPr>
          <w:instrText xml:space="preserve"> PAGEREF _Toc532459257 \h </w:instrText>
        </w:r>
        <w:r w:rsidR="00891256">
          <w:rPr>
            <w:noProof/>
            <w:webHidden/>
          </w:rPr>
        </w:r>
        <w:r w:rsidR="00891256">
          <w:rPr>
            <w:noProof/>
            <w:webHidden/>
          </w:rPr>
          <w:fldChar w:fldCharType="separate"/>
        </w:r>
        <w:r w:rsidR="00891256">
          <w:rPr>
            <w:noProof/>
            <w:webHidden/>
          </w:rPr>
          <w:t>87</w:t>
        </w:r>
        <w:r w:rsidR="00891256">
          <w:rPr>
            <w:noProof/>
            <w:webHidden/>
          </w:rPr>
          <w:fldChar w:fldCharType="end"/>
        </w:r>
      </w:hyperlink>
    </w:p>
    <w:p w14:paraId="00AE2377" w14:textId="7EF8D4D6"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58" w:history="1">
        <w:r w:rsidR="00891256" w:rsidRPr="00F738AA">
          <w:rPr>
            <w:rStyle w:val="Hyperlink"/>
            <w:rFonts w:ascii="Times New Roman" w:hAnsi="Times New Roman" w:cs="Times New Roman"/>
            <w:b/>
            <w:noProof/>
            <w:lang w:eastAsia="vi-VN"/>
          </w:rPr>
          <w:t>3.5.7.</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Quản lý chi phí</w:t>
        </w:r>
        <w:r w:rsidR="00891256">
          <w:rPr>
            <w:noProof/>
            <w:webHidden/>
          </w:rPr>
          <w:tab/>
        </w:r>
        <w:r w:rsidR="00891256">
          <w:rPr>
            <w:noProof/>
            <w:webHidden/>
          </w:rPr>
          <w:fldChar w:fldCharType="begin"/>
        </w:r>
        <w:r w:rsidR="00891256">
          <w:rPr>
            <w:noProof/>
            <w:webHidden/>
          </w:rPr>
          <w:instrText xml:space="preserve"> PAGEREF _Toc532459258 \h </w:instrText>
        </w:r>
        <w:r w:rsidR="00891256">
          <w:rPr>
            <w:noProof/>
            <w:webHidden/>
          </w:rPr>
        </w:r>
        <w:r w:rsidR="00891256">
          <w:rPr>
            <w:noProof/>
            <w:webHidden/>
          </w:rPr>
          <w:fldChar w:fldCharType="separate"/>
        </w:r>
        <w:r w:rsidR="00891256">
          <w:rPr>
            <w:noProof/>
            <w:webHidden/>
          </w:rPr>
          <w:t>92</w:t>
        </w:r>
        <w:r w:rsidR="00891256">
          <w:rPr>
            <w:noProof/>
            <w:webHidden/>
          </w:rPr>
          <w:fldChar w:fldCharType="end"/>
        </w:r>
      </w:hyperlink>
    </w:p>
    <w:p w14:paraId="33934999" w14:textId="3F63D7D6"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59" w:history="1">
        <w:r w:rsidR="00891256" w:rsidRPr="00F738AA">
          <w:rPr>
            <w:rStyle w:val="Hyperlink"/>
            <w:rFonts w:ascii="Times New Roman" w:hAnsi="Times New Roman" w:cs="Times New Roman"/>
            <w:b/>
            <w:noProof/>
            <w:lang w:eastAsia="vi-VN"/>
          </w:rPr>
          <w:t>3.5.8.</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Quản lý hợp đồng</w:t>
        </w:r>
        <w:r w:rsidR="00891256">
          <w:rPr>
            <w:noProof/>
            <w:webHidden/>
          </w:rPr>
          <w:tab/>
        </w:r>
        <w:r w:rsidR="00891256">
          <w:rPr>
            <w:noProof/>
            <w:webHidden/>
          </w:rPr>
          <w:fldChar w:fldCharType="begin"/>
        </w:r>
        <w:r w:rsidR="00891256">
          <w:rPr>
            <w:noProof/>
            <w:webHidden/>
          </w:rPr>
          <w:instrText xml:space="preserve"> PAGEREF _Toc532459259 \h </w:instrText>
        </w:r>
        <w:r w:rsidR="00891256">
          <w:rPr>
            <w:noProof/>
            <w:webHidden/>
          </w:rPr>
        </w:r>
        <w:r w:rsidR="00891256">
          <w:rPr>
            <w:noProof/>
            <w:webHidden/>
          </w:rPr>
          <w:fldChar w:fldCharType="separate"/>
        </w:r>
        <w:r w:rsidR="00891256">
          <w:rPr>
            <w:noProof/>
            <w:webHidden/>
          </w:rPr>
          <w:t>95</w:t>
        </w:r>
        <w:r w:rsidR="00891256">
          <w:rPr>
            <w:noProof/>
            <w:webHidden/>
          </w:rPr>
          <w:fldChar w:fldCharType="end"/>
        </w:r>
      </w:hyperlink>
    </w:p>
    <w:p w14:paraId="347B435B" w14:textId="3F06794F"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60" w:history="1">
        <w:r w:rsidR="00891256" w:rsidRPr="00F738AA">
          <w:rPr>
            <w:rStyle w:val="Hyperlink"/>
            <w:rFonts w:ascii="Times New Roman" w:hAnsi="Times New Roman" w:cs="Times New Roman"/>
            <w:b/>
            <w:noProof/>
            <w:lang w:val="vi-VN" w:eastAsia="vi-VN"/>
          </w:rPr>
          <w:t>3.5.9.</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val="vi-VN" w:eastAsia="vi-VN"/>
          </w:rPr>
          <w:t>Quản lý chi tiết hợp đồng</w:t>
        </w:r>
        <w:r w:rsidR="00891256">
          <w:rPr>
            <w:noProof/>
            <w:webHidden/>
          </w:rPr>
          <w:tab/>
        </w:r>
        <w:r w:rsidR="00891256">
          <w:rPr>
            <w:noProof/>
            <w:webHidden/>
          </w:rPr>
          <w:fldChar w:fldCharType="begin"/>
        </w:r>
        <w:r w:rsidR="00891256">
          <w:rPr>
            <w:noProof/>
            <w:webHidden/>
          </w:rPr>
          <w:instrText xml:space="preserve"> PAGEREF _Toc532459260 \h </w:instrText>
        </w:r>
        <w:r w:rsidR="00891256">
          <w:rPr>
            <w:noProof/>
            <w:webHidden/>
          </w:rPr>
        </w:r>
        <w:r w:rsidR="00891256">
          <w:rPr>
            <w:noProof/>
            <w:webHidden/>
          </w:rPr>
          <w:fldChar w:fldCharType="separate"/>
        </w:r>
        <w:r w:rsidR="00891256">
          <w:rPr>
            <w:noProof/>
            <w:webHidden/>
          </w:rPr>
          <w:t>100</w:t>
        </w:r>
        <w:r w:rsidR="00891256">
          <w:rPr>
            <w:noProof/>
            <w:webHidden/>
          </w:rPr>
          <w:fldChar w:fldCharType="end"/>
        </w:r>
      </w:hyperlink>
    </w:p>
    <w:p w14:paraId="77D3D80E" w14:textId="63D7DDA6"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61" w:history="1">
        <w:r w:rsidR="00891256" w:rsidRPr="00F738AA">
          <w:rPr>
            <w:rStyle w:val="Hyperlink"/>
            <w:rFonts w:ascii="Times New Roman" w:hAnsi="Times New Roman" w:cs="Times New Roman"/>
            <w:b/>
            <w:noProof/>
            <w:lang w:eastAsia="vi-VN"/>
          </w:rPr>
          <w:t>3.5.10.</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Báo cáo thống kê</w:t>
        </w:r>
        <w:r w:rsidR="00891256">
          <w:rPr>
            <w:noProof/>
            <w:webHidden/>
          </w:rPr>
          <w:tab/>
        </w:r>
        <w:r w:rsidR="00891256">
          <w:rPr>
            <w:noProof/>
            <w:webHidden/>
          </w:rPr>
          <w:fldChar w:fldCharType="begin"/>
        </w:r>
        <w:r w:rsidR="00891256">
          <w:rPr>
            <w:noProof/>
            <w:webHidden/>
          </w:rPr>
          <w:instrText xml:space="preserve"> PAGEREF _Toc532459261 \h </w:instrText>
        </w:r>
        <w:r w:rsidR="00891256">
          <w:rPr>
            <w:noProof/>
            <w:webHidden/>
          </w:rPr>
        </w:r>
        <w:r w:rsidR="00891256">
          <w:rPr>
            <w:noProof/>
            <w:webHidden/>
          </w:rPr>
          <w:fldChar w:fldCharType="separate"/>
        </w:r>
        <w:r w:rsidR="00891256">
          <w:rPr>
            <w:noProof/>
            <w:webHidden/>
          </w:rPr>
          <w:t>105</w:t>
        </w:r>
        <w:r w:rsidR="00891256">
          <w:rPr>
            <w:noProof/>
            <w:webHidden/>
          </w:rPr>
          <w:fldChar w:fldCharType="end"/>
        </w:r>
      </w:hyperlink>
    </w:p>
    <w:p w14:paraId="1514790D" w14:textId="4783268B"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62" w:history="1">
        <w:r w:rsidR="00891256" w:rsidRPr="00F738AA">
          <w:rPr>
            <w:rStyle w:val="Hyperlink"/>
            <w:rFonts w:ascii="Times New Roman" w:hAnsi="Times New Roman" w:cs="Times New Roman"/>
            <w:b/>
            <w:noProof/>
            <w:lang w:eastAsia="vi-VN"/>
          </w:rPr>
          <w:t>3.5.11.</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Đăng nhập</w:t>
        </w:r>
        <w:r w:rsidR="00891256">
          <w:rPr>
            <w:noProof/>
            <w:webHidden/>
          </w:rPr>
          <w:tab/>
        </w:r>
        <w:r w:rsidR="00891256">
          <w:rPr>
            <w:noProof/>
            <w:webHidden/>
          </w:rPr>
          <w:fldChar w:fldCharType="begin"/>
        </w:r>
        <w:r w:rsidR="00891256">
          <w:rPr>
            <w:noProof/>
            <w:webHidden/>
          </w:rPr>
          <w:instrText xml:space="preserve"> PAGEREF _Toc532459262 \h </w:instrText>
        </w:r>
        <w:r w:rsidR="00891256">
          <w:rPr>
            <w:noProof/>
            <w:webHidden/>
          </w:rPr>
        </w:r>
        <w:r w:rsidR="00891256">
          <w:rPr>
            <w:noProof/>
            <w:webHidden/>
          </w:rPr>
          <w:fldChar w:fldCharType="separate"/>
        </w:r>
        <w:r w:rsidR="00891256">
          <w:rPr>
            <w:noProof/>
            <w:webHidden/>
          </w:rPr>
          <w:t>106</w:t>
        </w:r>
        <w:r w:rsidR="00891256">
          <w:rPr>
            <w:noProof/>
            <w:webHidden/>
          </w:rPr>
          <w:fldChar w:fldCharType="end"/>
        </w:r>
      </w:hyperlink>
    </w:p>
    <w:p w14:paraId="4D74AF6E" w14:textId="240B1A64"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63" w:history="1">
        <w:r w:rsidR="00891256" w:rsidRPr="00F738AA">
          <w:rPr>
            <w:rStyle w:val="Hyperlink"/>
            <w:rFonts w:ascii="Times New Roman" w:hAnsi="Times New Roman" w:cs="Times New Roman"/>
            <w:b/>
            <w:noProof/>
            <w:lang w:val="vi-VN" w:eastAsia="vi-VN"/>
          </w:rPr>
          <w:t>3.5.12.</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Quản lý tham gia</w:t>
        </w:r>
        <w:r w:rsidR="00891256">
          <w:rPr>
            <w:noProof/>
            <w:webHidden/>
          </w:rPr>
          <w:tab/>
        </w:r>
        <w:r w:rsidR="00891256">
          <w:rPr>
            <w:noProof/>
            <w:webHidden/>
          </w:rPr>
          <w:fldChar w:fldCharType="begin"/>
        </w:r>
        <w:r w:rsidR="00891256">
          <w:rPr>
            <w:noProof/>
            <w:webHidden/>
          </w:rPr>
          <w:instrText xml:space="preserve"> PAGEREF _Toc532459263 \h </w:instrText>
        </w:r>
        <w:r w:rsidR="00891256">
          <w:rPr>
            <w:noProof/>
            <w:webHidden/>
          </w:rPr>
        </w:r>
        <w:r w:rsidR="00891256">
          <w:rPr>
            <w:noProof/>
            <w:webHidden/>
          </w:rPr>
          <w:fldChar w:fldCharType="separate"/>
        </w:r>
        <w:r w:rsidR="00891256">
          <w:rPr>
            <w:noProof/>
            <w:webHidden/>
          </w:rPr>
          <w:t>110</w:t>
        </w:r>
        <w:r w:rsidR="00891256">
          <w:rPr>
            <w:noProof/>
            <w:webHidden/>
          </w:rPr>
          <w:fldChar w:fldCharType="end"/>
        </w:r>
      </w:hyperlink>
    </w:p>
    <w:p w14:paraId="107AE249" w14:textId="74228957"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64" w:history="1">
        <w:r w:rsidR="00891256" w:rsidRPr="00F738AA">
          <w:rPr>
            <w:rStyle w:val="Hyperlink"/>
            <w:rFonts w:ascii="Times New Roman" w:hAnsi="Times New Roman" w:cs="Times New Roman"/>
            <w:noProof/>
          </w:rPr>
          <w:t>3.6.</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Sơ đồ lớp</w:t>
        </w:r>
        <w:r w:rsidR="00891256">
          <w:rPr>
            <w:noProof/>
            <w:webHidden/>
          </w:rPr>
          <w:tab/>
        </w:r>
        <w:r w:rsidR="00891256">
          <w:rPr>
            <w:noProof/>
            <w:webHidden/>
          </w:rPr>
          <w:fldChar w:fldCharType="begin"/>
        </w:r>
        <w:r w:rsidR="00891256">
          <w:rPr>
            <w:noProof/>
            <w:webHidden/>
          </w:rPr>
          <w:instrText xml:space="preserve"> PAGEREF _Toc532459264 \h </w:instrText>
        </w:r>
        <w:r w:rsidR="00891256">
          <w:rPr>
            <w:noProof/>
            <w:webHidden/>
          </w:rPr>
        </w:r>
        <w:r w:rsidR="00891256">
          <w:rPr>
            <w:noProof/>
            <w:webHidden/>
          </w:rPr>
          <w:fldChar w:fldCharType="separate"/>
        </w:r>
        <w:r w:rsidR="00891256">
          <w:rPr>
            <w:noProof/>
            <w:webHidden/>
          </w:rPr>
          <w:t>111</w:t>
        </w:r>
        <w:r w:rsidR="00891256">
          <w:rPr>
            <w:noProof/>
            <w:webHidden/>
          </w:rPr>
          <w:fldChar w:fldCharType="end"/>
        </w:r>
      </w:hyperlink>
    </w:p>
    <w:p w14:paraId="5547BD65" w14:textId="749564DE"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65" w:history="1">
        <w:r w:rsidR="00891256" w:rsidRPr="00F738AA">
          <w:rPr>
            <w:rStyle w:val="Hyperlink"/>
            <w:rFonts w:ascii="Times New Roman" w:hAnsi="Times New Roman" w:cs="Times New Roman"/>
            <w:b/>
            <w:noProof/>
            <w:lang w:eastAsia="vi-VN"/>
          </w:rPr>
          <w:t>3.6.1.</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Sơ đồ lớp</w:t>
        </w:r>
        <w:r w:rsidR="00891256">
          <w:rPr>
            <w:noProof/>
            <w:webHidden/>
          </w:rPr>
          <w:tab/>
        </w:r>
        <w:r w:rsidR="00891256">
          <w:rPr>
            <w:noProof/>
            <w:webHidden/>
          </w:rPr>
          <w:fldChar w:fldCharType="begin"/>
        </w:r>
        <w:r w:rsidR="00891256">
          <w:rPr>
            <w:noProof/>
            <w:webHidden/>
          </w:rPr>
          <w:instrText xml:space="preserve"> PAGEREF _Toc532459265 \h </w:instrText>
        </w:r>
        <w:r w:rsidR="00891256">
          <w:rPr>
            <w:noProof/>
            <w:webHidden/>
          </w:rPr>
        </w:r>
        <w:r w:rsidR="00891256">
          <w:rPr>
            <w:noProof/>
            <w:webHidden/>
          </w:rPr>
          <w:fldChar w:fldCharType="separate"/>
        </w:r>
        <w:r w:rsidR="00891256">
          <w:rPr>
            <w:noProof/>
            <w:webHidden/>
          </w:rPr>
          <w:t>111</w:t>
        </w:r>
        <w:r w:rsidR="00891256">
          <w:rPr>
            <w:noProof/>
            <w:webHidden/>
          </w:rPr>
          <w:fldChar w:fldCharType="end"/>
        </w:r>
      </w:hyperlink>
    </w:p>
    <w:p w14:paraId="3C39B258" w14:textId="516C1956"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66" w:history="1">
        <w:r w:rsidR="00891256" w:rsidRPr="00F738AA">
          <w:rPr>
            <w:rStyle w:val="Hyperlink"/>
            <w:rFonts w:ascii="Times New Roman" w:hAnsi="Times New Roman" w:cs="Times New Roman"/>
            <w:b/>
            <w:noProof/>
            <w:lang w:eastAsia="vi-VN"/>
          </w:rPr>
          <w:t>3.6.2.</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Đặc tả các class diagram</w:t>
        </w:r>
        <w:r w:rsidR="00891256">
          <w:rPr>
            <w:noProof/>
            <w:webHidden/>
          </w:rPr>
          <w:tab/>
        </w:r>
        <w:r w:rsidR="00891256">
          <w:rPr>
            <w:noProof/>
            <w:webHidden/>
          </w:rPr>
          <w:fldChar w:fldCharType="begin"/>
        </w:r>
        <w:r w:rsidR="00891256">
          <w:rPr>
            <w:noProof/>
            <w:webHidden/>
          </w:rPr>
          <w:instrText xml:space="preserve"> PAGEREF _Toc532459266 \h </w:instrText>
        </w:r>
        <w:r w:rsidR="00891256">
          <w:rPr>
            <w:noProof/>
            <w:webHidden/>
          </w:rPr>
        </w:r>
        <w:r w:rsidR="00891256">
          <w:rPr>
            <w:noProof/>
            <w:webHidden/>
          </w:rPr>
          <w:fldChar w:fldCharType="separate"/>
        </w:r>
        <w:r w:rsidR="00891256">
          <w:rPr>
            <w:noProof/>
            <w:webHidden/>
          </w:rPr>
          <w:t>115</w:t>
        </w:r>
        <w:r w:rsidR="00891256">
          <w:rPr>
            <w:noProof/>
            <w:webHidden/>
          </w:rPr>
          <w:fldChar w:fldCharType="end"/>
        </w:r>
      </w:hyperlink>
    </w:p>
    <w:p w14:paraId="0C7BADF8" w14:textId="0A3A54CE" w:rsidR="00891256" w:rsidRDefault="00642843">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2459267" w:history="1">
        <w:r w:rsidR="00891256" w:rsidRPr="00F738AA">
          <w:rPr>
            <w:rStyle w:val="Hyperlink"/>
            <w:rFonts w:ascii="Times New Roman" w:hAnsi="Times New Roman" w:cs="Times New Roman"/>
            <w:noProof/>
          </w:rPr>
          <w:t>4.</w:t>
        </w:r>
        <w:r w:rsidR="00891256">
          <w:rPr>
            <w:rFonts w:asciiTheme="minorHAnsi" w:eastAsiaTheme="minorEastAsia" w:hAnsiTheme="minorHAnsi" w:cstheme="minorBidi"/>
            <w:b w:val="0"/>
            <w:bCs w:val="0"/>
            <w:caps w:val="0"/>
            <w:noProof/>
            <w:sz w:val="22"/>
            <w:szCs w:val="22"/>
            <w:lang w:val="vi-VN" w:eastAsia="vi-VN"/>
          </w:rPr>
          <w:tab/>
        </w:r>
        <w:r w:rsidR="00891256" w:rsidRPr="00F738AA">
          <w:rPr>
            <w:rStyle w:val="Hyperlink"/>
            <w:rFonts w:ascii="Times New Roman" w:hAnsi="Times New Roman" w:cs="Times New Roman"/>
            <w:noProof/>
          </w:rPr>
          <w:t>Thiết kê cơ sở dữ liệu</w:t>
        </w:r>
        <w:r w:rsidR="00891256">
          <w:rPr>
            <w:noProof/>
            <w:webHidden/>
          </w:rPr>
          <w:tab/>
        </w:r>
        <w:r w:rsidR="00891256">
          <w:rPr>
            <w:noProof/>
            <w:webHidden/>
          </w:rPr>
          <w:fldChar w:fldCharType="begin"/>
        </w:r>
        <w:r w:rsidR="00891256">
          <w:rPr>
            <w:noProof/>
            <w:webHidden/>
          </w:rPr>
          <w:instrText xml:space="preserve"> PAGEREF _Toc532459267 \h </w:instrText>
        </w:r>
        <w:r w:rsidR="00891256">
          <w:rPr>
            <w:noProof/>
            <w:webHidden/>
          </w:rPr>
        </w:r>
        <w:r w:rsidR="00891256">
          <w:rPr>
            <w:noProof/>
            <w:webHidden/>
          </w:rPr>
          <w:fldChar w:fldCharType="separate"/>
        </w:r>
        <w:r w:rsidR="00891256">
          <w:rPr>
            <w:noProof/>
            <w:webHidden/>
          </w:rPr>
          <w:t>135</w:t>
        </w:r>
        <w:r w:rsidR="00891256">
          <w:rPr>
            <w:noProof/>
            <w:webHidden/>
          </w:rPr>
          <w:fldChar w:fldCharType="end"/>
        </w:r>
      </w:hyperlink>
    </w:p>
    <w:p w14:paraId="7FCDA7F4" w14:textId="754DF33A"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68" w:history="1">
        <w:r w:rsidR="00891256" w:rsidRPr="00F738AA">
          <w:rPr>
            <w:rStyle w:val="Hyperlink"/>
            <w:rFonts w:ascii="Times New Roman" w:hAnsi="Times New Roman" w:cs="Times New Roman"/>
            <w:noProof/>
          </w:rPr>
          <w:t>4.1.</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Sơ đồ lớp</w:t>
        </w:r>
        <w:r w:rsidR="00891256">
          <w:rPr>
            <w:noProof/>
            <w:webHidden/>
          </w:rPr>
          <w:tab/>
        </w:r>
        <w:r w:rsidR="00891256">
          <w:rPr>
            <w:noProof/>
            <w:webHidden/>
          </w:rPr>
          <w:fldChar w:fldCharType="begin"/>
        </w:r>
        <w:r w:rsidR="00891256">
          <w:rPr>
            <w:noProof/>
            <w:webHidden/>
          </w:rPr>
          <w:instrText xml:space="preserve"> PAGEREF _Toc532459268 \h </w:instrText>
        </w:r>
        <w:r w:rsidR="00891256">
          <w:rPr>
            <w:noProof/>
            <w:webHidden/>
          </w:rPr>
        </w:r>
        <w:r w:rsidR="00891256">
          <w:rPr>
            <w:noProof/>
            <w:webHidden/>
          </w:rPr>
          <w:fldChar w:fldCharType="separate"/>
        </w:r>
        <w:r w:rsidR="00891256">
          <w:rPr>
            <w:noProof/>
            <w:webHidden/>
          </w:rPr>
          <w:t>135</w:t>
        </w:r>
        <w:r w:rsidR="00891256">
          <w:rPr>
            <w:noProof/>
            <w:webHidden/>
          </w:rPr>
          <w:fldChar w:fldCharType="end"/>
        </w:r>
      </w:hyperlink>
    </w:p>
    <w:p w14:paraId="0FB149EF" w14:textId="64D85D62"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69" w:history="1">
        <w:r w:rsidR="00891256" w:rsidRPr="00F738AA">
          <w:rPr>
            <w:rStyle w:val="Hyperlink"/>
            <w:rFonts w:ascii="Times New Roman" w:hAnsi="Times New Roman" w:cs="Times New Roman"/>
            <w:noProof/>
            <w:lang w:eastAsia="vi-VN"/>
          </w:rPr>
          <w:t>4.2.</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Danh sách các thành phần trong sơ đồ lớp</w:t>
        </w:r>
        <w:r w:rsidR="00891256">
          <w:rPr>
            <w:noProof/>
            <w:webHidden/>
          </w:rPr>
          <w:tab/>
        </w:r>
        <w:r w:rsidR="00891256">
          <w:rPr>
            <w:noProof/>
            <w:webHidden/>
          </w:rPr>
          <w:fldChar w:fldCharType="begin"/>
        </w:r>
        <w:r w:rsidR="00891256">
          <w:rPr>
            <w:noProof/>
            <w:webHidden/>
          </w:rPr>
          <w:instrText xml:space="preserve"> PAGEREF _Toc532459269 \h </w:instrText>
        </w:r>
        <w:r w:rsidR="00891256">
          <w:rPr>
            <w:noProof/>
            <w:webHidden/>
          </w:rPr>
        </w:r>
        <w:r w:rsidR="00891256">
          <w:rPr>
            <w:noProof/>
            <w:webHidden/>
          </w:rPr>
          <w:fldChar w:fldCharType="separate"/>
        </w:r>
        <w:r w:rsidR="00891256">
          <w:rPr>
            <w:noProof/>
            <w:webHidden/>
          </w:rPr>
          <w:t>136</w:t>
        </w:r>
        <w:r w:rsidR="00891256">
          <w:rPr>
            <w:noProof/>
            <w:webHidden/>
          </w:rPr>
          <w:fldChar w:fldCharType="end"/>
        </w:r>
      </w:hyperlink>
    </w:p>
    <w:p w14:paraId="1F6E06E8" w14:textId="14634A09" w:rsidR="00891256" w:rsidRDefault="00642843">
      <w:pPr>
        <w:pStyle w:val="TOC2"/>
        <w:tabs>
          <w:tab w:val="left" w:pos="600"/>
          <w:tab w:val="right" w:leader="hyphen" w:pos="9345"/>
        </w:tabs>
        <w:rPr>
          <w:rFonts w:eastAsiaTheme="minorEastAsia" w:cstheme="minorBidi"/>
          <w:b w:val="0"/>
          <w:bCs w:val="0"/>
          <w:noProof/>
          <w:sz w:val="22"/>
          <w:szCs w:val="22"/>
          <w:lang w:val="vi-VN" w:eastAsia="vi-VN"/>
        </w:rPr>
      </w:pPr>
      <w:hyperlink w:anchor="_Toc532459270" w:history="1">
        <w:r w:rsidR="00891256" w:rsidRPr="00F738AA">
          <w:rPr>
            <w:rStyle w:val="Hyperlink"/>
            <w:rFonts w:ascii="Times New Roman" w:hAnsi="Times New Roman" w:cs="Times New Roman"/>
            <w:noProof/>
          </w:rPr>
          <w:t>4.3.</w:t>
        </w:r>
        <w:r w:rsidR="00891256">
          <w:rPr>
            <w:rFonts w:eastAsiaTheme="minorEastAsia" w:cstheme="minorBidi"/>
            <w:b w:val="0"/>
            <w:bCs w:val="0"/>
            <w:noProof/>
            <w:sz w:val="22"/>
            <w:szCs w:val="22"/>
            <w:lang w:val="vi-VN" w:eastAsia="vi-VN"/>
          </w:rPr>
          <w:tab/>
        </w:r>
        <w:r w:rsidR="00891256" w:rsidRPr="00F738AA">
          <w:rPr>
            <w:rStyle w:val="Hyperlink"/>
            <w:rFonts w:ascii="Times New Roman" w:hAnsi="Times New Roman" w:cs="Times New Roman"/>
            <w:noProof/>
          </w:rPr>
          <w:t>Mô tả chi tiết các lớp đối tượng</w:t>
        </w:r>
        <w:r w:rsidR="00891256">
          <w:rPr>
            <w:noProof/>
            <w:webHidden/>
          </w:rPr>
          <w:tab/>
        </w:r>
        <w:r w:rsidR="00891256">
          <w:rPr>
            <w:noProof/>
            <w:webHidden/>
          </w:rPr>
          <w:fldChar w:fldCharType="begin"/>
        </w:r>
        <w:r w:rsidR="00891256">
          <w:rPr>
            <w:noProof/>
            <w:webHidden/>
          </w:rPr>
          <w:instrText xml:space="preserve"> PAGEREF _Toc532459270 \h </w:instrText>
        </w:r>
        <w:r w:rsidR="00891256">
          <w:rPr>
            <w:noProof/>
            <w:webHidden/>
          </w:rPr>
        </w:r>
        <w:r w:rsidR="00891256">
          <w:rPr>
            <w:noProof/>
            <w:webHidden/>
          </w:rPr>
          <w:fldChar w:fldCharType="separate"/>
        </w:r>
        <w:r w:rsidR="00891256">
          <w:rPr>
            <w:noProof/>
            <w:webHidden/>
          </w:rPr>
          <w:t>137</w:t>
        </w:r>
        <w:r w:rsidR="00891256">
          <w:rPr>
            <w:noProof/>
            <w:webHidden/>
          </w:rPr>
          <w:fldChar w:fldCharType="end"/>
        </w:r>
      </w:hyperlink>
    </w:p>
    <w:p w14:paraId="5B0BA4C8" w14:textId="318B45FC"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71" w:history="1">
        <w:r w:rsidR="00891256" w:rsidRPr="00F738AA">
          <w:rPr>
            <w:rStyle w:val="Hyperlink"/>
            <w:rFonts w:ascii="Times New Roman" w:hAnsi="Times New Roman" w:cs="Times New Roman"/>
            <w:b/>
            <w:noProof/>
            <w:lang w:eastAsia="vi-VN"/>
          </w:rPr>
          <w:t>4.3.1.</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HocSinh</w:t>
        </w:r>
        <w:r w:rsidR="00891256">
          <w:rPr>
            <w:noProof/>
            <w:webHidden/>
          </w:rPr>
          <w:tab/>
        </w:r>
        <w:r w:rsidR="00891256">
          <w:rPr>
            <w:noProof/>
            <w:webHidden/>
          </w:rPr>
          <w:fldChar w:fldCharType="begin"/>
        </w:r>
        <w:r w:rsidR="00891256">
          <w:rPr>
            <w:noProof/>
            <w:webHidden/>
          </w:rPr>
          <w:instrText xml:space="preserve"> PAGEREF _Toc532459271 \h </w:instrText>
        </w:r>
        <w:r w:rsidR="00891256">
          <w:rPr>
            <w:noProof/>
            <w:webHidden/>
          </w:rPr>
        </w:r>
        <w:r w:rsidR="00891256">
          <w:rPr>
            <w:noProof/>
            <w:webHidden/>
          </w:rPr>
          <w:fldChar w:fldCharType="separate"/>
        </w:r>
        <w:r w:rsidR="00891256">
          <w:rPr>
            <w:noProof/>
            <w:webHidden/>
          </w:rPr>
          <w:t>137</w:t>
        </w:r>
        <w:r w:rsidR="00891256">
          <w:rPr>
            <w:noProof/>
            <w:webHidden/>
          </w:rPr>
          <w:fldChar w:fldCharType="end"/>
        </w:r>
      </w:hyperlink>
    </w:p>
    <w:p w14:paraId="68BD76D4" w14:textId="7714AA69"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72" w:history="1">
        <w:r w:rsidR="00891256" w:rsidRPr="00F738AA">
          <w:rPr>
            <w:rStyle w:val="Hyperlink"/>
            <w:rFonts w:ascii="Times New Roman" w:hAnsi="Times New Roman" w:cs="Times New Roman"/>
            <w:b/>
            <w:noProof/>
            <w:lang w:eastAsia="vi-VN"/>
          </w:rPr>
          <w:t>4.3.2.</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NamHoc</w:t>
        </w:r>
        <w:r w:rsidR="00891256">
          <w:rPr>
            <w:noProof/>
            <w:webHidden/>
          </w:rPr>
          <w:tab/>
        </w:r>
        <w:r w:rsidR="00891256">
          <w:rPr>
            <w:noProof/>
            <w:webHidden/>
          </w:rPr>
          <w:fldChar w:fldCharType="begin"/>
        </w:r>
        <w:r w:rsidR="00891256">
          <w:rPr>
            <w:noProof/>
            <w:webHidden/>
          </w:rPr>
          <w:instrText xml:space="preserve"> PAGEREF _Toc532459272 \h </w:instrText>
        </w:r>
        <w:r w:rsidR="00891256">
          <w:rPr>
            <w:noProof/>
            <w:webHidden/>
          </w:rPr>
        </w:r>
        <w:r w:rsidR="00891256">
          <w:rPr>
            <w:noProof/>
            <w:webHidden/>
          </w:rPr>
          <w:fldChar w:fldCharType="separate"/>
        </w:r>
        <w:r w:rsidR="00891256">
          <w:rPr>
            <w:noProof/>
            <w:webHidden/>
          </w:rPr>
          <w:t>137</w:t>
        </w:r>
        <w:r w:rsidR="00891256">
          <w:rPr>
            <w:noProof/>
            <w:webHidden/>
          </w:rPr>
          <w:fldChar w:fldCharType="end"/>
        </w:r>
      </w:hyperlink>
    </w:p>
    <w:p w14:paraId="47848B9E" w14:textId="33791227"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73" w:history="1">
        <w:r w:rsidR="00891256" w:rsidRPr="00F738AA">
          <w:rPr>
            <w:rStyle w:val="Hyperlink"/>
            <w:rFonts w:ascii="Times New Roman" w:hAnsi="Times New Roman" w:cs="Times New Roman"/>
            <w:b/>
            <w:noProof/>
            <w:lang w:eastAsia="vi-VN"/>
          </w:rPr>
          <w:t>4.3.3.</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LopHoc</w:t>
        </w:r>
        <w:r w:rsidR="00891256">
          <w:rPr>
            <w:noProof/>
            <w:webHidden/>
          </w:rPr>
          <w:tab/>
        </w:r>
        <w:r w:rsidR="00891256">
          <w:rPr>
            <w:noProof/>
            <w:webHidden/>
          </w:rPr>
          <w:fldChar w:fldCharType="begin"/>
        </w:r>
        <w:r w:rsidR="00891256">
          <w:rPr>
            <w:noProof/>
            <w:webHidden/>
          </w:rPr>
          <w:instrText xml:space="preserve"> PAGEREF _Toc532459273 \h </w:instrText>
        </w:r>
        <w:r w:rsidR="00891256">
          <w:rPr>
            <w:noProof/>
            <w:webHidden/>
          </w:rPr>
        </w:r>
        <w:r w:rsidR="00891256">
          <w:rPr>
            <w:noProof/>
            <w:webHidden/>
          </w:rPr>
          <w:fldChar w:fldCharType="separate"/>
        </w:r>
        <w:r w:rsidR="00891256">
          <w:rPr>
            <w:noProof/>
            <w:webHidden/>
          </w:rPr>
          <w:t>137</w:t>
        </w:r>
        <w:r w:rsidR="00891256">
          <w:rPr>
            <w:noProof/>
            <w:webHidden/>
          </w:rPr>
          <w:fldChar w:fldCharType="end"/>
        </w:r>
      </w:hyperlink>
    </w:p>
    <w:p w14:paraId="42ECF5C1" w14:textId="4D2A3DBD"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74" w:history="1">
        <w:r w:rsidR="00891256" w:rsidRPr="00F738AA">
          <w:rPr>
            <w:rStyle w:val="Hyperlink"/>
            <w:rFonts w:ascii="Times New Roman" w:hAnsi="Times New Roman" w:cs="Times New Roman"/>
            <w:b/>
            <w:noProof/>
            <w:lang w:eastAsia="vi-VN"/>
          </w:rPr>
          <w:t>4.3.4.</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CTLop</w:t>
        </w:r>
        <w:r w:rsidR="00891256">
          <w:rPr>
            <w:noProof/>
            <w:webHidden/>
          </w:rPr>
          <w:tab/>
        </w:r>
        <w:r w:rsidR="00891256">
          <w:rPr>
            <w:noProof/>
            <w:webHidden/>
          </w:rPr>
          <w:fldChar w:fldCharType="begin"/>
        </w:r>
        <w:r w:rsidR="00891256">
          <w:rPr>
            <w:noProof/>
            <w:webHidden/>
          </w:rPr>
          <w:instrText xml:space="preserve"> PAGEREF _Toc532459274 \h </w:instrText>
        </w:r>
        <w:r w:rsidR="00891256">
          <w:rPr>
            <w:noProof/>
            <w:webHidden/>
          </w:rPr>
        </w:r>
        <w:r w:rsidR="00891256">
          <w:rPr>
            <w:noProof/>
            <w:webHidden/>
          </w:rPr>
          <w:fldChar w:fldCharType="separate"/>
        </w:r>
        <w:r w:rsidR="00891256">
          <w:rPr>
            <w:noProof/>
            <w:webHidden/>
          </w:rPr>
          <w:t>138</w:t>
        </w:r>
        <w:r w:rsidR="00891256">
          <w:rPr>
            <w:noProof/>
            <w:webHidden/>
          </w:rPr>
          <w:fldChar w:fldCharType="end"/>
        </w:r>
      </w:hyperlink>
    </w:p>
    <w:p w14:paraId="179CC049" w14:textId="45864732"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75" w:history="1">
        <w:r w:rsidR="00891256" w:rsidRPr="00F738AA">
          <w:rPr>
            <w:rStyle w:val="Hyperlink"/>
            <w:rFonts w:ascii="Times New Roman" w:hAnsi="Times New Roman" w:cs="Times New Roman"/>
            <w:b/>
            <w:noProof/>
            <w:lang w:eastAsia="vi-VN"/>
          </w:rPr>
          <w:t>4.3.5.</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GiaoVien</w:t>
        </w:r>
        <w:r w:rsidR="00891256">
          <w:rPr>
            <w:noProof/>
            <w:webHidden/>
          </w:rPr>
          <w:tab/>
        </w:r>
        <w:r w:rsidR="00891256">
          <w:rPr>
            <w:noProof/>
            <w:webHidden/>
          </w:rPr>
          <w:fldChar w:fldCharType="begin"/>
        </w:r>
        <w:r w:rsidR="00891256">
          <w:rPr>
            <w:noProof/>
            <w:webHidden/>
          </w:rPr>
          <w:instrText xml:space="preserve"> PAGEREF _Toc532459275 \h </w:instrText>
        </w:r>
        <w:r w:rsidR="00891256">
          <w:rPr>
            <w:noProof/>
            <w:webHidden/>
          </w:rPr>
        </w:r>
        <w:r w:rsidR="00891256">
          <w:rPr>
            <w:noProof/>
            <w:webHidden/>
          </w:rPr>
          <w:fldChar w:fldCharType="separate"/>
        </w:r>
        <w:r w:rsidR="00891256">
          <w:rPr>
            <w:noProof/>
            <w:webHidden/>
          </w:rPr>
          <w:t>138</w:t>
        </w:r>
        <w:r w:rsidR="00891256">
          <w:rPr>
            <w:noProof/>
            <w:webHidden/>
          </w:rPr>
          <w:fldChar w:fldCharType="end"/>
        </w:r>
      </w:hyperlink>
    </w:p>
    <w:p w14:paraId="73897BD2" w14:textId="677E2C1C"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76" w:history="1">
        <w:r w:rsidR="00891256" w:rsidRPr="00F738AA">
          <w:rPr>
            <w:rStyle w:val="Hyperlink"/>
            <w:rFonts w:ascii="Times New Roman" w:hAnsi="Times New Roman" w:cs="Times New Roman"/>
            <w:b/>
            <w:noProof/>
            <w:lang w:eastAsia="vi-VN"/>
          </w:rPr>
          <w:t>4.3.6.</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CongTyDuLich</w:t>
        </w:r>
        <w:r w:rsidR="00891256">
          <w:rPr>
            <w:noProof/>
            <w:webHidden/>
          </w:rPr>
          <w:tab/>
        </w:r>
        <w:r w:rsidR="00891256">
          <w:rPr>
            <w:noProof/>
            <w:webHidden/>
          </w:rPr>
          <w:fldChar w:fldCharType="begin"/>
        </w:r>
        <w:r w:rsidR="00891256">
          <w:rPr>
            <w:noProof/>
            <w:webHidden/>
          </w:rPr>
          <w:instrText xml:space="preserve"> PAGEREF _Toc532459276 \h </w:instrText>
        </w:r>
        <w:r w:rsidR="00891256">
          <w:rPr>
            <w:noProof/>
            <w:webHidden/>
          </w:rPr>
        </w:r>
        <w:r w:rsidR="00891256">
          <w:rPr>
            <w:noProof/>
            <w:webHidden/>
          </w:rPr>
          <w:fldChar w:fldCharType="separate"/>
        </w:r>
        <w:r w:rsidR="00891256">
          <w:rPr>
            <w:noProof/>
            <w:webHidden/>
          </w:rPr>
          <w:t>139</w:t>
        </w:r>
        <w:r w:rsidR="00891256">
          <w:rPr>
            <w:noProof/>
            <w:webHidden/>
          </w:rPr>
          <w:fldChar w:fldCharType="end"/>
        </w:r>
      </w:hyperlink>
    </w:p>
    <w:p w14:paraId="7C60162E" w14:textId="4D3653B0"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77" w:history="1">
        <w:r w:rsidR="00891256" w:rsidRPr="00F738AA">
          <w:rPr>
            <w:rStyle w:val="Hyperlink"/>
            <w:rFonts w:ascii="Times New Roman" w:hAnsi="Times New Roman" w:cs="Times New Roman"/>
            <w:b/>
            <w:noProof/>
            <w:lang w:eastAsia="vi-VN"/>
          </w:rPr>
          <w:t>4.3.7.</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DiaDiem</w:t>
        </w:r>
        <w:r w:rsidR="00891256">
          <w:rPr>
            <w:noProof/>
            <w:webHidden/>
          </w:rPr>
          <w:tab/>
        </w:r>
        <w:r w:rsidR="00891256">
          <w:rPr>
            <w:noProof/>
            <w:webHidden/>
          </w:rPr>
          <w:fldChar w:fldCharType="begin"/>
        </w:r>
        <w:r w:rsidR="00891256">
          <w:rPr>
            <w:noProof/>
            <w:webHidden/>
          </w:rPr>
          <w:instrText xml:space="preserve"> PAGEREF _Toc532459277 \h </w:instrText>
        </w:r>
        <w:r w:rsidR="00891256">
          <w:rPr>
            <w:noProof/>
            <w:webHidden/>
          </w:rPr>
        </w:r>
        <w:r w:rsidR="00891256">
          <w:rPr>
            <w:noProof/>
            <w:webHidden/>
          </w:rPr>
          <w:fldChar w:fldCharType="separate"/>
        </w:r>
        <w:r w:rsidR="00891256">
          <w:rPr>
            <w:noProof/>
            <w:webHidden/>
          </w:rPr>
          <w:t>139</w:t>
        </w:r>
        <w:r w:rsidR="00891256">
          <w:rPr>
            <w:noProof/>
            <w:webHidden/>
          </w:rPr>
          <w:fldChar w:fldCharType="end"/>
        </w:r>
      </w:hyperlink>
    </w:p>
    <w:p w14:paraId="0D3FDC53" w14:textId="0D0A2CEA"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78" w:history="1">
        <w:r w:rsidR="00891256" w:rsidRPr="00F738AA">
          <w:rPr>
            <w:rStyle w:val="Hyperlink"/>
            <w:rFonts w:ascii="Times New Roman" w:hAnsi="Times New Roman" w:cs="Times New Roman"/>
            <w:b/>
            <w:noProof/>
            <w:lang w:eastAsia="vi-VN"/>
          </w:rPr>
          <w:t>4.3.8.</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ChuyenDi</w:t>
        </w:r>
        <w:r w:rsidR="00891256">
          <w:rPr>
            <w:noProof/>
            <w:webHidden/>
          </w:rPr>
          <w:tab/>
        </w:r>
        <w:r w:rsidR="00891256">
          <w:rPr>
            <w:noProof/>
            <w:webHidden/>
          </w:rPr>
          <w:fldChar w:fldCharType="begin"/>
        </w:r>
        <w:r w:rsidR="00891256">
          <w:rPr>
            <w:noProof/>
            <w:webHidden/>
          </w:rPr>
          <w:instrText xml:space="preserve"> PAGEREF _Toc532459278 \h </w:instrText>
        </w:r>
        <w:r w:rsidR="00891256">
          <w:rPr>
            <w:noProof/>
            <w:webHidden/>
          </w:rPr>
        </w:r>
        <w:r w:rsidR="00891256">
          <w:rPr>
            <w:noProof/>
            <w:webHidden/>
          </w:rPr>
          <w:fldChar w:fldCharType="separate"/>
        </w:r>
        <w:r w:rsidR="00891256">
          <w:rPr>
            <w:noProof/>
            <w:webHidden/>
          </w:rPr>
          <w:t>139</w:t>
        </w:r>
        <w:r w:rsidR="00891256">
          <w:rPr>
            <w:noProof/>
            <w:webHidden/>
          </w:rPr>
          <w:fldChar w:fldCharType="end"/>
        </w:r>
      </w:hyperlink>
    </w:p>
    <w:p w14:paraId="65F40822" w14:textId="3B78D291"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79" w:history="1">
        <w:r w:rsidR="00891256" w:rsidRPr="00F738AA">
          <w:rPr>
            <w:rStyle w:val="Hyperlink"/>
            <w:rFonts w:ascii="Times New Roman" w:hAnsi="Times New Roman" w:cs="Times New Roman"/>
            <w:b/>
            <w:noProof/>
            <w:lang w:eastAsia="vi-VN"/>
          </w:rPr>
          <w:t>4.3.9.</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ChiTietChuyenDi</w:t>
        </w:r>
        <w:r w:rsidR="00891256">
          <w:rPr>
            <w:noProof/>
            <w:webHidden/>
          </w:rPr>
          <w:tab/>
        </w:r>
        <w:r w:rsidR="00891256">
          <w:rPr>
            <w:noProof/>
            <w:webHidden/>
          </w:rPr>
          <w:fldChar w:fldCharType="begin"/>
        </w:r>
        <w:r w:rsidR="00891256">
          <w:rPr>
            <w:noProof/>
            <w:webHidden/>
          </w:rPr>
          <w:instrText xml:space="preserve"> PAGEREF _Toc532459279 \h </w:instrText>
        </w:r>
        <w:r w:rsidR="00891256">
          <w:rPr>
            <w:noProof/>
            <w:webHidden/>
          </w:rPr>
        </w:r>
        <w:r w:rsidR="00891256">
          <w:rPr>
            <w:noProof/>
            <w:webHidden/>
          </w:rPr>
          <w:fldChar w:fldCharType="separate"/>
        </w:r>
        <w:r w:rsidR="00891256">
          <w:rPr>
            <w:noProof/>
            <w:webHidden/>
          </w:rPr>
          <w:t>140</w:t>
        </w:r>
        <w:r w:rsidR="00891256">
          <w:rPr>
            <w:noProof/>
            <w:webHidden/>
          </w:rPr>
          <w:fldChar w:fldCharType="end"/>
        </w:r>
      </w:hyperlink>
    </w:p>
    <w:p w14:paraId="5DE8F217" w14:textId="6A1181A6"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80" w:history="1">
        <w:r w:rsidR="00891256" w:rsidRPr="00F738AA">
          <w:rPr>
            <w:rStyle w:val="Hyperlink"/>
            <w:rFonts w:ascii="Times New Roman" w:hAnsi="Times New Roman" w:cs="Times New Roman"/>
            <w:b/>
            <w:noProof/>
            <w:lang w:eastAsia="vi-VN"/>
          </w:rPr>
          <w:t>4.3.10.</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ChiPhi</w:t>
        </w:r>
        <w:r w:rsidR="00891256">
          <w:rPr>
            <w:noProof/>
            <w:webHidden/>
          </w:rPr>
          <w:tab/>
        </w:r>
        <w:r w:rsidR="00891256">
          <w:rPr>
            <w:noProof/>
            <w:webHidden/>
          </w:rPr>
          <w:fldChar w:fldCharType="begin"/>
        </w:r>
        <w:r w:rsidR="00891256">
          <w:rPr>
            <w:noProof/>
            <w:webHidden/>
          </w:rPr>
          <w:instrText xml:space="preserve"> PAGEREF _Toc532459280 \h </w:instrText>
        </w:r>
        <w:r w:rsidR="00891256">
          <w:rPr>
            <w:noProof/>
            <w:webHidden/>
          </w:rPr>
        </w:r>
        <w:r w:rsidR="00891256">
          <w:rPr>
            <w:noProof/>
            <w:webHidden/>
          </w:rPr>
          <w:fldChar w:fldCharType="separate"/>
        </w:r>
        <w:r w:rsidR="00891256">
          <w:rPr>
            <w:noProof/>
            <w:webHidden/>
          </w:rPr>
          <w:t>140</w:t>
        </w:r>
        <w:r w:rsidR="00891256">
          <w:rPr>
            <w:noProof/>
            <w:webHidden/>
          </w:rPr>
          <w:fldChar w:fldCharType="end"/>
        </w:r>
      </w:hyperlink>
    </w:p>
    <w:p w14:paraId="4C9C5238" w14:textId="79D686F2"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81" w:history="1">
        <w:r w:rsidR="00891256" w:rsidRPr="00F738AA">
          <w:rPr>
            <w:rStyle w:val="Hyperlink"/>
            <w:rFonts w:ascii="Times New Roman" w:hAnsi="Times New Roman" w:cs="Times New Roman"/>
            <w:b/>
            <w:noProof/>
            <w:lang w:eastAsia="vi-VN"/>
          </w:rPr>
          <w:t>4.3.11.</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HopDong</w:t>
        </w:r>
        <w:r w:rsidR="00891256">
          <w:rPr>
            <w:noProof/>
            <w:webHidden/>
          </w:rPr>
          <w:tab/>
        </w:r>
        <w:r w:rsidR="00891256">
          <w:rPr>
            <w:noProof/>
            <w:webHidden/>
          </w:rPr>
          <w:fldChar w:fldCharType="begin"/>
        </w:r>
        <w:r w:rsidR="00891256">
          <w:rPr>
            <w:noProof/>
            <w:webHidden/>
          </w:rPr>
          <w:instrText xml:space="preserve"> PAGEREF _Toc532459281 \h </w:instrText>
        </w:r>
        <w:r w:rsidR="00891256">
          <w:rPr>
            <w:noProof/>
            <w:webHidden/>
          </w:rPr>
        </w:r>
        <w:r w:rsidR="00891256">
          <w:rPr>
            <w:noProof/>
            <w:webHidden/>
          </w:rPr>
          <w:fldChar w:fldCharType="separate"/>
        </w:r>
        <w:r w:rsidR="00891256">
          <w:rPr>
            <w:noProof/>
            <w:webHidden/>
          </w:rPr>
          <w:t>141</w:t>
        </w:r>
        <w:r w:rsidR="00891256">
          <w:rPr>
            <w:noProof/>
            <w:webHidden/>
          </w:rPr>
          <w:fldChar w:fldCharType="end"/>
        </w:r>
      </w:hyperlink>
    </w:p>
    <w:p w14:paraId="240AFD78" w14:textId="10E16E48"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82" w:history="1">
        <w:r w:rsidR="00891256" w:rsidRPr="00F738AA">
          <w:rPr>
            <w:rStyle w:val="Hyperlink"/>
            <w:rFonts w:ascii="Times New Roman" w:hAnsi="Times New Roman" w:cs="Times New Roman"/>
            <w:b/>
            <w:noProof/>
            <w:lang w:eastAsia="vi-VN"/>
          </w:rPr>
          <w:t>4.3.12.</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ThongTinThanhToan</w:t>
        </w:r>
        <w:r w:rsidR="00891256">
          <w:rPr>
            <w:noProof/>
            <w:webHidden/>
          </w:rPr>
          <w:tab/>
        </w:r>
        <w:r w:rsidR="00891256">
          <w:rPr>
            <w:noProof/>
            <w:webHidden/>
          </w:rPr>
          <w:fldChar w:fldCharType="begin"/>
        </w:r>
        <w:r w:rsidR="00891256">
          <w:rPr>
            <w:noProof/>
            <w:webHidden/>
          </w:rPr>
          <w:instrText xml:space="preserve"> PAGEREF _Toc532459282 \h </w:instrText>
        </w:r>
        <w:r w:rsidR="00891256">
          <w:rPr>
            <w:noProof/>
            <w:webHidden/>
          </w:rPr>
        </w:r>
        <w:r w:rsidR="00891256">
          <w:rPr>
            <w:noProof/>
            <w:webHidden/>
          </w:rPr>
          <w:fldChar w:fldCharType="separate"/>
        </w:r>
        <w:r w:rsidR="00891256">
          <w:rPr>
            <w:noProof/>
            <w:webHidden/>
          </w:rPr>
          <w:t>141</w:t>
        </w:r>
        <w:r w:rsidR="00891256">
          <w:rPr>
            <w:noProof/>
            <w:webHidden/>
          </w:rPr>
          <w:fldChar w:fldCharType="end"/>
        </w:r>
      </w:hyperlink>
    </w:p>
    <w:p w14:paraId="54AAB73D" w14:textId="3B77E0B5"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83" w:history="1">
        <w:r w:rsidR="00891256" w:rsidRPr="00F738AA">
          <w:rPr>
            <w:rStyle w:val="Hyperlink"/>
            <w:rFonts w:ascii="Times New Roman" w:hAnsi="Times New Roman" w:cs="Times New Roman"/>
            <w:b/>
            <w:noProof/>
            <w:lang w:eastAsia="vi-VN"/>
          </w:rPr>
          <w:t>4.3.13.</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HocSinhThamGia</w:t>
        </w:r>
        <w:r w:rsidR="00891256">
          <w:rPr>
            <w:noProof/>
            <w:webHidden/>
          </w:rPr>
          <w:tab/>
        </w:r>
        <w:r w:rsidR="00891256">
          <w:rPr>
            <w:noProof/>
            <w:webHidden/>
          </w:rPr>
          <w:fldChar w:fldCharType="begin"/>
        </w:r>
        <w:r w:rsidR="00891256">
          <w:rPr>
            <w:noProof/>
            <w:webHidden/>
          </w:rPr>
          <w:instrText xml:space="preserve"> PAGEREF _Toc532459283 \h </w:instrText>
        </w:r>
        <w:r w:rsidR="00891256">
          <w:rPr>
            <w:noProof/>
            <w:webHidden/>
          </w:rPr>
        </w:r>
        <w:r w:rsidR="00891256">
          <w:rPr>
            <w:noProof/>
            <w:webHidden/>
          </w:rPr>
          <w:fldChar w:fldCharType="separate"/>
        </w:r>
        <w:r w:rsidR="00891256">
          <w:rPr>
            <w:noProof/>
            <w:webHidden/>
          </w:rPr>
          <w:t>141</w:t>
        </w:r>
        <w:r w:rsidR="00891256">
          <w:rPr>
            <w:noProof/>
            <w:webHidden/>
          </w:rPr>
          <w:fldChar w:fldCharType="end"/>
        </w:r>
      </w:hyperlink>
    </w:p>
    <w:p w14:paraId="3444866A" w14:textId="68D2E9E0"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84" w:history="1">
        <w:r w:rsidR="00891256" w:rsidRPr="00F738AA">
          <w:rPr>
            <w:rStyle w:val="Hyperlink"/>
            <w:rFonts w:ascii="Times New Roman" w:hAnsi="Times New Roman" w:cs="Times New Roman"/>
            <w:b/>
            <w:noProof/>
            <w:lang w:eastAsia="vi-VN"/>
          </w:rPr>
          <w:t>4.3.14.</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GiaoVienThamGia</w:t>
        </w:r>
        <w:r w:rsidR="00891256">
          <w:rPr>
            <w:noProof/>
            <w:webHidden/>
          </w:rPr>
          <w:tab/>
        </w:r>
        <w:r w:rsidR="00891256">
          <w:rPr>
            <w:noProof/>
            <w:webHidden/>
          </w:rPr>
          <w:fldChar w:fldCharType="begin"/>
        </w:r>
        <w:r w:rsidR="00891256">
          <w:rPr>
            <w:noProof/>
            <w:webHidden/>
          </w:rPr>
          <w:instrText xml:space="preserve"> PAGEREF _Toc532459284 \h </w:instrText>
        </w:r>
        <w:r w:rsidR="00891256">
          <w:rPr>
            <w:noProof/>
            <w:webHidden/>
          </w:rPr>
        </w:r>
        <w:r w:rsidR="00891256">
          <w:rPr>
            <w:noProof/>
            <w:webHidden/>
          </w:rPr>
          <w:fldChar w:fldCharType="separate"/>
        </w:r>
        <w:r w:rsidR="00891256">
          <w:rPr>
            <w:noProof/>
            <w:webHidden/>
          </w:rPr>
          <w:t>142</w:t>
        </w:r>
        <w:r w:rsidR="00891256">
          <w:rPr>
            <w:noProof/>
            <w:webHidden/>
          </w:rPr>
          <w:fldChar w:fldCharType="end"/>
        </w:r>
      </w:hyperlink>
    </w:p>
    <w:p w14:paraId="43E54F86" w14:textId="5DA1D5ED"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85" w:history="1">
        <w:r w:rsidR="00891256" w:rsidRPr="00F738AA">
          <w:rPr>
            <w:rStyle w:val="Hyperlink"/>
            <w:rFonts w:ascii="Times New Roman" w:hAnsi="Times New Roman" w:cs="Times New Roman"/>
            <w:b/>
            <w:noProof/>
            <w:lang w:eastAsia="vi-VN"/>
          </w:rPr>
          <w:t>4.3.15.</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[User]</w:t>
        </w:r>
        <w:r w:rsidR="00891256">
          <w:rPr>
            <w:noProof/>
            <w:webHidden/>
          </w:rPr>
          <w:tab/>
        </w:r>
        <w:r w:rsidR="00891256">
          <w:rPr>
            <w:noProof/>
            <w:webHidden/>
          </w:rPr>
          <w:fldChar w:fldCharType="begin"/>
        </w:r>
        <w:r w:rsidR="00891256">
          <w:rPr>
            <w:noProof/>
            <w:webHidden/>
          </w:rPr>
          <w:instrText xml:space="preserve"> PAGEREF _Toc532459285 \h </w:instrText>
        </w:r>
        <w:r w:rsidR="00891256">
          <w:rPr>
            <w:noProof/>
            <w:webHidden/>
          </w:rPr>
        </w:r>
        <w:r w:rsidR="00891256">
          <w:rPr>
            <w:noProof/>
            <w:webHidden/>
          </w:rPr>
          <w:fldChar w:fldCharType="separate"/>
        </w:r>
        <w:r w:rsidR="00891256">
          <w:rPr>
            <w:noProof/>
            <w:webHidden/>
          </w:rPr>
          <w:t>142</w:t>
        </w:r>
        <w:r w:rsidR="00891256">
          <w:rPr>
            <w:noProof/>
            <w:webHidden/>
          </w:rPr>
          <w:fldChar w:fldCharType="end"/>
        </w:r>
      </w:hyperlink>
    </w:p>
    <w:p w14:paraId="4F28984D" w14:textId="37876F21" w:rsidR="00891256" w:rsidRDefault="00642843">
      <w:pPr>
        <w:pStyle w:val="TOC3"/>
        <w:tabs>
          <w:tab w:val="left" w:pos="1000"/>
          <w:tab w:val="right" w:leader="hyphen" w:pos="9345"/>
        </w:tabs>
        <w:rPr>
          <w:rFonts w:eastAsiaTheme="minorEastAsia" w:cstheme="minorBidi"/>
          <w:noProof/>
          <w:sz w:val="22"/>
          <w:szCs w:val="22"/>
          <w:lang w:val="vi-VN" w:eastAsia="vi-VN"/>
        </w:rPr>
      </w:pPr>
      <w:hyperlink w:anchor="_Toc532459286" w:history="1">
        <w:r w:rsidR="00891256" w:rsidRPr="00F738AA">
          <w:rPr>
            <w:rStyle w:val="Hyperlink"/>
            <w:rFonts w:ascii="Times New Roman" w:hAnsi="Times New Roman" w:cs="Times New Roman"/>
            <w:b/>
            <w:noProof/>
            <w:lang w:eastAsia="vi-VN"/>
          </w:rPr>
          <w:t>4.3.16.</w:t>
        </w:r>
        <w:r w:rsidR="00891256">
          <w:rPr>
            <w:rFonts w:eastAsiaTheme="minorEastAsia" w:cstheme="minorBidi"/>
            <w:noProof/>
            <w:sz w:val="22"/>
            <w:szCs w:val="22"/>
            <w:lang w:val="vi-VN" w:eastAsia="vi-VN"/>
          </w:rPr>
          <w:tab/>
        </w:r>
        <w:r w:rsidR="00891256" w:rsidRPr="00F738AA">
          <w:rPr>
            <w:rStyle w:val="Hyperlink"/>
            <w:rFonts w:ascii="Times New Roman" w:hAnsi="Times New Roman" w:cs="Times New Roman"/>
            <w:b/>
            <w:noProof/>
            <w:lang w:eastAsia="vi-VN"/>
          </w:rPr>
          <w:t>Lớp đối tượng CT_GV_Lop</w:t>
        </w:r>
        <w:r w:rsidR="00891256">
          <w:rPr>
            <w:noProof/>
            <w:webHidden/>
          </w:rPr>
          <w:tab/>
        </w:r>
        <w:r w:rsidR="00891256">
          <w:rPr>
            <w:noProof/>
            <w:webHidden/>
          </w:rPr>
          <w:fldChar w:fldCharType="begin"/>
        </w:r>
        <w:r w:rsidR="00891256">
          <w:rPr>
            <w:noProof/>
            <w:webHidden/>
          </w:rPr>
          <w:instrText xml:space="preserve"> PAGEREF _Toc532459286 \h </w:instrText>
        </w:r>
        <w:r w:rsidR="00891256">
          <w:rPr>
            <w:noProof/>
            <w:webHidden/>
          </w:rPr>
        </w:r>
        <w:r w:rsidR="00891256">
          <w:rPr>
            <w:noProof/>
            <w:webHidden/>
          </w:rPr>
          <w:fldChar w:fldCharType="separate"/>
        </w:r>
        <w:r w:rsidR="00891256">
          <w:rPr>
            <w:noProof/>
            <w:webHidden/>
          </w:rPr>
          <w:t>143</w:t>
        </w:r>
        <w:r w:rsidR="00891256">
          <w:rPr>
            <w:noProof/>
            <w:webHidden/>
          </w:rPr>
          <w:fldChar w:fldCharType="end"/>
        </w:r>
      </w:hyperlink>
    </w:p>
    <w:p w14:paraId="1B60AEC0" w14:textId="20B7B686" w:rsidR="00891256" w:rsidRDefault="00642843">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2459288" w:history="1">
        <w:r w:rsidR="00891256" w:rsidRPr="00F738AA">
          <w:rPr>
            <w:rStyle w:val="Hyperlink"/>
            <w:rFonts w:ascii="Times New Roman" w:hAnsi="Times New Roman" w:cs="Times New Roman"/>
            <w:noProof/>
          </w:rPr>
          <w:t>5.</w:t>
        </w:r>
        <w:r w:rsidR="00891256">
          <w:rPr>
            <w:rFonts w:asciiTheme="minorHAnsi" w:eastAsiaTheme="minorEastAsia" w:hAnsiTheme="minorHAnsi" w:cstheme="minorBidi"/>
            <w:b w:val="0"/>
            <w:bCs w:val="0"/>
            <w:caps w:val="0"/>
            <w:noProof/>
            <w:sz w:val="22"/>
            <w:szCs w:val="22"/>
            <w:lang w:val="vi-VN" w:eastAsia="vi-VN"/>
          </w:rPr>
          <w:tab/>
        </w:r>
        <w:r w:rsidR="00891256" w:rsidRPr="00F738AA">
          <w:rPr>
            <w:rStyle w:val="Hyperlink"/>
            <w:rFonts w:ascii="Times New Roman" w:hAnsi="Times New Roman" w:cs="Times New Roman"/>
            <w:noProof/>
          </w:rPr>
          <w:t>Thiết kế giao diện</w:t>
        </w:r>
        <w:r w:rsidR="00891256">
          <w:rPr>
            <w:noProof/>
            <w:webHidden/>
          </w:rPr>
          <w:tab/>
        </w:r>
        <w:r w:rsidR="00891256">
          <w:rPr>
            <w:noProof/>
            <w:webHidden/>
          </w:rPr>
          <w:fldChar w:fldCharType="begin"/>
        </w:r>
        <w:r w:rsidR="00891256">
          <w:rPr>
            <w:noProof/>
            <w:webHidden/>
          </w:rPr>
          <w:instrText xml:space="preserve"> PAGEREF _Toc532459288 \h </w:instrText>
        </w:r>
        <w:r w:rsidR="00891256">
          <w:rPr>
            <w:noProof/>
            <w:webHidden/>
          </w:rPr>
        </w:r>
        <w:r w:rsidR="00891256">
          <w:rPr>
            <w:noProof/>
            <w:webHidden/>
          </w:rPr>
          <w:fldChar w:fldCharType="separate"/>
        </w:r>
        <w:r w:rsidR="00891256">
          <w:rPr>
            <w:noProof/>
            <w:webHidden/>
          </w:rPr>
          <w:t>144</w:t>
        </w:r>
        <w:r w:rsidR="00891256">
          <w:rPr>
            <w:noProof/>
            <w:webHidden/>
          </w:rPr>
          <w:fldChar w:fldCharType="end"/>
        </w:r>
      </w:hyperlink>
    </w:p>
    <w:p w14:paraId="671CC241" w14:textId="019CB05D" w:rsidR="00891256" w:rsidRDefault="00642843">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2459289" w:history="1">
        <w:r w:rsidR="00891256" w:rsidRPr="00F738AA">
          <w:rPr>
            <w:rStyle w:val="Hyperlink"/>
            <w:rFonts w:ascii="Times New Roman" w:hAnsi="Times New Roman" w:cs="Times New Roman"/>
            <w:noProof/>
          </w:rPr>
          <w:t>6.</w:t>
        </w:r>
        <w:r w:rsidR="00891256">
          <w:rPr>
            <w:rFonts w:asciiTheme="minorHAnsi" w:eastAsiaTheme="minorEastAsia" w:hAnsiTheme="minorHAnsi" w:cstheme="minorBidi"/>
            <w:b w:val="0"/>
            <w:bCs w:val="0"/>
            <w:caps w:val="0"/>
            <w:noProof/>
            <w:sz w:val="22"/>
            <w:szCs w:val="22"/>
            <w:lang w:val="vi-VN" w:eastAsia="vi-VN"/>
          </w:rPr>
          <w:tab/>
        </w:r>
        <w:r w:rsidR="00891256" w:rsidRPr="00F738AA">
          <w:rPr>
            <w:rStyle w:val="Hyperlink"/>
            <w:rFonts w:ascii="Times New Roman" w:hAnsi="Times New Roman" w:cs="Times New Roman"/>
            <w:noProof/>
          </w:rPr>
          <w:t>Kiểm tra phần mềm</w:t>
        </w:r>
        <w:r w:rsidR="00891256">
          <w:rPr>
            <w:noProof/>
            <w:webHidden/>
          </w:rPr>
          <w:tab/>
        </w:r>
        <w:r w:rsidR="00891256">
          <w:rPr>
            <w:noProof/>
            <w:webHidden/>
          </w:rPr>
          <w:fldChar w:fldCharType="begin"/>
        </w:r>
        <w:r w:rsidR="00891256">
          <w:rPr>
            <w:noProof/>
            <w:webHidden/>
          </w:rPr>
          <w:instrText xml:space="preserve"> PAGEREF _Toc532459289 \h </w:instrText>
        </w:r>
        <w:r w:rsidR="00891256">
          <w:rPr>
            <w:noProof/>
            <w:webHidden/>
          </w:rPr>
        </w:r>
        <w:r w:rsidR="00891256">
          <w:rPr>
            <w:noProof/>
            <w:webHidden/>
          </w:rPr>
          <w:fldChar w:fldCharType="separate"/>
        </w:r>
        <w:r w:rsidR="00891256">
          <w:rPr>
            <w:noProof/>
            <w:webHidden/>
          </w:rPr>
          <w:t>152</w:t>
        </w:r>
        <w:r w:rsidR="00891256">
          <w:rPr>
            <w:noProof/>
            <w:webHidden/>
          </w:rPr>
          <w:fldChar w:fldCharType="end"/>
        </w:r>
      </w:hyperlink>
    </w:p>
    <w:p w14:paraId="555534E4" w14:textId="17276DA2" w:rsidR="00891256" w:rsidRDefault="00642843">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2459290" w:history="1">
        <w:r w:rsidR="00891256" w:rsidRPr="00F738AA">
          <w:rPr>
            <w:rStyle w:val="Hyperlink"/>
            <w:rFonts w:ascii="Times New Roman" w:hAnsi="Times New Roman" w:cs="Times New Roman"/>
            <w:noProof/>
          </w:rPr>
          <w:t>7.</w:t>
        </w:r>
        <w:r w:rsidR="00891256">
          <w:rPr>
            <w:rFonts w:asciiTheme="minorHAnsi" w:eastAsiaTheme="minorEastAsia" w:hAnsiTheme="minorHAnsi" w:cstheme="minorBidi"/>
            <w:b w:val="0"/>
            <w:bCs w:val="0"/>
            <w:caps w:val="0"/>
            <w:noProof/>
            <w:sz w:val="22"/>
            <w:szCs w:val="22"/>
            <w:lang w:val="vi-VN" w:eastAsia="vi-VN"/>
          </w:rPr>
          <w:tab/>
        </w:r>
        <w:r w:rsidR="00891256" w:rsidRPr="00F738AA">
          <w:rPr>
            <w:rStyle w:val="Hyperlink"/>
            <w:rFonts w:ascii="Times New Roman" w:hAnsi="Times New Roman" w:cs="Times New Roman"/>
            <w:noProof/>
          </w:rPr>
          <w:t>Tổng kết – đánh giá</w:t>
        </w:r>
        <w:r w:rsidR="00891256">
          <w:rPr>
            <w:noProof/>
            <w:webHidden/>
          </w:rPr>
          <w:tab/>
        </w:r>
        <w:r w:rsidR="00891256">
          <w:rPr>
            <w:noProof/>
            <w:webHidden/>
          </w:rPr>
          <w:fldChar w:fldCharType="begin"/>
        </w:r>
        <w:r w:rsidR="00891256">
          <w:rPr>
            <w:noProof/>
            <w:webHidden/>
          </w:rPr>
          <w:instrText xml:space="preserve"> PAGEREF _Toc532459290 \h </w:instrText>
        </w:r>
        <w:r w:rsidR="00891256">
          <w:rPr>
            <w:noProof/>
            <w:webHidden/>
          </w:rPr>
        </w:r>
        <w:r w:rsidR="00891256">
          <w:rPr>
            <w:noProof/>
            <w:webHidden/>
          </w:rPr>
          <w:fldChar w:fldCharType="separate"/>
        </w:r>
        <w:r w:rsidR="00891256">
          <w:rPr>
            <w:noProof/>
            <w:webHidden/>
          </w:rPr>
          <w:t>157</w:t>
        </w:r>
        <w:r w:rsidR="00891256">
          <w:rPr>
            <w:noProof/>
            <w:webHidden/>
          </w:rPr>
          <w:fldChar w:fldCharType="end"/>
        </w:r>
      </w:hyperlink>
    </w:p>
    <w:p w14:paraId="40DB03A4" w14:textId="5BB500CF" w:rsidR="00891256" w:rsidRDefault="00642843">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2459291" w:history="1">
        <w:r w:rsidR="00891256" w:rsidRPr="00F738AA">
          <w:rPr>
            <w:rStyle w:val="Hyperlink"/>
            <w:rFonts w:ascii="Times New Roman" w:hAnsi="Times New Roman" w:cs="Times New Roman"/>
            <w:noProof/>
          </w:rPr>
          <w:t>8.</w:t>
        </w:r>
        <w:r w:rsidR="00891256">
          <w:rPr>
            <w:rFonts w:asciiTheme="minorHAnsi" w:eastAsiaTheme="minorEastAsia" w:hAnsiTheme="minorHAnsi" w:cstheme="minorBidi"/>
            <w:b w:val="0"/>
            <w:bCs w:val="0"/>
            <w:caps w:val="0"/>
            <w:noProof/>
            <w:sz w:val="22"/>
            <w:szCs w:val="22"/>
            <w:lang w:val="vi-VN" w:eastAsia="vi-VN"/>
          </w:rPr>
          <w:tab/>
        </w:r>
        <w:r w:rsidR="00891256" w:rsidRPr="00F738AA">
          <w:rPr>
            <w:rStyle w:val="Hyperlink"/>
            <w:rFonts w:ascii="Times New Roman" w:hAnsi="Times New Roman" w:cs="Times New Roman"/>
            <w:noProof/>
          </w:rPr>
          <w:t>Phụ lục</w:t>
        </w:r>
        <w:r w:rsidR="00891256">
          <w:rPr>
            <w:noProof/>
            <w:webHidden/>
          </w:rPr>
          <w:tab/>
        </w:r>
        <w:r w:rsidR="00891256">
          <w:rPr>
            <w:noProof/>
            <w:webHidden/>
          </w:rPr>
          <w:fldChar w:fldCharType="begin"/>
        </w:r>
        <w:r w:rsidR="00891256">
          <w:rPr>
            <w:noProof/>
            <w:webHidden/>
          </w:rPr>
          <w:instrText xml:space="preserve"> PAGEREF _Toc532459291 \h </w:instrText>
        </w:r>
        <w:r w:rsidR="00891256">
          <w:rPr>
            <w:noProof/>
            <w:webHidden/>
          </w:rPr>
        </w:r>
        <w:r w:rsidR="00891256">
          <w:rPr>
            <w:noProof/>
            <w:webHidden/>
          </w:rPr>
          <w:fldChar w:fldCharType="separate"/>
        </w:r>
        <w:r w:rsidR="00891256">
          <w:rPr>
            <w:noProof/>
            <w:webHidden/>
          </w:rPr>
          <w:t>157</w:t>
        </w:r>
        <w:r w:rsidR="00891256">
          <w:rPr>
            <w:noProof/>
            <w:webHidden/>
          </w:rPr>
          <w:fldChar w:fldCharType="end"/>
        </w:r>
      </w:hyperlink>
    </w:p>
    <w:p w14:paraId="5C2AC21B" w14:textId="10831AD0" w:rsidR="00560A66" w:rsidRDefault="00891256" w:rsidP="00C514B7">
      <w:pPr>
        <w:pStyle w:val="TOC1"/>
        <w:rPr>
          <w:rStyle w:val="Hyperlink"/>
          <w:rFonts w:ascii="Times New Roman" w:hAnsi="Times New Roman"/>
        </w:rPr>
      </w:pPr>
      <w:r>
        <w:rPr>
          <w:rStyle w:val="Hyperlink"/>
          <w:rFonts w:ascii="Times New Roman" w:hAnsi="Times New Roman"/>
        </w:rPr>
        <w:fldChar w:fldCharType="end"/>
      </w:r>
    </w:p>
    <w:p w14:paraId="032AE7D8" w14:textId="200D0C88" w:rsidR="006D1E52" w:rsidRDefault="006D1E52" w:rsidP="006D1E52"/>
    <w:p w14:paraId="2FA686B1" w14:textId="2289F125" w:rsidR="006D1E52" w:rsidRDefault="006D1E52" w:rsidP="006D1E52"/>
    <w:p w14:paraId="20F4DECD" w14:textId="6D142773" w:rsidR="006D1E52" w:rsidRDefault="006D1E52" w:rsidP="006D1E52"/>
    <w:p w14:paraId="393A63D5" w14:textId="77777777" w:rsidR="006D1E52" w:rsidRPr="006D1E52" w:rsidRDefault="006D1E52" w:rsidP="006D1E52"/>
    <w:p w14:paraId="222C4201" w14:textId="77777777" w:rsidR="0098193D" w:rsidRPr="006D1E52" w:rsidRDefault="0098193D" w:rsidP="006D1E52">
      <w:pPr>
        <w:jc w:val="center"/>
        <w:rPr>
          <w:rFonts w:ascii="Times New Roman" w:hAnsi="Times New Roman" w:cs="Times New Roman"/>
          <w:b/>
          <w:sz w:val="40"/>
          <w:szCs w:val="40"/>
        </w:rPr>
      </w:pPr>
      <w:r w:rsidRPr="006D1E52">
        <w:rPr>
          <w:rFonts w:ascii="Times New Roman" w:hAnsi="Times New Roman" w:cs="Times New Roman"/>
          <w:b/>
          <w:sz w:val="40"/>
          <w:szCs w:val="40"/>
        </w:rPr>
        <w:t>Lời cảm ơn</w:t>
      </w:r>
    </w:p>
    <w:p w14:paraId="378F1EB9" w14:textId="77777777" w:rsidR="00B94310" w:rsidRPr="009E2F6B" w:rsidRDefault="0098193D" w:rsidP="001645DA">
      <w:pPr>
        <w:rPr>
          <w:rFonts w:ascii="Times New Roman" w:hAnsi="Times New Roman" w:cs="Times New Roman"/>
          <w:sz w:val="24"/>
          <w:szCs w:val="24"/>
        </w:rPr>
      </w:pPr>
      <w:r w:rsidRPr="009E2F6B">
        <w:rPr>
          <w:rFonts w:ascii="Times New Roman" w:hAnsi="Times New Roman" w:cs="Times New Roman"/>
          <w:sz w:val="24"/>
          <w:szCs w:val="24"/>
        </w:rPr>
        <w:tab/>
        <w:t>Đầu tiên nhóm xin gửi lời cảm ơn đến toàn thể quý Thầy/Cô trường Đại học Công nghệ Thông tin. Đặc biệt là quý Thầy cô khoa Hệ thống thông tin</w:t>
      </w:r>
      <w:r w:rsidR="00B43974" w:rsidRPr="009E2F6B">
        <w:rPr>
          <w:rFonts w:ascii="Times New Roman" w:hAnsi="Times New Roman" w:cs="Times New Roman"/>
          <w:sz w:val="24"/>
          <w:szCs w:val="24"/>
        </w:rPr>
        <w:t xml:space="preserve"> đã giúp cho nhóm</w:t>
      </w:r>
      <w:r w:rsidR="00E008FC" w:rsidRPr="009E2F6B">
        <w:rPr>
          <w:rFonts w:ascii="Times New Roman" w:hAnsi="Times New Roman" w:cs="Times New Roman"/>
          <w:sz w:val="24"/>
          <w:szCs w:val="24"/>
        </w:rPr>
        <w:t xml:space="preserve"> có thêm các kiến thức nền </w:t>
      </w:r>
      <w:r w:rsidR="00B94310" w:rsidRPr="009E2F6B">
        <w:rPr>
          <w:rFonts w:ascii="Times New Roman" w:hAnsi="Times New Roman" w:cs="Times New Roman"/>
          <w:sz w:val="24"/>
          <w:szCs w:val="24"/>
        </w:rPr>
        <w:t>tảng hoàn thành đề tài này.</w:t>
      </w:r>
    </w:p>
    <w:p w14:paraId="43E15891" w14:textId="618913AB" w:rsidR="00A90D5A" w:rsidRPr="009E2F6B" w:rsidRDefault="00B94310" w:rsidP="001645DA">
      <w:pPr>
        <w:rPr>
          <w:rFonts w:ascii="Times New Roman" w:hAnsi="Times New Roman" w:cs="Times New Roman"/>
          <w:sz w:val="24"/>
          <w:szCs w:val="24"/>
        </w:rPr>
      </w:pPr>
      <w:r w:rsidRPr="009E2F6B">
        <w:rPr>
          <w:rFonts w:ascii="Times New Roman" w:hAnsi="Times New Roman" w:cs="Times New Roman"/>
          <w:sz w:val="24"/>
          <w:szCs w:val="24"/>
        </w:rPr>
        <w:tab/>
        <w:t xml:space="preserve">Đặc biệt cảm ơn đến Thầy Dương Phi Long và cô </w:t>
      </w:r>
      <w:r w:rsidR="000619DC" w:rsidRPr="009E2F6B">
        <w:rPr>
          <w:rFonts w:ascii="Times New Roman" w:hAnsi="Times New Roman" w:cs="Times New Roman"/>
          <w:sz w:val="24"/>
          <w:szCs w:val="24"/>
        </w:rPr>
        <w:t>Cao Thị Nhạn đã góp ý giúp nhóm hoàn thành đồ án một cách tốt đẹp.</w:t>
      </w:r>
    </w:p>
    <w:p w14:paraId="2791E480" w14:textId="39E75125" w:rsidR="006D1E52" w:rsidRPr="00891256" w:rsidRDefault="000619DC" w:rsidP="001645DA">
      <w:pPr>
        <w:rPr>
          <w:rFonts w:ascii="Times New Roman" w:hAnsi="Times New Roman" w:cs="Times New Roman"/>
          <w:sz w:val="24"/>
          <w:szCs w:val="24"/>
        </w:rPr>
      </w:pPr>
      <w:r w:rsidRPr="009E2F6B">
        <w:rPr>
          <w:rFonts w:ascii="Times New Roman" w:hAnsi="Times New Roman" w:cs="Times New Roman"/>
          <w:sz w:val="24"/>
          <w:szCs w:val="24"/>
        </w:rPr>
        <w:tab/>
        <w:t>Trong thời gian thực hiện đề tài nhóm đã vận dụng các kiến thức</w:t>
      </w:r>
      <w:r w:rsidR="00C00264" w:rsidRPr="009E2F6B">
        <w:rPr>
          <w:rFonts w:ascii="Times New Roman" w:hAnsi="Times New Roman" w:cs="Times New Roman"/>
          <w:sz w:val="24"/>
          <w:szCs w:val="24"/>
        </w:rPr>
        <w:t xml:space="preserve"> được hướng dẫn cùng </w:t>
      </w:r>
      <w:proofErr w:type="gramStart"/>
      <w:r w:rsidR="00C00264" w:rsidRPr="009E2F6B">
        <w:rPr>
          <w:rFonts w:ascii="Times New Roman" w:hAnsi="Times New Roman" w:cs="Times New Roman"/>
          <w:sz w:val="24"/>
          <w:szCs w:val="24"/>
        </w:rPr>
        <w:t>với  các</w:t>
      </w:r>
      <w:proofErr w:type="gramEnd"/>
      <w:r w:rsidR="00C00264" w:rsidRPr="009E2F6B">
        <w:rPr>
          <w:rFonts w:ascii="Times New Roman" w:hAnsi="Times New Roman" w:cs="Times New Roman"/>
          <w:sz w:val="24"/>
          <w:szCs w:val="24"/>
        </w:rPr>
        <w:t xml:space="preserve"> nghiên cứu kiến thức mới.</w:t>
      </w:r>
      <w:r w:rsidR="00812EF6" w:rsidRPr="009E2F6B">
        <w:rPr>
          <w:rFonts w:ascii="Times New Roman" w:hAnsi="Times New Roman" w:cs="Times New Roman"/>
          <w:sz w:val="24"/>
          <w:szCs w:val="24"/>
        </w:rPr>
        <w:t xml:space="preserve"> Tuy nhiên trong thời gian làm đồ án ắt hẳn có những sai sót. Chính vì vậy chúng em mong muốn nhận được sự đóng góp từ phía Thầy Cô nhằm hoàn thiện các kiến thức đã học và biết áp dụng chúng trong tương lai</w:t>
      </w:r>
      <w:r w:rsidR="00891256">
        <w:rPr>
          <w:rFonts w:ascii="Times New Roman" w:hAnsi="Times New Roman" w:cs="Times New Roman"/>
          <w:sz w:val="24"/>
          <w:szCs w:val="24"/>
        </w:rPr>
        <w:t>.</w:t>
      </w:r>
    </w:p>
    <w:p w14:paraId="2188B8A8" w14:textId="1A51126D" w:rsidR="00B72945" w:rsidRPr="009E2F6B" w:rsidRDefault="00D10528" w:rsidP="002E671F">
      <w:pPr>
        <w:pStyle w:val="Heading1"/>
        <w:numPr>
          <w:ilvl w:val="0"/>
          <w:numId w:val="1"/>
        </w:numPr>
        <w:ind w:left="0" w:firstLine="0"/>
        <w:rPr>
          <w:rFonts w:ascii="Times New Roman" w:hAnsi="Times New Roman" w:cs="Times New Roman"/>
        </w:rPr>
      </w:pPr>
      <w:bookmarkStart w:id="1" w:name="_Toc532459215"/>
      <w:bookmarkStart w:id="2" w:name="_Toc351313942"/>
      <w:bookmarkStart w:id="3" w:name="_Toc355873072"/>
      <w:r w:rsidRPr="009E2F6B">
        <w:rPr>
          <w:rFonts w:ascii="Times New Roman" w:hAnsi="Times New Roman" w:cs="Times New Roman"/>
          <w:lang w:val="en-US"/>
        </w:rPr>
        <w:lastRenderedPageBreak/>
        <w:t>Tổng quan dự án</w:t>
      </w:r>
      <w:bookmarkEnd w:id="1"/>
    </w:p>
    <w:p w14:paraId="1470179E" w14:textId="693CBBF7" w:rsidR="00812EF6" w:rsidRPr="009E2F6B" w:rsidRDefault="00310CCB" w:rsidP="009F7857">
      <w:pPr>
        <w:pStyle w:val="ListParagraph"/>
        <w:numPr>
          <w:ilvl w:val="1"/>
          <w:numId w:val="1"/>
        </w:numPr>
        <w:outlineLvl w:val="1"/>
        <w:rPr>
          <w:rFonts w:ascii="Times New Roman" w:hAnsi="Times New Roman" w:cs="Times New Roman"/>
          <w:b/>
          <w:sz w:val="30"/>
          <w:szCs w:val="30"/>
        </w:rPr>
      </w:pPr>
      <w:bookmarkStart w:id="4" w:name="_Toc532459216"/>
      <w:r w:rsidRPr="009E2F6B">
        <w:rPr>
          <w:rFonts w:ascii="Times New Roman" w:hAnsi="Times New Roman" w:cs="Times New Roman"/>
          <w:b/>
          <w:sz w:val="30"/>
          <w:szCs w:val="30"/>
        </w:rPr>
        <w:t>Đặt vấn đề</w:t>
      </w:r>
      <w:bookmarkEnd w:id="4"/>
    </w:p>
    <w:p w14:paraId="67473113" w14:textId="5827F609" w:rsidR="00310CCB" w:rsidRPr="009E2F6B" w:rsidRDefault="00310CCB"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Trong bối cảnh hiện nay, trường mầm non là một phần</w:t>
      </w:r>
      <w:r w:rsidR="00D20BC3" w:rsidRPr="009E2F6B">
        <w:rPr>
          <w:rFonts w:ascii="Times New Roman" w:hAnsi="Times New Roman" w:cs="Times New Roman"/>
          <w:sz w:val="24"/>
          <w:szCs w:val="24"/>
          <w:lang w:eastAsia="vi-VN"/>
        </w:rPr>
        <w:t xml:space="preserve"> quan trọng</w:t>
      </w:r>
      <w:r w:rsidRPr="009E2F6B">
        <w:rPr>
          <w:rFonts w:ascii="Times New Roman" w:hAnsi="Times New Roman" w:cs="Times New Roman"/>
          <w:sz w:val="24"/>
          <w:szCs w:val="24"/>
          <w:lang w:eastAsia="vi-VN"/>
        </w:rPr>
        <w:t xml:space="preserve"> của đất nước. Là nơi chăm sóc các em nhỏ trong suốt thời gian từ 2-5 tuổi. Ngoài những chương trình giảng dạy trên lớp. Trẻ mầm non còn cần phải được tiếp xúc thực tế với thế giới bên ngoài. Như chúng ta thấy hiện nay, việc trẻ em sử dụng smartphone của cha mẹ không phải là chuyện hiếm gặp. Điều này khiến các em trở nên thụ động, ham thích thế giới ảo</w:t>
      </w:r>
      <w:r w:rsidR="00E666AA" w:rsidRPr="009E2F6B">
        <w:rPr>
          <w:rFonts w:ascii="Times New Roman" w:hAnsi="Times New Roman" w:cs="Times New Roman"/>
          <w:sz w:val="24"/>
          <w:szCs w:val="24"/>
          <w:lang w:eastAsia="vi-VN"/>
        </w:rPr>
        <w:t>, các bện</w:t>
      </w:r>
      <w:r w:rsidR="00D20BC3" w:rsidRPr="009E2F6B">
        <w:rPr>
          <w:rFonts w:ascii="Times New Roman" w:hAnsi="Times New Roman" w:cs="Times New Roman"/>
          <w:sz w:val="24"/>
          <w:szCs w:val="24"/>
          <w:lang w:eastAsia="vi-VN"/>
        </w:rPr>
        <w:t>h</w:t>
      </w:r>
      <w:r w:rsidR="00E666AA" w:rsidRPr="009E2F6B">
        <w:rPr>
          <w:rFonts w:ascii="Times New Roman" w:hAnsi="Times New Roman" w:cs="Times New Roman"/>
          <w:sz w:val="24"/>
          <w:szCs w:val="24"/>
          <w:lang w:eastAsia="vi-VN"/>
        </w:rPr>
        <w:t xml:space="preserve"> tật về mắt, </w:t>
      </w:r>
      <w:r w:rsidR="00734F09" w:rsidRPr="009E2F6B">
        <w:rPr>
          <w:rFonts w:ascii="Times New Roman" w:hAnsi="Times New Roman" w:cs="Times New Roman"/>
          <w:sz w:val="24"/>
          <w:szCs w:val="24"/>
          <w:lang w:eastAsia="vi-VN"/>
        </w:rPr>
        <w:t>chậm phát triển ngôn ngữ vì không giao tiếp với người khác, không dám tiếp xúc với người ngoài</w:t>
      </w:r>
      <w:r w:rsidR="00833804" w:rsidRPr="009E2F6B">
        <w:rPr>
          <w:rFonts w:ascii="Times New Roman" w:hAnsi="Times New Roman" w:cs="Times New Roman"/>
          <w:sz w:val="24"/>
          <w:szCs w:val="24"/>
          <w:lang w:eastAsia="vi-VN"/>
        </w:rPr>
        <w:t>. Vì thế việc cho trẻ tiếp xúc thế giới bên ngoài là điều vô cùng cấp bách. Chính vì vậy, các cô giáo trường mẫu giáo Thiên Thần đã cùng nhau lên kế hoạch cho trẻ đi khám phá thế giới thực. Tuy nhi</w:t>
      </w:r>
      <w:r w:rsidR="00D20BC3" w:rsidRPr="009E2F6B">
        <w:rPr>
          <w:rFonts w:ascii="Times New Roman" w:hAnsi="Times New Roman" w:cs="Times New Roman"/>
          <w:sz w:val="24"/>
          <w:szCs w:val="24"/>
          <w:lang w:eastAsia="vi-VN"/>
        </w:rPr>
        <w:t>ê</w:t>
      </w:r>
      <w:r w:rsidR="00833804" w:rsidRPr="009E2F6B">
        <w:rPr>
          <w:rFonts w:ascii="Times New Roman" w:hAnsi="Times New Roman" w:cs="Times New Roman"/>
          <w:sz w:val="24"/>
          <w:szCs w:val="24"/>
          <w:lang w:eastAsia="vi-VN"/>
        </w:rPr>
        <w:t>n việc quản lý còn gặp nhiều khó khăn</w:t>
      </w:r>
      <w:r w:rsidR="00367BEC" w:rsidRPr="009E2F6B">
        <w:rPr>
          <w:rFonts w:ascii="Times New Roman" w:hAnsi="Times New Roman" w:cs="Times New Roman"/>
          <w:sz w:val="24"/>
          <w:szCs w:val="24"/>
          <w:lang w:eastAsia="vi-VN"/>
        </w:rPr>
        <w:t>. Cô hiệu trưởng phải khó khăn trong</w:t>
      </w:r>
      <w:r w:rsidR="007D641C" w:rsidRPr="009E2F6B">
        <w:rPr>
          <w:rFonts w:ascii="Times New Roman" w:hAnsi="Times New Roman" w:cs="Times New Roman"/>
          <w:sz w:val="24"/>
          <w:szCs w:val="24"/>
          <w:lang w:eastAsia="vi-VN"/>
        </w:rPr>
        <w:t xml:space="preserve"> </w:t>
      </w:r>
      <w:r w:rsidR="00367BEC" w:rsidRPr="009E2F6B">
        <w:rPr>
          <w:rFonts w:ascii="Times New Roman" w:hAnsi="Times New Roman" w:cs="Times New Roman"/>
          <w:sz w:val="24"/>
          <w:szCs w:val="24"/>
          <w:lang w:eastAsia="vi-VN"/>
        </w:rPr>
        <w:t>việc phân chia giáo viên vào các lớp, khó khăn trong việc quản lý số lượng trẻ</w:t>
      </w:r>
      <w:proofErr w:type="gramStart"/>
      <w:r w:rsidR="00367BEC" w:rsidRPr="009E2F6B">
        <w:rPr>
          <w:rFonts w:ascii="Times New Roman" w:hAnsi="Times New Roman" w:cs="Times New Roman"/>
          <w:sz w:val="24"/>
          <w:szCs w:val="24"/>
          <w:lang w:eastAsia="vi-VN"/>
        </w:rPr>
        <w:t>…..</w:t>
      </w:r>
      <w:proofErr w:type="gramEnd"/>
    </w:p>
    <w:p w14:paraId="25FF461F" w14:textId="06DB91B2" w:rsidR="002762A5" w:rsidRDefault="00367BEC"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Trường mẫu giáo Thiên Thần hiện nay vẫn chưa có một phần mềm để quản lý chuyến đi chơi của trẻ. Để giải quyết vấn đề </w:t>
      </w:r>
      <w:r w:rsidR="00E666AA" w:rsidRPr="009E2F6B">
        <w:rPr>
          <w:rFonts w:ascii="Times New Roman" w:hAnsi="Times New Roman" w:cs="Times New Roman"/>
          <w:sz w:val="24"/>
          <w:szCs w:val="24"/>
          <w:lang w:eastAsia="vi-VN"/>
        </w:rPr>
        <w:t xml:space="preserve">này cần xây dựng nên một phần mềm quản lý chuyến đi chơi của trẻ. Hệ thống này là hệ thống có thể lưu trữ, </w:t>
      </w:r>
      <w:r w:rsidR="00734F09" w:rsidRPr="009E2F6B">
        <w:rPr>
          <w:rFonts w:ascii="Times New Roman" w:hAnsi="Times New Roman" w:cs="Times New Roman"/>
          <w:sz w:val="24"/>
          <w:szCs w:val="24"/>
          <w:lang w:eastAsia="vi-VN"/>
        </w:rPr>
        <w:t>truy vẫn thông tin một cách tập trung, tiện lợi, dễ dàng tương tác với người sử dụng. Bên cạnh đó cũng cần chuẩn hóa quy trình các công việc tại trường để việc ứng dụng công nghệ thông tin trở nên hiệu quả.</w:t>
      </w:r>
      <w:bookmarkStart w:id="5" w:name="_Toc357686230"/>
    </w:p>
    <w:p w14:paraId="30711DED" w14:textId="440E9FD3" w:rsidR="00C40B0B" w:rsidRDefault="00C40B0B" w:rsidP="00AA31C0">
      <w:pPr>
        <w:ind w:left="360" w:firstLine="360"/>
        <w:rPr>
          <w:rFonts w:ascii="Times New Roman" w:hAnsi="Times New Roman" w:cs="Times New Roman"/>
          <w:sz w:val="24"/>
          <w:szCs w:val="24"/>
          <w:lang w:eastAsia="vi-VN"/>
        </w:rPr>
      </w:pPr>
    </w:p>
    <w:p w14:paraId="001648FC" w14:textId="77777777" w:rsidR="00C40B0B" w:rsidRPr="009E2F6B" w:rsidRDefault="00C40B0B" w:rsidP="00AA31C0">
      <w:pPr>
        <w:ind w:left="360" w:firstLine="360"/>
        <w:rPr>
          <w:rFonts w:ascii="Times New Roman" w:hAnsi="Times New Roman" w:cs="Times New Roman"/>
          <w:sz w:val="24"/>
          <w:szCs w:val="24"/>
          <w:lang w:eastAsia="vi-VN"/>
        </w:rPr>
      </w:pPr>
    </w:p>
    <w:p w14:paraId="6AC2FB32" w14:textId="4D302BAD" w:rsidR="00734F09" w:rsidRPr="009E2F6B" w:rsidRDefault="00734F09" w:rsidP="009F7857">
      <w:pPr>
        <w:pStyle w:val="ListParagraph"/>
        <w:numPr>
          <w:ilvl w:val="1"/>
          <w:numId w:val="1"/>
        </w:numPr>
        <w:outlineLvl w:val="1"/>
        <w:rPr>
          <w:rFonts w:ascii="Times New Roman" w:hAnsi="Times New Roman" w:cs="Times New Roman"/>
          <w:b/>
          <w:sz w:val="30"/>
          <w:szCs w:val="30"/>
        </w:rPr>
      </w:pPr>
      <w:bookmarkStart w:id="6" w:name="_Toc532459217"/>
      <w:r w:rsidRPr="009E2F6B">
        <w:rPr>
          <w:rFonts w:ascii="Times New Roman" w:hAnsi="Times New Roman" w:cs="Times New Roman"/>
          <w:b/>
          <w:sz w:val="30"/>
          <w:szCs w:val="30"/>
        </w:rPr>
        <w:t>Mục tiêu</w:t>
      </w:r>
      <w:bookmarkEnd w:id="6"/>
    </w:p>
    <w:p w14:paraId="4C087CC4" w14:textId="70254969" w:rsidR="006D2503" w:rsidRDefault="006D2503"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Xây dựng một phần mềm quản lý chuyến đi chơi của trẻ mầm non trường mẫu giáo thiên thần nhằm đáp ứng nhu cầu </w:t>
      </w:r>
      <w:r w:rsidR="00953EC2" w:rsidRPr="009E2F6B">
        <w:rPr>
          <w:rFonts w:ascii="Times New Roman" w:hAnsi="Times New Roman" w:cs="Times New Roman"/>
          <w:sz w:val="24"/>
          <w:szCs w:val="24"/>
          <w:lang w:eastAsia="vi-VN"/>
        </w:rPr>
        <w:t>của các giáo viên trường trong việc quản lý số lượng trẻ tham gia chuyến tham quan, dễ dàng tính toán, quản lý chi phí, lấy thông tin các công ty du lịch. Dễ dàng lên kế hoạch cho chuyến đi đồng thời việc báo cáo thống kê hàng năm trở nên dễ dàng hơn.</w:t>
      </w:r>
    </w:p>
    <w:p w14:paraId="617E4371" w14:textId="33AC39E8" w:rsidR="00C40B0B" w:rsidRDefault="00C40B0B" w:rsidP="00AA31C0">
      <w:pPr>
        <w:ind w:left="360" w:firstLine="360"/>
        <w:rPr>
          <w:rFonts w:ascii="Times New Roman" w:hAnsi="Times New Roman" w:cs="Times New Roman"/>
          <w:sz w:val="24"/>
          <w:szCs w:val="24"/>
          <w:lang w:eastAsia="vi-VN"/>
        </w:rPr>
      </w:pPr>
    </w:p>
    <w:p w14:paraId="713655E4" w14:textId="6DC48A93" w:rsidR="00C40B0B" w:rsidRDefault="00C40B0B" w:rsidP="00AA31C0">
      <w:pPr>
        <w:ind w:left="360" w:firstLine="360"/>
        <w:rPr>
          <w:rFonts w:ascii="Times New Roman" w:hAnsi="Times New Roman" w:cs="Times New Roman"/>
          <w:sz w:val="24"/>
          <w:szCs w:val="24"/>
          <w:lang w:eastAsia="vi-VN"/>
        </w:rPr>
      </w:pPr>
    </w:p>
    <w:p w14:paraId="28052E8D" w14:textId="7D7C3AE6" w:rsidR="00C40B0B" w:rsidRDefault="00C40B0B" w:rsidP="00AA31C0">
      <w:pPr>
        <w:ind w:left="360" w:firstLine="360"/>
        <w:rPr>
          <w:rFonts w:ascii="Times New Roman" w:hAnsi="Times New Roman" w:cs="Times New Roman"/>
          <w:sz w:val="24"/>
          <w:szCs w:val="24"/>
          <w:lang w:eastAsia="vi-VN"/>
        </w:rPr>
      </w:pPr>
    </w:p>
    <w:p w14:paraId="21EC79CD" w14:textId="0C5F94FC" w:rsidR="00C40B0B" w:rsidRDefault="00C40B0B" w:rsidP="00AA31C0">
      <w:pPr>
        <w:ind w:left="360" w:firstLine="360"/>
        <w:rPr>
          <w:rFonts w:ascii="Times New Roman" w:hAnsi="Times New Roman" w:cs="Times New Roman"/>
          <w:sz w:val="24"/>
          <w:szCs w:val="24"/>
          <w:lang w:eastAsia="vi-VN"/>
        </w:rPr>
      </w:pPr>
    </w:p>
    <w:p w14:paraId="49E342F7" w14:textId="19454837" w:rsidR="00C40B0B" w:rsidRDefault="00C40B0B" w:rsidP="00AA31C0">
      <w:pPr>
        <w:ind w:left="360" w:firstLine="360"/>
        <w:rPr>
          <w:rFonts w:ascii="Times New Roman" w:hAnsi="Times New Roman" w:cs="Times New Roman"/>
          <w:sz w:val="24"/>
          <w:szCs w:val="24"/>
          <w:lang w:eastAsia="vi-VN"/>
        </w:rPr>
      </w:pPr>
    </w:p>
    <w:p w14:paraId="11F015DD" w14:textId="1CE11928" w:rsidR="00C40B0B" w:rsidRDefault="00C40B0B" w:rsidP="00AA31C0">
      <w:pPr>
        <w:ind w:left="360" w:firstLine="360"/>
        <w:rPr>
          <w:rFonts w:ascii="Times New Roman" w:hAnsi="Times New Roman" w:cs="Times New Roman"/>
          <w:sz w:val="24"/>
          <w:szCs w:val="24"/>
          <w:lang w:eastAsia="vi-VN"/>
        </w:rPr>
      </w:pPr>
    </w:p>
    <w:p w14:paraId="028EC882" w14:textId="4F0D09B2" w:rsidR="00C40B0B" w:rsidRDefault="00C40B0B" w:rsidP="00AA31C0">
      <w:pPr>
        <w:ind w:left="360" w:firstLine="360"/>
        <w:rPr>
          <w:rFonts w:ascii="Times New Roman" w:hAnsi="Times New Roman" w:cs="Times New Roman"/>
          <w:sz w:val="24"/>
          <w:szCs w:val="24"/>
          <w:lang w:eastAsia="vi-VN"/>
        </w:rPr>
      </w:pPr>
    </w:p>
    <w:p w14:paraId="4239E102" w14:textId="422BE750" w:rsidR="00C40B0B" w:rsidRDefault="00C40B0B" w:rsidP="00AA31C0">
      <w:pPr>
        <w:ind w:left="360" w:firstLine="360"/>
        <w:rPr>
          <w:rFonts w:ascii="Times New Roman" w:hAnsi="Times New Roman" w:cs="Times New Roman"/>
          <w:sz w:val="24"/>
          <w:szCs w:val="24"/>
          <w:lang w:eastAsia="vi-VN"/>
        </w:rPr>
      </w:pPr>
    </w:p>
    <w:p w14:paraId="2955CCFE" w14:textId="31D9DB1F" w:rsidR="00C40B0B" w:rsidRDefault="00C40B0B" w:rsidP="00AA31C0">
      <w:pPr>
        <w:ind w:left="360" w:firstLine="360"/>
        <w:rPr>
          <w:rFonts w:ascii="Times New Roman" w:hAnsi="Times New Roman" w:cs="Times New Roman"/>
          <w:sz w:val="24"/>
          <w:szCs w:val="24"/>
          <w:lang w:eastAsia="vi-VN"/>
        </w:rPr>
      </w:pPr>
    </w:p>
    <w:p w14:paraId="0DB80FE7" w14:textId="0C5F56FA" w:rsidR="00C40B0B" w:rsidRDefault="00C40B0B" w:rsidP="00AA31C0">
      <w:pPr>
        <w:ind w:left="360" w:firstLine="360"/>
        <w:rPr>
          <w:rFonts w:ascii="Times New Roman" w:hAnsi="Times New Roman" w:cs="Times New Roman"/>
          <w:sz w:val="24"/>
          <w:szCs w:val="24"/>
          <w:lang w:eastAsia="vi-VN"/>
        </w:rPr>
      </w:pPr>
    </w:p>
    <w:p w14:paraId="409878C8" w14:textId="77777777" w:rsidR="00C40B0B" w:rsidRPr="009E2F6B" w:rsidRDefault="00C40B0B" w:rsidP="00AA31C0">
      <w:pPr>
        <w:ind w:left="360" w:firstLine="360"/>
        <w:rPr>
          <w:rFonts w:ascii="Times New Roman" w:hAnsi="Times New Roman" w:cs="Times New Roman"/>
          <w:sz w:val="24"/>
          <w:szCs w:val="24"/>
          <w:lang w:eastAsia="vi-VN"/>
        </w:rPr>
      </w:pPr>
    </w:p>
    <w:p w14:paraId="23B4DB9B" w14:textId="3FED537E" w:rsidR="00734F09" w:rsidRPr="009E2F6B" w:rsidRDefault="00734F09" w:rsidP="009F7857">
      <w:pPr>
        <w:pStyle w:val="ListParagraph"/>
        <w:numPr>
          <w:ilvl w:val="1"/>
          <w:numId w:val="1"/>
        </w:numPr>
        <w:outlineLvl w:val="1"/>
        <w:rPr>
          <w:rFonts w:ascii="Times New Roman" w:hAnsi="Times New Roman" w:cs="Times New Roman"/>
          <w:b/>
          <w:sz w:val="30"/>
          <w:szCs w:val="30"/>
        </w:rPr>
      </w:pPr>
      <w:bookmarkStart w:id="7" w:name="_Toc532459218"/>
      <w:r w:rsidRPr="009E2F6B">
        <w:rPr>
          <w:rFonts w:ascii="Times New Roman" w:hAnsi="Times New Roman" w:cs="Times New Roman"/>
          <w:b/>
          <w:sz w:val="30"/>
          <w:szCs w:val="30"/>
        </w:rPr>
        <w:t>Phạm vi</w:t>
      </w:r>
      <w:bookmarkEnd w:id="7"/>
    </w:p>
    <w:p w14:paraId="1FDEFD28" w14:textId="55894263" w:rsidR="007E30D7" w:rsidRPr="009E2F6B" w:rsidRDefault="000467F7"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Do thời gian hạn chế, cùng kiến thức chưa sâu rộng. Phần mềm quản lý chuyến đi </w:t>
      </w:r>
      <w:r w:rsidR="007E30D7" w:rsidRPr="009E2F6B">
        <w:rPr>
          <w:rFonts w:ascii="Times New Roman" w:hAnsi="Times New Roman" w:cs="Times New Roman"/>
          <w:sz w:val="24"/>
          <w:szCs w:val="24"/>
          <w:lang w:eastAsia="vi-VN"/>
        </w:rPr>
        <w:t xml:space="preserve">chơi của trẻ mầm non thực hiện một số chức năng như </w:t>
      </w:r>
      <w:r w:rsidR="00A81C3F" w:rsidRPr="009E2F6B">
        <w:rPr>
          <w:rFonts w:ascii="Times New Roman" w:hAnsi="Times New Roman" w:cs="Times New Roman"/>
          <w:sz w:val="24"/>
          <w:szCs w:val="24"/>
          <w:lang w:eastAsia="vi-VN"/>
        </w:rPr>
        <w:t>sau:</w:t>
      </w:r>
    </w:p>
    <w:p w14:paraId="06713828"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Quản lý thông tin chuyến đi </w:t>
      </w:r>
    </w:p>
    <w:p w14:paraId="40840630"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hồ sơ học sinh</w:t>
      </w:r>
    </w:p>
    <w:p w14:paraId="23EE26FF"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giáo viên</w:t>
      </w:r>
    </w:p>
    <w:p w14:paraId="025ACA06"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công ty du lịch</w:t>
      </w:r>
    </w:p>
    <w:p w14:paraId="7005034C"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Quản lý địa điểm </w:t>
      </w:r>
    </w:p>
    <w:p w14:paraId="0B5C6085"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chương trình đi</w:t>
      </w:r>
    </w:p>
    <w:p w14:paraId="71EF73B4"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p w14:paraId="0A36B2BC"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 với công ty du lịch</w:t>
      </w:r>
    </w:p>
    <w:p w14:paraId="6F7390F7"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Thống kê chung theo từng năm</w:t>
      </w:r>
    </w:p>
    <w:p w14:paraId="3F8D3630"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liên hệ với phụ huynh, gửi email tự động</w:t>
      </w:r>
      <w:proofErr w:type="gramStart"/>
      <w:r w:rsidRPr="009E2F6B">
        <w:rPr>
          <w:rFonts w:ascii="Times New Roman" w:hAnsi="Times New Roman" w:cs="Times New Roman"/>
          <w:sz w:val="24"/>
          <w:szCs w:val="24"/>
          <w:lang w:eastAsia="vi-VN"/>
        </w:rPr>
        <w:t>…..</w:t>
      </w:r>
      <w:proofErr w:type="gramEnd"/>
    </w:p>
    <w:p w14:paraId="27649CFD" w14:textId="77994745" w:rsidR="00953EC2"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Tạo phần mềm thông minh, gợi ý cho người sử dụng</w:t>
      </w:r>
    </w:p>
    <w:p w14:paraId="4E500951" w14:textId="77777777" w:rsidR="00C40B0B" w:rsidRPr="00C40B0B" w:rsidRDefault="00C40B0B" w:rsidP="00C40B0B">
      <w:pPr>
        <w:rPr>
          <w:rFonts w:ascii="Times New Roman" w:hAnsi="Times New Roman" w:cs="Times New Roman"/>
          <w:sz w:val="24"/>
          <w:szCs w:val="24"/>
          <w:lang w:eastAsia="vi-VN"/>
        </w:rPr>
      </w:pPr>
    </w:p>
    <w:p w14:paraId="3849E8B5" w14:textId="77777777" w:rsidR="00953EC2" w:rsidRPr="009E2F6B" w:rsidRDefault="00953EC2" w:rsidP="007E30D7">
      <w:pPr>
        <w:ind w:firstLine="360"/>
        <w:rPr>
          <w:rFonts w:ascii="Times New Roman" w:hAnsi="Times New Roman" w:cs="Times New Roman"/>
          <w:lang w:eastAsia="vi-VN"/>
        </w:rPr>
      </w:pPr>
    </w:p>
    <w:p w14:paraId="401FF7E3" w14:textId="02913DB1" w:rsidR="00D10528" w:rsidRPr="009E2F6B" w:rsidRDefault="001077D1" w:rsidP="009F7857">
      <w:pPr>
        <w:pStyle w:val="ListParagraph"/>
        <w:numPr>
          <w:ilvl w:val="1"/>
          <w:numId w:val="1"/>
        </w:numPr>
        <w:outlineLvl w:val="1"/>
        <w:rPr>
          <w:rFonts w:ascii="Times New Roman" w:hAnsi="Times New Roman" w:cs="Times New Roman"/>
          <w:b/>
          <w:sz w:val="30"/>
          <w:szCs w:val="30"/>
        </w:rPr>
      </w:pPr>
      <w:bookmarkStart w:id="8" w:name="_Toc532459219"/>
      <w:r w:rsidRPr="009E2F6B">
        <w:rPr>
          <w:rFonts w:ascii="Times New Roman" w:hAnsi="Times New Roman" w:cs="Times New Roman"/>
          <w:b/>
          <w:sz w:val="30"/>
          <w:szCs w:val="30"/>
        </w:rPr>
        <w:t>Công cụ sử dụng</w:t>
      </w:r>
      <w:bookmarkEnd w:id="8"/>
    </w:p>
    <w:p w14:paraId="18F85897" w14:textId="3102CD01" w:rsidR="001077D1" w:rsidRPr="009E2F6B" w:rsidRDefault="001077D1"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Trong quá trình thực hiện đồ án, nhóm đã sử dụng các phần mềm sau</w:t>
      </w:r>
    </w:p>
    <w:p w14:paraId="537F7BAD" w14:textId="2B9CFE80" w:rsidR="001077D1" w:rsidRPr="009E2F6B" w:rsidRDefault="001077D1" w:rsidP="001077D1">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Microsoft SQL Server 2014: Nơi lưu cơ sở dữ liệu và quản trị cơ sở dữ liệu</w:t>
      </w:r>
    </w:p>
    <w:p w14:paraId="40DC517C" w14:textId="455871CB" w:rsidR="001077D1" w:rsidRPr="009E2F6B" w:rsidRDefault="001077D1" w:rsidP="001077D1">
      <w:pPr>
        <w:pStyle w:val="ListParagraph"/>
        <w:numPr>
          <w:ilvl w:val="0"/>
          <w:numId w:val="13"/>
        </w:numPr>
        <w:rPr>
          <w:rFonts w:ascii="Times New Roman" w:hAnsi="Times New Roman" w:cs="Times New Roman"/>
          <w:sz w:val="24"/>
          <w:szCs w:val="24"/>
          <w:lang w:val="fr-FR" w:eastAsia="vi-VN"/>
        </w:rPr>
      </w:pPr>
      <w:proofErr w:type="spellStart"/>
      <w:r w:rsidRPr="009E2F6B">
        <w:rPr>
          <w:rFonts w:ascii="Times New Roman" w:hAnsi="Times New Roman" w:cs="Times New Roman"/>
          <w:sz w:val="24"/>
          <w:szCs w:val="24"/>
          <w:lang w:val="fr-FR" w:eastAsia="vi-VN"/>
        </w:rPr>
        <w:t>NetBean</w:t>
      </w:r>
      <w:proofErr w:type="spellEnd"/>
      <w:r w:rsidRPr="009E2F6B">
        <w:rPr>
          <w:rFonts w:ascii="Times New Roman" w:hAnsi="Times New Roman" w:cs="Times New Roman"/>
          <w:sz w:val="24"/>
          <w:szCs w:val="24"/>
          <w:lang w:val="fr-FR" w:eastAsia="vi-VN"/>
        </w:rPr>
        <w:t xml:space="preserve"> IDE 8.2 :  IDE Lập trình java cho phần mềm</w:t>
      </w:r>
    </w:p>
    <w:p w14:paraId="0EA8E769" w14:textId="197FE594" w:rsidR="000467F7" w:rsidRDefault="001077D1" w:rsidP="006D1E52">
      <w:pPr>
        <w:pStyle w:val="ListParagraph"/>
        <w:numPr>
          <w:ilvl w:val="0"/>
          <w:numId w:val="13"/>
        </w:numPr>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 xml:space="preserve">Visio 2013 : Thực hiện </w:t>
      </w:r>
      <w:r w:rsidR="00611E76" w:rsidRPr="009E2F6B">
        <w:rPr>
          <w:rFonts w:ascii="Times New Roman" w:hAnsi="Times New Roman" w:cs="Times New Roman"/>
          <w:sz w:val="24"/>
          <w:szCs w:val="24"/>
          <w:lang w:val="fr-FR" w:eastAsia="vi-VN"/>
        </w:rPr>
        <w:t>vẽ các sơ đồ, các mô hình tổ chức.</w:t>
      </w:r>
    </w:p>
    <w:p w14:paraId="5A970E7E" w14:textId="44D98ED6" w:rsidR="006D1E52" w:rsidRDefault="006D1E52" w:rsidP="006D1E52">
      <w:pPr>
        <w:rPr>
          <w:rFonts w:ascii="Times New Roman" w:hAnsi="Times New Roman" w:cs="Times New Roman"/>
          <w:sz w:val="24"/>
          <w:szCs w:val="24"/>
          <w:lang w:val="fr-FR" w:eastAsia="vi-VN"/>
        </w:rPr>
      </w:pPr>
    </w:p>
    <w:p w14:paraId="69498C12" w14:textId="77777777" w:rsidR="006D1E52" w:rsidRPr="006D1E52" w:rsidRDefault="006D1E52" w:rsidP="006D1E52">
      <w:pPr>
        <w:rPr>
          <w:rFonts w:ascii="Times New Roman" w:hAnsi="Times New Roman" w:cs="Times New Roman"/>
          <w:sz w:val="24"/>
          <w:szCs w:val="24"/>
          <w:lang w:val="fr-FR" w:eastAsia="vi-VN"/>
        </w:rPr>
      </w:pPr>
    </w:p>
    <w:p w14:paraId="4D31D6EC" w14:textId="77777777" w:rsidR="00E469DD" w:rsidRPr="009E2F6B" w:rsidRDefault="00E469DD" w:rsidP="009F7857">
      <w:pPr>
        <w:pStyle w:val="ListParagraph"/>
        <w:numPr>
          <w:ilvl w:val="1"/>
          <w:numId w:val="1"/>
        </w:numPr>
        <w:outlineLvl w:val="1"/>
        <w:rPr>
          <w:rFonts w:ascii="Times New Roman" w:hAnsi="Times New Roman" w:cs="Times New Roman"/>
          <w:b/>
          <w:sz w:val="30"/>
          <w:szCs w:val="30"/>
          <w:lang w:val="fr-FR"/>
        </w:rPr>
      </w:pPr>
      <w:bookmarkStart w:id="9" w:name="_Toc352776985"/>
      <w:bookmarkStart w:id="10" w:name="_Toc357064945"/>
      <w:bookmarkStart w:id="11" w:name="_Toc357686237"/>
      <w:bookmarkStart w:id="12" w:name="_Toc397524571"/>
      <w:bookmarkStart w:id="13" w:name="_Toc397524858"/>
      <w:bookmarkStart w:id="14" w:name="_Toc532459220"/>
      <w:r w:rsidRPr="009E2F6B">
        <w:rPr>
          <w:rFonts w:ascii="Times New Roman" w:hAnsi="Times New Roman" w:cs="Times New Roman"/>
          <w:b/>
          <w:sz w:val="30"/>
          <w:szCs w:val="30"/>
          <w:lang w:val="fr-FR"/>
        </w:rPr>
        <w:t>Từ ngữ viết tắt và thuật ngữ</w:t>
      </w:r>
      <w:bookmarkEnd w:id="9"/>
      <w:bookmarkEnd w:id="10"/>
      <w:bookmarkEnd w:id="11"/>
      <w:bookmarkEnd w:id="12"/>
      <w:bookmarkEnd w:id="13"/>
      <w:bookmarkEnd w:id="14"/>
    </w:p>
    <w:tbl>
      <w:tblPr>
        <w:tblStyle w:val="GridTable4-Accent11"/>
        <w:tblW w:w="4719" w:type="pct"/>
        <w:tblLook w:val="04A0" w:firstRow="1" w:lastRow="0" w:firstColumn="1" w:lastColumn="0" w:noHBand="0" w:noVBand="1"/>
      </w:tblPr>
      <w:tblGrid>
        <w:gridCol w:w="1568"/>
        <w:gridCol w:w="7252"/>
      </w:tblGrid>
      <w:tr w:rsidR="00E469DD" w:rsidRPr="00C40B0B" w14:paraId="2D947117" w14:textId="77777777" w:rsidTr="00F209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hideMark/>
          </w:tcPr>
          <w:p w14:paraId="0C0EF667" w14:textId="77777777" w:rsidR="00E469DD" w:rsidRPr="00C40B0B" w:rsidRDefault="00E469DD" w:rsidP="001645DA">
            <w:pPr>
              <w:jc w:val="center"/>
              <w:rPr>
                <w:rFonts w:ascii="Times New Roman" w:hAnsi="Times New Roman" w:cs="Times New Roman"/>
                <w:noProof/>
                <w:sz w:val="24"/>
                <w:szCs w:val="24"/>
                <w:lang w:val="vi-VN"/>
              </w:rPr>
            </w:pPr>
            <w:r w:rsidRPr="00C40B0B">
              <w:rPr>
                <w:rFonts w:ascii="Times New Roman" w:hAnsi="Times New Roman" w:cs="Times New Roman"/>
                <w:noProof/>
                <w:sz w:val="24"/>
                <w:szCs w:val="24"/>
                <w:lang w:val="vi-VN"/>
              </w:rPr>
              <w:t xml:space="preserve">Từ viết tắt </w:t>
            </w:r>
          </w:p>
        </w:tc>
        <w:tc>
          <w:tcPr>
            <w:tcW w:w="4111" w:type="pct"/>
            <w:hideMark/>
          </w:tcPr>
          <w:p w14:paraId="350F78A7" w14:textId="77777777" w:rsidR="00E469DD" w:rsidRPr="00C40B0B" w:rsidRDefault="00E469DD"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vi-VN"/>
              </w:rPr>
            </w:pPr>
            <w:r w:rsidRPr="00C40B0B">
              <w:rPr>
                <w:rFonts w:ascii="Times New Roman" w:hAnsi="Times New Roman" w:cs="Times New Roman"/>
                <w:noProof/>
                <w:sz w:val="24"/>
                <w:szCs w:val="24"/>
                <w:lang w:val="vi-VN"/>
              </w:rPr>
              <w:t>Diễn giải</w:t>
            </w:r>
          </w:p>
        </w:tc>
      </w:tr>
      <w:tr w:rsidR="00E469DD" w:rsidRPr="00C40B0B" w14:paraId="5CDC2210" w14:textId="77777777" w:rsidTr="00F209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9" w:type="pct"/>
          </w:tcPr>
          <w:p w14:paraId="32C351B4" w14:textId="40876088" w:rsidR="00E469DD" w:rsidRPr="00C40B0B" w:rsidRDefault="00AA31C0" w:rsidP="001645DA">
            <w:pPr>
              <w:rPr>
                <w:rFonts w:ascii="Times New Roman" w:hAnsi="Times New Roman" w:cs="Times New Roman"/>
                <w:noProof/>
                <w:color w:val="000000"/>
                <w:sz w:val="24"/>
                <w:szCs w:val="24"/>
                <w:lang w:eastAsia="vi-VN"/>
              </w:rPr>
            </w:pPr>
            <w:r w:rsidRPr="00C40B0B">
              <w:rPr>
                <w:rFonts w:ascii="Times New Roman" w:hAnsi="Times New Roman" w:cs="Times New Roman"/>
                <w:noProof/>
                <w:color w:val="000000"/>
                <w:sz w:val="24"/>
                <w:szCs w:val="24"/>
                <w:lang w:eastAsia="vi-VN"/>
              </w:rPr>
              <w:t>CSDL</w:t>
            </w:r>
          </w:p>
        </w:tc>
        <w:tc>
          <w:tcPr>
            <w:tcW w:w="4111" w:type="pct"/>
          </w:tcPr>
          <w:p w14:paraId="0A2231C6" w14:textId="14C44D1B" w:rsidR="00E469DD" w:rsidRPr="00C40B0B" w:rsidRDefault="00AA31C0"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sz w:val="24"/>
                <w:szCs w:val="24"/>
                <w:lang w:eastAsia="vi-VN"/>
              </w:rPr>
            </w:pPr>
            <w:r w:rsidRPr="00C40B0B">
              <w:rPr>
                <w:rFonts w:ascii="Times New Roman" w:hAnsi="Times New Roman" w:cs="Times New Roman"/>
                <w:noProof/>
                <w:color w:val="000000"/>
                <w:sz w:val="24"/>
                <w:szCs w:val="24"/>
                <w:lang w:eastAsia="vi-VN"/>
              </w:rPr>
              <w:t>Cơ sơ dữ liệu</w:t>
            </w:r>
          </w:p>
        </w:tc>
      </w:tr>
      <w:tr w:rsidR="00C74F8D" w:rsidRPr="00C40B0B" w14:paraId="5BC01DA6" w14:textId="77777777" w:rsidTr="00F2098C">
        <w:trPr>
          <w:trHeight w:val="288"/>
        </w:trPr>
        <w:tc>
          <w:tcPr>
            <w:cnfStyle w:val="001000000000" w:firstRow="0" w:lastRow="0" w:firstColumn="1" w:lastColumn="0" w:oddVBand="0" w:evenVBand="0" w:oddHBand="0" w:evenHBand="0" w:firstRowFirstColumn="0" w:firstRowLastColumn="0" w:lastRowFirstColumn="0" w:lastRowLastColumn="0"/>
            <w:tcW w:w="889" w:type="pct"/>
          </w:tcPr>
          <w:p w14:paraId="0413B54E" w14:textId="1938E8F0" w:rsidR="00C74F8D" w:rsidRPr="00C40B0B" w:rsidRDefault="00AA31C0" w:rsidP="001645DA">
            <w:pPr>
              <w:rPr>
                <w:rFonts w:ascii="Times New Roman" w:hAnsi="Times New Roman" w:cs="Times New Roman"/>
                <w:noProof/>
                <w:color w:val="000000"/>
                <w:sz w:val="24"/>
                <w:szCs w:val="24"/>
                <w:lang w:eastAsia="vi-VN"/>
              </w:rPr>
            </w:pPr>
            <w:r w:rsidRPr="00C40B0B">
              <w:rPr>
                <w:rFonts w:ascii="Times New Roman" w:hAnsi="Times New Roman" w:cs="Times New Roman"/>
                <w:noProof/>
                <w:color w:val="000000"/>
                <w:sz w:val="24"/>
                <w:szCs w:val="24"/>
                <w:lang w:eastAsia="vi-VN"/>
              </w:rPr>
              <w:t>MN</w:t>
            </w:r>
          </w:p>
        </w:tc>
        <w:tc>
          <w:tcPr>
            <w:tcW w:w="4111" w:type="pct"/>
          </w:tcPr>
          <w:p w14:paraId="031F1D9F" w14:textId="26BFB12F" w:rsidR="00C74F8D" w:rsidRPr="00C40B0B" w:rsidRDefault="00AA31C0"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lang w:eastAsia="vi-VN"/>
              </w:rPr>
            </w:pPr>
            <w:r w:rsidRPr="00C40B0B">
              <w:rPr>
                <w:rFonts w:ascii="Times New Roman" w:hAnsi="Times New Roman" w:cs="Times New Roman"/>
                <w:noProof/>
                <w:color w:val="000000"/>
                <w:sz w:val="24"/>
                <w:szCs w:val="24"/>
                <w:lang w:eastAsia="vi-VN"/>
              </w:rPr>
              <w:t>Mầm non</w:t>
            </w:r>
          </w:p>
        </w:tc>
      </w:tr>
    </w:tbl>
    <w:p w14:paraId="09B02E42" w14:textId="0B2B9D3E" w:rsidR="00C40B0B" w:rsidRDefault="00C40B0B" w:rsidP="00C40B0B">
      <w:pPr>
        <w:pStyle w:val="ListParagraph"/>
        <w:rPr>
          <w:rFonts w:ascii="Times New Roman" w:hAnsi="Times New Roman" w:cs="Times New Roman"/>
          <w:sz w:val="24"/>
          <w:szCs w:val="24"/>
          <w:lang w:val="fr-FR" w:eastAsia="vi-VN"/>
        </w:rPr>
      </w:pPr>
      <w:bookmarkStart w:id="15" w:name="_Toc397524572"/>
      <w:bookmarkStart w:id="16" w:name="_Toc397524859"/>
    </w:p>
    <w:p w14:paraId="233C03DB" w14:textId="506CA21A" w:rsidR="00C40B0B" w:rsidRDefault="00C40B0B" w:rsidP="00C40B0B">
      <w:pPr>
        <w:pStyle w:val="ListParagraph"/>
        <w:rPr>
          <w:rFonts w:ascii="Times New Roman" w:hAnsi="Times New Roman" w:cs="Times New Roman"/>
          <w:sz w:val="24"/>
          <w:szCs w:val="24"/>
          <w:lang w:val="fr-FR" w:eastAsia="vi-VN"/>
        </w:rPr>
      </w:pPr>
    </w:p>
    <w:p w14:paraId="7293AC77" w14:textId="264C3616" w:rsidR="00C40B0B" w:rsidRDefault="00C40B0B" w:rsidP="00C40B0B">
      <w:pPr>
        <w:pStyle w:val="ListParagraph"/>
        <w:rPr>
          <w:rFonts w:ascii="Times New Roman" w:hAnsi="Times New Roman" w:cs="Times New Roman"/>
          <w:sz w:val="24"/>
          <w:szCs w:val="24"/>
          <w:lang w:val="fr-FR" w:eastAsia="vi-VN"/>
        </w:rPr>
      </w:pPr>
    </w:p>
    <w:p w14:paraId="54C3B059" w14:textId="77777777" w:rsidR="00C40B0B" w:rsidRPr="00C40B0B" w:rsidRDefault="00C40B0B" w:rsidP="00C40B0B">
      <w:pPr>
        <w:pStyle w:val="ListParagraph"/>
        <w:rPr>
          <w:rFonts w:ascii="Times New Roman" w:hAnsi="Times New Roman" w:cs="Times New Roman"/>
          <w:sz w:val="24"/>
          <w:szCs w:val="24"/>
          <w:lang w:val="fr-FR" w:eastAsia="vi-VN"/>
        </w:rPr>
      </w:pPr>
    </w:p>
    <w:p w14:paraId="743E4EAF" w14:textId="791BC93D" w:rsidR="008821AB" w:rsidRPr="009E2F6B" w:rsidRDefault="008821AB" w:rsidP="009F7857">
      <w:pPr>
        <w:pStyle w:val="ListParagraph"/>
        <w:numPr>
          <w:ilvl w:val="1"/>
          <w:numId w:val="1"/>
        </w:numPr>
        <w:outlineLvl w:val="1"/>
        <w:rPr>
          <w:rFonts w:ascii="Times New Roman" w:hAnsi="Times New Roman" w:cs="Times New Roman"/>
          <w:b/>
          <w:sz w:val="30"/>
          <w:szCs w:val="30"/>
        </w:rPr>
      </w:pPr>
      <w:bookmarkStart w:id="17" w:name="_Toc532459221"/>
      <w:r w:rsidRPr="009E2F6B">
        <w:rPr>
          <w:rFonts w:ascii="Times New Roman" w:hAnsi="Times New Roman" w:cs="Times New Roman"/>
          <w:b/>
          <w:sz w:val="30"/>
          <w:szCs w:val="30"/>
        </w:rPr>
        <w:lastRenderedPageBreak/>
        <w:t>Tham khảo</w:t>
      </w:r>
      <w:bookmarkEnd w:id="15"/>
      <w:bookmarkEnd w:id="16"/>
      <w:bookmarkEnd w:id="17"/>
    </w:p>
    <w:tbl>
      <w:tblPr>
        <w:tblStyle w:val="GridTable4-Accent11"/>
        <w:tblW w:w="4719" w:type="pct"/>
        <w:tblLayout w:type="fixed"/>
        <w:tblLook w:val="04A0" w:firstRow="1" w:lastRow="0" w:firstColumn="1" w:lastColumn="0" w:noHBand="0" w:noVBand="1"/>
      </w:tblPr>
      <w:tblGrid>
        <w:gridCol w:w="778"/>
        <w:gridCol w:w="4643"/>
        <w:gridCol w:w="3399"/>
      </w:tblGrid>
      <w:tr w:rsidR="008821AB" w:rsidRPr="009E2F6B" w14:paraId="62D929DE" w14:textId="77777777" w:rsidTr="00F2098C">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155D7734" w14:textId="2FF91211" w:rsidR="008821AB" w:rsidRPr="009E2F6B" w:rsidRDefault="008821AB" w:rsidP="001645DA">
            <w:pPr>
              <w:jc w:val="center"/>
              <w:rPr>
                <w:rFonts w:ascii="Times New Roman" w:hAnsi="Times New Roman" w:cs="Times New Roman"/>
                <w:bCs w:val="0"/>
                <w:sz w:val="24"/>
                <w:szCs w:val="24"/>
              </w:rPr>
            </w:pPr>
            <w:r w:rsidRPr="009E2F6B">
              <w:rPr>
                <w:rFonts w:ascii="Times New Roman" w:hAnsi="Times New Roman" w:cs="Times New Roman"/>
                <w:sz w:val="24"/>
                <w:szCs w:val="24"/>
              </w:rPr>
              <w:t>STT</w:t>
            </w:r>
          </w:p>
        </w:tc>
        <w:tc>
          <w:tcPr>
            <w:tcW w:w="2632" w:type="pct"/>
            <w:noWrap/>
            <w:hideMark/>
          </w:tcPr>
          <w:p w14:paraId="3DB2C176" w14:textId="648772D3" w:rsidR="008821AB" w:rsidRPr="009E2F6B"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E2F6B">
              <w:rPr>
                <w:rFonts w:ascii="Times New Roman" w:hAnsi="Times New Roman" w:cs="Times New Roman"/>
                <w:sz w:val="24"/>
                <w:szCs w:val="24"/>
              </w:rPr>
              <w:t>Tên tài liệu</w:t>
            </w:r>
            <w:r w:rsidR="00B07B80" w:rsidRPr="009E2F6B">
              <w:rPr>
                <w:rFonts w:ascii="Times New Roman" w:hAnsi="Times New Roman" w:cs="Times New Roman"/>
                <w:sz w:val="24"/>
                <w:szCs w:val="24"/>
              </w:rPr>
              <w:t>/ Nguồn tham khảo</w:t>
            </w:r>
          </w:p>
        </w:tc>
        <w:tc>
          <w:tcPr>
            <w:tcW w:w="1927" w:type="pct"/>
            <w:noWrap/>
            <w:hideMark/>
          </w:tcPr>
          <w:p w14:paraId="0DB48EDB" w14:textId="00E6F2F8" w:rsidR="008821AB" w:rsidRPr="009E2F6B"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E2F6B">
              <w:rPr>
                <w:rFonts w:ascii="Times New Roman" w:hAnsi="Times New Roman" w:cs="Times New Roman"/>
                <w:sz w:val="24"/>
                <w:szCs w:val="24"/>
              </w:rPr>
              <w:t>Mô tả</w:t>
            </w:r>
            <w:r w:rsidR="00B07B80" w:rsidRPr="009E2F6B">
              <w:rPr>
                <w:rFonts w:ascii="Times New Roman" w:hAnsi="Times New Roman" w:cs="Times New Roman"/>
                <w:sz w:val="24"/>
                <w:szCs w:val="24"/>
              </w:rPr>
              <w:t xml:space="preserve"> chi tiết</w:t>
            </w:r>
          </w:p>
        </w:tc>
      </w:tr>
      <w:tr w:rsidR="00B9144B" w:rsidRPr="009E2F6B" w14:paraId="0B7A931C" w14:textId="77777777" w:rsidTr="00F2098C">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40282056" w14:textId="77777777" w:rsidR="00B9144B" w:rsidRPr="009E2F6B" w:rsidRDefault="00B9144B" w:rsidP="006771AD">
            <w:pPr>
              <w:pStyle w:val="ListParagraph"/>
              <w:numPr>
                <w:ilvl w:val="0"/>
                <w:numId w:val="9"/>
              </w:numPr>
              <w:jc w:val="center"/>
              <w:rPr>
                <w:rFonts w:ascii="Times New Roman" w:hAnsi="Times New Roman" w:cs="Times New Roman"/>
                <w:sz w:val="24"/>
                <w:szCs w:val="24"/>
              </w:rPr>
            </w:pPr>
          </w:p>
        </w:tc>
        <w:tc>
          <w:tcPr>
            <w:tcW w:w="2632" w:type="pct"/>
            <w:noWrap/>
          </w:tcPr>
          <w:p w14:paraId="5E6D524A" w14:textId="5BCD7695" w:rsidR="00B9144B" w:rsidRPr="009E2F6B" w:rsidRDefault="00AA31C0" w:rsidP="00B914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E2F6B">
              <w:rPr>
                <w:rFonts w:ascii="Times New Roman" w:hAnsi="Times New Roman" w:cs="Times New Roman"/>
                <w:sz w:val="24"/>
                <w:szCs w:val="24"/>
              </w:rPr>
              <w:t>https://www.facebook.com/than.truongmgthien/about?lst=100007336510185%3A100026736321026%3A1544628145</w:t>
            </w:r>
          </w:p>
        </w:tc>
        <w:tc>
          <w:tcPr>
            <w:tcW w:w="1927" w:type="pct"/>
            <w:noWrap/>
          </w:tcPr>
          <w:p w14:paraId="22FAD2ED" w14:textId="59EC5D17" w:rsidR="00B9144B" w:rsidRPr="009E2F6B" w:rsidRDefault="00AA31C0" w:rsidP="00B914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E2F6B">
              <w:rPr>
                <w:rFonts w:ascii="Times New Roman" w:hAnsi="Times New Roman" w:cs="Times New Roman"/>
                <w:sz w:val="24"/>
                <w:szCs w:val="24"/>
              </w:rPr>
              <w:t>Facebook trường MN Thiên Thần</w:t>
            </w:r>
          </w:p>
        </w:tc>
      </w:tr>
      <w:tr w:rsidR="00FF3B36" w:rsidRPr="009E2F6B" w14:paraId="1C61F8ED" w14:textId="77777777" w:rsidTr="00F2098C">
        <w:trPr>
          <w:trHeight w:val="255"/>
        </w:trPr>
        <w:tc>
          <w:tcPr>
            <w:cnfStyle w:val="001000000000" w:firstRow="0" w:lastRow="0" w:firstColumn="1" w:lastColumn="0" w:oddVBand="0" w:evenVBand="0" w:oddHBand="0" w:evenHBand="0" w:firstRowFirstColumn="0" w:firstRowLastColumn="0" w:lastRowFirstColumn="0" w:lastRowLastColumn="0"/>
            <w:tcW w:w="441" w:type="pct"/>
          </w:tcPr>
          <w:p w14:paraId="786A57CF" w14:textId="77777777" w:rsidR="00FF3B36" w:rsidRPr="009E2F6B" w:rsidRDefault="00FF3B36" w:rsidP="006771AD">
            <w:pPr>
              <w:pStyle w:val="ListParagraph"/>
              <w:numPr>
                <w:ilvl w:val="0"/>
                <w:numId w:val="9"/>
              </w:numPr>
              <w:jc w:val="center"/>
              <w:rPr>
                <w:rFonts w:ascii="Times New Roman" w:hAnsi="Times New Roman" w:cs="Times New Roman"/>
                <w:sz w:val="24"/>
                <w:szCs w:val="24"/>
              </w:rPr>
            </w:pPr>
          </w:p>
        </w:tc>
        <w:tc>
          <w:tcPr>
            <w:tcW w:w="2632" w:type="pct"/>
            <w:noWrap/>
          </w:tcPr>
          <w:p w14:paraId="22B79AB6" w14:textId="11B9D52E" w:rsidR="00FF3B36" w:rsidRPr="009E2F6B" w:rsidRDefault="00C40B0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0B0B">
              <w:rPr>
                <w:rFonts w:ascii="Times New Roman" w:hAnsi="Times New Roman" w:cs="Times New Roman"/>
                <w:sz w:val="24"/>
                <w:szCs w:val="24"/>
              </w:rPr>
              <w:t>https://drive.google.com/file/d/0BxS8gcT3zfwbaHY2WXdldG9ET2M/view</w:t>
            </w:r>
          </w:p>
        </w:tc>
        <w:tc>
          <w:tcPr>
            <w:tcW w:w="1927" w:type="pct"/>
            <w:noWrap/>
          </w:tcPr>
          <w:p w14:paraId="78B6EAFE" w14:textId="2ADBCE31" w:rsidR="00FF3B36" w:rsidRPr="009E2F6B" w:rsidRDefault="00C40B0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Đồ án mẫu</w:t>
            </w:r>
          </w:p>
        </w:tc>
      </w:tr>
      <w:tr w:rsidR="00113BFD" w:rsidRPr="009E2F6B" w14:paraId="7073F99E" w14:textId="77777777" w:rsidTr="00F2098C">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7597703D" w14:textId="77777777" w:rsidR="00113BFD" w:rsidRPr="009E2F6B" w:rsidRDefault="00113BFD" w:rsidP="006771AD">
            <w:pPr>
              <w:pStyle w:val="ListParagraph"/>
              <w:numPr>
                <w:ilvl w:val="0"/>
                <w:numId w:val="9"/>
              </w:numPr>
              <w:jc w:val="center"/>
              <w:rPr>
                <w:rFonts w:ascii="Times New Roman" w:hAnsi="Times New Roman" w:cs="Times New Roman"/>
                <w:sz w:val="24"/>
                <w:szCs w:val="24"/>
              </w:rPr>
            </w:pPr>
          </w:p>
        </w:tc>
        <w:tc>
          <w:tcPr>
            <w:tcW w:w="2632" w:type="pct"/>
            <w:noWrap/>
          </w:tcPr>
          <w:p w14:paraId="4DB9D3B0" w14:textId="79AAD315" w:rsidR="00113BFD" w:rsidRPr="009E2F6B" w:rsidRDefault="00C40B0B" w:rsidP="001645D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Slide bài giảng UML</w:t>
            </w:r>
          </w:p>
        </w:tc>
        <w:tc>
          <w:tcPr>
            <w:tcW w:w="1927" w:type="pct"/>
            <w:noWrap/>
          </w:tcPr>
          <w:p w14:paraId="6CFAE6C5" w14:textId="77777777" w:rsidR="00113BFD" w:rsidRPr="009E2F6B" w:rsidRDefault="00113BFD"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bookmarkEnd w:id="2"/>
      <w:bookmarkEnd w:id="3"/>
      <w:bookmarkEnd w:id="5"/>
    </w:tbl>
    <w:p w14:paraId="04AF83F0" w14:textId="3282EE35" w:rsidR="00373554" w:rsidRDefault="00373554" w:rsidP="00373554">
      <w:pPr>
        <w:rPr>
          <w:rFonts w:ascii="Times New Roman" w:hAnsi="Times New Roman" w:cs="Times New Roman"/>
          <w:lang w:val="vi-VN" w:eastAsia="vi-VN"/>
        </w:rPr>
      </w:pPr>
    </w:p>
    <w:p w14:paraId="63F944B0" w14:textId="69FD4AE0" w:rsidR="00C40B0B" w:rsidRDefault="00C40B0B" w:rsidP="00373554">
      <w:pPr>
        <w:rPr>
          <w:rFonts w:ascii="Times New Roman" w:hAnsi="Times New Roman" w:cs="Times New Roman"/>
          <w:lang w:val="vi-VN" w:eastAsia="vi-VN"/>
        </w:rPr>
      </w:pPr>
    </w:p>
    <w:p w14:paraId="352E5CE0" w14:textId="760A300D" w:rsidR="00C40B0B" w:rsidRDefault="00C40B0B" w:rsidP="00373554">
      <w:pPr>
        <w:rPr>
          <w:rFonts w:ascii="Times New Roman" w:hAnsi="Times New Roman" w:cs="Times New Roman"/>
          <w:lang w:val="vi-VN" w:eastAsia="vi-VN"/>
        </w:rPr>
      </w:pPr>
    </w:p>
    <w:p w14:paraId="7FE24DCB" w14:textId="247242D0" w:rsidR="00C40B0B" w:rsidRDefault="00C40B0B" w:rsidP="00373554">
      <w:pPr>
        <w:rPr>
          <w:rFonts w:ascii="Times New Roman" w:hAnsi="Times New Roman" w:cs="Times New Roman"/>
          <w:lang w:val="vi-VN" w:eastAsia="vi-VN"/>
        </w:rPr>
      </w:pPr>
    </w:p>
    <w:p w14:paraId="4E79E939" w14:textId="77777777" w:rsidR="00C40B0B" w:rsidRPr="009E2F6B" w:rsidRDefault="00C40B0B" w:rsidP="00373554">
      <w:pPr>
        <w:rPr>
          <w:rFonts w:ascii="Times New Roman" w:hAnsi="Times New Roman" w:cs="Times New Roman"/>
          <w:lang w:val="vi-VN" w:eastAsia="vi-VN"/>
        </w:rPr>
      </w:pPr>
    </w:p>
    <w:p w14:paraId="1FEA0D43" w14:textId="77777777" w:rsidR="00B358CF" w:rsidRPr="009E2F6B" w:rsidRDefault="00B358CF" w:rsidP="009F7857">
      <w:pPr>
        <w:pStyle w:val="ListParagraph"/>
        <w:numPr>
          <w:ilvl w:val="1"/>
          <w:numId w:val="1"/>
        </w:numPr>
        <w:outlineLvl w:val="1"/>
        <w:rPr>
          <w:rFonts w:ascii="Times New Roman" w:hAnsi="Times New Roman" w:cs="Times New Roman"/>
          <w:b/>
          <w:sz w:val="30"/>
          <w:szCs w:val="30"/>
          <w:lang w:val="vi-VN"/>
        </w:rPr>
      </w:pPr>
      <w:bookmarkStart w:id="18" w:name="_Toc389473392"/>
      <w:bookmarkStart w:id="19" w:name="_Toc397524575"/>
      <w:bookmarkStart w:id="20" w:name="_Toc397524862"/>
      <w:bookmarkStart w:id="21" w:name="_Toc532459222"/>
      <w:bookmarkStart w:id="22" w:name="_Toc351313945"/>
      <w:bookmarkStart w:id="23" w:name="_Toc355873075"/>
      <w:bookmarkStart w:id="24" w:name="_Toc357686233"/>
      <w:r w:rsidRPr="009E2F6B">
        <w:rPr>
          <w:rFonts w:ascii="Times New Roman" w:hAnsi="Times New Roman" w:cs="Times New Roman"/>
          <w:b/>
          <w:sz w:val="30"/>
          <w:szCs w:val="30"/>
          <w:lang w:val="vi-VN"/>
        </w:rPr>
        <w:t>Các bên liên quan và nhân sự chính</w:t>
      </w:r>
      <w:bookmarkEnd w:id="18"/>
      <w:bookmarkEnd w:id="19"/>
      <w:bookmarkEnd w:id="20"/>
      <w:bookmarkEnd w:id="21"/>
      <w:r w:rsidRPr="009E2F6B">
        <w:rPr>
          <w:rFonts w:ascii="Times New Roman" w:hAnsi="Times New Roman" w:cs="Times New Roman"/>
          <w:b/>
          <w:sz w:val="30"/>
          <w:szCs w:val="30"/>
          <w:lang w:val="vi-VN"/>
        </w:rPr>
        <w:t xml:space="preserve"> </w:t>
      </w:r>
    </w:p>
    <w:tbl>
      <w:tblPr>
        <w:tblStyle w:val="GridTable4-Accent11"/>
        <w:tblW w:w="8500" w:type="dxa"/>
        <w:tblLook w:val="04A0" w:firstRow="1" w:lastRow="0" w:firstColumn="1" w:lastColumn="0" w:noHBand="0" w:noVBand="1"/>
      </w:tblPr>
      <w:tblGrid>
        <w:gridCol w:w="738"/>
        <w:gridCol w:w="1889"/>
        <w:gridCol w:w="1425"/>
        <w:gridCol w:w="1684"/>
        <w:gridCol w:w="2764"/>
      </w:tblGrid>
      <w:tr w:rsidR="00B358CF" w:rsidRPr="009E2F6B" w14:paraId="55490323"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10B8413" w14:textId="77777777" w:rsidR="00B358CF" w:rsidRPr="009E2F6B" w:rsidRDefault="00B358CF"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2049" w:type="dxa"/>
          </w:tcPr>
          <w:p w14:paraId="61D6CAB5" w14:textId="77777777" w:rsidR="00B358CF" w:rsidRPr="009E2F6B"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w:t>
            </w:r>
          </w:p>
        </w:tc>
        <w:tc>
          <w:tcPr>
            <w:tcW w:w="1543" w:type="dxa"/>
          </w:tcPr>
          <w:p w14:paraId="082B5AB3" w14:textId="77777777" w:rsidR="00B358CF" w:rsidRPr="009E2F6B"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Bộ phận </w:t>
            </w:r>
          </w:p>
        </w:tc>
        <w:tc>
          <w:tcPr>
            <w:tcW w:w="1820" w:type="dxa"/>
          </w:tcPr>
          <w:p w14:paraId="02432972" w14:textId="77777777" w:rsidR="00B358CF" w:rsidRPr="009E2F6B"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Vai trò &amp; trách nhiệm</w:t>
            </w:r>
          </w:p>
        </w:tc>
        <w:tc>
          <w:tcPr>
            <w:tcW w:w="2338" w:type="dxa"/>
          </w:tcPr>
          <w:p w14:paraId="6599B887" w14:textId="77777777" w:rsidR="00B358CF" w:rsidRPr="009E2F6B"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Liên lạc</w:t>
            </w:r>
          </w:p>
        </w:tc>
      </w:tr>
      <w:tr w:rsidR="00AD5815" w:rsidRPr="009E2F6B" w14:paraId="32BB1EC4"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6D0A3C5D" w14:textId="77777777" w:rsidR="00AD5815" w:rsidRPr="009E2F6B" w:rsidRDefault="00AD5815" w:rsidP="00AD5815">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049" w:type="dxa"/>
          </w:tcPr>
          <w:p w14:paraId="3CBAB625" w14:textId="5237B840" w:rsidR="00AD5815" w:rsidRPr="009E2F6B" w:rsidRDefault="00611E76" w:rsidP="00AD581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Mai Thị Thu Bích</w:t>
            </w:r>
          </w:p>
        </w:tc>
        <w:tc>
          <w:tcPr>
            <w:tcW w:w="1543" w:type="dxa"/>
          </w:tcPr>
          <w:p w14:paraId="61EA74BE" w14:textId="1753E5AF" w:rsidR="00AD5815" w:rsidRPr="009E2F6B" w:rsidRDefault="00896086"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Ban Giám Hiệu</w:t>
            </w:r>
          </w:p>
        </w:tc>
        <w:tc>
          <w:tcPr>
            <w:tcW w:w="1820" w:type="dxa"/>
          </w:tcPr>
          <w:p w14:paraId="7A8D8BEA" w14:textId="06F28D42" w:rsidR="00AD5815" w:rsidRPr="009E2F6B" w:rsidRDefault="00896086"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Hiệu trưởng</w:t>
            </w:r>
          </w:p>
        </w:tc>
        <w:tc>
          <w:tcPr>
            <w:tcW w:w="2338" w:type="dxa"/>
          </w:tcPr>
          <w:p w14:paraId="233D899E" w14:textId="5734479A" w:rsidR="00AD5815" w:rsidRPr="009E2F6B"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9E2F6B">
              <w:rPr>
                <w:rFonts w:ascii="Times New Roman" w:hAnsi="Times New Roman" w:cs="Times New Roman"/>
                <w:sz w:val="24"/>
                <w:szCs w:val="24"/>
              </w:rPr>
              <w:t>Email:</w:t>
            </w:r>
            <w:r w:rsidR="00896086" w:rsidRPr="009E2F6B">
              <w:rPr>
                <w:rFonts w:ascii="Times New Roman" w:hAnsi="Times New Roman" w:cs="Times New Roman"/>
                <w:sz w:val="24"/>
                <w:szCs w:val="24"/>
              </w:rPr>
              <w:t>ntcglm@gmail.com</w:t>
            </w:r>
            <w:proofErr w:type="gramEnd"/>
          </w:p>
          <w:p w14:paraId="0AD544C0" w14:textId="6ADD2EFC" w:rsidR="00AD5815" w:rsidRPr="009E2F6B"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rPr>
              <w:t>SĐT:</w:t>
            </w:r>
            <w:r w:rsidR="00896086" w:rsidRPr="009E2F6B">
              <w:rPr>
                <w:rFonts w:ascii="Times New Roman" w:hAnsi="Times New Roman" w:cs="Times New Roman"/>
                <w:sz w:val="24"/>
                <w:szCs w:val="24"/>
              </w:rPr>
              <w:t xml:space="preserve"> 0973654893</w:t>
            </w:r>
          </w:p>
        </w:tc>
      </w:tr>
      <w:tr w:rsidR="00AD5815" w:rsidRPr="009E2F6B" w14:paraId="2156B51A" w14:textId="77777777" w:rsidTr="006A5F0E">
        <w:tc>
          <w:tcPr>
            <w:cnfStyle w:val="001000000000" w:firstRow="0" w:lastRow="0" w:firstColumn="1" w:lastColumn="0" w:oddVBand="0" w:evenVBand="0" w:oddHBand="0" w:evenHBand="0" w:firstRowFirstColumn="0" w:firstRowLastColumn="0" w:lastRowFirstColumn="0" w:lastRowLastColumn="0"/>
            <w:tcW w:w="750" w:type="dxa"/>
          </w:tcPr>
          <w:p w14:paraId="4F9814B4" w14:textId="77777777" w:rsidR="00AD5815" w:rsidRPr="009E2F6B" w:rsidRDefault="00AD5815" w:rsidP="00AD5815">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049" w:type="dxa"/>
          </w:tcPr>
          <w:p w14:paraId="185F0C85" w14:textId="2AA1AA75" w:rsidR="00AD5815" w:rsidRPr="009E2F6B" w:rsidRDefault="00896086" w:rsidP="00AD581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Nguyễn</w:t>
            </w:r>
            <w:proofErr w:type="spellEnd"/>
            <w:r w:rsidRPr="009E2F6B">
              <w:rPr>
                <w:rFonts w:ascii="Times New Roman" w:hAnsi="Times New Roman" w:cs="Times New Roman"/>
                <w:sz w:val="24"/>
                <w:szCs w:val="24"/>
                <w:lang w:eastAsia="vi-VN"/>
              </w:rPr>
              <w:t xml:space="preserve"> Thị Trâm Anh</w:t>
            </w:r>
          </w:p>
        </w:tc>
        <w:tc>
          <w:tcPr>
            <w:tcW w:w="1543" w:type="dxa"/>
          </w:tcPr>
          <w:p w14:paraId="116FF69A" w14:textId="77777777" w:rsidR="00AD5815" w:rsidRPr="009E2F6B" w:rsidRDefault="00AD5815"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c>
          <w:tcPr>
            <w:tcW w:w="1820" w:type="dxa"/>
          </w:tcPr>
          <w:p w14:paraId="0F5432D6" w14:textId="77F547FE" w:rsidR="00AD5815" w:rsidRPr="009E2F6B"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Hiệu phó chuyên môn</w:t>
            </w:r>
          </w:p>
        </w:tc>
        <w:tc>
          <w:tcPr>
            <w:tcW w:w="2338" w:type="dxa"/>
          </w:tcPr>
          <w:p w14:paraId="76885284" w14:textId="7F5FB09B" w:rsidR="00AD5815" w:rsidRPr="009E2F6B"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Email: </w:t>
            </w:r>
            <w:hyperlink r:id="rId9" w:history="1">
              <w:r w:rsidRPr="009E2F6B">
                <w:rPr>
                  <w:rStyle w:val="Hyperlink"/>
                  <w:rFonts w:ascii="Times New Roman" w:hAnsi="Times New Roman" w:cs="Times New Roman"/>
                  <w:sz w:val="24"/>
                  <w:szCs w:val="24"/>
                  <w:lang w:eastAsia="vi-VN"/>
                </w:rPr>
                <w:t>tramanh@gmail.com</w:t>
              </w:r>
            </w:hyperlink>
          </w:p>
          <w:p w14:paraId="2C2EFAC2" w14:textId="622CDF99" w:rsidR="00896086" w:rsidRPr="009E2F6B"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SĐT: 0352032844</w:t>
            </w:r>
          </w:p>
        </w:tc>
      </w:tr>
    </w:tbl>
    <w:p w14:paraId="166E6B02" w14:textId="616E85AA" w:rsidR="00B358CF" w:rsidRDefault="00B358CF" w:rsidP="001645DA">
      <w:pPr>
        <w:rPr>
          <w:rFonts w:ascii="Times New Roman" w:hAnsi="Times New Roman" w:cs="Times New Roman"/>
          <w:lang w:eastAsia="vi-VN"/>
        </w:rPr>
      </w:pPr>
    </w:p>
    <w:p w14:paraId="680AB23B" w14:textId="5D55FF91" w:rsidR="00C40B0B" w:rsidRDefault="00C40B0B" w:rsidP="001645DA">
      <w:pPr>
        <w:rPr>
          <w:rFonts w:ascii="Times New Roman" w:hAnsi="Times New Roman" w:cs="Times New Roman"/>
          <w:lang w:eastAsia="vi-VN"/>
        </w:rPr>
      </w:pPr>
    </w:p>
    <w:p w14:paraId="473A3BA3" w14:textId="5CE0AC54" w:rsidR="00C40B0B" w:rsidRDefault="00C40B0B" w:rsidP="001645DA">
      <w:pPr>
        <w:rPr>
          <w:rFonts w:ascii="Times New Roman" w:hAnsi="Times New Roman" w:cs="Times New Roman"/>
          <w:lang w:eastAsia="vi-VN"/>
        </w:rPr>
      </w:pPr>
    </w:p>
    <w:p w14:paraId="324002D6" w14:textId="77777777" w:rsidR="00C40B0B" w:rsidRPr="009E2F6B" w:rsidRDefault="00C40B0B" w:rsidP="001645DA">
      <w:pPr>
        <w:rPr>
          <w:rFonts w:ascii="Times New Roman" w:hAnsi="Times New Roman" w:cs="Times New Roman"/>
          <w:lang w:eastAsia="vi-VN"/>
        </w:rPr>
      </w:pPr>
    </w:p>
    <w:p w14:paraId="1F857177" w14:textId="6893D0FD" w:rsidR="00943675" w:rsidRPr="009E2F6B" w:rsidRDefault="0038309F" w:rsidP="009F7857">
      <w:pPr>
        <w:pStyle w:val="ListParagraph"/>
        <w:numPr>
          <w:ilvl w:val="1"/>
          <w:numId w:val="1"/>
        </w:numPr>
        <w:outlineLvl w:val="1"/>
        <w:rPr>
          <w:rFonts w:ascii="Times New Roman" w:hAnsi="Times New Roman" w:cs="Times New Roman"/>
          <w:b/>
          <w:sz w:val="30"/>
          <w:szCs w:val="30"/>
        </w:rPr>
      </w:pPr>
      <w:bookmarkStart w:id="25" w:name="_Toc357686249"/>
      <w:bookmarkStart w:id="26" w:name="_Toc397524581"/>
      <w:bookmarkStart w:id="27" w:name="_Toc397524868"/>
      <w:bookmarkStart w:id="28" w:name="_Toc532459223"/>
      <w:bookmarkEnd w:id="22"/>
      <w:bookmarkEnd w:id="23"/>
      <w:bookmarkEnd w:id="24"/>
      <w:r w:rsidRPr="009E2F6B">
        <w:rPr>
          <w:rFonts w:ascii="Times New Roman" w:hAnsi="Times New Roman" w:cs="Times New Roman"/>
          <w:b/>
          <w:sz w:val="30"/>
          <w:szCs w:val="30"/>
        </w:rPr>
        <w:t>Vai trò và trách nhiệm</w:t>
      </w:r>
      <w:bookmarkEnd w:id="25"/>
      <w:bookmarkEnd w:id="26"/>
      <w:bookmarkEnd w:id="27"/>
      <w:r w:rsidR="00A021FB" w:rsidRPr="009E2F6B">
        <w:rPr>
          <w:rFonts w:ascii="Times New Roman" w:hAnsi="Times New Roman" w:cs="Times New Roman"/>
          <w:b/>
          <w:sz w:val="30"/>
          <w:szCs w:val="30"/>
        </w:rPr>
        <w:t xml:space="preserve"> thành viên dự án</w:t>
      </w:r>
      <w:bookmarkEnd w:id="28"/>
    </w:p>
    <w:tbl>
      <w:tblPr>
        <w:tblStyle w:val="GridTable4-Accent11"/>
        <w:tblW w:w="0" w:type="auto"/>
        <w:tblLook w:val="04A0" w:firstRow="1" w:lastRow="0" w:firstColumn="1" w:lastColumn="0" w:noHBand="0" w:noVBand="1"/>
      </w:tblPr>
      <w:tblGrid>
        <w:gridCol w:w="851"/>
        <w:gridCol w:w="2710"/>
        <w:gridCol w:w="2577"/>
        <w:gridCol w:w="2362"/>
      </w:tblGrid>
      <w:tr w:rsidR="00B17EF7" w:rsidRPr="009E2F6B" w14:paraId="05CAE0A7"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D5E95EE" w14:textId="77777777" w:rsidR="00B17EF7" w:rsidRPr="009E2F6B" w:rsidRDefault="00896EFB"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2710" w:type="dxa"/>
          </w:tcPr>
          <w:p w14:paraId="10AAB20A" w14:textId="77777777" w:rsidR="00B17EF7" w:rsidRPr="009E2F6B"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w:t>
            </w:r>
          </w:p>
        </w:tc>
        <w:tc>
          <w:tcPr>
            <w:tcW w:w="2577" w:type="dxa"/>
          </w:tcPr>
          <w:p w14:paraId="7F7CF6A8" w14:textId="77777777" w:rsidR="00B17EF7" w:rsidRPr="009E2F6B"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Vai trò </w:t>
            </w:r>
          </w:p>
        </w:tc>
        <w:tc>
          <w:tcPr>
            <w:tcW w:w="2362" w:type="dxa"/>
          </w:tcPr>
          <w:p w14:paraId="780F80BE" w14:textId="77777777" w:rsidR="00B17EF7" w:rsidRPr="009E2F6B"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Trách nhiệm chính</w:t>
            </w:r>
          </w:p>
        </w:tc>
      </w:tr>
      <w:tr w:rsidR="00B17EF7" w:rsidRPr="009E2F6B" w14:paraId="2C5265C2"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319223C" w14:textId="6E8ACCE4" w:rsidR="00B17EF7" w:rsidRPr="009E2F6B" w:rsidRDefault="00896086"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710" w:type="dxa"/>
          </w:tcPr>
          <w:p w14:paraId="06434126" w14:textId="32703267" w:rsidR="00B17EF7"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Mai Thụy Ánh Tuyết</w:t>
            </w:r>
          </w:p>
        </w:tc>
        <w:tc>
          <w:tcPr>
            <w:tcW w:w="2577" w:type="dxa"/>
          </w:tcPr>
          <w:p w14:paraId="5D27111D" w14:textId="5FEAAD60" w:rsidR="00B17EF7"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Nhóm trưởng</w:t>
            </w:r>
          </w:p>
        </w:tc>
        <w:tc>
          <w:tcPr>
            <w:tcW w:w="2362" w:type="dxa"/>
          </w:tcPr>
          <w:p w14:paraId="3EC87C39" w14:textId="01ACCEEF" w:rsidR="00B17EF7"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Viết báo cáo</w:t>
            </w:r>
          </w:p>
        </w:tc>
      </w:tr>
      <w:tr w:rsidR="00896086" w:rsidRPr="009E2F6B" w14:paraId="47135F14" w14:textId="77777777" w:rsidTr="006A5F0E">
        <w:tc>
          <w:tcPr>
            <w:cnfStyle w:val="001000000000" w:firstRow="0" w:lastRow="0" w:firstColumn="1" w:lastColumn="0" w:oddVBand="0" w:evenVBand="0" w:oddHBand="0" w:evenHBand="0" w:firstRowFirstColumn="0" w:firstRowLastColumn="0" w:lastRowFirstColumn="0" w:lastRowLastColumn="0"/>
            <w:tcW w:w="851" w:type="dxa"/>
          </w:tcPr>
          <w:p w14:paraId="5C7BA184" w14:textId="4D3351C4" w:rsidR="00896086" w:rsidRPr="009E2F6B" w:rsidRDefault="00896086"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710" w:type="dxa"/>
          </w:tcPr>
          <w:p w14:paraId="0DF03CEB" w14:textId="27B30A1D" w:rsidR="00896086" w:rsidRPr="009E2F6B"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Hà Thanh Đoàn</w:t>
            </w:r>
          </w:p>
        </w:tc>
        <w:tc>
          <w:tcPr>
            <w:tcW w:w="2577" w:type="dxa"/>
          </w:tcPr>
          <w:p w14:paraId="545DAF6E" w14:textId="6A608459" w:rsidR="00896086" w:rsidRPr="009E2F6B"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Thành viên</w:t>
            </w:r>
          </w:p>
        </w:tc>
        <w:tc>
          <w:tcPr>
            <w:tcW w:w="2362" w:type="dxa"/>
          </w:tcPr>
          <w:p w14:paraId="291FE14F" w14:textId="14AC154A" w:rsidR="00896086" w:rsidRPr="009E2F6B"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Thiết kế dữ liệu, sơ đồ</w:t>
            </w:r>
          </w:p>
        </w:tc>
      </w:tr>
      <w:tr w:rsidR="00896086" w:rsidRPr="009E2F6B" w14:paraId="422981CB"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9F7078" w14:textId="1CAD4574" w:rsidR="00896086" w:rsidRPr="009E2F6B" w:rsidRDefault="00896086"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3 </w:t>
            </w:r>
          </w:p>
        </w:tc>
        <w:tc>
          <w:tcPr>
            <w:tcW w:w="2710" w:type="dxa"/>
          </w:tcPr>
          <w:p w14:paraId="11AA80A4" w14:textId="250B2278" w:rsidR="00896086"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Nguyễn</w:t>
            </w:r>
            <w:proofErr w:type="spellEnd"/>
            <w:r w:rsidRPr="009E2F6B">
              <w:rPr>
                <w:rFonts w:ascii="Times New Roman" w:hAnsi="Times New Roman" w:cs="Times New Roman"/>
                <w:sz w:val="24"/>
                <w:szCs w:val="24"/>
                <w:lang w:eastAsia="vi-VN"/>
              </w:rPr>
              <w:t xml:space="preserve"> Đức Tùng</w:t>
            </w:r>
          </w:p>
        </w:tc>
        <w:tc>
          <w:tcPr>
            <w:tcW w:w="2577" w:type="dxa"/>
          </w:tcPr>
          <w:p w14:paraId="5515CD46" w14:textId="0B4C0F3D" w:rsidR="00896086"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Thành viên</w:t>
            </w:r>
          </w:p>
        </w:tc>
        <w:tc>
          <w:tcPr>
            <w:tcW w:w="2362" w:type="dxa"/>
          </w:tcPr>
          <w:p w14:paraId="4070CB06" w14:textId="4792E712" w:rsidR="00896086"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Thiết kế dữ liệu, sơ đồ, lập trình</w:t>
            </w:r>
          </w:p>
        </w:tc>
      </w:tr>
    </w:tbl>
    <w:p w14:paraId="3E5B8206" w14:textId="2941A8B7" w:rsidR="00C40B0B" w:rsidRPr="00C514B7" w:rsidRDefault="00C40B0B" w:rsidP="00C40B0B">
      <w:pPr>
        <w:pStyle w:val="ListParagraph"/>
        <w:rPr>
          <w:rFonts w:ascii="Times New Roman" w:hAnsi="Times New Roman" w:cs="Times New Roman"/>
          <w:sz w:val="24"/>
          <w:szCs w:val="24"/>
          <w:lang w:eastAsia="vi-VN"/>
        </w:rPr>
      </w:pPr>
    </w:p>
    <w:p w14:paraId="56F2330B" w14:textId="249D208A" w:rsidR="00C40B0B" w:rsidRPr="00C514B7" w:rsidRDefault="00C40B0B" w:rsidP="00C40B0B">
      <w:pPr>
        <w:pStyle w:val="ListParagraph"/>
        <w:rPr>
          <w:rFonts w:ascii="Times New Roman" w:hAnsi="Times New Roman" w:cs="Times New Roman"/>
          <w:sz w:val="24"/>
          <w:szCs w:val="24"/>
          <w:lang w:eastAsia="vi-VN"/>
        </w:rPr>
      </w:pPr>
    </w:p>
    <w:p w14:paraId="3AF6050E" w14:textId="0B2CC966" w:rsidR="00C40B0B" w:rsidRPr="00C514B7" w:rsidRDefault="00C40B0B" w:rsidP="00C40B0B">
      <w:pPr>
        <w:pStyle w:val="ListParagraph"/>
        <w:rPr>
          <w:rFonts w:ascii="Times New Roman" w:hAnsi="Times New Roman" w:cs="Times New Roman"/>
          <w:sz w:val="24"/>
          <w:szCs w:val="24"/>
          <w:lang w:eastAsia="vi-VN"/>
        </w:rPr>
      </w:pPr>
    </w:p>
    <w:p w14:paraId="50370354" w14:textId="69878CF9" w:rsidR="00C40B0B" w:rsidRPr="00C514B7" w:rsidRDefault="00C40B0B" w:rsidP="00C40B0B">
      <w:pPr>
        <w:pStyle w:val="ListParagraph"/>
        <w:rPr>
          <w:rFonts w:ascii="Times New Roman" w:hAnsi="Times New Roman" w:cs="Times New Roman"/>
          <w:sz w:val="24"/>
          <w:szCs w:val="24"/>
          <w:lang w:eastAsia="vi-VN"/>
        </w:rPr>
      </w:pPr>
    </w:p>
    <w:p w14:paraId="10381609" w14:textId="52B2081F" w:rsidR="00C40B0B" w:rsidRPr="00C514B7" w:rsidRDefault="00C40B0B" w:rsidP="00C40B0B">
      <w:pPr>
        <w:pStyle w:val="ListParagraph"/>
        <w:rPr>
          <w:rFonts w:ascii="Times New Roman" w:hAnsi="Times New Roman" w:cs="Times New Roman"/>
          <w:sz w:val="24"/>
          <w:szCs w:val="24"/>
          <w:lang w:eastAsia="vi-VN"/>
        </w:rPr>
      </w:pPr>
    </w:p>
    <w:p w14:paraId="12EE7797" w14:textId="77777777" w:rsidR="00C40B0B" w:rsidRPr="00C514B7" w:rsidRDefault="00C40B0B" w:rsidP="00C40B0B">
      <w:pPr>
        <w:pStyle w:val="ListParagraph"/>
        <w:rPr>
          <w:rFonts w:ascii="Times New Roman" w:hAnsi="Times New Roman" w:cs="Times New Roman"/>
          <w:sz w:val="24"/>
          <w:szCs w:val="24"/>
          <w:lang w:eastAsia="vi-VN"/>
        </w:rPr>
      </w:pPr>
    </w:p>
    <w:p w14:paraId="70168F27" w14:textId="38CB1594" w:rsidR="00B17EF7" w:rsidRPr="009E2F6B" w:rsidRDefault="00912069" w:rsidP="00CB09AC">
      <w:pPr>
        <w:pStyle w:val="Heading1"/>
        <w:numPr>
          <w:ilvl w:val="0"/>
          <w:numId w:val="1"/>
        </w:numPr>
        <w:rPr>
          <w:rFonts w:ascii="Times New Roman" w:hAnsi="Times New Roman" w:cs="Times New Roman"/>
        </w:rPr>
      </w:pPr>
      <w:bookmarkStart w:id="29" w:name="_Toc532459224"/>
      <w:r w:rsidRPr="009E2F6B">
        <w:rPr>
          <w:rFonts w:ascii="Times New Roman" w:hAnsi="Times New Roman" w:cs="Times New Roman"/>
        </w:rPr>
        <w:t xml:space="preserve">Đặc tả </w:t>
      </w:r>
      <w:r w:rsidR="00EA68B7" w:rsidRPr="009E2F6B">
        <w:rPr>
          <w:rFonts w:ascii="Times New Roman" w:hAnsi="Times New Roman" w:cs="Times New Roman"/>
          <w:lang w:val="en-US"/>
        </w:rPr>
        <w:t>Yêu cầu</w:t>
      </w:r>
      <w:bookmarkEnd w:id="29"/>
      <w:r w:rsidRPr="009E2F6B">
        <w:rPr>
          <w:rFonts w:ascii="Times New Roman" w:hAnsi="Times New Roman" w:cs="Times New Roman"/>
        </w:rPr>
        <w:t xml:space="preserve"> </w:t>
      </w:r>
    </w:p>
    <w:p w14:paraId="41507130" w14:textId="2016A43C" w:rsidR="008A2710" w:rsidRPr="009E2F6B" w:rsidRDefault="008A2710" w:rsidP="008A2710">
      <w:pPr>
        <w:ind w:left="36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Chương 1 đã giới thiệu tổng quan về dự án, phạm vi, mục tiêu, nhân sự và các bên liên quan. Từ đó giúp độc giả biết sơ qua về dự án và định hướng của dự án vào thực tiễn. Sau đây chúng ta sẽ chuyển sang một phần mới đó là đặc tả yêu cầu dự án.</w:t>
      </w:r>
    </w:p>
    <w:p w14:paraId="40345405" w14:textId="63AEBB33" w:rsidR="005071D3" w:rsidRPr="009E2F6B" w:rsidRDefault="005F301A" w:rsidP="008A2710">
      <w:pPr>
        <w:ind w:left="36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Qua khảo sát tại trường mẫu giáo Thiên Thần nhóm đã ghi nhận lại các yêu cầu từ phía người sử dụng như sau</w:t>
      </w:r>
    </w:p>
    <w:tbl>
      <w:tblPr>
        <w:tblStyle w:val="GridTable4-Accent11"/>
        <w:tblW w:w="0" w:type="auto"/>
        <w:tblInd w:w="918" w:type="dxa"/>
        <w:tblLook w:val="04A0" w:firstRow="1" w:lastRow="0" w:firstColumn="1" w:lastColumn="0" w:noHBand="0" w:noVBand="1"/>
      </w:tblPr>
      <w:tblGrid>
        <w:gridCol w:w="1170"/>
        <w:gridCol w:w="3600"/>
        <w:gridCol w:w="2069"/>
      </w:tblGrid>
      <w:tr w:rsidR="005F301A" w:rsidRPr="009E2F6B" w14:paraId="45D55CB8" w14:textId="77777777" w:rsidTr="005F30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A70FE78"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3600" w:type="dxa"/>
          </w:tcPr>
          <w:p w14:paraId="1BDF0508" w14:textId="77777777" w:rsidR="005F301A" w:rsidRPr="009E2F6B"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Ngiệp</w:t>
            </w:r>
            <w:proofErr w:type="spellEnd"/>
            <w:r w:rsidRPr="009E2F6B">
              <w:rPr>
                <w:rFonts w:ascii="Times New Roman" w:hAnsi="Times New Roman" w:cs="Times New Roman"/>
                <w:sz w:val="24"/>
                <w:szCs w:val="24"/>
                <w:lang w:eastAsia="vi-VN"/>
              </w:rPr>
              <w:t xml:space="preserve"> vụ</w:t>
            </w:r>
          </w:p>
        </w:tc>
        <w:tc>
          <w:tcPr>
            <w:tcW w:w="2069" w:type="dxa"/>
          </w:tcPr>
          <w:p w14:paraId="55D0C9AA" w14:textId="77777777" w:rsidR="005F301A" w:rsidRPr="009E2F6B"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 chú</w:t>
            </w:r>
          </w:p>
        </w:tc>
      </w:tr>
      <w:tr w:rsidR="005F301A" w:rsidRPr="009E2F6B" w14:paraId="1E5577FB"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552D025"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3600" w:type="dxa"/>
          </w:tcPr>
          <w:p w14:paraId="7507D1FC" w14:textId="2915C254"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tc>
        <w:tc>
          <w:tcPr>
            <w:tcW w:w="2069" w:type="dxa"/>
          </w:tcPr>
          <w:p w14:paraId="480FB9BE"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72BFCAE5"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4FE89660"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3600" w:type="dxa"/>
          </w:tcPr>
          <w:p w14:paraId="28DDB193" w14:textId="3E8BBC4B" w:rsidR="005F301A"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tc>
        <w:tc>
          <w:tcPr>
            <w:tcW w:w="2069" w:type="dxa"/>
          </w:tcPr>
          <w:p w14:paraId="5BF21FEE" w14:textId="77777777" w:rsidR="005F301A" w:rsidRPr="009E2F6B"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5AEB350E"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42D7A070"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3600" w:type="dxa"/>
          </w:tcPr>
          <w:p w14:paraId="6532BC3B" w14:textId="047CAD01"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công ty du lịch</w:t>
            </w:r>
          </w:p>
        </w:tc>
        <w:tc>
          <w:tcPr>
            <w:tcW w:w="2069" w:type="dxa"/>
          </w:tcPr>
          <w:p w14:paraId="666C1193"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0D29AA75"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0C5F2F35"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3600" w:type="dxa"/>
          </w:tcPr>
          <w:p w14:paraId="3AA2C4EB" w14:textId="0376B41C" w:rsidR="005F301A"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tc>
        <w:tc>
          <w:tcPr>
            <w:tcW w:w="2069" w:type="dxa"/>
          </w:tcPr>
          <w:p w14:paraId="11693BD9" w14:textId="77777777" w:rsidR="005F301A" w:rsidRPr="009E2F6B"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316A04B1"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27D0DF1"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3600" w:type="dxa"/>
          </w:tcPr>
          <w:p w14:paraId="628C9C4F" w14:textId="462DFAC8"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chuyến đi</w:t>
            </w:r>
          </w:p>
        </w:tc>
        <w:tc>
          <w:tcPr>
            <w:tcW w:w="2069" w:type="dxa"/>
          </w:tcPr>
          <w:p w14:paraId="475560A9"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151C589F"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4B42D736"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3600" w:type="dxa"/>
          </w:tcPr>
          <w:p w14:paraId="5E471572" w14:textId="428E3072" w:rsidR="005F301A"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chương trình chi tiết</w:t>
            </w:r>
          </w:p>
        </w:tc>
        <w:tc>
          <w:tcPr>
            <w:tcW w:w="2069" w:type="dxa"/>
          </w:tcPr>
          <w:p w14:paraId="680EA6A8" w14:textId="77777777" w:rsidR="005F301A" w:rsidRPr="009E2F6B"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01684215"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7B807A37"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3600" w:type="dxa"/>
          </w:tcPr>
          <w:p w14:paraId="0ADD8180" w14:textId="753B6EDF"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w:t>
            </w:r>
          </w:p>
        </w:tc>
        <w:tc>
          <w:tcPr>
            <w:tcW w:w="2069" w:type="dxa"/>
          </w:tcPr>
          <w:p w14:paraId="6EBDC62B"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8C5EC7" w:rsidRPr="009E2F6B" w14:paraId="52061708"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5C7D4FA5" w14:textId="1BC77304" w:rsidR="008C5EC7" w:rsidRPr="009E2F6B" w:rsidRDefault="008C5EC7"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8 </w:t>
            </w:r>
          </w:p>
        </w:tc>
        <w:tc>
          <w:tcPr>
            <w:tcW w:w="3600" w:type="dxa"/>
          </w:tcPr>
          <w:p w14:paraId="4E654761" w14:textId="03F2ADAA" w:rsidR="008C5EC7" w:rsidRPr="009E2F6B" w:rsidRDefault="008C5EC7"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tiết hợp đồng</w:t>
            </w:r>
          </w:p>
        </w:tc>
        <w:tc>
          <w:tcPr>
            <w:tcW w:w="2069" w:type="dxa"/>
          </w:tcPr>
          <w:p w14:paraId="1E70374C" w14:textId="77777777" w:rsidR="008C5EC7" w:rsidRPr="009E2F6B" w:rsidRDefault="008C5EC7"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31DC4E06"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7BBC6D2"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3600" w:type="dxa"/>
          </w:tcPr>
          <w:p w14:paraId="19C719B2" w14:textId="02DBDED7"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tc>
        <w:tc>
          <w:tcPr>
            <w:tcW w:w="2069" w:type="dxa"/>
          </w:tcPr>
          <w:p w14:paraId="06317182"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A81C3F" w:rsidRPr="009E2F6B" w14:paraId="7C51B634"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5B2F1DFB" w14:textId="53C2BC78" w:rsidR="00A81C3F" w:rsidRPr="009E2F6B" w:rsidRDefault="00A81C3F"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3600" w:type="dxa"/>
          </w:tcPr>
          <w:p w14:paraId="399E1587" w14:textId="0EFABF2B" w:rsidR="00A81C3F"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Báo cáo thống kê hàng năm</w:t>
            </w:r>
          </w:p>
        </w:tc>
        <w:tc>
          <w:tcPr>
            <w:tcW w:w="2069" w:type="dxa"/>
          </w:tcPr>
          <w:p w14:paraId="00ACB2BD" w14:textId="77777777" w:rsidR="00A81C3F"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bl>
    <w:p w14:paraId="49D639B7" w14:textId="77777777" w:rsidR="005F301A" w:rsidRPr="009E2F6B" w:rsidRDefault="005F301A" w:rsidP="00CB09AC">
      <w:pPr>
        <w:ind w:firstLine="360"/>
        <w:rPr>
          <w:rFonts w:ascii="Times New Roman" w:hAnsi="Times New Roman" w:cs="Times New Roman"/>
          <w:i/>
          <w:lang w:val="vi-VN" w:eastAsia="vi-VN"/>
        </w:rPr>
      </w:pPr>
    </w:p>
    <w:p w14:paraId="75E67CF6" w14:textId="7340DE9B" w:rsidR="00912069" w:rsidRPr="009E2F6B" w:rsidRDefault="00912069" w:rsidP="009F7857">
      <w:pPr>
        <w:pStyle w:val="ListParagraph"/>
        <w:numPr>
          <w:ilvl w:val="1"/>
          <w:numId w:val="1"/>
        </w:numPr>
        <w:outlineLvl w:val="1"/>
        <w:rPr>
          <w:rFonts w:ascii="Times New Roman" w:hAnsi="Times New Roman" w:cs="Times New Roman"/>
          <w:b/>
          <w:sz w:val="30"/>
          <w:szCs w:val="30"/>
        </w:rPr>
      </w:pPr>
      <w:bookmarkStart w:id="30" w:name="_Toc532459225"/>
      <w:r w:rsidRPr="009E2F6B">
        <w:rPr>
          <w:rFonts w:ascii="Times New Roman" w:hAnsi="Times New Roman" w:cs="Times New Roman"/>
          <w:b/>
          <w:sz w:val="30"/>
          <w:szCs w:val="30"/>
        </w:rPr>
        <w:t>Khảo sát yêu cầu</w:t>
      </w:r>
      <w:bookmarkEnd w:id="30"/>
    </w:p>
    <w:tbl>
      <w:tblPr>
        <w:tblStyle w:val="GridTable4-Accent11"/>
        <w:tblW w:w="8500" w:type="dxa"/>
        <w:tblLook w:val="04A0" w:firstRow="1" w:lastRow="0" w:firstColumn="1" w:lastColumn="0" w:noHBand="0" w:noVBand="1"/>
      </w:tblPr>
      <w:tblGrid>
        <w:gridCol w:w="1056"/>
        <w:gridCol w:w="1592"/>
        <w:gridCol w:w="1792"/>
        <w:gridCol w:w="2030"/>
        <w:gridCol w:w="2030"/>
      </w:tblGrid>
      <w:tr w:rsidR="005F301A" w:rsidRPr="009E2F6B" w14:paraId="7ECD19DC"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7CC7C736"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1965" w:type="dxa"/>
          </w:tcPr>
          <w:p w14:paraId="1732509D" w14:textId="77777777" w:rsidR="005F301A" w:rsidRPr="009E2F6B"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Chủ đề</w:t>
            </w:r>
          </w:p>
        </w:tc>
        <w:tc>
          <w:tcPr>
            <w:tcW w:w="2856" w:type="dxa"/>
          </w:tcPr>
          <w:p w14:paraId="004B6364" w14:textId="77777777" w:rsidR="005F301A" w:rsidRPr="009E2F6B"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Yêu cầu</w:t>
            </w:r>
          </w:p>
        </w:tc>
        <w:tc>
          <w:tcPr>
            <w:tcW w:w="1420" w:type="dxa"/>
          </w:tcPr>
          <w:p w14:paraId="6730AA53" w14:textId="77777777" w:rsidR="005F301A" w:rsidRPr="009E2F6B" w:rsidRDefault="005F301A" w:rsidP="005F301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bắt đầu</w:t>
            </w:r>
          </w:p>
        </w:tc>
        <w:tc>
          <w:tcPr>
            <w:tcW w:w="1559" w:type="dxa"/>
          </w:tcPr>
          <w:p w14:paraId="5103186E" w14:textId="77777777" w:rsidR="005F301A" w:rsidRPr="009E2F6B" w:rsidRDefault="005F301A" w:rsidP="005F301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kết thúc</w:t>
            </w:r>
          </w:p>
        </w:tc>
      </w:tr>
      <w:tr w:rsidR="005F301A" w:rsidRPr="009E2F6B" w14:paraId="7BCB7548"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D660E53"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65" w:type="dxa"/>
          </w:tcPr>
          <w:p w14:paraId="6F40544D" w14:textId="29AE2C8B"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tc>
        <w:tc>
          <w:tcPr>
            <w:tcW w:w="2856" w:type="dxa"/>
          </w:tcPr>
          <w:p w14:paraId="11EEF920" w14:textId="3A7E02EB"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Nắm rõ quy trình nhập liệu hồ sơ học sinh trong nhà trường. </w:t>
            </w:r>
          </w:p>
        </w:tc>
        <w:tc>
          <w:tcPr>
            <w:tcW w:w="1420" w:type="dxa"/>
          </w:tcPr>
          <w:p w14:paraId="17D7EA83" w14:textId="72C3A6A7" w:rsidR="005F301A" w:rsidRPr="009E2F6B" w:rsidRDefault="00DC40A1"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c>
          <w:tcPr>
            <w:tcW w:w="1559" w:type="dxa"/>
          </w:tcPr>
          <w:p w14:paraId="514C6BAC" w14:textId="1302E0E2" w:rsidR="005F301A" w:rsidRPr="009E2F6B" w:rsidRDefault="00DC40A1"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r>
      <w:tr w:rsidR="005F301A" w:rsidRPr="009E2F6B" w14:paraId="776852A7"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475F3627"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65" w:type="dxa"/>
          </w:tcPr>
          <w:p w14:paraId="2AAD5EB2" w14:textId="040B2697" w:rsidR="005F301A" w:rsidRPr="009E2F6B" w:rsidRDefault="00A81C3F" w:rsidP="005F301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tc>
        <w:tc>
          <w:tcPr>
            <w:tcW w:w="2856" w:type="dxa"/>
          </w:tcPr>
          <w:p w14:paraId="5816950D" w14:textId="1033FB76" w:rsidR="005F301A" w:rsidRPr="009E2F6B" w:rsidRDefault="00A81C3F" w:rsidP="005F301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Nắm rõ quy trình nhập liệu hồ sơ giáo viên trong nhà trường</w:t>
            </w:r>
          </w:p>
        </w:tc>
        <w:tc>
          <w:tcPr>
            <w:tcW w:w="1420" w:type="dxa"/>
          </w:tcPr>
          <w:p w14:paraId="7560EB03" w14:textId="118328F3" w:rsidR="005F301A" w:rsidRPr="009E2F6B" w:rsidRDefault="00DC40A1"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c>
          <w:tcPr>
            <w:tcW w:w="1559" w:type="dxa"/>
          </w:tcPr>
          <w:p w14:paraId="2224C362" w14:textId="7079F399" w:rsidR="005F301A" w:rsidRPr="009E2F6B" w:rsidRDefault="00DC40A1"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r>
      <w:tr w:rsidR="00A81C3F" w:rsidRPr="00C40B0B" w14:paraId="3E315545"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B7CFCB3" w14:textId="05A109AB" w:rsidR="00A81C3F" w:rsidRPr="00C40B0B" w:rsidRDefault="00A81C3F" w:rsidP="00C40B0B">
            <w:pPr>
              <w:ind w:left="360" w:firstLine="360"/>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lastRenderedPageBreak/>
              <w:t>3</w:t>
            </w:r>
          </w:p>
        </w:tc>
        <w:tc>
          <w:tcPr>
            <w:tcW w:w="1965" w:type="dxa"/>
          </w:tcPr>
          <w:p w14:paraId="64F7556A" w14:textId="51A42D40" w:rsidR="00A81C3F" w:rsidRPr="00C40B0B" w:rsidRDefault="00A81C3F"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t>Quản lý công ty du lịch</w:t>
            </w:r>
          </w:p>
        </w:tc>
        <w:tc>
          <w:tcPr>
            <w:tcW w:w="2856" w:type="dxa"/>
          </w:tcPr>
          <w:p w14:paraId="7F949D0B" w14:textId="3AA5F433" w:rsidR="00A81C3F" w:rsidRPr="00C40B0B" w:rsidRDefault="00A81C3F"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t>Hi</w:t>
            </w:r>
            <w:r w:rsidR="00194ECA" w:rsidRPr="00C40B0B">
              <w:rPr>
                <w:rFonts w:ascii="Times New Roman" w:hAnsi="Times New Roman" w:cs="Times New Roman"/>
                <w:sz w:val="24"/>
                <w:szCs w:val="24"/>
                <w:lang w:val="vi-VN" w:eastAsia="vi-VN"/>
              </w:rPr>
              <w:t>ể</w:t>
            </w:r>
            <w:r w:rsidRPr="00C40B0B">
              <w:rPr>
                <w:rFonts w:ascii="Times New Roman" w:hAnsi="Times New Roman" w:cs="Times New Roman"/>
                <w:sz w:val="24"/>
                <w:szCs w:val="24"/>
                <w:lang w:val="vi-VN" w:eastAsia="vi-VN"/>
              </w:rPr>
              <w:t>u các thông tin về công ty: trụ sở, liên hệ, các dịch vụ cung cấp</w:t>
            </w:r>
          </w:p>
        </w:tc>
        <w:tc>
          <w:tcPr>
            <w:tcW w:w="1420" w:type="dxa"/>
          </w:tcPr>
          <w:p w14:paraId="0359B186" w14:textId="6FC6A932" w:rsidR="00A81C3F" w:rsidRPr="00C40B0B" w:rsidRDefault="00DC40A1"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t>08/10/2018</w:t>
            </w:r>
          </w:p>
        </w:tc>
        <w:tc>
          <w:tcPr>
            <w:tcW w:w="1559" w:type="dxa"/>
          </w:tcPr>
          <w:p w14:paraId="22FC2558" w14:textId="01D23562" w:rsidR="00A81C3F" w:rsidRPr="00C40B0B" w:rsidRDefault="00DC40A1"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t>08/10/2018</w:t>
            </w:r>
          </w:p>
        </w:tc>
      </w:tr>
      <w:tr w:rsidR="00A81C3F" w:rsidRPr="009E2F6B" w14:paraId="63B925CD"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7837B884" w14:textId="77777777"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1965" w:type="dxa"/>
          </w:tcPr>
          <w:p w14:paraId="0CAE96DE" w14:textId="2268D422" w:rsidR="00A81C3F" w:rsidRPr="009E2F6B" w:rsidRDefault="00A81C3F"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tc>
        <w:tc>
          <w:tcPr>
            <w:tcW w:w="2856" w:type="dxa"/>
          </w:tcPr>
          <w:p w14:paraId="7C402771" w14:textId="1FE29444" w:rsidR="00A81C3F" w:rsidRPr="009E2F6B" w:rsidRDefault="00550E29"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Hiểu tất cả các thông tin liên hệ, các loại địa điểm tham </w:t>
            </w:r>
            <w:proofErr w:type="gramStart"/>
            <w:r w:rsidRPr="009E2F6B">
              <w:rPr>
                <w:rFonts w:ascii="Times New Roman" w:hAnsi="Times New Roman" w:cs="Times New Roman"/>
                <w:sz w:val="24"/>
                <w:szCs w:val="24"/>
                <w:lang w:eastAsia="vi-VN"/>
              </w:rPr>
              <w:t>quan(</w:t>
            </w:r>
            <w:proofErr w:type="gramEnd"/>
            <w:r w:rsidRPr="009E2F6B">
              <w:rPr>
                <w:rFonts w:ascii="Times New Roman" w:hAnsi="Times New Roman" w:cs="Times New Roman"/>
                <w:sz w:val="24"/>
                <w:szCs w:val="24"/>
                <w:lang w:eastAsia="vi-VN"/>
              </w:rPr>
              <w:t xml:space="preserve">văn hóa, du lịch…). </w:t>
            </w:r>
          </w:p>
          <w:p w14:paraId="20DE8051" w14:textId="66C7060E" w:rsidR="00194ECA" w:rsidRPr="009E2F6B" w:rsidRDefault="00194ECA"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c>
          <w:tcPr>
            <w:tcW w:w="1420" w:type="dxa"/>
          </w:tcPr>
          <w:p w14:paraId="12ED69B6" w14:textId="3355E8D6"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c>
          <w:tcPr>
            <w:tcW w:w="1559" w:type="dxa"/>
          </w:tcPr>
          <w:p w14:paraId="38FD2D21" w14:textId="7856A9B2"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r>
      <w:tr w:rsidR="00A81C3F" w:rsidRPr="009E2F6B" w14:paraId="2905A2F5"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0EC0901" w14:textId="77777777"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1965" w:type="dxa"/>
          </w:tcPr>
          <w:p w14:paraId="0A225BE9" w14:textId="2A9ED4B3" w:rsidR="00A81C3F" w:rsidRPr="009E2F6B"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chuyến đi</w:t>
            </w:r>
          </w:p>
        </w:tc>
        <w:tc>
          <w:tcPr>
            <w:tcW w:w="2856" w:type="dxa"/>
          </w:tcPr>
          <w:p w14:paraId="632CA660" w14:textId="502A6641" w:rsidR="00A81C3F" w:rsidRPr="009E2F6B" w:rsidRDefault="00550E29"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Hiểu quy trình của một chuyến đi, đây là phần chủ chốt trong phần mềm</w:t>
            </w:r>
            <w:r w:rsidR="004957DD" w:rsidRPr="009E2F6B">
              <w:rPr>
                <w:rFonts w:ascii="Times New Roman" w:hAnsi="Times New Roman" w:cs="Times New Roman"/>
                <w:sz w:val="24"/>
                <w:szCs w:val="24"/>
                <w:lang w:eastAsia="vi-VN"/>
              </w:rPr>
              <w:t xml:space="preserve">. Thông tin chuyến đi gồm: </w:t>
            </w:r>
            <w:r w:rsidR="00DC40A1" w:rsidRPr="009E2F6B">
              <w:rPr>
                <w:rFonts w:ascii="Times New Roman" w:hAnsi="Times New Roman" w:cs="Times New Roman"/>
                <w:sz w:val="24"/>
                <w:szCs w:val="24"/>
                <w:lang w:eastAsia="vi-VN"/>
              </w:rPr>
              <w:t>công ty du lịch, địa điểm, giờ khởi hành, kết thúc</w:t>
            </w:r>
          </w:p>
        </w:tc>
        <w:tc>
          <w:tcPr>
            <w:tcW w:w="1420" w:type="dxa"/>
          </w:tcPr>
          <w:p w14:paraId="42F79B93" w14:textId="2A2253C1"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3018230E" w14:textId="6B069742"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r w:rsidR="00A81C3F" w:rsidRPr="009E2F6B" w14:paraId="35086207"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584966CC" w14:textId="77777777"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1965" w:type="dxa"/>
          </w:tcPr>
          <w:p w14:paraId="12F97921" w14:textId="2A52A148" w:rsidR="00A81C3F" w:rsidRPr="009E2F6B" w:rsidRDefault="00A81C3F"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chương trình chi tiết</w:t>
            </w:r>
          </w:p>
        </w:tc>
        <w:tc>
          <w:tcPr>
            <w:tcW w:w="2856" w:type="dxa"/>
          </w:tcPr>
          <w:p w14:paraId="07A89260" w14:textId="1909995D" w:rsidR="00A81C3F" w:rsidRPr="009E2F6B" w:rsidRDefault="004957DD"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Hiểu các khung giờ của chương trình. Một chương trình chi tiết là một danh sách các khung giờ, công việc cần làm trong khung giờ đó</w:t>
            </w:r>
          </w:p>
        </w:tc>
        <w:tc>
          <w:tcPr>
            <w:tcW w:w="1420" w:type="dxa"/>
          </w:tcPr>
          <w:p w14:paraId="690426DE" w14:textId="64B056CB"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5F54031D" w14:textId="76E5B07B"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r w:rsidR="00A81C3F" w:rsidRPr="009E2F6B" w14:paraId="50118F54"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DA56F00" w14:textId="77777777"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7</w:t>
            </w:r>
          </w:p>
        </w:tc>
        <w:tc>
          <w:tcPr>
            <w:tcW w:w="1965" w:type="dxa"/>
          </w:tcPr>
          <w:p w14:paraId="6EA01F46" w14:textId="3F022138" w:rsidR="00A81C3F" w:rsidRPr="009E2F6B"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w:t>
            </w:r>
          </w:p>
        </w:tc>
        <w:tc>
          <w:tcPr>
            <w:tcW w:w="2856" w:type="dxa"/>
          </w:tcPr>
          <w:p w14:paraId="0FDCBD30" w14:textId="05058E47" w:rsidR="00A81C3F" w:rsidRPr="009E2F6B" w:rsidRDefault="004957DD"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Lưu lại thông tin hợp đồng giữa hai công ty du lịch và nhà trường. phục vụ cho nhu cầu tra cứu và liên hệ với công ty</w:t>
            </w:r>
          </w:p>
        </w:tc>
        <w:tc>
          <w:tcPr>
            <w:tcW w:w="1420" w:type="dxa"/>
          </w:tcPr>
          <w:p w14:paraId="22529E8D" w14:textId="5BFE8A2D"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56993EF8" w14:textId="4F07D7C8"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r w:rsidR="00A81C3F" w:rsidRPr="009E2F6B" w14:paraId="5B7B54DC"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551EEE12" w14:textId="29A6AAF6"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1965" w:type="dxa"/>
          </w:tcPr>
          <w:p w14:paraId="1EA01D34" w14:textId="4FC147EC" w:rsidR="00A81C3F" w:rsidRPr="009E2F6B" w:rsidRDefault="00A81C3F"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tc>
        <w:tc>
          <w:tcPr>
            <w:tcW w:w="2856" w:type="dxa"/>
          </w:tcPr>
          <w:p w14:paraId="7F8D269C" w14:textId="562290EC" w:rsidR="00A81C3F" w:rsidRPr="009E2F6B" w:rsidRDefault="004957DD"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Hiểu các khoản tiền cần chi cho một chuyến tham quan. </w:t>
            </w:r>
          </w:p>
        </w:tc>
        <w:tc>
          <w:tcPr>
            <w:tcW w:w="1420" w:type="dxa"/>
          </w:tcPr>
          <w:p w14:paraId="650F1CE4" w14:textId="7AEE0206"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0FD4382A" w14:textId="17D08F60"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r w:rsidR="00A81C3F" w:rsidRPr="009E2F6B" w14:paraId="4590DFE6"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C023C7D" w14:textId="79F96A38"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1965" w:type="dxa"/>
          </w:tcPr>
          <w:p w14:paraId="6CD73F87" w14:textId="44F0F5C3" w:rsidR="00A81C3F" w:rsidRPr="009E2F6B"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Báo cáo thống kê hàng năm</w:t>
            </w:r>
          </w:p>
        </w:tc>
        <w:tc>
          <w:tcPr>
            <w:tcW w:w="2856" w:type="dxa"/>
          </w:tcPr>
          <w:p w14:paraId="18AD201F" w14:textId="108CC112"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Hiểu nghiệp vụ thống kê lại số lượng trẻ, chi phí theo từng năm </w:t>
            </w:r>
          </w:p>
        </w:tc>
        <w:tc>
          <w:tcPr>
            <w:tcW w:w="1420" w:type="dxa"/>
          </w:tcPr>
          <w:p w14:paraId="44B60553" w14:textId="59B8EEA3"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15F7269C" w14:textId="37191EA2"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bl>
    <w:p w14:paraId="5CE27884" w14:textId="7736422E" w:rsidR="0088353D" w:rsidRPr="009E2F6B" w:rsidRDefault="0088353D" w:rsidP="0088353D">
      <w:pPr>
        <w:rPr>
          <w:rFonts w:ascii="Times New Roman" w:hAnsi="Times New Roman" w:cs="Times New Roman"/>
          <w:lang w:val="vi-VN" w:eastAsia="vi-VN"/>
        </w:rPr>
      </w:pPr>
    </w:p>
    <w:p w14:paraId="7795E3EE" w14:textId="33BFF498" w:rsidR="0088353D" w:rsidRDefault="0088353D" w:rsidP="0088353D">
      <w:pPr>
        <w:rPr>
          <w:rFonts w:ascii="Times New Roman" w:hAnsi="Times New Roman" w:cs="Times New Roman"/>
          <w:lang w:val="vi-VN" w:eastAsia="vi-VN"/>
        </w:rPr>
      </w:pPr>
    </w:p>
    <w:p w14:paraId="66173D90" w14:textId="5822F89E" w:rsidR="00C40B0B" w:rsidRDefault="00C40B0B" w:rsidP="0088353D">
      <w:pPr>
        <w:rPr>
          <w:rFonts w:ascii="Times New Roman" w:hAnsi="Times New Roman" w:cs="Times New Roman"/>
          <w:lang w:val="vi-VN" w:eastAsia="vi-VN"/>
        </w:rPr>
      </w:pPr>
    </w:p>
    <w:p w14:paraId="50A8980B" w14:textId="38AB61BD" w:rsidR="00C40B0B" w:rsidRDefault="00C40B0B" w:rsidP="0088353D">
      <w:pPr>
        <w:rPr>
          <w:rFonts w:ascii="Times New Roman" w:hAnsi="Times New Roman" w:cs="Times New Roman"/>
          <w:lang w:val="vi-VN" w:eastAsia="vi-VN"/>
        </w:rPr>
      </w:pPr>
    </w:p>
    <w:p w14:paraId="21D168E7" w14:textId="73CDC98D" w:rsidR="00C40B0B" w:rsidRDefault="00C40B0B" w:rsidP="0088353D">
      <w:pPr>
        <w:rPr>
          <w:rFonts w:ascii="Times New Roman" w:hAnsi="Times New Roman" w:cs="Times New Roman"/>
          <w:lang w:val="vi-VN" w:eastAsia="vi-VN"/>
        </w:rPr>
      </w:pPr>
    </w:p>
    <w:p w14:paraId="38BA151E" w14:textId="55C8F325" w:rsidR="00C40B0B" w:rsidRDefault="00C40B0B" w:rsidP="0088353D">
      <w:pPr>
        <w:rPr>
          <w:rFonts w:ascii="Times New Roman" w:hAnsi="Times New Roman" w:cs="Times New Roman"/>
          <w:lang w:val="vi-VN" w:eastAsia="vi-VN"/>
        </w:rPr>
      </w:pPr>
    </w:p>
    <w:p w14:paraId="1924A4B7" w14:textId="2DCFC4E4" w:rsidR="00C40B0B" w:rsidRDefault="00C40B0B" w:rsidP="0088353D">
      <w:pPr>
        <w:rPr>
          <w:rFonts w:ascii="Times New Roman" w:hAnsi="Times New Roman" w:cs="Times New Roman"/>
          <w:lang w:val="vi-VN" w:eastAsia="vi-VN"/>
        </w:rPr>
      </w:pPr>
    </w:p>
    <w:p w14:paraId="16C13273" w14:textId="0CB93488" w:rsidR="00C40B0B" w:rsidRDefault="00C40B0B" w:rsidP="0088353D">
      <w:pPr>
        <w:rPr>
          <w:rFonts w:ascii="Times New Roman" w:hAnsi="Times New Roman" w:cs="Times New Roman"/>
          <w:lang w:val="vi-VN" w:eastAsia="vi-VN"/>
        </w:rPr>
      </w:pPr>
    </w:p>
    <w:p w14:paraId="3820F536" w14:textId="636BEE1C" w:rsidR="00C40B0B" w:rsidRDefault="00C40B0B" w:rsidP="0088353D">
      <w:pPr>
        <w:rPr>
          <w:rFonts w:ascii="Times New Roman" w:hAnsi="Times New Roman" w:cs="Times New Roman"/>
          <w:lang w:val="vi-VN" w:eastAsia="vi-VN"/>
        </w:rPr>
      </w:pPr>
    </w:p>
    <w:p w14:paraId="3E9A8BAD" w14:textId="49ED4E14" w:rsidR="00C40B0B" w:rsidRDefault="00C40B0B" w:rsidP="0088353D">
      <w:pPr>
        <w:rPr>
          <w:rFonts w:ascii="Times New Roman" w:hAnsi="Times New Roman" w:cs="Times New Roman"/>
          <w:lang w:val="vi-VN" w:eastAsia="vi-VN"/>
        </w:rPr>
      </w:pPr>
    </w:p>
    <w:p w14:paraId="2FD93420" w14:textId="3AB187D1" w:rsidR="00C40B0B" w:rsidRDefault="00C40B0B" w:rsidP="0088353D">
      <w:pPr>
        <w:rPr>
          <w:rFonts w:ascii="Times New Roman" w:hAnsi="Times New Roman" w:cs="Times New Roman"/>
          <w:lang w:val="vi-VN" w:eastAsia="vi-VN"/>
        </w:rPr>
      </w:pPr>
    </w:p>
    <w:p w14:paraId="47B42EBF" w14:textId="66723CB6" w:rsidR="00C40B0B" w:rsidRDefault="00C40B0B" w:rsidP="0088353D">
      <w:pPr>
        <w:rPr>
          <w:rFonts w:ascii="Times New Roman" w:hAnsi="Times New Roman" w:cs="Times New Roman"/>
          <w:lang w:val="vi-VN" w:eastAsia="vi-VN"/>
        </w:rPr>
      </w:pPr>
    </w:p>
    <w:p w14:paraId="478FFE77" w14:textId="7A21E7BB" w:rsidR="00C40B0B" w:rsidRDefault="00C40B0B" w:rsidP="0088353D">
      <w:pPr>
        <w:rPr>
          <w:rFonts w:ascii="Times New Roman" w:hAnsi="Times New Roman" w:cs="Times New Roman"/>
          <w:lang w:val="vi-VN" w:eastAsia="vi-VN"/>
        </w:rPr>
      </w:pPr>
    </w:p>
    <w:p w14:paraId="01C3DC3C" w14:textId="51E4A178" w:rsidR="00C40B0B" w:rsidRDefault="00C40B0B" w:rsidP="0088353D">
      <w:pPr>
        <w:rPr>
          <w:rFonts w:ascii="Times New Roman" w:hAnsi="Times New Roman" w:cs="Times New Roman"/>
          <w:lang w:val="vi-VN" w:eastAsia="vi-VN"/>
        </w:rPr>
      </w:pPr>
    </w:p>
    <w:p w14:paraId="4B1350DC" w14:textId="3F11F7B7" w:rsidR="00C40B0B" w:rsidRDefault="00C40B0B" w:rsidP="0088353D">
      <w:pPr>
        <w:rPr>
          <w:rFonts w:ascii="Times New Roman" w:hAnsi="Times New Roman" w:cs="Times New Roman"/>
          <w:lang w:val="vi-VN" w:eastAsia="vi-VN"/>
        </w:rPr>
      </w:pPr>
    </w:p>
    <w:p w14:paraId="2F59019F" w14:textId="77777777" w:rsidR="00C40B0B" w:rsidRDefault="00C40B0B" w:rsidP="0088353D">
      <w:pPr>
        <w:rPr>
          <w:rFonts w:ascii="Times New Roman" w:hAnsi="Times New Roman" w:cs="Times New Roman"/>
          <w:lang w:val="vi-VN" w:eastAsia="vi-VN"/>
        </w:rPr>
      </w:pPr>
    </w:p>
    <w:p w14:paraId="13E1F6F3" w14:textId="45290F29" w:rsidR="00C40B0B" w:rsidRDefault="00C40B0B" w:rsidP="0088353D">
      <w:pPr>
        <w:rPr>
          <w:rFonts w:ascii="Times New Roman" w:hAnsi="Times New Roman" w:cs="Times New Roman"/>
          <w:lang w:val="vi-VN" w:eastAsia="vi-VN"/>
        </w:rPr>
      </w:pPr>
    </w:p>
    <w:p w14:paraId="5337781A" w14:textId="6D67F581" w:rsidR="00C40B0B" w:rsidRDefault="00C40B0B" w:rsidP="0088353D">
      <w:pPr>
        <w:rPr>
          <w:rFonts w:ascii="Times New Roman" w:hAnsi="Times New Roman" w:cs="Times New Roman"/>
          <w:lang w:val="vi-VN" w:eastAsia="vi-VN"/>
        </w:rPr>
      </w:pPr>
    </w:p>
    <w:p w14:paraId="48424F8C" w14:textId="2FC9F04B" w:rsidR="00C40B0B" w:rsidRDefault="00C40B0B" w:rsidP="0088353D">
      <w:pPr>
        <w:rPr>
          <w:rFonts w:ascii="Times New Roman" w:hAnsi="Times New Roman" w:cs="Times New Roman"/>
          <w:lang w:val="vi-VN" w:eastAsia="vi-VN"/>
        </w:rPr>
      </w:pPr>
    </w:p>
    <w:p w14:paraId="71143879" w14:textId="7F1F975C" w:rsidR="00C40B0B" w:rsidRDefault="00C40B0B" w:rsidP="0088353D">
      <w:pPr>
        <w:rPr>
          <w:rFonts w:ascii="Times New Roman" w:hAnsi="Times New Roman" w:cs="Times New Roman"/>
          <w:lang w:val="vi-VN" w:eastAsia="vi-VN"/>
        </w:rPr>
      </w:pPr>
    </w:p>
    <w:p w14:paraId="79FE8E98" w14:textId="77777777" w:rsidR="00C40B0B" w:rsidRPr="009E2F6B" w:rsidRDefault="00C40B0B" w:rsidP="0088353D">
      <w:pPr>
        <w:rPr>
          <w:rFonts w:ascii="Times New Roman" w:hAnsi="Times New Roman" w:cs="Times New Roman"/>
          <w:lang w:val="vi-VN" w:eastAsia="vi-VN"/>
        </w:rPr>
      </w:pPr>
    </w:p>
    <w:p w14:paraId="79F4ACCA" w14:textId="38427A32" w:rsidR="00912069" w:rsidRPr="009E2F6B" w:rsidRDefault="00912069" w:rsidP="009F7857">
      <w:pPr>
        <w:pStyle w:val="ListParagraph"/>
        <w:numPr>
          <w:ilvl w:val="1"/>
          <w:numId w:val="1"/>
        </w:numPr>
        <w:outlineLvl w:val="1"/>
        <w:rPr>
          <w:rFonts w:ascii="Times New Roman" w:hAnsi="Times New Roman" w:cs="Times New Roman"/>
          <w:b/>
          <w:sz w:val="30"/>
          <w:szCs w:val="30"/>
        </w:rPr>
      </w:pPr>
      <w:bookmarkStart w:id="31" w:name="_Toc532459226"/>
      <w:r w:rsidRPr="009E2F6B">
        <w:rPr>
          <w:rFonts w:ascii="Times New Roman" w:hAnsi="Times New Roman" w:cs="Times New Roman"/>
          <w:b/>
          <w:sz w:val="30"/>
          <w:szCs w:val="30"/>
        </w:rPr>
        <w:lastRenderedPageBreak/>
        <w:t>Đối tượng khảo sát</w:t>
      </w:r>
      <w:bookmarkEnd w:id="31"/>
    </w:p>
    <w:p w14:paraId="6D6CABFC" w14:textId="3C519E9F" w:rsidR="008F5BCD" w:rsidRPr="009E2F6B" w:rsidRDefault="00A7392E" w:rsidP="008A271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Dưới đây là sơ đồ tổ chức trường mẫu giáo Thiên Thần sau khi khảo sát</w:t>
      </w:r>
    </w:p>
    <w:p w14:paraId="665078EE" w14:textId="369B438D" w:rsidR="00C40B0B" w:rsidRDefault="00C75343" w:rsidP="00C40B0B">
      <w:pPr>
        <w:ind w:firstLine="576"/>
        <w:rPr>
          <w:rFonts w:ascii="Times New Roman" w:hAnsi="Times New Roman" w:cs="Times New Roman"/>
        </w:rPr>
      </w:pPr>
      <w:r w:rsidRPr="009E2F6B">
        <w:rPr>
          <w:rFonts w:ascii="Times New Roman" w:hAnsi="Times New Roman" w:cs="Times New Roman"/>
        </w:rPr>
        <w:object w:dxaOrig="8071" w:dyaOrig="9465" w14:anchorId="667EB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472.5pt" o:ole="">
            <v:imagedata r:id="rId10" o:title=""/>
          </v:shape>
          <o:OLEObject Type="Embed" ProgID="Visio.Drawing.15" ShapeID="_x0000_i1025" DrawAspect="Content" ObjectID="_1606396559" r:id="rId11"/>
        </w:object>
      </w:r>
    </w:p>
    <w:p w14:paraId="7D7B3B94" w14:textId="6C6F90F8" w:rsidR="00827F37" w:rsidRDefault="00827F37" w:rsidP="00C40B0B">
      <w:pPr>
        <w:ind w:firstLine="576"/>
        <w:rPr>
          <w:rFonts w:ascii="Times New Roman" w:hAnsi="Times New Roman" w:cs="Times New Roman"/>
        </w:rPr>
      </w:pPr>
    </w:p>
    <w:p w14:paraId="0F19585B" w14:textId="6C5EE703" w:rsidR="00827F37" w:rsidRDefault="00827F37" w:rsidP="00C40B0B">
      <w:pPr>
        <w:ind w:firstLine="576"/>
        <w:rPr>
          <w:rFonts w:ascii="Times New Roman" w:hAnsi="Times New Roman" w:cs="Times New Roman"/>
        </w:rPr>
      </w:pPr>
    </w:p>
    <w:p w14:paraId="0FD14100" w14:textId="69B7477B" w:rsidR="00827F37" w:rsidRDefault="00827F37" w:rsidP="00C40B0B">
      <w:pPr>
        <w:ind w:firstLine="576"/>
        <w:rPr>
          <w:rFonts w:ascii="Times New Roman" w:hAnsi="Times New Roman" w:cs="Times New Roman"/>
        </w:rPr>
      </w:pPr>
    </w:p>
    <w:p w14:paraId="373E3983" w14:textId="69312BC8" w:rsidR="00827F37" w:rsidRDefault="00827F37" w:rsidP="00C40B0B">
      <w:pPr>
        <w:ind w:firstLine="576"/>
        <w:rPr>
          <w:rFonts w:ascii="Times New Roman" w:hAnsi="Times New Roman" w:cs="Times New Roman"/>
        </w:rPr>
      </w:pPr>
    </w:p>
    <w:p w14:paraId="1E6985A7" w14:textId="51392405" w:rsidR="00827F37" w:rsidRDefault="00827F37" w:rsidP="00C40B0B">
      <w:pPr>
        <w:ind w:firstLine="576"/>
        <w:rPr>
          <w:rFonts w:ascii="Times New Roman" w:hAnsi="Times New Roman" w:cs="Times New Roman"/>
        </w:rPr>
      </w:pPr>
    </w:p>
    <w:p w14:paraId="1827B12E" w14:textId="45C4F1A0" w:rsidR="00827F37" w:rsidRDefault="00827F37" w:rsidP="00C40B0B">
      <w:pPr>
        <w:ind w:firstLine="576"/>
        <w:rPr>
          <w:rFonts w:ascii="Times New Roman" w:hAnsi="Times New Roman" w:cs="Times New Roman"/>
        </w:rPr>
      </w:pPr>
    </w:p>
    <w:p w14:paraId="2F765EA5" w14:textId="6B199969" w:rsidR="00827F37" w:rsidRDefault="00827F37" w:rsidP="00C40B0B">
      <w:pPr>
        <w:ind w:firstLine="576"/>
        <w:rPr>
          <w:rFonts w:ascii="Times New Roman" w:hAnsi="Times New Roman" w:cs="Times New Roman"/>
        </w:rPr>
      </w:pPr>
    </w:p>
    <w:p w14:paraId="501F3732" w14:textId="5895624A" w:rsidR="00827F37" w:rsidRDefault="00827F37" w:rsidP="00C40B0B">
      <w:pPr>
        <w:ind w:firstLine="576"/>
        <w:rPr>
          <w:rFonts w:ascii="Times New Roman" w:hAnsi="Times New Roman" w:cs="Times New Roman"/>
        </w:rPr>
      </w:pPr>
    </w:p>
    <w:p w14:paraId="75E884A6" w14:textId="7435D75A" w:rsidR="00827F37" w:rsidRDefault="00827F37" w:rsidP="00C40B0B">
      <w:pPr>
        <w:ind w:firstLine="576"/>
        <w:rPr>
          <w:rFonts w:ascii="Times New Roman" w:hAnsi="Times New Roman" w:cs="Times New Roman"/>
        </w:rPr>
      </w:pPr>
    </w:p>
    <w:p w14:paraId="50938C0F" w14:textId="4770F8BC" w:rsidR="00827F37" w:rsidRDefault="00827F37" w:rsidP="00C40B0B">
      <w:pPr>
        <w:ind w:firstLine="576"/>
        <w:rPr>
          <w:rFonts w:ascii="Times New Roman" w:hAnsi="Times New Roman" w:cs="Times New Roman"/>
        </w:rPr>
      </w:pPr>
    </w:p>
    <w:p w14:paraId="5403239B" w14:textId="77777777" w:rsidR="00827F37" w:rsidRPr="00C40B0B" w:rsidRDefault="00827F37" w:rsidP="00C40B0B">
      <w:pPr>
        <w:ind w:firstLine="576"/>
        <w:rPr>
          <w:rFonts w:ascii="Times New Roman" w:hAnsi="Times New Roman" w:cs="Times New Roman"/>
        </w:rPr>
      </w:pPr>
    </w:p>
    <w:p w14:paraId="6638D232" w14:textId="16F62AB1" w:rsidR="00912069" w:rsidRPr="009E2F6B" w:rsidRDefault="00912069" w:rsidP="009F7857">
      <w:pPr>
        <w:pStyle w:val="ListParagraph"/>
        <w:numPr>
          <w:ilvl w:val="1"/>
          <w:numId w:val="1"/>
        </w:numPr>
        <w:outlineLvl w:val="1"/>
        <w:rPr>
          <w:rFonts w:ascii="Times New Roman" w:hAnsi="Times New Roman" w:cs="Times New Roman"/>
          <w:b/>
          <w:sz w:val="30"/>
          <w:szCs w:val="30"/>
        </w:rPr>
      </w:pPr>
      <w:bookmarkStart w:id="32" w:name="_Toc532459227"/>
      <w:r w:rsidRPr="009E2F6B">
        <w:rPr>
          <w:rFonts w:ascii="Times New Roman" w:hAnsi="Times New Roman" w:cs="Times New Roman"/>
          <w:b/>
          <w:sz w:val="30"/>
          <w:szCs w:val="30"/>
        </w:rPr>
        <w:lastRenderedPageBreak/>
        <w:t>Nội dung khảo sát</w:t>
      </w:r>
      <w:bookmarkEnd w:id="32"/>
    </w:p>
    <w:p w14:paraId="4C51E252" w14:textId="3A8D3170" w:rsidR="006D0764" w:rsidRPr="009E2F6B" w:rsidRDefault="00134D10" w:rsidP="00B63C84">
      <w:pPr>
        <w:pStyle w:val="ListParagraph"/>
        <w:numPr>
          <w:ilvl w:val="2"/>
          <w:numId w:val="1"/>
        </w:numPr>
        <w:ind w:left="1134" w:hanging="414"/>
        <w:outlineLvl w:val="2"/>
        <w:rPr>
          <w:rFonts w:ascii="Times New Roman" w:hAnsi="Times New Roman" w:cs="Times New Roman"/>
          <w:b/>
          <w:sz w:val="28"/>
          <w:szCs w:val="28"/>
          <w:lang w:val="vi-VN" w:eastAsia="vi-VN"/>
        </w:rPr>
      </w:pPr>
      <w:bookmarkStart w:id="33" w:name="_Toc532459228"/>
      <w:r w:rsidRPr="009E2F6B">
        <w:rPr>
          <w:rFonts w:ascii="Times New Roman" w:hAnsi="Times New Roman" w:cs="Times New Roman"/>
          <w:b/>
          <w:sz w:val="28"/>
          <w:szCs w:val="28"/>
          <w:lang w:eastAsia="vi-VN"/>
        </w:rPr>
        <w:t>Phỏng vấn</w:t>
      </w:r>
      <w:bookmarkEnd w:id="33"/>
    </w:p>
    <w:tbl>
      <w:tblPr>
        <w:tblStyle w:val="DTSC"/>
        <w:tblW w:w="0" w:type="auto"/>
        <w:tblLook w:val="04A0" w:firstRow="1" w:lastRow="0" w:firstColumn="1" w:lastColumn="0" w:noHBand="0" w:noVBand="1"/>
      </w:tblPr>
      <w:tblGrid>
        <w:gridCol w:w="2446"/>
        <w:gridCol w:w="3763"/>
        <w:gridCol w:w="3136"/>
      </w:tblGrid>
      <w:tr w:rsidR="00134D10" w:rsidRPr="00642843" w14:paraId="6235DCBB" w14:textId="77777777" w:rsidTr="004161F0">
        <w:trPr>
          <w:cnfStyle w:val="100000000000" w:firstRow="1" w:lastRow="0" w:firstColumn="0" w:lastColumn="0" w:oddVBand="0" w:evenVBand="0" w:oddHBand="0" w:evenHBand="0" w:firstRowFirstColumn="0" w:firstRowLastColumn="0" w:lastRowFirstColumn="0" w:lastRowLastColumn="0"/>
        </w:trPr>
        <w:tc>
          <w:tcPr>
            <w:tcW w:w="9737" w:type="dxa"/>
            <w:gridSpan w:val="3"/>
          </w:tcPr>
          <w:p w14:paraId="0599C3D7" w14:textId="77777777" w:rsidR="00134D10" w:rsidRPr="009E2F6B" w:rsidRDefault="00134D10" w:rsidP="00134D10">
            <w:pPr>
              <w:rPr>
                <w:rFonts w:ascii="Times New Roman" w:hAnsi="Times New Roman" w:cs="Times New Roman"/>
                <w:b w:val="0"/>
                <w:sz w:val="24"/>
                <w:szCs w:val="24"/>
                <w:lang w:val="vi-VN" w:eastAsia="vi-VN"/>
              </w:rPr>
            </w:pPr>
            <w:r w:rsidRPr="009E2F6B">
              <w:rPr>
                <w:rFonts w:ascii="Times New Roman" w:hAnsi="Times New Roman" w:cs="Times New Roman"/>
                <w:sz w:val="24"/>
                <w:szCs w:val="24"/>
                <w:lang w:val="vi-VN" w:eastAsia="vi-VN"/>
              </w:rPr>
              <w:t>Bảng kế hoạch phỏng vấn</w:t>
            </w:r>
          </w:p>
          <w:p w14:paraId="277F859F" w14:textId="4694B647" w:rsidR="00134D10" w:rsidRPr="009E2F6B" w:rsidRDefault="00134D1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Hệ thống: Quản lý chuyến đi chơi của trẻ mầm non trường mẫu giáo Thiên Thần</w:t>
            </w:r>
          </w:p>
        </w:tc>
      </w:tr>
      <w:tr w:rsidR="00134D10" w:rsidRPr="00642843" w14:paraId="641CDDA3" w14:textId="77777777" w:rsidTr="00134D10">
        <w:tc>
          <w:tcPr>
            <w:tcW w:w="2547" w:type="dxa"/>
          </w:tcPr>
          <w:p w14:paraId="4761E613" w14:textId="0C125C6E" w:rsidR="00134D10" w:rsidRPr="009E2F6B" w:rsidRDefault="00134D10"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Người được phỏng vấn</w:t>
            </w:r>
          </w:p>
        </w:tc>
        <w:tc>
          <w:tcPr>
            <w:tcW w:w="3944" w:type="dxa"/>
          </w:tcPr>
          <w:p w14:paraId="11C42F36" w14:textId="43249DBD" w:rsidR="00134D10" w:rsidRPr="009E2F6B" w:rsidRDefault="00134D10" w:rsidP="00134D10">
            <w:pPr>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Cô Mai Thị Thu Bích</w:t>
            </w:r>
          </w:p>
        </w:tc>
        <w:tc>
          <w:tcPr>
            <w:tcW w:w="3246" w:type="dxa"/>
          </w:tcPr>
          <w:p w14:paraId="2E53E8F5" w14:textId="1211719B" w:rsidR="00134D10" w:rsidRPr="009E2F6B" w:rsidRDefault="00134D10" w:rsidP="00134D10">
            <w:pPr>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 xml:space="preserve">Phân tích </w:t>
            </w:r>
            <w:proofErr w:type="gramStart"/>
            <w:r w:rsidRPr="009E2F6B">
              <w:rPr>
                <w:rFonts w:ascii="Times New Roman" w:hAnsi="Times New Roman" w:cs="Times New Roman"/>
                <w:sz w:val="24"/>
                <w:szCs w:val="24"/>
                <w:lang w:val="fr-FR" w:eastAsia="vi-VN"/>
              </w:rPr>
              <w:t>viên:</w:t>
            </w:r>
            <w:proofErr w:type="gramEnd"/>
            <w:r w:rsidRPr="009E2F6B">
              <w:rPr>
                <w:rFonts w:ascii="Times New Roman" w:hAnsi="Times New Roman" w:cs="Times New Roman"/>
                <w:sz w:val="24"/>
                <w:szCs w:val="24"/>
                <w:lang w:val="fr-FR" w:eastAsia="vi-VN"/>
              </w:rPr>
              <w:t xml:space="preserve"> Mai Thụy Ánh Tuyết</w:t>
            </w:r>
          </w:p>
        </w:tc>
      </w:tr>
      <w:tr w:rsidR="00134D10" w:rsidRPr="009E2F6B" w14:paraId="665616A8" w14:textId="77777777" w:rsidTr="00134D10">
        <w:tc>
          <w:tcPr>
            <w:tcW w:w="2547" w:type="dxa"/>
          </w:tcPr>
          <w:p w14:paraId="426F9FDD" w14:textId="06A02D2C" w:rsidR="00134D10" w:rsidRPr="009E2F6B" w:rsidRDefault="00134D10" w:rsidP="00134D10">
            <w:pPr>
              <w:rPr>
                <w:rFonts w:ascii="Times New Roman" w:hAnsi="Times New Roman" w:cs="Times New Roman"/>
                <w:sz w:val="24"/>
                <w:szCs w:val="24"/>
                <w:lang w:eastAsia="vi-VN"/>
              </w:rPr>
            </w:pPr>
            <w:proofErr w:type="gramStart"/>
            <w:r w:rsidRPr="009E2F6B">
              <w:rPr>
                <w:rFonts w:ascii="Times New Roman" w:hAnsi="Times New Roman" w:cs="Times New Roman"/>
                <w:sz w:val="24"/>
                <w:szCs w:val="24"/>
                <w:lang w:eastAsia="vi-VN"/>
              </w:rPr>
              <w:t>Vị  trí</w:t>
            </w:r>
            <w:proofErr w:type="gramEnd"/>
          </w:p>
        </w:tc>
        <w:tc>
          <w:tcPr>
            <w:tcW w:w="3944" w:type="dxa"/>
          </w:tcPr>
          <w:p w14:paraId="4F54BF78" w14:textId="7390A051" w:rsidR="00134D10" w:rsidRPr="009E2F6B" w:rsidRDefault="00134D10"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Phòng hiệu trưởng trường mẫu giáo thiên thần</w:t>
            </w:r>
          </w:p>
        </w:tc>
        <w:tc>
          <w:tcPr>
            <w:tcW w:w="3246" w:type="dxa"/>
          </w:tcPr>
          <w:p w14:paraId="014244CD" w14:textId="519B8974" w:rsidR="00134D10" w:rsidRPr="009E2F6B" w:rsidRDefault="00134D10"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Thời gian bắt đầu: 08/10/2018</w:t>
            </w:r>
          </w:p>
        </w:tc>
      </w:tr>
      <w:tr w:rsidR="00134D10" w:rsidRPr="009E2F6B" w14:paraId="458C20AD" w14:textId="77777777" w:rsidTr="004161F0">
        <w:tc>
          <w:tcPr>
            <w:tcW w:w="6491" w:type="dxa"/>
            <w:gridSpan w:val="2"/>
          </w:tcPr>
          <w:p w14:paraId="703BCAB0" w14:textId="1771C5D0" w:rsidR="00134D10" w:rsidRPr="009E2F6B" w:rsidRDefault="00134D1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Mục tiêu: Thu nhận yêu cầu, hiểu được quy trình của hệ thống quản lý chuyến đi chơi của trẻ mầm non</w:t>
            </w:r>
          </w:p>
        </w:tc>
        <w:tc>
          <w:tcPr>
            <w:tcW w:w="3246" w:type="dxa"/>
          </w:tcPr>
          <w:p w14:paraId="40DBA66B" w14:textId="77777777" w:rsidR="00134D10" w:rsidRPr="009E2F6B" w:rsidRDefault="00134D10" w:rsidP="00134D10">
            <w:pPr>
              <w:rPr>
                <w:rFonts w:ascii="Times New Roman" w:hAnsi="Times New Roman" w:cs="Times New Roman"/>
                <w:sz w:val="24"/>
                <w:szCs w:val="24"/>
                <w:lang w:val="vi-VN" w:eastAsia="vi-VN"/>
              </w:rPr>
            </w:pPr>
          </w:p>
        </w:tc>
      </w:tr>
      <w:tr w:rsidR="00134D10" w:rsidRPr="009E2F6B" w14:paraId="65328E71" w14:textId="77777777" w:rsidTr="004161F0">
        <w:tc>
          <w:tcPr>
            <w:tcW w:w="6491" w:type="dxa"/>
            <w:gridSpan w:val="2"/>
          </w:tcPr>
          <w:p w14:paraId="24A45414" w14:textId="5354771A" w:rsidR="00134D10" w:rsidRPr="009E2F6B" w:rsidRDefault="00134D1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Chi tiết buổi phỏng vấn</w:t>
            </w:r>
          </w:p>
          <w:p w14:paraId="30A790A1" w14:textId="77777777" w:rsidR="00134D10" w:rsidRPr="009E2F6B" w:rsidRDefault="00134D10" w:rsidP="00134D10">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Giới thiệu</w:t>
            </w:r>
          </w:p>
          <w:p w14:paraId="61297265" w14:textId="77777777" w:rsidR="00134D10" w:rsidRPr="009E2F6B" w:rsidRDefault="00134D10" w:rsidP="00134D10">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w:t>
            </w:r>
            <w:r w:rsidR="00451A0D" w:rsidRPr="009E2F6B">
              <w:rPr>
                <w:rFonts w:ascii="Times New Roman" w:hAnsi="Times New Roman" w:cs="Times New Roman"/>
                <w:sz w:val="24"/>
                <w:szCs w:val="24"/>
                <w:lang w:eastAsia="vi-VN"/>
              </w:rPr>
              <w:t>ổng quan yêu cầu của Cô hiệu trưởng</w:t>
            </w:r>
          </w:p>
          <w:p w14:paraId="7B2A51D2" w14:textId="77777777" w:rsidR="00451A0D" w:rsidRPr="009E2F6B" w:rsidRDefault="00451A0D" w:rsidP="00134D10">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Tổng quan về buổi phỏng vấn</w:t>
            </w:r>
          </w:p>
          <w:p w14:paraId="616ECACA" w14:textId="02A4DC02" w:rsidR="00451A0D" w:rsidRPr="009E2F6B" w:rsidRDefault="00451A0D" w:rsidP="00BD00C7">
            <w:pPr>
              <w:pStyle w:val="ListParagraph"/>
              <w:ind w:left="1440"/>
              <w:rPr>
                <w:rFonts w:ascii="Times New Roman" w:hAnsi="Times New Roman" w:cs="Times New Roman"/>
                <w:sz w:val="24"/>
                <w:szCs w:val="24"/>
                <w:lang w:eastAsia="vi-VN"/>
              </w:rPr>
            </w:pPr>
          </w:p>
        </w:tc>
        <w:tc>
          <w:tcPr>
            <w:tcW w:w="3246" w:type="dxa"/>
          </w:tcPr>
          <w:p w14:paraId="47D07844" w14:textId="77777777" w:rsidR="00134D10"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Thời gian phỏng vấn</w:t>
            </w:r>
          </w:p>
          <w:p w14:paraId="5A874F7A" w14:textId="77777777" w:rsidR="00451A0D" w:rsidRPr="009E2F6B" w:rsidRDefault="00451A0D" w:rsidP="00451A0D">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5 phút</w:t>
            </w:r>
          </w:p>
          <w:p w14:paraId="534775F3" w14:textId="77777777" w:rsidR="00451A0D" w:rsidRPr="009E2F6B" w:rsidRDefault="00451A0D" w:rsidP="00451A0D">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20 phút</w:t>
            </w:r>
          </w:p>
          <w:p w14:paraId="72669A18" w14:textId="3D537A0C" w:rsidR="00451A0D" w:rsidRPr="009E2F6B" w:rsidRDefault="00451A0D" w:rsidP="00451A0D">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 giờ</w:t>
            </w:r>
          </w:p>
        </w:tc>
      </w:tr>
    </w:tbl>
    <w:p w14:paraId="74B3C55D" w14:textId="163DA10D" w:rsidR="00134D10" w:rsidRPr="009E2F6B" w:rsidRDefault="00134D10" w:rsidP="00134D10">
      <w:pPr>
        <w:rPr>
          <w:rFonts w:ascii="Times New Roman" w:hAnsi="Times New Roman" w:cs="Times New Roman"/>
          <w:sz w:val="24"/>
          <w:szCs w:val="24"/>
          <w:lang w:val="vi-VN" w:eastAsia="vi-VN"/>
        </w:rPr>
      </w:pPr>
    </w:p>
    <w:tbl>
      <w:tblPr>
        <w:tblStyle w:val="DTSC"/>
        <w:tblW w:w="0" w:type="auto"/>
        <w:tblLook w:val="04A0" w:firstRow="1" w:lastRow="0" w:firstColumn="1" w:lastColumn="0" w:noHBand="0" w:noVBand="1"/>
      </w:tblPr>
      <w:tblGrid>
        <w:gridCol w:w="1910"/>
        <w:gridCol w:w="3381"/>
        <w:gridCol w:w="4054"/>
      </w:tblGrid>
      <w:tr w:rsidR="00451A0D" w:rsidRPr="009E2F6B" w14:paraId="5703D3AD" w14:textId="77777777" w:rsidTr="00443EBE">
        <w:trPr>
          <w:cnfStyle w:val="100000000000" w:firstRow="1" w:lastRow="0" w:firstColumn="0" w:lastColumn="0" w:oddVBand="0" w:evenVBand="0" w:oddHBand="0" w:evenHBand="0" w:firstRowFirstColumn="0" w:firstRowLastColumn="0" w:lastRowFirstColumn="0" w:lastRowLastColumn="0"/>
        </w:trPr>
        <w:tc>
          <w:tcPr>
            <w:tcW w:w="1980" w:type="dxa"/>
          </w:tcPr>
          <w:p w14:paraId="7D23F808" w14:textId="30183BF9" w:rsidR="00451A0D" w:rsidRPr="009E2F6B" w:rsidRDefault="00451A0D" w:rsidP="00AE5ADF">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Người được phỏng vấn</w:t>
            </w:r>
          </w:p>
        </w:tc>
        <w:tc>
          <w:tcPr>
            <w:tcW w:w="3544" w:type="dxa"/>
          </w:tcPr>
          <w:p w14:paraId="67EF354D" w14:textId="59EB6A25" w:rsidR="00451A0D"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Mai Thị Thu Bích</w:t>
            </w:r>
          </w:p>
        </w:tc>
        <w:tc>
          <w:tcPr>
            <w:tcW w:w="4213" w:type="dxa"/>
          </w:tcPr>
          <w:p w14:paraId="5EDCC87A" w14:textId="07D223D2" w:rsidR="00451A0D"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08/10/2018</w:t>
            </w:r>
          </w:p>
        </w:tc>
      </w:tr>
      <w:tr w:rsidR="00451A0D" w:rsidRPr="009E2F6B" w14:paraId="2C2DB109" w14:textId="77777777" w:rsidTr="00443EBE">
        <w:tc>
          <w:tcPr>
            <w:tcW w:w="5524" w:type="dxa"/>
            <w:gridSpan w:val="2"/>
          </w:tcPr>
          <w:p w14:paraId="4A94142E" w14:textId="0432DAFF" w:rsidR="00451A0D"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Câu hỏi</w:t>
            </w:r>
          </w:p>
        </w:tc>
        <w:tc>
          <w:tcPr>
            <w:tcW w:w="4213" w:type="dxa"/>
          </w:tcPr>
          <w:p w14:paraId="2DD70027" w14:textId="35BF6A62" w:rsidR="00451A0D"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 nhận</w:t>
            </w:r>
          </w:p>
        </w:tc>
      </w:tr>
      <w:tr w:rsidR="00451A0D" w:rsidRPr="009E2F6B" w14:paraId="2F56808A" w14:textId="77777777" w:rsidTr="00443EBE">
        <w:tc>
          <w:tcPr>
            <w:tcW w:w="1980" w:type="dxa"/>
          </w:tcPr>
          <w:p w14:paraId="6FED6A14"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020B69DF" w14:textId="249416F9" w:rsidR="00451A0D" w:rsidRPr="009E2F6B" w:rsidRDefault="00451A0D"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Việc tổ chức cho các bé đi tham quan diễn ra vào thời gian nào</w:t>
            </w:r>
          </w:p>
        </w:tc>
        <w:tc>
          <w:tcPr>
            <w:tcW w:w="4213" w:type="dxa"/>
          </w:tcPr>
          <w:p w14:paraId="0AE93302" w14:textId="396E1699" w:rsidR="00451A0D" w:rsidRPr="009E2F6B" w:rsidRDefault="004161F0"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Khoảng 1 tháng/ lần</w:t>
            </w:r>
          </w:p>
        </w:tc>
      </w:tr>
      <w:tr w:rsidR="00451A0D" w:rsidRPr="00642843" w14:paraId="5AD72DE2" w14:textId="77777777" w:rsidTr="00443EBE">
        <w:tc>
          <w:tcPr>
            <w:tcW w:w="1980" w:type="dxa"/>
          </w:tcPr>
          <w:p w14:paraId="248DEA11"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735964C1" w14:textId="19E60D49" w:rsidR="00451A0D" w:rsidRPr="009E2F6B" w:rsidRDefault="004161F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Nhà trường đã có phần mềm để quản lý các bé chưa? Nếu có thì sử dụng những phần mềm gì?</w:t>
            </w:r>
          </w:p>
        </w:tc>
        <w:tc>
          <w:tcPr>
            <w:tcW w:w="4213" w:type="dxa"/>
          </w:tcPr>
          <w:p w14:paraId="477B28C0" w14:textId="39187389" w:rsidR="00451A0D" w:rsidRPr="009E2F6B" w:rsidRDefault="004161F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Hiện tại nhà trường vẫn chưa có phần mềm để quản lý các bé. Mọi việc quản lý đề dùng Excel, Access. Hiện đang có rất nhiều khó khăn và còn nhiều bất cập</w:t>
            </w:r>
          </w:p>
        </w:tc>
      </w:tr>
      <w:tr w:rsidR="00451A0D" w:rsidRPr="00642843" w14:paraId="6E100CF8" w14:textId="77777777" w:rsidTr="00443EBE">
        <w:tc>
          <w:tcPr>
            <w:tcW w:w="1980" w:type="dxa"/>
          </w:tcPr>
          <w:p w14:paraId="0C0812AB"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2CC0DC40" w14:textId="36AA9E01" w:rsidR="00451A0D" w:rsidRPr="009E2F6B" w:rsidRDefault="004161F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Về việc đi tham quan của trẻ hà trường có sử dụng phần mềm quản lý nào không?</w:t>
            </w:r>
          </w:p>
        </w:tc>
        <w:tc>
          <w:tcPr>
            <w:tcW w:w="4213" w:type="dxa"/>
          </w:tcPr>
          <w:p w14:paraId="7DCE4A94" w14:textId="3FDBBB49" w:rsidR="00451A0D" w:rsidRPr="009E2F6B" w:rsidRDefault="004161F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Hiện tạo nhà trường vẫn chưa có phần mềm nào để quản lý các bé, mọi kế hoạch tổ chức phân chia đề làm tay hoặc trên word rồi gửi cho giáo viên </w:t>
            </w:r>
            <w:r w:rsidR="00443EBE" w:rsidRPr="009E2F6B">
              <w:rPr>
                <w:rFonts w:ascii="Times New Roman" w:hAnsi="Times New Roman" w:cs="Times New Roman"/>
                <w:sz w:val="24"/>
                <w:szCs w:val="24"/>
                <w:lang w:val="vi-VN" w:eastAsia="vi-VN"/>
              </w:rPr>
              <w:t>của từng lớp</w:t>
            </w:r>
          </w:p>
        </w:tc>
      </w:tr>
      <w:tr w:rsidR="00451A0D" w:rsidRPr="009E2F6B" w14:paraId="15521360" w14:textId="77777777" w:rsidTr="00443EBE">
        <w:tc>
          <w:tcPr>
            <w:tcW w:w="1980" w:type="dxa"/>
          </w:tcPr>
          <w:p w14:paraId="78CE7403"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234582EA" w14:textId="62749179" w:rsidR="00451A0D" w:rsidRPr="009E2F6B" w:rsidRDefault="00443EBE"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có những khó khăn gì trong quá trình quản lý trẻ?</w:t>
            </w:r>
          </w:p>
        </w:tc>
        <w:tc>
          <w:tcPr>
            <w:tcW w:w="4213" w:type="dxa"/>
          </w:tcPr>
          <w:p w14:paraId="3CBC0D2C" w14:textId="39FCE2DC" w:rsidR="00451A0D" w:rsidRPr="009E2F6B" w:rsidRDefault="00443EBE" w:rsidP="00134D10">
            <w:pPr>
              <w:rPr>
                <w:rFonts w:ascii="Times New Roman" w:hAnsi="Times New Roman" w:cs="Times New Roman"/>
                <w:sz w:val="24"/>
                <w:szCs w:val="24"/>
                <w:lang w:eastAsia="vi-VN"/>
              </w:rPr>
            </w:pPr>
            <w:r w:rsidRPr="009E2F6B">
              <w:rPr>
                <w:rFonts w:ascii="Times New Roman" w:hAnsi="Times New Roman" w:cs="Times New Roman"/>
                <w:sz w:val="24"/>
                <w:szCs w:val="24"/>
                <w:lang w:val="vi-VN" w:eastAsia="vi-VN"/>
              </w:rPr>
              <w:t xml:space="preserve">Phần quản lý trẻ gặp nhiều khó khăn, vì bản thân tôi không biết được có bao nhiêu em học sinh tham gia ở thời điểm hiện tại. Mọi việc đều nhờ giáo viên </w:t>
            </w:r>
            <w:r w:rsidRPr="009E2F6B">
              <w:rPr>
                <w:rFonts w:ascii="Times New Roman" w:hAnsi="Times New Roman" w:cs="Times New Roman"/>
                <w:sz w:val="24"/>
                <w:szCs w:val="24"/>
                <w:lang w:val="vi-VN" w:eastAsia="vi-VN"/>
              </w:rPr>
              <w:lastRenderedPageBreak/>
              <w:t xml:space="preserve">điểm danh xong mới báo lại cho hiệu trưởng. </w:t>
            </w:r>
            <w:r w:rsidRPr="009E2F6B">
              <w:rPr>
                <w:rFonts w:ascii="Times New Roman" w:hAnsi="Times New Roman" w:cs="Times New Roman"/>
                <w:sz w:val="24"/>
                <w:szCs w:val="24"/>
                <w:lang w:eastAsia="vi-VN"/>
              </w:rPr>
              <w:t>Việc chờ đợi có nhiều bất cập.</w:t>
            </w:r>
          </w:p>
        </w:tc>
      </w:tr>
      <w:tr w:rsidR="00451A0D" w:rsidRPr="00642843" w14:paraId="08DCD78B" w14:textId="77777777" w:rsidTr="00443EBE">
        <w:tc>
          <w:tcPr>
            <w:tcW w:w="1980" w:type="dxa"/>
          </w:tcPr>
          <w:p w14:paraId="08BDFACF"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7B4B7BC3" w14:textId="41E933A9" w:rsidR="00451A0D" w:rsidRPr="009E2F6B" w:rsidRDefault="00443EBE"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cô mong muốn có một phần mềm quản lý chuyến đi của trẻ như thế nào?</w:t>
            </w:r>
          </w:p>
        </w:tc>
        <w:tc>
          <w:tcPr>
            <w:tcW w:w="4213" w:type="dxa"/>
          </w:tcPr>
          <w:p w14:paraId="19D7DA42" w14:textId="4903173B" w:rsidR="00451A0D" w:rsidRPr="009E2F6B" w:rsidRDefault="00443EBE"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Tôi muốn có một phần mềm có thể kiểm soát được số lượng trẻ trong một năm đi tham quan được bao nhiêu em? Mỗi lần sẽ hết chi phí bao nhiêu? Các địa điểm các em đã đi qua. Thông tin các công ty du lịch</w:t>
            </w:r>
            <w:r w:rsidR="00AE5ADF" w:rsidRPr="009E2F6B">
              <w:rPr>
                <w:rFonts w:ascii="Times New Roman" w:hAnsi="Times New Roman" w:cs="Times New Roman"/>
                <w:sz w:val="24"/>
                <w:szCs w:val="24"/>
                <w:lang w:val="vi-VN" w:eastAsia="vi-VN"/>
              </w:rPr>
              <w:t>. Thống kê chi phí sau một năm</w:t>
            </w:r>
          </w:p>
        </w:tc>
      </w:tr>
      <w:tr w:rsidR="00451A0D" w:rsidRPr="009E2F6B" w14:paraId="58409BC5" w14:textId="77777777" w:rsidTr="00443EBE">
        <w:tc>
          <w:tcPr>
            <w:tcW w:w="1980" w:type="dxa"/>
          </w:tcPr>
          <w:p w14:paraId="1B45A080"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592B2065" w14:textId="26FEF593" w:rsidR="00451A0D" w:rsidRPr="009E2F6B" w:rsidRDefault="00AE5ADF"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một chuyến đi mình sẽ chuẩn bị những gì ạ?</w:t>
            </w:r>
          </w:p>
        </w:tc>
        <w:tc>
          <w:tcPr>
            <w:tcW w:w="4213" w:type="dxa"/>
          </w:tcPr>
          <w:p w14:paraId="4E345E83" w14:textId="77777777" w:rsidR="00451A0D" w:rsidRPr="009E2F6B" w:rsidRDefault="00AE5ADF"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Đầu tiên mình sẽ lên kế hoạch ngày nào đi, địa điểm nào, </w:t>
            </w:r>
            <w:r w:rsidR="00702F95" w:rsidRPr="009E2F6B">
              <w:rPr>
                <w:rFonts w:ascii="Times New Roman" w:hAnsi="Times New Roman" w:cs="Times New Roman"/>
                <w:sz w:val="24"/>
                <w:szCs w:val="24"/>
                <w:lang w:val="vi-VN" w:eastAsia="vi-VN"/>
              </w:rPr>
              <w:t>công ty du lịch nào phụ trách. Thường sẽ đi chơi trong 1 ngày.</w:t>
            </w:r>
          </w:p>
          <w:p w14:paraId="6686B0FC" w14:textId="4B056230" w:rsidR="00702F95" w:rsidRPr="009E2F6B" w:rsidRDefault="00702F95" w:rsidP="00134D10">
            <w:pPr>
              <w:rPr>
                <w:rFonts w:ascii="Times New Roman" w:hAnsi="Times New Roman" w:cs="Times New Roman"/>
                <w:sz w:val="24"/>
                <w:szCs w:val="24"/>
                <w:lang w:eastAsia="vi-VN"/>
              </w:rPr>
            </w:pPr>
            <w:r w:rsidRPr="009E2F6B">
              <w:rPr>
                <w:rFonts w:ascii="Times New Roman" w:hAnsi="Times New Roman" w:cs="Times New Roman"/>
                <w:sz w:val="24"/>
                <w:szCs w:val="24"/>
                <w:lang w:val="vi-VN" w:eastAsia="vi-VN"/>
              </w:rPr>
              <w:t xml:space="preserve">Một chuyến đi thì thường đi các địa điểm an toàn như: sở thú, siêu thị, đầm sen, suối tiên, nơi làm bánh….. </w:t>
            </w:r>
            <w:r w:rsidRPr="009E2F6B">
              <w:rPr>
                <w:rFonts w:ascii="Times New Roman" w:hAnsi="Times New Roman" w:cs="Times New Roman"/>
                <w:sz w:val="24"/>
                <w:szCs w:val="24"/>
                <w:lang w:eastAsia="vi-VN"/>
              </w:rPr>
              <w:t>Để các bé được trải nghiệm thế giới thực.</w:t>
            </w:r>
          </w:p>
        </w:tc>
      </w:tr>
      <w:tr w:rsidR="00702F95" w:rsidRPr="00642843" w14:paraId="701DE8FD" w14:textId="77777777" w:rsidTr="00443EBE">
        <w:tc>
          <w:tcPr>
            <w:tcW w:w="1980" w:type="dxa"/>
          </w:tcPr>
          <w:p w14:paraId="5EABB39E" w14:textId="77777777" w:rsidR="00702F95" w:rsidRPr="009E2F6B" w:rsidRDefault="00702F95" w:rsidP="00134D10">
            <w:pPr>
              <w:rPr>
                <w:rFonts w:ascii="Times New Roman" w:hAnsi="Times New Roman" w:cs="Times New Roman"/>
                <w:sz w:val="24"/>
                <w:szCs w:val="24"/>
                <w:lang w:val="vi-VN" w:eastAsia="vi-VN"/>
              </w:rPr>
            </w:pPr>
          </w:p>
        </w:tc>
        <w:tc>
          <w:tcPr>
            <w:tcW w:w="3544" w:type="dxa"/>
          </w:tcPr>
          <w:p w14:paraId="7C1692E1" w14:textId="01E14231" w:rsidR="00702F95" w:rsidRPr="009E2F6B" w:rsidRDefault="00702F95"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quy trình tổng quát một chuyến đi như thế nào</w:t>
            </w:r>
            <w:r w:rsidR="002F7EAF" w:rsidRPr="009E2F6B">
              <w:rPr>
                <w:rFonts w:ascii="Times New Roman" w:hAnsi="Times New Roman" w:cs="Times New Roman"/>
                <w:sz w:val="24"/>
                <w:szCs w:val="24"/>
                <w:lang w:val="vi-VN" w:eastAsia="vi-VN"/>
              </w:rPr>
              <w:t>?</w:t>
            </w:r>
          </w:p>
        </w:tc>
        <w:tc>
          <w:tcPr>
            <w:tcW w:w="4213" w:type="dxa"/>
          </w:tcPr>
          <w:p w14:paraId="73AC347E" w14:textId="77777777" w:rsidR="002F7EAF" w:rsidRPr="009E2F6B" w:rsidRDefault="00702F95" w:rsidP="00702F95">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Quy trình: </w:t>
            </w:r>
          </w:p>
          <w:p w14:paraId="084E2541" w14:textId="5C0520E8" w:rsidR="002F7EAF" w:rsidRPr="009E2F6B" w:rsidRDefault="00702F95"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Lên kế hoạch </w:t>
            </w:r>
          </w:p>
          <w:p w14:paraId="50E67693" w14:textId="47AEC6C4" w:rsidR="00702F95" w:rsidRPr="009E2F6B" w:rsidRDefault="002F7EAF"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w:t>
            </w:r>
            <w:r w:rsidR="00702F95" w:rsidRPr="009E2F6B">
              <w:rPr>
                <w:rFonts w:ascii="Times New Roman" w:hAnsi="Times New Roman" w:cs="Times New Roman"/>
                <w:sz w:val="24"/>
                <w:szCs w:val="24"/>
                <w:lang w:val="vi-VN" w:eastAsia="vi-VN"/>
              </w:rPr>
              <w:t xml:space="preserve">hông báo phụ huynh( Thông tin chuyến đi, số tiền đóng) </w:t>
            </w:r>
          </w:p>
          <w:p w14:paraId="5ED0C290" w14:textId="48C11CFA" w:rsidR="002F7EAF" w:rsidRPr="009E2F6B" w:rsidRDefault="002F7EAF"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C</w:t>
            </w:r>
            <w:r w:rsidR="00702F95" w:rsidRPr="009E2F6B">
              <w:rPr>
                <w:rFonts w:ascii="Times New Roman" w:hAnsi="Times New Roman" w:cs="Times New Roman"/>
                <w:sz w:val="24"/>
                <w:szCs w:val="24"/>
                <w:lang w:val="vi-VN" w:eastAsia="vi-VN"/>
              </w:rPr>
              <w:t>hốt SL trẻ</w:t>
            </w:r>
          </w:p>
          <w:p w14:paraId="1386FC92" w14:textId="1D692553" w:rsidR="002F7EAF" w:rsidRPr="009E2F6B" w:rsidRDefault="00702F95"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Phân giáo viên quản lí trẻ </w:t>
            </w:r>
          </w:p>
          <w:p w14:paraId="025AFECE" w14:textId="2D03B270" w:rsidR="002F7EAF" w:rsidRPr="009E2F6B" w:rsidRDefault="00702F95" w:rsidP="00702F95">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 Liên hệ c</w:t>
            </w:r>
            <w:r w:rsidR="002F7EAF" w:rsidRPr="009E2F6B">
              <w:rPr>
                <w:rFonts w:ascii="Times New Roman" w:hAnsi="Times New Roman" w:cs="Times New Roman"/>
                <w:sz w:val="24"/>
                <w:szCs w:val="24"/>
                <w:lang w:val="vi-VN" w:eastAsia="vi-VN"/>
              </w:rPr>
              <w:t xml:space="preserve">ông </w:t>
            </w:r>
            <w:r w:rsidRPr="009E2F6B">
              <w:rPr>
                <w:rFonts w:ascii="Times New Roman" w:hAnsi="Times New Roman" w:cs="Times New Roman"/>
                <w:sz w:val="24"/>
                <w:szCs w:val="24"/>
                <w:lang w:val="vi-VN" w:eastAsia="vi-VN"/>
              </w:rPr>
              <w:t>ty du lịch( người ta tự sắp xe cho</w:t>
            </w:r>
            <w:r w:rsidR="002F7EAF" w:rsidRPr="009E2F6B">
              <w:rPr>
                <w:rFonts w:ascii="Times New Roman" w:hAnsi="Times New Roman" w:cs="Times New Roman"/>
                <w:sz w:val="24"/>
                <w:szCs w:val="24"/>
                <w:lang w:val="vi-VN" w:eastAsia="vi-VN"/>
              </w:rPr>
              <w:t xml:space="preserve"> </w:t>
            </w:r>
            <w:r w:rsidRPr="009E2F6B">
              <w:rPr>
                <w:rFonts w:ascii="Times New Roman" w:hAnsi="Times New Roman" w:cs="Times New Roman"/>
                <w:sz w:val="24"/>
                <w:szCs w:val="24"/>
                <w:lang w:val="vi-VN" w:eastAsia="vi-VN"/>
              </w:rPr>
              <w:t>mình)</w:t>
            </w:r>
          </w:p>
          <w:p w14:paraId="162F014F" w14:textId="2DE2D80C" w:rsidR="002F7EAF" w:rsidRPr="009E2F6B" w:rsidRDefault="00702F95"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w:t>
            </w:r>
            <w:r w:rsidR="002F7EAF" w:rsidRPr="009E2F6B">
              <w:rPr>
                <w:rFonts w:ascii="Times New Roman" w:hAnsi="Times New Roman" w:cs="Times New Roman"/>
                <w:sz w:val="24"/>
                <w:szCs w:val="24"/>
                <w:lang w:val="vi-VN" w:eastAsia="vi-VN"/>
              </w:rPr>
              <w:t xml:space="preserve">ông </w:t>
            </w:r>
            <w:r w:rsidRPr="009E2F6B">
              <w:rPr>
                <w:rFonts w:ascii="Times New Roman" w:hAnsi="Times New Roman" w:cs="Times New Roman"/>
                <w:sz w:val="24"/>
                <w:szCs w:val="24"/>
                <w:lang w:val="vi-VN" w:eastAsia="vi-VN"/>
              </w:rPr>
              <w:t>ty se gửi về địa điểm, thực đơn, chương trình đi</w:t>
            </w:r>
            <w:r w:rsidR="002F7EAF" w:rsidRPr="009E2F6B">
              <w:rPr>
                <w:rFonts w:ascii="Times New Roman" w:hAnsi="Times New Roman" w:cs="Times New Roman"/>
                <w:sz w:val="24"/>
                <w:szCs w:val="24"/>
                <w:lang w:val="vi-VN" w:eastAsia="vi-VN"/>
              </w:rPr>
              <w:t xml:space="preserve"> </w:t>
            </w:r>
            <w:r w:rsidRPr="009E2F6B">
              <w:rPr>
                <w:rFonts w:ascii="Times New Roman" w:hAnsi="Times New Roman" w:cs="Times New Roman"/>
                <w:sz w:val="24"/>
                <w:szCs w:val="24"/>
                <w:lang w:val="vi-VN" w:eastAsia="vi-VN"/>
              </w:rPr>
              <w:t>( tham quan những điểm</w:t>
            </w:r>
            <w:r w:rsidR="002F7EAF" w:rsidRPr="009E2F6B">
              <w:rPr>
                <w:rFonts w:ascii="Times New Roman" w:hAnsi="Times New Roman" w:cs="Times New Roman"/>
                <w:sz w:val="24"/>
                <w:szCs w:val="24"/>
                <w:lang w:val="vi-VN" w:eastAsia="vi-VN"/>
              </w:rPr>
              <w:t xml:space="preserve"> </w:t>
            </w:r>
            <w:r w:rsidRPr="009E2F6B">
              <w:rPr>
                <w:rFonts w:ascii="Times New Roman" w:hAnsi="Times New Roman" w:cs="Times New Roman"/>
                <w:sz w:val="24"/>
                <w:szCs w:val="24"/>
                <w:lang w:val="vi-VN" w:eastAsia="vi-VN"/>
              </w:rPr>
              <w:t>nào)</w:t>
            </w:r>
          </w:p>
          <w:p w14:paraId="090DC3D1" w14:textId="105F2A34" w:rsidR="00702F95" w:rsidRPr="009E2F6B" w:rsidRDefault="002F7EAF"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X</w:t>
            </w:r>
            <w:r w:rsidR="00702F95" w:rsidRPr="009E2F6B">
              <w:rPr>
                <w:rFonts w:ascii="Times New Roman" w:hAnsi="Times New Roman" w:cs="Times New Roman"/>
                <w:sz w:val="24"/>
                <w:szCs w:val="24"/>
                <w:lang w:val="vi-VN" w:eastAsia="vi-VN"/>
              </w:rPr>
              <w:t>ác định thời gian bắt đầu, thời gian kết thúc.</w:t>
            </w:r>
          </w:p>
        </w:tc>
      </w:tr>
      <w:tr w:rsidR="002F7EAF" w:rsidRPr="00642843" w14:paraId="6A447C93" w14:textId="77777777" w:rsidTr="00443EBE">
        <w:tc>
          <w:tcPr>
            <w:tcW w:w="1980" w:type="dxa"/>
          </w:tcPr>
          <w:p w14:paraId="3C2C795D" w14:textId="77777777" w:rsidR="002F7EAF" w:rsidRPr="009E2F6B" w:rsidRDefault="002F7EAF" w:rsidP="00134D10">
            <w:pPr>
              <w:rPr>
                <w:rFonts w:ascii="Times New Roman" w:hAnsi="Times New Roman" w:cs="Times New Roman"/>
                <w:sz w:val="24"/>
                <w:szCs w:val="24"/>
                <w:lang w:val="vi-VN" w:eastAsia="vi-VN"/>
              </w:rPr>
            </w:pPr>
          </w:p>
        </w:tc>
        <w:tc>
          <w:tcPr>
            <w:tcW w:w="3544" w:type="dxa"/>
          </w:tcPr>
          <w:p w14:paraId="1138BD34" w14:textId="42BBEAA7" w:rsidR="002F7EAF" w:rsidRPr="009E2F6B" w:rsidRDefault="002F7EAF"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Một kế hoạch chuyến đi gồm những gì?</w:t>
            </w:r>
          </w:p>
        </w:tc>
        <w:tc>
          <w:tcPr>
            <w:tcW w:w="4213" w:type="dxa"/>
          </w:tcPr>
          <w:p w14:paraId="4DEEDFF8" w14:textId="346AFF57" w:rsidR="002F7EAF" w:rsidRPr="009E2F6B" w:rsidRDefault="002F7EAF"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Một kế hoạch bao gồm: Mục đích , yêu cầu chuyến đi, timeline dự kiến( bắt đầu, kết thúc, giờ nào làm việc nào…)</w:t>
            </w:r>
          </w:p>
          <w:p w14:paraId="48BF3441" w14:textId="77777777" w:rsidR="002F7EAF" w:rsidRPr="009E2F6B" w:rsidRDefault="002F7EAF" w:rsidP="00702F95">
            <w:pPr>
              <w:rPr>
                <w:rFonts w:ascii="Times New Roman" w:hAnsi="Times New Roman" w:cs="Times New Roman"/>
                <w:sz w:val="24"/>
                <w:szCs w:val="24"/>
                <w:lang w:val="vi-VN" w:eastAsia="vi-VN"/>
              </w:rPr>
            </w:pPr>
          </w:p>
        </w:tc>
      </w:tr>
      <w:tr w:rsidR="002F7EAF" w:rsidRPr="00642843" w14:paraId="1E19285C" w14:textId="77777777" w:rsidTr="00443EBE">
        <w:tc>
          <w:tcPr>
            <w:tcW w:w="1980" w:type="dxa"/>
          </w:tcPr>
          <w:p w14:paraId="748CC662" w14:textId="77777777" w:rsidR="002F7EAF" w:rsidRPr="009E2F6B" w:rsidRDefault="002F7EAF" w:rsidP="00134D10">
            <w:pPr>
              <w:rPr>
                <w:rFonts w:ascii="Times New Roman" w:hAnsi="Times New Roman" w:cs="Times New Roman"/>
                <w:sz w:val="24"/>
                <w:szCs w:val="24"/>
                <w:lang w:val="vi-VN" w:eastAsia="vi-VN"/>
              </w:rPr>
            </w:pPr>
          </w:p>
        </w:tc>
        <w:tc>
          <w:tcPr>
            <w:tcW w:w="3544" w:type="dxa"/>
          </w:tcPr>
          <w:p w14:paraId="57A3939D" w14:textId="219BB287" w:rsidR="002F7EAF" w:rsidRPr="009E2F6B" w:rsidRDefault="00145E22"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làm thế nào để mình liên lạc với nhà xe?</w:t>
            </w:r>
          </w:p>
        </w:tc>
        <w:tc>
          <w:tcPr>
            <w:tcW w:w="4213" w:type="dxa"/>
          </w:tcPr>
          <w:p w14:paraId="3962CB2C" w14:textId="071674E4" w:rsidR="002F7EAF" w:rsidRPr="009E2F6B" w:rsidRDefault="00145E22"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Trường có một danh sách các công ty du lịch</w:t>
            </w:r>
            <w:r w:rsidR="00524E67" w:rsidRPr="009E2F6B">
              <w:rPr>
                <w:rFonts w:ascii="Times New Roman" w:hAnsi="Times New Roman" w:cs="Times New Roman"/>
                <w:sz w:val="24"/>
                <w:szCs w:val="24"/>
                <w:lang w:val="vi-VN"/>
              </w:rPr>
              <w:t>. Mỗi tháng sẽ liên hệ với công ty du lịch đó.</w:t>
            </w:r>
          </w:p>
        </w:tc>
      </w:tr>
      <w:tr w:rsidR="00524E67" w:rsidRPr="00642843" w14:paraId="41CF89AE" w14:textId="77777777" w:rsidTr="00443EBE">
        <w:tc>
          <w:tcPr>
            <w:tcW w:w="1980" w:type="dxa"/>
          </w:tcPr>
          <w:p w14:paraId="0B70C991" w14:textId="77777777" w:rsidR="00524E67" w:rsidRPr="009E2F6B" w:rsidRDefault="00524E67" w:rsidP="00134D10">
            <w:pPr>
              <w:rPr>
                <w:rFonts w:ascii="Times New Roman" w:hAnsi="Times New Roman" w:cs="Times New Roman"/>
                <w:sz w:val="24"/>
                <w:szCs w:val="24"/>
                <w:lang w:val="vi-VN" w:eastAsia="vi-VN"/>
              </w:rPr>
            </w:pPr>
          </w:p>
        </w:tc>
        <w:tc>
          <w:tcPr>
            <w:tcW w:w="3544" w:type="dxa"/>
          </w:tcPr>
          <w:p w14:paraId="00F16811" w14:textId="7AB4C03E" w:rsidR="00524E67" w:rsidRPr="009E2F6B" w:rsidRDefault="00524E67"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Về vấn đề thực đơn trong chuyến đi đó như thế nào?</w:t>
            </w:r>
          </w:p>
        </w:tc>
        <w:tc>
          <w:tcPr>
            <w:tcW w:w="4213" w:type="dxa"/>
          </w:tcPr>
          <w:p w14:paraId="483203FB" w14:textId="26AC1B38" w:rsidR="00524E67" w:rsidRPr="009E2F6B" w:rsidRDefault="00571B50"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Mỗi chuyến đi, công ty du lịch sẽ gửi lại cho nhà trường, sau đó trường sẽ gửi email về số lượng trẻ, số giáo viên.</w:t>
            </w:r>
          </w:p>
        </w:tc>
      </w:tr>
      <w:tr w:rsidR="00571B50" w:rsidRPr="00642843" w14:paraId="08AE3A2C" w14:textId="77777777" w:rsidTr="00443EBE">
        <w:tc>
          <w:tcPr>
            <w:tcW w:w="1980" w:type="dxa"/>
          </w:tcPr>
          <w:p w14:paraId="21F6D770" w14:textId="77777777" w:rsidR="00571B50" w:rsidRPr="009E2F6B" w:rsidRDefault="00571B50" w:rsidP="00134D10">
            <w:pPr>
              <w:rPr>
                <w:rFonts w:ascii="Times New Roman" w:hAnsi="Times New Roman" w:cs="Times New Roman"/>
                <w:sz w:val="24"/>
                <w:szCs w:val="24"/>
                <w:lang w:val="vi-VN" w:eastAsia="vi-VN"/>
              </w:rPr>
            </w:pPr>
          </w:p>
        </w:tc>
        <w:tc>
          <w:tcPr>
            <w:tcW w:w="3544" w:type="dxa"/>
          </w:tcPr>
          <w:p w14:paraId="15B39FDC" w14:textId="6C1AB9AC" w:rsidR="00571B50" w:rsidRPr="009E2F6B" w:rsidRDefault="00571B5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Còn giáo viên phân chia để quản lý các lớp như thế nào?</w:t>
            </w:r>
          </w:p>
        </w:tc>
        <w:tc>
          <w:tcPr>
            <w:tcW w:w="4213" w:type="dxa"/>
          </w:tcPr>
          <w:p w14:paraId="270868EE" w14:textId="0590300B" w:rsidR="00571B50" w:rsidRPr="009E2F6B" w:rsidRDefault="00571B50"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 xml:space="preserve">Sau khi lên kế hoạch, hiệu trưởng cũng phân chia các giáo viên. Sau đó mới thông báo cho các </w:t>
            </w:r>
            <w:r w:rsidR="001E7C52" w:rsidRPr="009E2F6B">
              <w:rPr>
                <w:rFonts w:ascii="Times New Roman" w:hAnsi="Times New Roman" w:cs="Times New Roman"/>
                <w:sz w:val="24"/>
                <w:szCs w:val="24"/>
                <w:lang w:val="vi-VN"/>
              </w:rPr>
              <w:t xml:space="preserve">giáo viên phụ trách các lớp. </w:t>
            </w:r>
          </w:p>
        </w:tc>
      </w:tr>
      <w:tr w:rsidR="00FD51A6" w:rsidRPr="009E2F6B" w14:paraId="2B8AD4EE" w14:textId="77777777" w:rsidTr="00443EBE">
        <w:tc>
          <w:tcPr>
            <w:tcW w:w="1980" w:type="dxa"/>
          </w:tcPr>
          <w:p w14:paraId="56C2CFD1" w14:textId="710E0B05" w:rsidR="00FD51A6" w:rsidRPr="009E2F6B" w:rsidRDefault="00FD51A6" w:rsidP="00134D10">
            <w:pPr>
              <w:rPr>
                <w:rFonts w:ascii="Times New Roman" w:hAnsi="Times New Roman" w:cs="Times New Roman"/>
                <w:sz w:val="24"/>
                <w:szCs w:val="24"/>
                <w:lang w:val="vi-VN" w:eastAsia="vi-VN"/>
              </w:rPr>
            </w:pPr>
          </w:p>
        </w:tc>
        <w:tc>
          <w:tcPr>
            <w:tcW w:w="3544" w:type="dxa"/>
          </w:tcPr>
          <w:p w14:paraId="0AAB6F1A" w14:textId="3270AB76" w:rsidR="00FD51A6" w:rsidRPr="009E2F6B" w:rsidRDefault="00FD51A6"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Vậy về phần </w:t>
            </w:r>
            <w:r w:rsidR="008D7843" w:rsidRPr="009E2F6B">
              <w:rPr>
                <w:rFonts w:ascii="Times New Roman" w:hAnsi="Times New Roman" w:cs="Times New Roman"/>
                <w:sz w:val="24"/>
                <w:szCs w:val="24"/>
                <w:lang w:val="vi-VN" w:eastAsia="vi-VN"/>
              </w:rPr>
              <w:t>quản lý chi phí, mình sẽ quản lý những gì</w:t>
            </w:r>
          </w:p>
        </w:tc>
        <w:tc>
          <w:tcPr>
            <w:tcW w:w="4213" w:type="dxa"/>
          </w:tcPr>
          <w:p w14:paraId="6DD1FAAE" w14:textId="154BFB4C" w:rsidR="00FD51A6" w:rsidRPr="009E2F6B" w:rsidRDefault="00C7587D" w:rsidP="002F7EAF">
            <w:pPr>
              <w:rPr>
                <w:rFonts w:ascii="Times New Roman" w:hAnsi="Times New Roman" w:cs="Times New Roman"/>
                <w:sz w:val="24"/>
                <w:szCs w:val="24"/>
              </w:rPr>
            </w:pPr>
            <w:r w:rsidRPr="009E2F6B">
              <w:rPr>
                <w:rFonts w:ascii="Times New Roman" w:hAnsi="Times New Roman" w:cs="Times New Roman"/>
                <w:sz w:val="24"/>
                <w:szCs w:val="24"/>
                <w:lang w:val="vi-VN"/>
              </w:rPr>
              <w:t xml:space="preserve">Về chi phí có vé cổng, tiền xe, ăn trưa, ăn xế, trò chơi, phí hướng dẫn viên, nước uống…. </w:t>
            </w:r>
            <w:r w:rsidRPr="009E2F6B">
              <w:rPr>
                <w:rFonts w:ascii="Times New Roman" w:hAnsi="Times New Roman" w:cs="Times New Roman"/>
                <w:sz w:val="24"/>
                <w:szCs w:val="24"/>
              </w:rPr>
              <w:t>cho trẻ.</w:t>
            </w:r>
          </w:p>
        </w:tc>
      </w:tr>
      <w:tr w:rsidR="001E7C52" w:rsidRPr="00642843" w14:paraId="3287DA4C" w14:textId="77777777" w:rsidTr="00443EBE">
        <w:tc>
          <w:tcPr>
            <w:tcW w:w="1980" w:type="dxa"/>
          </w:tcPr>
          <w:p w14:paraId="4FF49EBE" w14:textId="77777777" w:rsidR="001E7C52" w:rsidRPr="009E2F6B" w:rsidRDefault="001E7C52" w:rsidP="00134D10">
            <w:pPr>
              <w:rPr>
                <w:rFonts w:ascii="Times New Roman" w:hAnsi="Times New Roman" w:cs="Times New Roman"/>
                <w:sz w:val="24"/>
                <w:szCs w:val="24"/>
                <w:lang w:val="vi-VN" w:eastAsia="vi-VN"/>
              </w:rPr>
            </w:pPr>
          </w:p>
        </w:tc>
        <w:tc>
          <w:tcPr>
            <w:tcW w:w="3544" w:type="dxa"/>
          </w:tcPr>
          <w:p w14:paraId="767ABB08" w14:textId="6618DEBE" w:rsidR="001E7C52" w:rsidRPr="009E2F6B" w:rsidRDefault="001E7C52"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Mỗi năm mình sẽ thống kê lại như thế nào</w:t>
            </w:r>
          </w:p>
        </w:tc>
        <w:tc>
          <w:tcPr>
            <w:tcW w:w="4213" w:type="dxa"/>
          </w:tcPr>
          <w:p w14:paraId="5D662435" w14:textId="152B0F8D" w:rsidR="001E7C52" w:rsidRPr="009E2F6B" w:rsidRDefault="001E7C52"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Thật khó để thống kê, mỗi năm chỉ thống kê lại được chi phí, còn số trẻ, số giáo viên thì không thể thống kê hết được</w:t>
            </w:r>
          </w:p>
        </w:tc>
      </w:tr>
      <w:tr w:rsidR="0077061B" w:rsidRPr="00642843" w14:paraId="3CBD76D5" w14:textId="77777777" w:rsidTr="00443EBE">
        <w:tc>
          <w:tcPr>
            <w:tcW w:w="1980" w:type="dxa"/>
          </w:tcPr>
          <w:p w14:paraId="636F8630" w14:textId="77777777" w:rsidR="0077061B" w:rsidRPr="009E2F6B" w:rsidRDefault="0077061B" w:rsidP="00134D10">
            <w:pPr>
              <w:rPr>
                <w:rFonts w:ascii="Times New Roman" w:hAnsi="Times New Roman" w:cs="Times New Roman"/>
                <w:sz w:val="24"/>
                <w:szCs w:val="24"/>
                <w:lang w:val="vi-VN" w:eastAsia="vi-VN"/>
              </w:rPr>
            </w:pPr>
          </w:p>
        </w:tc>
        <w:tc>
          <w:tcPr>
            <w:tcW w:w="3544" w:type="dxa"/>
          </w:tcPr>
          <w:p w14:paraId="487BC86A" w14:textId="58C7E431" w:rsidR="0077061B" w:rsidRPr="009E2F6B" w:rsidRDefault="0077061B"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về việc hợp đồng với các công ty mình sẽ lưu tại đâu</w:t>
            </w:r>
          </w:p>
        </w:tc>
        <w:tc>
          <w:tcPr>
            <w:tcW w:w="4213" w:type="dxa"/>
          </w:tcPr>
          <w:p w14:paraId="4FC46758" w14:textId="30E7F2B4" w:rsidR="0077061B" w:rsidRPr="009E2F6B" w:rsidRDefault="0077061B"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 xml:space="preserve">Hợp đồng ký theo từng năm và lưu lại trên </w:t>
            </w:r>
            <w:r w:rsidR="005A67DA" w:rsidRPr="009E2F6B">
              <w:rPr>
                <w:rFonts w:ascii="Times New Roman" w:hAnsi="Times New Roman" w:cs="Times New Roman"/>
                <w:sz w:val="24"/>
                <w:szCs w:val="24"/>
                <w:lang w:val="vi-VN"/>
              </w:rPr>
              <w:t>văn phòng của nhà trường</w:t>
            </w:r>
          </w:p>
        </w:tc>
      </w:tr>
    </w:tbl>
    <w:p w14:paraId="5558249F" w14:textId="3181CABE" w:rsidR="00451A0D" w:rsidRPr="009E2F6B" w:rsidRDefault="00451A0D" w:rsidP="00134D10">
      <w:pPr>
        <w:rPr>
          <w:rFonts w:ascii="Times New Roman" w:hAnsi="Times New Roman" w:cs="Times New Roman"/>
          <w:sz w:val="24"/>
          <w:szCs w:val="24"/>
          <w:lang w:val="vi-VN" w:eastAsia="vi-VN"/>
        </w:rPr>
      </w:pPr>
    </w:p>
    <w:p w14:paraId="5B4BB2D7" w14:textId="1779CCF3" w:rsidR="00451A0D" w:rsidRDefault="00451A0D" w:rsidP="00134D10">
      <w:pPr>
        <w:rPr>
          <w:rFonts w:ascii="Times New Roman" w:hAnsi="Times New Roman" w:cs="Times New Roman"/>
          <w:sz w:val="24"/>
          <w:szCs w:val="24"/>
          <w:lang w:val="vi-VN" w:eastAsia="vi-VN"/>
        </w:rPr>
      </w:pPr>
    </w:p>
    <w:p w14:paraId="36B83F60" w14:textId="55640916" w:rsidR="00827F37" w:rsidRDefault="00827F37" w:rsidP="00134D10">
      <w:pPr>
        <w:rPr>
          <w:rFonts w:ascii="Times New Roman" w:hAnsi="Times New Roman" w:cs="Times New Roman"/>
          <w:sz w:val="24"/>
          <w:szCs w:val="24"/>
          <w:lang w:val="vi-VN" w:eastAsia="vi-VN"/>
        </w:rPr>
      </w:pPr>
    </w:p>
    <w:p w14:paraId="79BD6835" w14:textId="4879A29C" w:rsidR="00827F37" w:rsidRDefault="00827F37" w:rsidP="00134D10">
      <w:pPr>
        <w:rPr>
          <w:rFonts w:ascii="Times New Roman" w:hAnsi="Times New Roman" w:cs="Times New Roman"/>
          <w:sz w:val="24"/>
          <w:szCs w:val="24"/>
          <w:lang w:val="vi-VN" w:eastAsia="vi-VN"/>
        </w:rPr>
      </w:pPr>
    </w:p>
    <w:p w14:paraId="7D60116F" w14:textId="5DD701B7" w:rsidR="00827F37" w:rsidRDefault="00827F37" w:rsidP="00134D10">
      <w:pPr>
        <w:rPr>
          <w:rFonts w:ascii="Times New Roman" w:hAnsi="Times New Roman" w:cs="Times New Roman"/>
          <w:sz w:val="24"/>
          <w:szCs w:val="24"/>
          <w:lang w:val="vi-VN" w:eastAsia="vi-VN"/>
        </w:rPr>
      </w:pPr>
    </w:p>
    <w:p w14:paraId="1C69AE69" w14:textId="4889DA36" w:rsidR="00827F37" w:rsidRDefault="00827F37" w:rsidP="00134D10">
      <w:pPr>
        <w:rPr>
          <w:rFonts w:ascii="Times New Roman" w:hAnsi="Times New Roman" w:cs="Times New Roman"/>
          <w:sz w:val="24"/>
          <w:szCs w:val="24"/>
          <w:lang w:val="vi-VN" w:eastAsia="vi-VN"/>
        </w:rPr>
      </w:pPr>
    </w:p>
    <w:p w14:paraId="6B852541" w14:textId="78169991" w:rsidR="00827F37" w:rsidRDefault="00827F37" w:rsidP="00134D10">
      <w:pPr>
        <w:rPr>
          <w:rFonts w:ascii="Times New Roman" w:hAnsi="Times New Roman" w:cs="Times New Roman"/>
          <w:sz w:val="24"/>
          <w:szCs w:val="24"/>
          <w:lang w:val="vi-VN" w:eastAsia="vi-VN"/>
        </w:rPr>
      </w:pPr>
    </w:p>
    <w:p w14:paraId="160E38BA" w14:textId="36BF981F" w:rsidR="00827F37" w:rsidRDefault="00827F37" w:rsidP="00134D10">
      <w:pPr>
        <w:rPr>
          <w:rFonts w:ascii="Times New Roman" w:hAnsi="Times New Roman" w:cs="Times New Roman"/>
          <w:sz w:val="24"/>
          <w:szCs w:val="24"/>
          <w:lang w:val="vi-VN" w:eastAsia="vi-VN"/>
        </w:rPr>
      </w:pPr>
    </w:p>
    <w:p w14:paraId="6F3BB7C6" w14:textId="6983D0CD" w:rsidR="00827F37" w:rsidRDefault="00827F37" w:rsidP="00134D10">
      <w:pPr>
        <w:rPr>
          <w:rFonts w:ascii="Times New Roman" w:hAnsi="Times New Roman" w:cs="Times New Roman"/>
          <w:sz w:val="24"/>
          <w:szCs w:val="24"/>
          <w:lang w:val="vi-VN" w:eastAsia="vi-VN"/>
        </w:rPr>
      </w:pPr>
    </w:p>
    <w:p w14:paraId="00EE3D24" w14:textId="0A4A9B38" w:rsidR="00827F37" w:rsidRDefault="00827F37" w:rsidP="00134D10">
      <w:pPr>
        <w:rPr>
          <w:rFonts w:ascii="Times New Roman" w:hAnsi="Times New Roman" w:cs="Times New Roman"/>
          <w:sz w:val="24"/>
          <w:szCs w:val="24"/>
          <w:lang w:val="vi-VN" w:eastAsia="vi-VN"/>
        </w:rPr>
      </w:pPr>
    </w:p>
    <w:p w14:paraId="6B317C52" w14:textId="501F17C4" w:rsidR="00827F37" w:rsidRDefault="00827F37" w:rsidP="00134D10">
      <w:pPr>
        <w:rPr>
          <w:rFonts w:ascii="Times New Roman" w:hAnsi="Times New Roman" w:cs="Times New Roman"/>
          <w:sz w:val="24"/>
          <w:szCs w:val="24"/>
          <w:lang w:val="vi-VN" w:eastAsia="vi-VN"/>
        </w:rPr>
      </w:pPr>
    </w:p>
    <w:p w14:paraId="53DF9AEF" w14:textId="5DB18A78" w:rsidR="00827F37" w:rsidRDefault="00827F37" w:rsidP="00134D10">
      <w:pPr>
        <w:rPr>
          <w:rFonts w:ascii="Times New Roman" w:hAnsi="Times New Roman" w:cs="Times New Roman"/>
          <w:sz w:val="24"/>
          <w:szCs w:val="24"/>
          <w:lang w:val="vi-VN" w:eastAsia="vi-VN"/>
        </w:rPr>
      </w:pPr>
    </w:p>
    <w:p w14:paraId="7F19FE9F" w14:textId="7C1E9BF9" w:rsidR="00827F37" w:rsidRDefault="00827F37" w:rsidP="00134D10">
      <w:pPr>
        <w:rPr>
          <w:rFonts w:ascii="Times New Roman" w:hAnsi="Times New Roman" w:cs="Times New Roman"/>
          <w:sz w:val="24"/>
          <w:szCs w:val="24"/>
          <w:lang w:val="vi-VN" w:eastAsia="vi-VN"/>
        </w:rPr>
      </w:pPr>
    </w:p>
    <w:p w14:paraId="3D5290AD" w14:textId="7479233C" w:rsidR="00827F37" w:rsidRDefault="00827F37" w:rsidP="00134D10">
      <w:pPr>
        <w:rPr>
          <w:rFonts w:ascii="Times New Roman" w:hAnsi="Times New Roman" w:cs="Times New Roman"/>
          <w:sz w:val="24"/>
          <w:szCs w:val="24"/>
          <w:lang w:val="vi-VN" w:eastAsia="vi-VN"/>
        </w:rPr>
      </w:pPr>
    </w:p>
    <w:p w14:paraId="6649B512" w14:textId="1D5214CE" w:rsidR="00827F37" w:rsidRDefault="00827F37" w:rsidP="00134D10">
      <w:pPr>
        <w:rPr>
          <w:rFonts w:ascii="Times New Roman" w:hAnsi="Times New Roman" w:cs="Times New Roman"/>
          <w:sz w:val="24"/>
          <w:szCs w:val="24"/>
          <w:lang w:val="vi-VN" w:eastAsia="vi-VN"/>
        </w:rPr>
      </w:pPr>
    </w:p>
    <w:p w14:paraId="70F4EB10" w14:textId="77777777" w:rsidR="00827F37" w:rsidRPr="009E2F6B" w:rsidRDefault="00827F37" w:rsidP="00134D10">
      <w:pPr>
        <w:rPr>
          <w:rFonts w:ascii="Times New Roman" w:hAnsi="Times New Roman" w:cs="Times New Roman"/>
          <w:sz w:val="24"/>
          <w:szCs w:val="24"/>
          <w:lang w:val="vi-VN" w:eastAsia="vi-VN"/>
        </w:rPr>
      </w:pPr>
    </w:p>
    <w:p w14:paraId="581B42E3" w14:textId="702BD8C4" w:rsidR="006D0764" w:rsidRPr="009E2F6B" w:rsidRDefault="006D0764"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4" w:name="_Toc532459229"/>
      <w:r w:rsidRPr="009E2F6B">
        <w:rPr>
          <w:rFonts w:ascii="Times New Roman" w:hAnsi="Times New Roman" w:cs="Times New Roman"/>
          <w:b/>
          <w:sz w:val="28"/>
          <w:szCs w:val="28"/>
          <w:lang w:eastAsia="vi-VN"/>
        </w:rPr>
        <w:lastRenderedPageBreak/>
        <w:t>Hiện trạng tổ chức</w:t>
      </w:r>
      <w:bookmarkEnd w:id="34"/>
    </w:p>
    <w:p w14:paraId="36314C5B" w14:textId="5BD31871" w:rsidR="006D0764" w:rsidRPr="009E2F6B" w:rsidRDefault="006D0764" w:rsidP="006D0764">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Đối nội</w:t>
      </w:r>
    </w:p>
    <w:p w14:paraId="4C5D8A08" w14:textId="25F0DEAA" w:rsidR="006D0764" w:rsidRPr="009E2F6B" w:rsidRDefault="006D0764" w:rsidP="008A271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Dưới đ</w:t>
      </w:r>
      <w:r w:rsidR="00BC600E" w:rsidRPr="009E2F6B">
        <w:rPr>
          <w:rFonts w:ascii="Times New Roman" w:hAnsi="Times New Roman" w:cs="Times New Roman"/>
          <w:sz w:val="24"/>
          <w:szCs w:val="24"/>
          <w:lang w:eastAsia="vi-VN"/>
        </w:rPr>
        <w:t>â</w:t>
      </w:r>
      <w:r w:rsidRPr="009E2F6B">
        <w:rPr>
          <w:rFonts w:ascii="Times New Roman" w:hAnsi="Times New Roman" w:cs="Times New Roman"/>
          <w:sz w:val="24"/>
          <w:szCs w:val="24"/>
          <w:lang w:eastAsia="vi-VN"/>
        </w:rPr>
        <w:t>y là cơ cấu tổ chức trong trường mẫu giáo Thiên Thần</w:t>
      </w:r>
    </w:p>
    <w:p w14:paraId="0ACED355" w14:textId="3EDDC9B1" w:rsidR="006D0764" w:rsidRPr="009E2F6B" w:rsidRDefault="006D0764" w:rsidP="006D0764">
      <w:pPr>
        <w:ind w:left="720"/>
        <w:rPr>
          <w:rFonts w:ascii="Times New Roman" w:hAnsi="Times New Roman" w:cs="Times New Roman"/>
        </w:rPr>
      </w:pPr>
      <w:r w:rsidRPr="009E2F6B">
        <w:rPr>
          <w:rFonts w:ascii="Times New Roman" w:hAnsi="Times New Roman" w:cs="Times New Roman"/>
        </w:rPr>
        <w:object w:dxaOrig="8071" w:dyaOrig="9465" w14:anchorId="3B8E2810">
          <v:shape id="_x0000_i1026" type="#_x0000_t75" style="width:403.5pt;height:472.5pt" o:ole="">
            <v:imagedata r:id="rId10" o:title=""/>
          </v:shape>
          <o:OLEObject Type="Embed" ProgID="Visio.Drawing.15" ShapeID="_x0000_i1026" DrawAspect="Content" ObjectID="_1606396560" r:id="rId12"/>
        </w:object>
      </w:r>
    </w:p>
    <w:p w14:paraId="5D8F533B" w14:textId="77777777" w:rsidR="0088353D" w:rsidRPr="009E2F6B" w:rsidRDefault="0088353D" w:rsidP="006D0764">
      <w:pPr>
        <w:ind w:left="720"/>
        <w:rPr>
          <w:rFonts w:ascii="Times New Roman" w:hAnsi="Times New Roman" w:cs="Times New Roman"/>
          <w:lang w:eastAsia="vi-VN"/>
        </w:rPr>
      </w:pPr>
    </w:p>
    <w:p w14:paraId="338C07FF" w14:textId="42DE4FF1" w:rsidR="006D0764" w:rsidRPr="009E2F6B" w:rsidRDefault="006D0764" w:rsidP="006D0764">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Đối ngoại</w:t>
      </w:r>
    </w:p>
    <w:p w14:paraId="532DAB38" w14:textId="1A2788CC" w:rsidR="006D0764" w:rsidRPr="009E2F6B" w:rsidRDefault="006D076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Bộ Giáo dục và Đào tạo.</w:t>
      </w:r>
    </w:p>
    <w:p w14:paraId="1A0E6BCC" w14:textId="5745F9AF" w:rsidR="006D0764" w:rsidRPr="009E2F6B" w:rsidRDefault="006D076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Dịch vụ kết nối internet.</w:t>
      </w:r>
    </w:p>
    <w:p w14:paraId="161FDD0F" w14:textId="09E40B49" w:rsidR="006D0764" w:rsidRPr="009E2F6B" w:rsidRDefault="006D076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Hệ thống điện, nước.</w:t>
      </w:r>
    </w:p>
    <w:p w14:paraId="5F705805" w14:textId="47E99346" w:rsidR="006D0764" w:rsidRDefault="006D076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Liên kết với các trường khác.</w:t>
      </w:r>
    </w:p>
    <w:p w14:paraId="66C3C8FB" w14:textId="1ECCA62D" w:rsidR="00827F37" w:rsidRDefault="00827F37" w:rsidP="00827F37">
      <w:pPr>
        <w:rPr>
          <w:rFonts w:ascii="Times New Roman" w:hAnsi="Times New Roman" w:cs="Times New Roman"/>
          <w:sz w:val="24"/>
          <w:szCs w:val="24"/>
          <w:lang w:val="vi-VN" w:eastAsia="vi-VN"/>
        </w:rPr>
      </w:pPr>
    </w:p>
    <w:p w14:paraId="2C0FC60B" w14:textId="77777777" w:rsidR="00827F37" w:rsidRPr="00827F37" w:rsidRDefault="00827F37" w:rsidP="00827F37">
      <w:pPr>
        <w:rPr>
          <w:rFonts w:ascii="Times New Roman" w:hAnsi="Times New Roman" w:cs="Times New Roman"/>
          <w:sz w:val="24"/>
          <w:szCs w:val="24"/>
          <w:lang w:val="vi-VN" w:eastAsia="vi-VN"/>
        </w:rPr>
      </w:pPr>
    </w:p>
    <w:p w14:paraId="4D4EB4F6" w14:textId="54E77BE5" w:rsidR="006D0764" w:rsidRPr="009E2F6B" w:rsidRDefault="006D0764"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5" w:name="_Toc532459230"/>
      <w:r w:rsidRPr="009E2F6B">
        <w:rPr>
          <w:rFonts w:ascii="Times New Roman" w:hAnsi="Times New Roman" w:cs="Times New Roman"/>
          <w:b/>
          <w:sz w:val="28"/>
          <w:szCs w:val="28"/>
          <w:lang w:eastAsia="vi-VN"/>
        </w:rPr>
        <w:lastRenderedPageBreak/>
        <w:t>Hiện trạng nghiệp vụ</w:t>
      </w:r>
      <w:bookmarkEnd w:id="35"/>
    </w:p>
    <w:p w14:paraId="43A56B98" w14:textId="769A11B0" w:rsidR="00F746DB" w:rsidRPr="009E2F6B" w:rsidRDefault="00F746DB" w:rsidP="00F746DB">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Quy trình quản lý nhân sự</w:t>
      </w:r>
    </w:p>
    <w:p w14:paraId="0FA57910" w14:textId="3790B452" w:rsidR="000E3257" w:rsidRPr="009E2F6B" w:rsidRDefault="000E3257"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Quản lý nhân sự gồm có việc quản lý học sinh và quản lý giáo viên, phục vụ cho việc phân chia, tra cứu thông tin học sinh hoặc thông tin giáo viên</w:t>
      </w:r>
      <w:r w:rsidR="00965AE3" w:rsidRPr="009E2F6B">
        <w:rPr>
          <w:rFonts w:ascii="Times New Roman" w:hAnsi="Times New Roman" w:cs="Times New Roman"/>
          <w:sz w:val="24"/>
          <w:szCs w:val="24"/>
          <w:lang w:val="vi-VN" w:eastAsia="vi-VN"/>
        </w:rPr>
        <w:t>.</w:t>
      </w:r>
    </w:p>
    <w:p w14:paraId="0660D6AE" w14:textId="5CF97054"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Mỗi năm phòng hiệu trưởng sẽ chia lại danh sách các lớp, các giáo viên</w:t>
      </w:r>
    </w:p>
    <w:p w14:paraId="65ADA598" w14:textId="25A51E0E" w:rsidR="006D0764" w:rsidRPr="009E2F6B" w:rsidRDefault="000E3257" w:rsidP="000E3257">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Quản lý chuyến đi</w:t>
      </w:r>
    </w:p>
    <w:p w14:paraId="736F7E7C" w14:textId="55271FDD"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Lên kế hoạch chuyến đi</w:t>
      </w:r>
    </w:p>
    <w:p w14:paraId="58FE33C8" w14:textId="5769EF2C"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Thông báo đến quý phụ huynh về thông tin  chuyến đi, số tiền.</w:t>
      </w:r>
    </w:p>
    <w:p w14:paraId="4956B962" w14:textId="39D85621"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Xác định lại số lượng trẻ tham dự</w:t>
      </w:r>
    </w:p>
    <w:p w14:paraId="1F12C27D" w14:textId="2FF3B149"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Phân chia giáo viên quản lí trẻ </w:t>
      </w:r>
    </w:p>
    <w:p w14:paraId="2DBC0B34" w14:textId="33350B5C"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 Liên hệ công ty du lịch về thời gian tổ chức, chương trình dự kiến.</w:t>
      </w:r>
    </w:p>
    <w:p w14:paraId="2206A2E8" w14:textId="5394166E"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Công ty sẽ gửi về địa điểm, thực đơn, chương trình đi ( tham quan những điểm nào)</w:t>
      </w:r>
    </w:p>
    <w:p w14:paraId="16095EFA" w14:textId="10FFD38E" w:rsidR="00965AE3"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Xác định thời gian bắt đầu, thời gian kết thúc.</w:t>
      </w:r>
    </w:p>
    <w:p w14:paraId="4163A296" w14:textId="172C5072" w:rsidR="00827F37" w:rsidRDefault="00827F37" w:rsidP="00827F37">
      <w:pPr>
        <w:rPr>
          <w:rFonts w:ascii="Times New Roman" w:hAnsi="Times New Roman" w:cs="Times New Roman"/>
          <w:sz w:val="24"/>
          <w:szCs w:val="24"/>
          <w:lang w:val="vi-VN" w:eastAsia="vi-VN"/>
        </w:rPr>
      </w:pPr>
    </w:p>
    <w:p w14:paraId="1A16D0BA" w14:textId="77777777" w:rsidR="00827F37" w:rsidRPr="00827F37" w:rsidRDefault="00827F37" w:rsidP="00827F37">
      <w:pPr>
        <w:rPr>
          <w:rFonts w:ascii="Times New Roman" w:hAnsi="Times New Roman" w:cs="Times New Roman"/>
          <w:sz w:val="24"/>
          <w:szCs w:val="24"/>
          <w:lang w:val="vi-VN" w:eastAsia="vi-VN"/>
        </w:rPr>
      </w:pPr>
    </w:p>
    <w:p w14:paraId="65CE3220" w14:textId="3FEBF401" w:rsidR="00BC600E" w:rsidRPr="009E2F6B" w:rsidRDefault="00BC600E"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6" w:name="_Toc532459231"/>
      <w:r w:rsidRPr="009E2F6B">
        <w:rPr>
          <w:rFonts w:ascii="Times New Roman" w:hAnsi="Times New Roman" w:cs="Times New Roman"/>
          <w:b/>
          <w:sz w:val="28"/>
          <w:szCs w:val="28"/>
          <w:lang w:eastAsia="vi-VN"/>
        </w:rPr>
        <w:t>Phân tích yêu cầu</w:t>
      </w:r>
      <w:bookmarkEnd w:id="36"/>
    </w:p>
    <w:p w14:paraId="2F038103" w14:textId="77DE6BDE" w:rsidR="00BC600E" w:rsidRPr="009E2F6B" w:rsidRDefault="00BC600E" w:rsidP="00BC600E">
      <w:pPr>
        <w:pStyle w:val="ListParagraph"/>
        <w:numPr>
          <w:ilvl w:val="3"/>
          <w:numId w:val="1"/>
        </w:numPr>
        <w:rPr>
          <w:rFonts w:ascii="Times New Roman" w:hAnsi="Times New Roman" w:cs="Times New Roman"/>
          <w:b/>
          <w:sz w:val="26"/>
          <w:szCs w:val="26"/>
          <w:lang w:val="vi-VN" w:eastAsia="vi-VN"/>
        </w:rPr>
      </w:pPr>
      <w:r w:rsidRPr="009E2F6B">
        <w:rPr>
          <w:rFonts w:ascii="Times New Roman" w:hAnsi="Times New Roman" w:cs="Times New Roman"/>
          <w:b/>
          <w:sz w:val="26"/>
          <w:szCs w:val="26"/>
          <w:lang w:eastAsia="vi-VN"/>
        </w:rPr>
        <w:t>Yêu cầu chức năng</w:t>
      </w:r>
    </w:p>
    <w:p w14:paraId="2ADD1BE9" w14:textId="7B1B40F4" w:rsidR="00BC600E" w:rsidRPr="009E2F6B" w:rsidRDefault="00BC600E" w:rsidP="00BC600E">
      <w:pPr>
        <w:pStyle w:val="ListParagraph"/>
        <w:numPr>
          <w:ilvl w:val="4"/>
          <w:numId w:val="1"/>
        </w:numPr>
        <w:rPr>
          <w:rFonts w:ascii="Times New Roman" w:hAnsi="Times New Roman" w:cs="Times New Roman"/>
          <w:b/>
          <w:sz w:val="24"/>
          <w:szCs w:val="24"/>
          <w:lang w:val="vi-VN" w:eastAsia="vi-VN"/>
        </w:rPr>
      </w:pPr>
      <w:r w:rsidRPr="009E2F6B">
        <w:rPr>
          <w:rFonts w:ascii="Times New Roman" w:hAnsi="Times New Roman" w:cs="Times New Roman"/>
          <w:b/>
          <w:sz w:val="24"/>
          <w:szCs w:val="24"/>
          <w:lang w:eastAsia="vi-VN"/>
        </w:rPr>
        <w:t>Yêu cầu lưu trữ</w:t>
      </w:r>
    </w:p>
    <w:p w14:paraId="5F97D556" w14:textId="5C605004" w:rsidR="00BC600E" w:rsidRPr="009E2F6B" w:rsidRDefault="00BC600E" w:rsidP="008A2710">
      <w:pPr>
        <w:ind w:left="36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Tình năng lưu trữ là tính năng chủ chốt của phần mềm. Với những thông tin hỗ trợ chủ yếu cho việc thực hiện các ch</w:t>
      </w:r>
      <w:r w:rsidR="00DC25D4" w:rsidRPr="009E2F6B">
        <w:rPr>
          <w:rFonts w:ascii="Times New Roman" w:hAnsi="Times New Roman" w:cs="Times New Roman"/>
          <w:sz w:val="24"/>
          <w:szCs w:val="24"/>
          <w:lang w:val="vi-VN" w:eastAsia="vi-VN"/>
        </w:rPr>
        <w:t>ức năng của phần mềm quản lý chuyến đi chơi của trẻ mầm non. Để người quản trị có thể thực hiện dễ dàng hơn, hệ thống đã lưu lại một số thông tin sau:</w:t>
      </w:r>
    </w:p>
    <w:p w14:paraId="41B2DACC"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học sinh</w:t>
      </w:r>
    </w:p>
    <w:p w14:paraId="0580945D" w14:textId="77777777" w:rsidR="00DC25D4" w:rsidRPr="009E2F6B" w:rsidRDefault="00DC25D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Là việc lưu lại thông tin học sinh ở các lớp trong mỗi năm học. Trong đó có các thông tin như mã số học sinh, họ tên học sinh,ngày sinh, địa chỉ,  tên cha mẹ, người giám hộ(nếu có), SDT phụ huynh</w:t>
      </w:r>
    </w:p>
    <w:p w14:paraId="30C85581" w14:textId="77777777" w:rsidR="00DC25D4" w:rsidRPr="009E2F6B" w:rsidRDefault="00DC25D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Quy định: độ tuổi( 3-5 tuổi), họ tên….</w:t>
      </w:r>
    </w:p>
    <w:p w14:paraId="108505AA" w14:textId="77777777" w:rsidR="00DC25D4" w:rsidRPr="009E2F6B" w:rsidRDefault="00DC25D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Nơi sử dụng: Phòng hiệu trưởng.</w:t>
      </w:r>
    </w:p>
    <w:p w14:paraId="5A370F64"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p w14:paraId="0D5657DB"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eastAsia="vi-VN"/>
        </w:rPr>
      </w:pPr>
      <w:r w:rsidRPr="009E2F6B">
        <w:rPr>
          <w:rFonts w:ascii="Times New Roman" w:hAnsi="Times New Roman" w:cs="Times New Roman"/>
          <w:sz w:val="24"/>
          <w:szCs w:val="24"/>
          <w:lang w:val="vi-VN" w:eastAsia="vi-VN"/>
        </w:rPr>
        <w:t>Thông tin đầu vào: Mã giáo viên, tên giáo viên ngày sinh, địa chỉ, số điện thoại chứng minh nhân dân, mã lớp sẽ quản lý</w:t>
      </w:r>
      <w:r w:rsidRPr="009E2F6B">
        <w:rPr>
          <w:rFonts w:ascii="Times New Roman" w:hAnsi="Times New Roman" w:cs="Times New Roman"/>
          <w:sz w:val="24"/>
          <w:szCs w:val="24"/>
          <w:lang w:eastAsia="vi-VN"/>
        </w:rPr>
        <w:t>.</w:t>
      </w:r>
    </w:p>
    <w:p w14:paraId="75EA89BC" w14:textId="1C3B986E" w:rsidR="00DC25D4" w:rsidRPr="009E2F6B" w:rsidRDefault="00DC25D4" w:rsidP="00981B8D">
      <w:pPr>
        <w:pStyle w:val="ListParagraph"/>
        <w:numPr>
          <w:ilvl w:val="0"/>
          <w:numId w:val="13"/>
        </w:numPr>
        <w:ind w:left="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Nơi sử dụng: phòng hiệu trưởng</w:t>
      </w:r>
    </w:p>
    <w:p w14:paraId="0E296537"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chuyến đi</w:t>
      </w:r>
    </w:p>
    <w:p w14:paraId="651CB2F0"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Nghiệp vụ quản lý chuyến đi gồm có các thông tin :mã chuyến đi, thời điểm khởi hành và kết thúc, địa điểm diễn ra, công ty du lịch phụ trách.</w:t>
      </w:r>
    </w:p>
    <w:p w14:paraId="190997BA" w14:textId="77777777" w:rsidR="00DC25D4" w:rsidRPr="009E2F6B" w:rsidRDefault="00DC25D4" w:rsidP="00981B8D">
      <w:pPr>
        <w:pStyle w:val="ListParagraph"/>
        <w:numPr>
          <w:ilvl w:val="0"/>
          <w:numId w:val="13"/>
        </w:numPr>
        <w:ind w:left="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Nơi sử dụng: phòng hiệu trưởng.</w:t>
      </w:r>
    </w:p>
    <w:p w14:paraId="200E7BAF" w14:textId="77777777" w:rsidR="00DC25D4" w:rsidRPr="009E2F6B" w:rsidRDefault="00DC25D4" w:rsidP="00981B8D">
      <w:pPr>
        <w:pStyle w:val="ListParagraph"/>
        <w:numPr>
          <w:ilvl w:val="0"/>
          <w:numId w:val="13"/>
        </w:numPr>
        <w:ind w:left="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Mỗi chuyến đi sẽ được lên kế hoạch 1 tháng/ 1 lần.</w:t>
      </w:r>
    </w:p>
    <w:p w14:paraId="66ABBC7E"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Quản lý chương trình chi tiết</w:t>
      </w:r>
    </w:p>
    <w:p w14:paraId="656B1865"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Nơi quản lý các khung giờ của một chương trình: thời gian nào diễn ra công việc nào, ghi chú(nếu có).</w:t>
      </w:r>
    </w:p>
    <w:p w14:paraId="5893C6BD"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p w14:paraId="383C17A7"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Quản lý các địa điểm của một chương trình. Địa điểm gồm có các thông tin: Mã địa điểm, tên địa điểm, địa chỉ.</w:t>
      </w:r>
    </w:p>
    <w:p w14:paraId="74643715"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w:t>
      </w:r>
    </w:p>
    <w:p w14:paraId="43A22387"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Lưu lại thông tin hợp đồng  sau khi đã kí với phía công ty du lịch. Hợp đồng gồm</w:t>
      </w:r>
    </w:p>
    <w:p w14:paraId="3E39D878"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p w14:paraId="68CE48DE" w14:textId="5D4939CB" w:rsidR="00DC25D4" w:rsidRPr="009E2F6B"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Thông tin lưu lại trong hệ thông là các khoản chi tiêu trong một chuyến đi. Thông tin quản lý gồm địa điểm, chuyến đi, các khoảng: vé vào cổng, tiền xe, tiền ăn trưa, ăn xế, nước uống, phí hướng dẫn viên du lịch và các khoản khác cùng ghi chú cho các khoản ấy.</w:t>
      </w:r>
    </w:p>
    <w:p w14:paraId="5D3AF770" w14:textId="58AEE235" w:rsidR="00965AE3" w:rsidRPr="009E2F6B" w:rsidRDefault="00965AE3" w:rsidP="00965AE3">
      <w:pPr>
        <w:pStyle w:val="ListParagraph"/>
        <w:numPr>
          <w:ilvl w:val="4"/>
          <w:numId w:val="1"/>
        </w:numPr>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Yêu cầu chức năng</w:t>
      </w:r>
    </w:p>
    <w:p w14:paraId="4828E924" w14:textId="39243540" w:rsidR="00965AE3" w:rsidRPr="009E2F6B" w:rsidRDefault="00965AE3" w:rsidP="00950098">
      <w:pPr>
        <w:ind w:left="36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Ngoài việc lưu trữ thông tin, phần mềm còn hỗ trợ người sử dụng các chức năng sau: </w:t>
      </w:r>
    </w:p>
    <w:p w14:paraId="3D1BB78F" w14:textId="1D150DAC" w:rsidR="00965AE3" w:rsidRPr="009E2F6B" w:rsidRDefault="00D558A4" w:rsidP="00965AE3">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Chức năng tìm kiếm: giúp người sử dụng dễ dàng tìm kiếm các thông tin về: thông tin học sinh, thông tin giáo viên, thông tin chuyến đi,thông tin địa điểm……..</w:t>
      </w:r>
    </w:p>
    <w:p w14:paraId="4BBA3C5D" w14:textId="255B406A" w:rsidR="00D558A4" w:rsidRPr="009E2F6B" w:rsidRDefault="00D558A4" w:rsidP="00965AE3">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Chức năng thống kê báo cáo: Giúp cô hiệu trưởng dễ dàng thống kê lại số lượng trẻ tham dự, các khoản chi tiêu, các địa điểm…… Mà không cần mất thời gian tìm kiếm qua giấy tờ tại văn phòng.</w:t>
      </w:r>
    </w:p>
    <w:p w14:paraId="38C2E498" w14:textId="72F517A0" w:rsidR="00D558A4" w:rsidRPr="009E2F6B" w:rsidRDefault="00D558A4" w:rsidP="00965AE3">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Các chức năng tự động: giúp người dùng sử dụng phần mềm thuận tiện và dễ dàng hơn. Một số chức năng như tự động thêm mã chương trình, mã học sinh, mã giáo viên, tính toán thu chi….</w:t>
      </w:r>
    </w:p>
    <w:p w14:paraId="76FD8B85" w14:textId="77777777" w:rsidR="00BC600E" w:rsidRPr="009E2F6B" w:rsidRDefault="00BC600E" w:rsidP="00BC600E">
      <w:pPr>
        <w:pStyle w:val="ListParagraph"/>
        <w:ind w:left="1728"/>
        <w:rPr>
          <w:rFonts w:ascii="Times New Roman" w:hAnsi="Times New Roman" w:cs="Times New Roman"/>
          <w:sz w:val="24"/>
          <w:szCs w:val="24"/>
          <w:lang w:val="vi-VN" w:eastAsia="vi-VN"/>
        </w:rPr>
      </w:pPr>
    </w:p>
    <w:p w14:paraId="296E39EF" w14:textId="0532FE6A" w:rsidR="00BC600E" w:rsidRPr="009E2F6B" w:rsidRDefault="00BC600E" w:rsidP="00BC600E">
      <w:pPr>
        <w:pStyle w:val="ListParagraph"/>
        <w:numPr>
          <w:ilvl w:val="3"/>
          <w:numId w:val="1"/>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Yêu cầu phi chức năng</w:t>
      </w:r>
    </w:p>
    <w:p w14:paraId="3D92D590" w14:textId="3C218948" w:rsidR="00EA68B7" w:rsidRPr="009E2F6B" w:rsidRDefault="0032792A" w:rsidP="0095009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Yêu cầu về giao diện: phù hợp với chuyên môn ngành mầm non, thuận tiện cho việc quản lý chuyên nghiệp.</w:t>
      </w:r>
    </w:p>
    <w:p w14:paraId="34DE2160" w14:textId="28AA0EE1" w:rsidR="0032792A" w:rsidRPr="009E2F6B" w:rsidRDefault="0032792A" w:rsidP="0095009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Yêu cầu chất lượng</w:t>
      </w:r>
    </w:p>
    <w:p w14:paraId="1F09A807" w14:textId="18955D52" w:rsidR="0032792A" w:rsidRPr="009E2F6B" w:rsidRDefault="0032792A" w:rsidP="0032792A">
      <w:pPr>
        <w:pStyle w:val="ListParagraph"/>
        <w:numPr>
          <w:ilvl w:val="1"/>
          <w:numId w:val="13"/>
        </w:numPr>
        <w:spacing w:line="240" w:lineRule="auto"/>
        <w:jc w:val="left"/>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Tính tiến hóa: dễ dàng cho việc nâng cấp phần mềm, bảo trì sửa chữa phần mềm</w:t>
      </w:r>
    </w:p>
    <w:p w14:paraId="6D9C6000" w14:textId="24D1D2A0" w:rsidR="0032792A" w:rsidRPr="009E2F6B" w:rsidRDefault="0032792A" w:rsidP="0032792A">
      <w:pPr>
        <w:pStyle w:val="ListParagraph"/>
        <w:numPr>
          <w:ilvl w:val="1"/>
          <w:numId w:val="13"/>
        </w:numPr>
        <w:spacing w:line="240" w:lineRule="auto"/>
        <w:jc w:val="left"/>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Tính tiện dụng: Dễ sử dụng, ít thao tác mà hiệu quả. Có hướng dẫn sử dụng rõ ràng, minh bạch</w:t>
      </w:r>
    </w:p>
    <w:p w14:paraId="3529CDE9" w14:textId="296B74D8" w:rsidR="0032792A" w:rsidRPr="009E2F6B" w:rsidRDefault="0032792A" w:rsidP="0032792A">
      <w:pPr>
        <w:pStyle w:val="ListParagraph"/>
        <w:numPr>
          <w:ilvl w:val="1"/>
          <w:numId w:val="13"/>
        </w:numPr>
        <w:spacing w:line="240" w:lineRule="auto"/>
        <w:jc w:val="left"/>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Tính hiệu quả : Phần mềm thể hiện được thông tin về các chuyến đi. Hoạt động ổn định tránh lỗi không đáng tiếc xảy ra.</w:t>
      </w:r>
    </w:p>
    <w:p w14:paraId="1A6E4BE7" w14:textId="09E4DA23" w:rsidR="0088353D" w:rsidRPr="009E2F6B" w:rsidRDefault="0088353D" w:rsidP="0088353D">
      <w:pPr>
        <w:spacing w:line="240" w:lineRule="auto"/>
        <w:jc w:val="left"/>
        <w:rPr>
          <w:rFonts w:ascii="Times New Roman" w:hAnsi="Times New Roman" w:cs="Times New Roman"/>
          <w:lang w:val="vi-VN" w:eastAsia="vi-VN"/>
        </w:rPr>
      </w:pPr>
    </w:p>
    <w:p w14:paraId="2B9132BA" w14:textId="7C53E461" w:rsidR="0088353D" w:rsidRPr="009E2F6B" w:rsidRDefault="0088353D" w:rsidP="0088353D">
      <w:pPr>
        <w:spacing w:line="240" w:lineRule="auto"/>
        <w:jc w:val="left"/>
        <w:rPr>
          <w:rFonts w:ascii="Times New Roman" w:hAnsi="Times New Roman" w:cs="Times New Roman"/>
          <w:lang w:val="vi-VN" w:eastAsia="vi-VN"/>
        </w:rPr>
      </w:pPr>
    </w:p>
    <w:p w14:paraId="396D6323" w14:textId="3480FFF8" w:rsidR="0088353D" w:rsidRPr="009E2F6B" w:rsidRDefault="0088353D" w:rsidP="0088353D">
      <w:pPr>
        <w:spacing w:line="240" w:lineRule="auto"/>
        <w:jc w:val="left"/>
        <w:rPr>
          <w:rFonts w:ascii="Times New Roman" w:hAnsi="Times New Roman" w:cs="Times New Roman"/>
          <w:lang w:val="vi-VN" w:eastAsia="vi-VN"/>
        </w:rPr>
      </w:pPr>
    </w:p>
    <w:p w14:paraId="051B6B0A" w14:textId="07E621C6" w:rsidR="0088353D" w:rsidRPr="009E2F6B" w:rsidRDefault="0088353D" w:rsidP="0088353D">
      <w:pPr>
        <w:spacing w:line="240" w:lineRule="auto"/>
        <w:jc w:val="left"/>
        <w:rPr>
          <w:rFonts w:ascii="Times New Roman" w:hAnsi="Times New Roman" w:cs="Times New Roman"/>
          <w:lang w:val="vi-VN" w:eastAsia="vi-VN"/>
        </w:rPr>
      </w:pPr>
    </w:p>
    <w:p w14:paraId="22AA52D1" w14:textId="77777777" w:rsidR="0088353D" w:rsidRPr="009E2F6B" w:rsidRDefault="0088353D" w:rsidP="0088353D">
      <w:pPr>
        <w:spacing w:line="240" w:lineRule="auto"/>
        <w:jc w:val="left"/>
        <w:rPr>
          <w:rFonts w:ascii="Times New Roman" w:hAnsi="Times New Roman" w:cs="Times New Roman"/>
          <w:lang w:val="vi-VN" w:eastAsia="vi-VN"/>
        </w:rPr>
      </w:pPr>
    </w:p>
    <w:p w14:paraId="1EF3A067" w14:textId="2DF80F08" w:rsidR="0032792A" w:rsidRPr="009E2F6B" w:rsidRDefault="00F5745E" w:rsidP="00B63C84">
      <w:pPr>
        <w:pStyle w:val="ListParagraph"/>
        <w:numPr>
          <w:ilvl w:val="2"/>
          <w:numId w:val="1"/>
        </w:numPr>
        <w:ind w:left="1134" w:hanging="414"/>
        <w:outlineLvl w:val="2"/>
        <w:rPr>
          <w:rFonts w:ascii="Times New Roman" w:hAnsi="Times New Roman" w:cs="Times New Roman"/>
          <w:b/>
          <w:sz w:val="28"/>
          <w:szCs w:val="28"/>
          <w:lang w:val="vi-VN" w:eastAsia="vi-VN"/>
        </w:rPr>
      </w:pPr>
      <w:bookmarkStart w:id="37" w:name="_Toc532459232"/>
      <w:r w:rsidRPr="009E2F6B">
        <w:rPr>
          <w:rFonts w:ascii="Times New Roman" w:hAnsi="Times New Roman" w:cs="Times New Roman"/>
          <w:b/>
          <w:sz w:val="28"/>
          <w:szCs w:val="28"/>
          <w:lang w:val="vi-VN" w:eastAsia="vi-VN"/>
        </w:rPr>
        <w:t>Các ràng buộc của hệ thống</w:t>
      </w:r>
      <w:bookmarkEnd w:id="37"/>
    </w:p>
    <w:p w14:paraId="1219C611" w14:textId="77777777" w:rsidR="00F5745E" w:rsidRPr="009E2F6B" w:rsidRDefault="00F5745E" w:rsidP="00F5745E">
      <w:pPr>
        <w:pStyle w:val="ListParagraph"/>
        <w:spacing w:line="240" w:lineRule="auto"/>
        <w:ind w:left="1224"/>
        <w:jc w:val="left"/>
        <w:rPr>
          <w:rFonts w:ascii="Times New Roman" w:hAnsi="Times New Roman" w:cs="Times New Roman"/>
          <w:sz w:val="24"/>
          <w:szCs w:val="24"/>
          <w:lang w:val="vi-VN" w:eastAsia="vi-VN"/>
        </w:rPr>
      </w:pPr>
    </w:p>
    <w:tbl>
      <w:tblPr>
        <w:tblStyle w:val="TableGrid"/>
        <w:tblW w:w="0" w:type="auto"/>
        <w:tblInd w:w="720" w:type="dxa"/>
        <w:tblLook w:val="04A0" w:firstRow="1" w:lastRow="0" w:firstColumn="1" w:lastColumn="0" w:noHBand="0" w:noVBand="1"/>
      </w:tblPr>
      <w:tblGrid>
        <w:gridCol w:w="535"/>
        <w:gridCol w:w="8090"/>
      </w:tblGrid>
      <w:tr w:rsidR="00F5745E" w:rsidRPr="009E2F6B" w14:paraId="5AAC7CF3" w14:textId="77777777" w:rsidTr="001E46F4">
        <w:tc>
          <w:tcPr>
            <w:tcW w:w="535" w:type="dxa"/>
          </w:tcPr>
          <w:p w14:paraId="7BB2B4FB"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R1</w:t>
            </w:r>
          </w:p>
        </w:tc>
        <w:tc>
          <w:tcPr>
            <w:tcW w:w="8095" w:type="dxa"/>
          </w:tcPr>
          <w:p w14:paraId="11D605E2"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Giao diện rõ ràng, dễ sử dụng</w:t>
            </w:r>
          </w:p>
        </w:tc>
      </w:tr>
      <w:tr w:rsidR="00F5745E" w:rsidRPr="009E2F6B" w14:paraId="01790FDE" w14:textId="77777777" w:rsidTr="001E46F4">
        <w:tc>
          <w:tcPr>
            <w:tcW w:w="535" w:type="dxa"/>
          </w:tcPr>
          <w:p w14:paraId="26426BEB"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R2</w:t>
            </w:r>
          </w:p>
        </w:tc>
        <w:tc>
          <w:tcPr>
            <w:tcW w:w="8095" w:type="dxa"/>
          </w:tcPr>
          <w:p w14:paraId="5D32D097"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Dễ dàng truy cập đến tất cả dữ liệu cần thiết</w:t>
            </w:r>
          </w:p>
        </w:tc>
      </w:tr>
      <w:tr w:rsidR="00F5745E" w:rsidRPr="009E2F6B" w14:paraId="7A2D2A91" w14:textId="77777777" w:rsidTr="001E46F4">
        <w:tc>
          <w:tcPr>
            <w:tcW w:w="535" w:type="dxa"/>
          </w:tcPr>
          <w:p w14:paraId="1C62776A"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R3</w:t>
            </w:r>
          </w:p>
        </w:tc>
        <w:tc>
          <w:tcPr>
            <w:tcW w:w="8095" w:type="dxa"/>
          </w:tcPr>
          <w:p w14:paraId="088BE718"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Thời gian phản hồi của hệ thống nhanh chóng</w:t>
            </w:r>
          </w:p>
        </w:tc>
      </w:tr>
      <w:tr w:rsidR="00F5745E" w:rsidRPr="009E2F6B" w14:paraId="76AB0558" w14:textId="77777777" w:rsidTr="001E46F4">
        <w:tc>
          <w:tcPr>
            <w:tcW w:w="535" w:type="dxa"/>
          </w:tcPr>
          <w:p w14:paraId="31C6F0A1"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R4</w:t>
            </w:r>
          </w:p>
        </w:tc>
        <w:tc>
          <w:tcPr>
            <w:tcW w:w="8095" w:type="dxa"/>
          </w:tcPr>
          <w:p w14:paraId="380A1A98"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Tính ổn định khi chạy đồng thời với các ứng dụng khác</w:t>
            </w:r>
          </w:p>
        </w:tc>
      </w:tr>
      <w:tr w:rsidR="00F5745E" w:rsidRPr="009E2F6B" w14:paraId="5C3ADDA8" w14:textId="77777777" w:rsidTr="001E46F4">
        <w:tc>
          <w:tcPr>
            <w:tcW w:w="535" w:type="dxa"/>
          </w:tcPr>
          <w:p w14:paraId="19F8EFCA"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R5</w:t>
            </w:r>
          </w:p>
        </w:tc>
        <w:tc>
          <w:tcPr>
            <w:tcW w:w="8095" w:type="dxa"/>
          </w:tcPr>
          <w:p w14:paraId="7E13E4BB"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Chi phí phát triển phần mềm không vượt quá 30 triệu</w:t>
            </w:r>
          </w:p>
        </w:tc>
      </w:tr>
      <w:tr w:rsidR="00F5745E" w:rsidRPr="009E2F6B" w14:paraId="04276399" w14:textId="77777777" w:rsidTr="001E46F4">
        <w:tc>
          <w:tcPr>
            <w:tcW w:w="535" w:type="dxa"/>
          </w:tcPr>
          <w:p w14:paraId="59565C75"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R6</w:t>
            </w:r>
          </w:p>
        </w:tc>
        <w:tc>
          <w:tcPr>
            <w:tcW w:w="8095" w:type="dxa"/>
          </w:tcPr>
          <w:p w14:paraId="6125D9F5"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Chi phí phần cứng không được vượt quá 20 triệu</w:t>
            </w:r>
          </w:p>
        </w:tc>
      </w:tr>
      <w:tr w:rsidR="00F5745E" w:rsidRPr="009E2F6B" w14:paraId="609992CF" w14:textId="77777777" w:rsidTr="001E46F4">
        <w:tc>
          <w:tcPr>
            <w:tcW w:w="535" w:type="dxa"/>
          </w:tcPr>
          <w:p w14:paraId="7624A504"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R7</w:t>
            </w:r>
          </w:p>
        </w:tc>
        <w:tc>
          <w:tcPr>
            <w:tcW w:w="8095" w:type="dxa"/>
          </w:tcPr>
          <w:p w14:paraId="76DB92BF"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Hệ thống phải hoạt động sau 4 tháng kể từ ngày bắt đầu</w:t>
            </w:r>
          </w:p>
        </w:tc>
      </w:tr>
      <w:tr w:rsidR="00F5745E" w:rsidRPr="009E2F6B" w14:paraId="24C7AFF3" w14:textId="77777777" w:rsidTr="001E46F4">
        <w:tc>
          <w:tcPr>
            <w:tcW w:w="535" w:type="dxa"/>
          </w:tcPr>
          <w:p w14:paraId="7EA1FEEA"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R8</w:t>
            </w:r>
          </w:p>
        </w:tc>
        <w:tc>
          <w:tcPr>
            <w:tcW w:w="8095" w:type="dxa"/>
          </w:tcPr>
          <w:p w14:paraId="27BD508B" w14:textId="01D0249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Giới hạn chức năng của hệ thống theo từng phân quyền.</w:t>
            </w:r>
          </w:p>
        </w:tc>
      </w:tr>
    </w:tbl>
    <w:p w14:paraId="53D9FBBF" w14:textId="6C9BBB68" w:rsidR="00827F37" w:rsidRDefault="00827F37" w:rsidP="00827F37">
      <w:pPr>
        <w:rPr>
          <w:rFonts w:ascii="Times New Roman" w:hAnsi="Times New Roman" w:cs="Times New Roman"/>
          <w:b/>
          <w:sz w:val="30"/>
          <w:szCs w:val="30"/>
        </w:rPr>
      </w:pPr>
    </w:p>
    <w:p w14:paraId="2D7169A3" w14:textId="77777777" w:rsidR="00827F37" w:rsidRPr="00827F37" w:rsidRDefault="00827F37" w:rsidP="00827F37">
      <w:pPr>
        <w:rPr>
          <w:rFonts w:ascii="Times New Roman" w:hAnsi="Times New Roman" w:cs="Times New Roman"/>
          <w:b/>
          <w:sz w:val="30"/>
          <w:szCs w:val="30"/>
        </w:rPr>
      </w:pPr>
    </w:p>
    <w:p w14:paraId="3F56E75F" w14:textId="1B850437" w:rsidR="00F5745E" w:rsidRPr="009E2F6B" w:rsidRDefault="00F5745E" w:rsidP="00121B2F">
      <w:pPr>
        <w:pStyle w:val="ListParagraph"/>
        <w:numPr>
          <w:ilvl w:val="1"/>
          <w:numId w:val="1"/>
        </w:numPr>
        <w:outlineLvl w:val="1"/>
        <w:rPr>
          <w:rFonts w:ascii="Times New Roman" w:hAnsi="Times New Roman" w:cs="Times New Roman"/>
          <w:b/>
          <w:sz w:val="30"/>
          <w:szCs w:val="30"/>
        </w:rPr>
      </w:pPr>
      <w:bookmarkStart w:id="38" w:name="_Toc532459233"/>
      <w:r w:rsidRPr="009E2F6B">
        <w:rPr>
          <w:rFonts w:ascii="Times New Roman" w:hAnsi="Times New Roman" w:cs="Times New Roman"/>
          <w:b/>
          <w:sz w:val="30"/>
          <w:szCs w:val="30"/>
        </w:rPr>
        <w:t>Lựa chọn phương án</w:t>
      </w:r>
      <w:bookmarkEnd w:id="38"/>
    </w:p>
    <w:p w14:paraId="76B86F1F" w14:textId="56B3BBCB" w:rsidR="00F5745E" w:rsidRPr="009E2F6B" w:rsidRDefault="00F5745E" w:rsidP="0095009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Các phương án đề xuất</w:t>
      </w:r>
    </w:p>
    <w:p w14:paraId="483831BD" w14:textId="2ED8F514" w:rsidR="00F5745E" w:rsidRPr="009E2F6B" w:rsidRDefault="00F5745E" w:rsidP="00F5745E">
      <w:pPr>
        <w:pStyle w:val="ListParagraph"/>
        <w:spacing w:line="240" w:lineRule="auto"/>
        <w:jc w:val="left"/>
        <w:rPr>
          <w:rFonts w:ascii="Times New Roman" w:hAnsi="Times New Roman" w:cs="Times New Roman"/>
          <w:sz w:val="24"/>
          <w:szCs w:val="24"/>
          <w:lang w:val="vi-VN" w:eastAsia="vi-VN"/>
        </w:rPr>
      </w:pPr>
    </w:p>
    <w:p w14:paraId="543EDCCD" w14:textId="77777777" w:rsidR="00F5745E" w:rsidRPr="009E2F6B" w:rsidRDefault="00F5745E" w:rsidP="00F5745E">
      <w:pPr>
        <w:pStyle w:val="ListParagraph"/>
        <w:spacing w:line="240" w:lineRule="auto"/>
        <w:jc w:val="left"/>
        <w:rPr>
          <w:rFonts w:ascii="Times New Roman" w:hAnsi="Times New Roman" w:cs="Times New Roman"/>
          <w:sz w:val="24"/>
          <w:szCs w:val="24"/>
          <w:lang w:val="vi-VN" w:eastAsia="vi-VN"/>
        </w:rPr>
      </w:pPr>
    </w:p>
    <w:tbl>
      <w:tblPr>
        <w:tblStyle w:val="TableGrid"/>
        <w:tblW w:w="0" w:type="auto"/>
        <w:tblInd w:w="720" w:type="dxa"/>
        <w:tblLook w:val="04A0" w:firstRow="1" w:lastRow="0" w:firstColumn="1" w:lastColumn="0" w:noHBand="0" w:noVBand="1"/>
      </w:tblPr>
      <w:tblGrid>
        <w:gridCol w:w="2022"/>
        <w:gridCol w:w="1746"/>
        <w:gridCol w:w="1746"/>
        <w:gridCol w:w="3111"/>
      </w:tblGrid>
      <w:tr w:rsidR="00F5745E" w:rsidRPr="009E2F6B" w14:paraId="259E9A98" w14:textId="77777777" w:rsidTr="001E46F4">
        <w:tc>
          <w:tcPr>
            <w:tcW w:w="2023" w:type="dxa"/>
          </w:tcPr>
          <w:p w14:paraId="7FA16805"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Tiêu chuẩn</w:t>
            </w:r>
          </w:p>
        </w:tc>
        <w:tc>
          <w:tcPr>
            <w:tcW w:w="1747" w:type="dxa"/>
          </w:tcPr>
          <w:p w14:paraId="6E207BCE"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Phương án A</w:t>
            </w:r>
          </w:p>
        </w:tc>
        <w:tc>
          <w:tcPr>
            <w:tcW w:w="1747" w:type="dxa"/>
          </w:tcPr>
          <w:p w14:paraId="6F3A6E91"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Phương án B</w:t>
            </w:r>
          </w:p>
        </w:tc>
        <w:tc>
          <w:tcPr>
            <w:tcW w:w="3113" w:type="dxa"/>
          </w:tcPr>
          <w:p w14:paraId="2FB09DB3"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Phương án C</w:t>
            </w:r>
          </w:p>
        </w:tc>
      </w:tr>
      <w:tr w:rsidR="00F5745E" w:rsidRPr="009E2F6B" w14:paraId="711C3506" w14:textId="77777777" w:rsidTr="001E46F4">
        <w:tc>
          <w:tcPr>
            <w:tcW w:w="2023" w:type="dxa"/>
          </w:tcPr>
          <w:p w14:paraId="509D8665"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Yêu cầu:</w:t>
            </w:r>
          </w:p>
          <w:p w14:paraId="4639ADFA"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Y1 -&gt; Y6</w:t>
            </w:r>
          </w:p>
        </w:tc>
        <w:tc>
          <w:tcPr>
            <w:tcW w:w="1747" w:type="dxa"/>
          </w:tcPr>
          <w:p w14:paraId="2DD42F21" w14:textId="77777777" w:rsidR="00F5745E" w:rsidRPr="009E2F6B" w:rsidRDefault="00F5745E" w:rsidP="001E46F4">
            <w:pPr>
              <w:pStyle w:val="ListParagraph"/>
              <w:ind w:left="0"/>
              <w:rPr>
                <w:rFonts w:ascii="Times New Roman" w:hAnsi="Times New Roman" w:cs="Times New Roman"/>
                <w:sz w:val="24"/>
                <w:szCs w:val="24"/>
              </w:rPr>
            </w:pPr>
          </w:p>
          <w:p w14:paraId="4020E0A0"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1747" w:type="dxa"/>
          </w:tcPr>
          <w:p w14:paraId="48563995" w14:textId="77777777" w:rsidR="00F5745E" w:rsidRPr="009E2F6B" w:rsidRDefault="00F5745E" w:rsidP="001E46F4">
            <w:pPr>
              <w:pStyle w:val="ListParagraph"/>
              <w:ind w:left="0"/>
              <w:rPr>
                <w:rFonts w:ascii="Times New Roman" w:hAnsi="Times New Roman" w:cs="Times New Roman"/>
                <w:sz w:val="24"/>
                <w:szCs w:val="24"/>
              </w:rPr>
            </w:pPr>
          </w:p>
          <w:p w14:paraId="2EEBF2B4"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3113" w:type="dxa"/>
          </w:tcPr>
          <w:p w14:paraId="2CCABA9C" w14:textId="77777777" w:rsidR="00F5745E" w:rsidRPr="009E2F6B" w:rsidRDefault="00F5745E" w:rsidP="001E46F4">
            <w:pPr>
              <w:pStyle w:val="ListParagraph"/>
              <w:ind w:left="0"/>
              <w:rPr>
                <w:rFonts w:ascii="Times New Roman" w:hAnsi="Times New Roman" w:cs="Times New Roman"/>
                <w:sz w:val="24"/>
                <w:szCs w:val="24"/>
              </w:rPr>
            </w:pPr>
          </w:p>
          <w:p w14:paraId="7865B6A1" w14:textId="77777777" w:rsidR="00F5745E" w:rsidRPr="009E2F6B" w:rsidRDefault="00F5745E" w:rsidP="00304028">
            <w:pPr>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74E042E0" w14:textId="77777777" w:rsidTr="001E46F4">
        <w:tc>
          <w:tcPr>
            <w:tcW w:w="2023" w:type="dxa"/>
          </w:tcPr>
          <w:p w14:paraId="622B0ECE"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Y7</w:t>
            </w:r>
          </w:p>
        </w:tc>
        <w:tc>
          <w:tcPr>
            <w:tcW w:w="1747" w:type="dxa"/>
          </w:tcPr>
          <w:p w14:paraId="28E3D6C5"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Không</w:t>
            </w:r>
          </w:p>
        </w:tc>
        <w:tc>
          <w:tcPr>
            <w:tcW w:w="1747" w:type="dxa"/>
          </w:tcPr>
          <w:p w14:paraId="47B3068D"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Có </w:t>
            </w:r>
          </w:p>
        </w:tc>
        <w:tc>
          <w:tcPr>
            <w:tcW w:w="3113" w:type="dxa"/>
          </w:tcPr>
          <w:p w14:paraId="3A0F37E6"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7359B955" w14:textId="77777777" w:rsidTr="001E46F4">
        <w:tc>
          <w:tcPr>
            <w:tcW w:w="2023" w:type="dxa"/>
          </w:tcPr>
          <w:p w14:paraId="5A7280C9"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Y8</w:t>
            </w:r>
          </w:p>
        </w:tc>
        <w:tc>
          <w:tcPr>
            <w:tcW w:w="1747" w:type="dxa"/>
          </w:tcPr>
          <w:p w14:paraId="75C39122"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Không</w:t>
            </w:r>
          </w:p>
        </w:tc>
        <w:tc>
          <w:tcPr>
            <w:tcW w:w="1747" w:type="dxa"/>
          </w:tcPr>
          <w:p w14:paraId="6AA3B7B1"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3113" w:type="dxa"/>
          </w:tcPr>
          <w:p w14:paraId="25CAE256"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63780DDD" w14:textId="77777777" w:rsidTr="001E46F4">
        <w:tc>
          <w:tcPr>
            <w:tcW w:w="2023" w:type="dxa"/>
          </w:tcPr>
          <w:p w14:paraId="5427E5A4"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Y9</w:t>
            </w:r>
          </w:p>
        </w:tc>
        <w:tc>
          <w:tcPr>
            <w:tcW w:w="1747" w:type="dxa"/>
          </w:tcPr>
          <w:p w14:paraId="19A1B6D9"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1747" w:type="dxa"/>
          </w:tcPr>
          <w:p w14:paraId="6BF05661"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3113" w:type="dxa"/>
          </w:tcPr>
          <w:p w14:paraId="7E2EC63D"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47E06A16" w14:textId="77777777" w:rsidTr="001E46F4">
        <w:tc>
          <w:tcPr>
            <w:tcW w:w="2023" w:type="dxa"/>
          </w:tcPr>
          <w:p w14:paraId="0FB8D34B"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Y10</w:t>
            </w:r>
          </w:p>
        </w:tc>
        <w:tc>
          <w:tcPr>
            <w:tcW w:w="1747" w:type="dxa"/>
          </w:tcPr>
          <w:p w14:paraId="408EAF53" w14:textId="34ECC614" w:rsidR="00F5745E" w:rsidRPr="009E2F6B" w:rsidRDefault="00121B2F"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w:t>
            </w:r>
            <w:r w:rsidR="00F5745E" w:rsidRPr="009E2F6B">
              <w:rPr>
                <w:rFonts w:ascii="Times New Roman" w:hAnsi="Times New Roman" w:cs="Times New Roman"/>
                <w:sz w:val="24"/>
                <w:szCs w:val="24"/>
              </w:rPr>
              <w:t>hông</w:t>
            </w:r>
          </w:p>
        </w:tc>
        <w:tc>
          <w:tcPr>
            <w:tcW w:w="1747" w:type="dxa"/>
          </w:tcPr>
          <w:p w14:paraId="3CE8DD24" w14:textId="5EDC36F7" w:rsidR="00F5745E" w:rsidRPr="009E2F6B" w:rsidRDefault="00121B2F"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w:t>
            </w:r>
            <w:r w:rsidR="00F5745E" w:rsidRPr="009E2F6B">
              <w:rPr>
                <w:rFonts w:ascii="Times New Roman" w:hAnsi="Times New Roman" w:cs="Times New Roman"/>
                <w:sz w:val="24"/>
                <w:szCs w:val="24"/>
              </w:rPr>
              <w:t>hông</w:t>
            </w:r>
          </w:p>
        </w:tc>
        <w:tc>
          <w:tcPr>
            <w:tcW w:w="3113" w:type="dxa"/>
          </w:tcPr>
          <w:p w14:paraId="4C788DB0"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785C0A16" w14:textId="77777777" w:rsidTr="001E46F4">
        <w:tc>
          <w:tcPr>
            <w:tcW w:w="2023" w:type="dxa"/>
          </w:tcPr>
          <w:p w14:paraId="07529CF8"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 </w:t>
            </w:r>
          </w:p>
        </w:tc>
        <w:tc>
          <w:tcPr>
            <w:tcW w:w="1747" w:type="dxa"/>
          </w:tcPr>
          <w:p w14:paraId="075C9ACF" w14:textId="77777777" w:rsidR="00F5745E" w:rsidRPr="009E2F6B" w:rsidRDefault="00F5745E" w:rsidP="001E46F4">
            <w:pPr>
              <w:pStyle w:val="ListParagraph"/>
              <w:ind w:left="0"/>
              <w:rPr>
                <w:rFonts w:ascii="Times New Roman" w:hAnsi="Times New Roman" w:cs="Times New Roman"/>
                <w:sz w:val="24"/>
                <w:szCs w:val="24"/>
              </w:rPr>
            </w:pPr>
          </w:p>
        </w:tc>
        <w:tc>
          <w:tcPr>
            <w:tcW w:w="1747" w:type="dxa"/>
          </w:tcPr>
          <w:p w14:paraId="06AB99F8" w14:textId="77777777" w:rsidR="00F5745E" w:rsidRPr="009E2F6B" w:rsidRDefault="00F5745E" w:rsidP="001E46F4">
            <w:pPr>
              <w:pStyle w:val="ListParagraph"/>
              <w:ind w:left="0"/>
              <w:rPr>
                <w:rFonts w:ascii="Times New Roman" w:hAnsi="Times New Roman" w:cs="Times New Roman"/>
                <w:sz w:val="24"/>
                <w:szCs w:val="24"/>
              </w:rPr>
            </w:pPr>
          </w:p>
        </w:tc>
        <w:tc>
          <w:tcPr>
            <w:tcW w:w="3113" w:type="dxa"/>
          </w:tcPr>
          <w:p w14:paraId="003E7D5D" w14:textId="77777777" w:rsidR="00F5745E" w:rsidRPr="009E2F6B" w:rsidRDefault="00F5745E" w:rsidP="001E46F4">
            <w:pPr>
              <w:pStyle w:val="ListParagraph"/>
              <w:ind w:left="0"/>
              <w:rPr>
                <w:rFonts w:ascii="Times New Roman" w:hAnsi="Times New Roman" w:cs="Times New Roman"/>
                <w:sz w:val="24"/>
                <w:szCs w:val="24"/>
              </w:rPr>
            </w:pPr>
          </w:p>
        </w:tc>
      </w:tr>
      <w:tr w:rsidR="00F5745E" w:rsidRPr="009E2F6B" w14:paraId="1D05E1B3" w14:textId="77777777" w:rsidTr="001E46F4">
        <w:tc>
          <w:tcPr>
            <w:tcW w:w="2023" w:type="dxa"/>
          </w:tcPr>
          <w:p w14:paraId="7DFBDBC3"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Ràng buộc:</w:t>
            </w:r>
          </w:p>
          <w:p w14:paraId="422AB41D"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R1</w:t>
            </w:r>
          </w:p>
        </w:tc>
        <w:tc>
          <w:tcPr>
            <w:tcW w:w="1747" w:type="dxa"/>
          </w:tcPr>
          <w:p w14:paraId="7B4C8224" w14:textId="77777777" w:rsidR="00F5745E" w:rsidRPr="009E2F6B" w:rsidRDefault="00F5745E" w:rsidP="00121B2F">
            <w:pPr>
              <w:pStyle w:val="ListParagraph"/>
              <w:ind w:left="0"/>
              <w:jc w:val="left"/>
              <w:rPr>
                <w:rFonts w:ascii="Times New Roman" w:hAnsi="Times New Roman" w:cs="Times New Roman"/>
                <w:sz w:val="24"/>
                <w:szCs w:val="24"/>
              </w:rPr>
            </w:pPr>
          </w:p>
          <w:p w14:paraId="41299577"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7" w:type="dxa"/>
          </w:tcPr>
          <w:p w14:paraId="7357CFC4" w14:textId="77777777" w:rsidR="00F5745E" w:rsidRPr="009E2F6B" w:rsidRDefault="00F5745E" w:rsidP="00121B2F">
            <w:pPr>
              <w:pStyle w:val="ListParagraph"/>
              <w:ind w:left="0"/>
              <w:jc w:val="left"/>
              <w:rPr>
                <w:rFonts w:ascii="Times New Roman" w:hAnsi="Times New Roman" w:cs="Times New Roman"/>
                <w:sz w:val="24"/>
                <w:szCs w:val="24"/>
              </w:rPr>
            </w:pPr>
          </w:p>
          <w:p w14:paraId="0ACA94BB"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3113" w:type="dxa"/>
          </w:tcPr>
          <w:p w14:paraId="18B88D99" w14:textId="77777777" w:rsidR="00F5745E" w:rsidRPr="009E2F6B" w:rsidRDefault="00F5745E" w:rsidP="00121B2F">
            <w:pPr>
              <w:jc w:val="left"/>
              <w:rPr>
                <w:rFonts w:ascii="Times New Roman" w:hAnsi="Times New Roman" w:cs="Times New Roman"/>
                <w:sz w:val="24"/>
                <w:szCs w:val="24"/>
              </w:rPr>
            </w:pPr>
          </w:p>
          <w:p w14:paraId="7B1CDAE1" w14:textId="77777777" w:rsidR="00F5745E" w:rsidRPr="009E2F6B" w:rsidRDefault="00F5745E" w:rsidP="00121B2F">
            <w:pPr>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r w:rsidR="00F5745E" w:rsidRPr="009E2F6B" w14:paraId="31209CC8" w14:textId="77777777" w:rsidTr="001E46F4">
        <w:tc>
          <w:tcPr>
            <w:tcW w:w="2023" w:type="dxa"/>
          </w:tcPr>
          <w:p w14:paraId="05B06287"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R2</w:t>
            </w:r>
          </w:p>
        </w:tc>
        <w:tc>
          <w:tcPr>
            <w:tcW w:w="1747" w:type="dxa"/>
          </w:tcPr>
          <w:p w14:paraId="5AC087FE"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7" w:type="dxa"/>
          </w:tcPr>
          <w:p w14:paraId="272E08E5"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3113" w:type="dxa"/>
          </w:tcPr>
          <w:p w14:paraId="2C180911" w14:textId="77777777" w:rsidR="00F5745E" w:rsidRPr="009E2F6B" w:rsidRDefault="00F5745E" w:rsidP="00121B2F">
            <w:pPr>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r w:rsidR="00F5745E" w:rsidRPr="009E2F6B" w14:paraId="5B038F7C" w14:textId="77777777" w:rsidTr="001E46F4">
        <w:tc>
          <w:tcPr>
            <w:tcW w:w="2023" w:type="dxa"/>
          </w:tcPr>
          <w:p w14:paraId="4B2B62B2"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R3</w:t>
            </w:r>
          </w:p>
        </w:tc>
        <w:tc>
          <w:tcPr>
            <w:tcW w:w="1747" w:type="dxa"/>
          </w:tcPr>
          <w:p w14:paraId="5A762FCA"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7" w:type="dxa"/>
          </w:tcPr>
          <w:p w14:paraId="03142C28"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3113" w:type="dxa"/>
          </w:tcPr>
          <w:p w14:paraId="37EEB0DB"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r w:rsidR="00F5745E" w:rsidRPr="009E2F6B" w14:paraId="468472AB" w14:textId="77777777" w:rsidTr="001E46F4">
        <w:tc>
          <w:tcPr>
            <w:tcW w:w="2023" w:type="dxa"/>
          </w:tcPr>
          <w:p w14:paraId="32A4754B"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R4</w:t>
            </w:r>
          </w:p>
        </w:tc>
        <w:tc>
          <w:tcPr>
            <w:tcW w:w="1747" w:type="dxa"/>
          </w:tcPr>
          <w:p w14:paraId="6A3491A4"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7" w:type="dxa"/>
          </w:tcPr>
          <w:p w14:paraId="7DC420C8"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3113" w:type="dxa"/>
          </w:tcPr>
          <w:p w14:paraId="682AA18C" w14:textId="77777777" w:rsidR="00F5745E" w:rsidRPr="009E2F6B" w:rsidRDefault="00F5745E" w:rsidP="00121B2F">
            <w:pPr>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r w:rsidR="00F5745E" w:rsidRPr="009E2F6B" w14:paraId="3C480AA1" w14:textId="77777777" w:rsidTr="001E46F4">
        <w:tc>
          <w:tcPr>
            <w:tcW w:w="2023" w:type="dxa"/>
          </w:tcPr>
          <w:p w14:paraId="622FD8CB"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R5</w:t>
            </w:r>
          </w:p>
        </w:tc>
        <w:tc>
          <w:tcPr>
            <w:tcW w:w="1747" w:type="dxa"/>
          </w:tcPr>
          <w:p w14:paraId="609CD94F"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20</w:t>
            </w:r>
          </w:p>
        </w:tc>
        <w:tc>
          <w:tcPr>
            <w:tcW w:w="1747" w:type="dxa"/>
          </w:tcPr>
          <w:p w14:paraId="7C49854F"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3113" w:type="dxa"/>
          </w:tcPr>
          <w:p w14:paraId="2B8C3132"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40</w:t>
            </w:r>
          </w:p>
        </w:tc>
      </w:tr>
      <w:tr w:rsidR="00F5745E" w:rsidRPr="009E2F6B" w14:paraId="0264F3DE" w14:textId="77777777" w:rsidTr="001E46F4">
        <w:tc>
          <w:tcPr>
            <w:tcW w:w="2023" w:type="dxa"/>
          </w:tcPr>
          <w:p w14:paraId="32CC968F"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R6</w:t>
            </w:r>
          </w:p>
        </w:tc>
        <w:tc>
          <w:tcPr>
            <w:tcW w:w="1747" w:type="dxa"/>
          </w:tcPr>
          <w:p w14:paraId="6DB8BE25"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15</w:t>
            </w:r>
          </w:p>
        </w:tc>
        <w:tc>
          <w:tcPr>
            <w:tcW w:w="1747" w:type="dxa"/>
          </w:tcPr>
          <w:p w14:paraId="6363753E"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22</w:t>
            </w:r>
          </w:p>
        </w:tc>
        <w:tc>
          <w:tcPr>
            <w:tcW w:w="3113" w:type="dxa"/>
          </w:tcPr>
          <w:p w14:paraId="7995C9A0"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35</w:t>
            </w:r>
          </w:p>
        </w:tc>
      </w:tr>
      <w:tr w:rsidR="00F5745E" w:rsidRPr="009E2F6B" w14:paraId="14513527" w14:textId="77777777" w:rsidTr="001E46F4">
        <w:tc>
          <w:tcPr>
            <w:tcW w:w="2023" w:type="dxa"/>
          </w:tcPr>
          <w:p w14:paraId="75EC3F1F"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R7</w:t>
            </w:r>
          </w:p>
        </w:tc>
        <w:tc>
          <w:tcPr>
            <w:tcW w:w="1747" w:type="dxa"/>
          </w:tcPr>
          <w:p w14:paraId="033E804E"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3</w:t>
            </w:r>
          </w:p>
        </w:tc>
        <w:tc>
          <w:tcPr>
            <w:tcW w:w="1747" w:type="dxa"/>
          </w:tcPr>
          <w:p w14:paraId="0FCCD414"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3113" w:type="dxa"/>
          </w:tcPr>
          <w:p w14:paraId="3FF0CF65"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5.5</w:t>
            </w:r>
          </w:p>
        </w:tc>
      </w:tr>
      <w:tr w:rsidR="00F5745E" w:rsidRPr="009E2F6B" w14:paraId="57D26FE5" w14:textId="77777777" w:rsidTr="001E46F4">
        <w:tc>
          <w:tcPr>
            <w:tcW w:w="2023" w:type="dxa"/>
          </w:tcPr>
          <w:p w14:paraId="0A70DC62"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R8</w:t>
            </w:r>
          </w:p>
        </w:tc>
        <w:tc>
          <w:tcPr>
            <w:tcW w:w="1747" w:type="dxa"/>
          </w:tcPr>
          <w:p w14:paraId="26C34C75"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7" w:type="dxa"/>
          </w:tcPr>
          <w:p w14:paraId="2D58E877"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3113" w:type="dxa"/>
          </w:tcPr>
          <w:p w14:paraId="46DAED67" w14:textId="77777777" w:rsidR="00F5745E" w:rsidRPr="009E2F6B" w:rsidRDefault="00F5745E" w:rsidP="00121B2F">
            <w:pPr>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bl>
    <w:p w14:paraId="4A60D392" w14:textId="220D2D66" w:rsidR="00F5745E" w:rsidRPr="009E2F6B" w:rsidRDefault="00F5745E" w:rsidP="00F5745E">
      <w:pPr>
        <w:pStyle w:val="ListParagraph"/>
        <w:spacing w:line="240" w:lineRule="auto"/>
        <w:jc w:val="left"/>
        <w:rPr>
          <w:rFonts w:ascii="Times New Roman" w:hAnsi="Times New Roman" w:cs="Times New Roman"/>
          <w:sz w:val="24"/>
          <w:szCs w:val="24"/>
          <w:lang w:val="vi-VN" w:eastAsia="vi-VN"/>
        </w:rPr>
      </w:pPr>
    </w:p>
    <w:p w14:paraId="6E935E4C" w14:textId="06D2E117" w:rsidR="00F5745E" w:rsidRPr="009E2F6B" w:rsidRDefault="00F5745E" w:rsidP="0095009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Lựa chọn phương án</w:t>
      </w:r>
    </w:p>
    <w:p w14:paraId="6311E2AE" w14:textId="77777777" w:rsidR="00F5745E" w:rsidRPr="009E2F6B" w:rsidRDefault="00F5745E" w:rsidP="00F5745E">
      <w:pPr>
        <w:pStyle w:val="ListParagraph"/>
        <w:spacing w:line="240" w:lineRule="auto"/>
        <w:jc w:val="left"/>
        <w:rPr>
          <w:rFonts w:ascii="Times New Roman" w:hAnsi="Times New Roman" w:cs="Times New Roman"/>
          <w:sz w:val="24"/>
          <w:szCs w:val="24"/>
          <w:lang w:eastAsia="vi-VN"/>
        </w:rPr>
      </w:pPr>
    </w:p>
    <w:tbl>
      <w:tblPr>
        <w:tblStyle w:val="TableGrid"/>
        <w:tblW w:w="9351" w:type="dxa"/>
        <w:tblLayout w:type="fixed"/>
        <w:tblLook w:val="04A0" w:firstRow="1" w:lastRow="0" w:firstColumn="1" w:lastColumn="0" w:noHBand="0" w:noVBand="1"/>
      </w:tblPr>
      <w:tblGrid>
        <w:gridCol w:w="1271"/>
        <w:gridCol w:w="1313"/>
        <w:gridCol w:w="1048"/>
        <w:gridCol w:w="1286"/>
        <w:gridCol w:w="1048"/>
        <w:gridCol w:w="1286"/>
        <w:gridCol w:w="1048"/>
        <w:gridCol w:w="1051"/>
      </w:tblGrid>
      <w:tr w:rsidR="00F5745E" w:rsidRPr="009E2F6B" w14:paraId="4EB09B48" w14:textId="77777777" w:rsidTr="00121B2F">
        <w:tc>
          <w:tcPr>
            <w:tcW w:w="1271" w:type="dxa"/>
          </w:tcPr>
          <w:p w14:paraId="0D022CD7"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Điều kiện</w:t>
            </w:r>
          </w:p>
        </w:tc>
        <w:tc>
          <w:tcPr>
            <w:tcW w:w="1313" w:type="dxa"/>
          </w:tcPr>
          <w:p w14:paraId="277EE0D7"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Trọng số</w:t>
            </w:r>
          </w:p>
        </w:tc>
        <w:tc>
          <w:tcPr>
            <w:tcW w:w="2334" w:type="dxa"/>
            <w:gridSpan w:val="2"/>
          </w:tcPr>
          <w:p w14:paraId="49845C71"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Phương án A</w:t>
            </w:r>
          </w:p>
        </w:tc>
        <w:tc>
          <w:tcPr>
            <w:tcW w:w="2334" w:type="dxa"/>
            <w:gridSpan w:val="2"/>
          </w:tcPr>
          <w:p w14:paraId="75DB27B3"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Phương án B</w:t>
            </w:r>
          </w:p>
        </w:tc>
        <w:tc>
          <w:tcPr>
            <w:tcW w:w="2099" w:type="dxa"/>
            <w:gridSpan w:val="2"/>
          </w:tcPr>
          <w:p w14:paraId="738EF742"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Phương án C</w:t>
            </w:r>
          </w:p>
        </w:tc>
      </w:tr>
      <w:tr w:rsidR="00F5745E" w:rsidRPr="009E2F6B" w14:paraId="40139B16" w14:textId="77777777" w:rsidTr="00121B2F">
        <w:tc>
          <w:tcPr>
            <w:tcW w:w="1271" w:type="dxa"/>
          </w:tcPr>
          <w:p w14:paraId="6842002E" w14:textId="77777777" w:rsidR="00F5745E" w:rsidRPr="009E2F6B" w:rsidRDefault="00F5745E" w:rsidP="001E46F4">
            <w:pPr>
              <w:rPr>
                <w:rFonts w:ascii="Times New Roman" w:hAnsi="Times New Roman" w:cs="Times New Roman"/>
                <w:b/>
                <w:sz w:val="24"/>
                <w:szCs w:val="24"/>
              </w:rPr>
            </w:pPr>
          </w:p>
        </w:tc>
        <w:tc>
          <w:tcPr>
            <w:tcW w:w="1313" w:type="dxa"/>
          </w:tcPr>
          <w:p w14:paraId="470DDB8C" w14:textId="77777777" w:rsidR="00F5745E" w:rsidRPr="009E2F6B" w:rsidRDefault="00F5745E" w:rsidP="001E46F4">
            <w:pPr>
              <w:rPr>
                <w:rFonts w:ascii="Times New Roman" w:hAnsi="Times New Roman" w:cs="Times New Roman"/>
                <w:b/>
                <w:sz w:val="24"/>
                <w:szCs w:val="24"/>
              </w:rPr>
            </w:pPr>
          </w:p>
        </w:tc>
        <w:tc>
          <w:tcPr>
            <w:tcW w:w="1048" w:type="dxa"/>
          </w:tcPr>
          <w:p w14:paraId="79AC66D8"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Tỉ lệ</w:t>
            </w:r>
          </w:p>
        </w:tc>
        <w:tc>
          <w:tcPr>
            <w:tcW w:w="1286" w:type="dxa"/>
          </w:tcPr>
          <w:p w14:paraId="65F25644"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Điểm</w:t>
            </w:r>
          </w:p>
        </w:tc>
        <w:tc>
          <w:tcPr>
            <w:tcW w:w="1048" w:type="dxa"/>
          </w:tcPr>
          <w:p w14:paraId="1CE45AD4"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Tỉ lệ</w:t>
            </w:r>
          </w:p>
        </w:tc>
        <w:tc>
          <w:tcPr>
            <w:tcW w:w="1286" w:type="dxa"/>
          </w:tcPr>
          <w:p w14:paraId="7F7D2E9C"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Điểm</w:t>
            </w:r>
          </w:p>
        </w:tc>
        <w:tc>
          <w:tcPr>
            <w:tcW w:w="1048" w:type="dxa"/>
          </w:tcPr>
          <w:p w14:paraId="00720E56"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Tỉ lệ</w:t>
            </w:r>
          </w:p>
        </w:tc>
        <w:tc>
          <w:tcPr>
            <w:tcW w:w="1051" w:type="dxa"/>
          </w:tcPr>
          <w:p w14:paraId="329CAFDE"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Điểm</w:t>
            </w:r>
          </w:p>
        </w:tc>
      </w:tr>
      <w:tr w:rsidR="00F5745E" w:rsidRPr="009E2F6B" w14:paraId="4FA8D8A8" w14:textId="77777777" w:rsidTr="00121B2F">
        <w:tc>
          <w:tcPr>
            <w:tcW w:w="1271" w:type="dxa"/>
          </w:tcPr>
          <w:p w14:paraId="4B316C40"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Yêu cầu:</w:t>
            </w:r>
          </w:p>
          <w:p w14:paraId="4212BFE5"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Y1-&gt;Y6</w:t>
            </w:r>
          </w:p>
        </w:tc>
        <w:tc>
          <w:tcPr>
            <w:tcW w:w="1313" w:type="dxa"/>
          </w:tcPr>
          <w:p w14:paraId="64589C91" w14:textId="77777777" w:rsidR="00F5745E" w:rsidRPr="009E2F6B" w:rsidRDefault="00F5745E" w:rsidP="001E46F4">
            <w:pPr>
              <w:jc w:val="center"/>
              <w:rPr>
                <w:rFonts w:ascii="Times New Roman" w:hAnsi="Times New Roman" w:cs="Times New Roman"/>
                <w:sz w:val="24"/>
                <w:szCs w:val="24"/>
              </w:rPr>
            </w:pPr>
          </w:p>
          <w:p w14:paraId="367B417D" w14:textId="77777777" w:rsidR="00F5745E" w:rsidRPr="009E2F6B" w:rsidRDefault="00F5745E" w:rsidP="001E46F4">
            <w:pPr>
              <w:jc w:val="center"/>
              <w:rPr>
                <w:rFonts w:ascii="Times New Roman" w:hAnsi="Times New Roman" w:cs="Times New Roman"/>
                <w:sz w:val="24"/>
                <w:szCs w:val="24"/>
              </w:rPr>
            </w:pPr>
          </w:p>
          <w:p w14:paraId="318C37F2"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25</w:t>
            </w:r>
          </w:p>
        </w:tc>
        <w:tc>
          <w:tcPr>
            <w:tcW w:w="1048" w:type="dxa"/>
          </w:tcPr>
          <w:p w14:paraId="6B4B0917" w14:textId="77777777" w:rsidR="00F5745E" w:rsidRPr="009E2F6B" w:rsidRDefault="00F5745E" w:rsidP="001E46F4">
            <w:pPr>
              <w:jc w:val="center"/>
              <w:rPr>
                <w:rFonts w:ascii="Times New Roman" w:hAnsi="Times New Roman" w:cs="Times New Roman"/>
                <w:sz w:val="24"/>
                <w:szCs w:val="24"/>
              </w:rPr>
            </w:pPr>
          </w:p>
          <w:p w14:paraId="38A8B0D1" w14:textId="77777777" w:rsidR="00F5745E" w:rsidRPr="009E2F6B" w:rsidRDefault="00F5745E" w:rsidP="001E46F4">
            <w:pPr>
              <w:jc w:val="center"/>
              <w:rPr>
                <w:rFonts w:ascii="Times New Roman" w:hAnsi="Times New Roman" w:cs="Times New Roman"/>
                <w:sz w:val="24"/>
                <w:szCs w:val="24"/>
              </w:rPr>
            </w:pPr>
          </w:p>
          <w:p w14:paraId="3A94065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5BC3E4DC" w14:textId="77777777" w:rsidR="00F5745E" w:rsidRPr="009E2F6B" w:rsidRDefault="00F5745E" w:rsidP="001E46F4">
            <w:pPr>
              <w:jc w:val="center"/>
              <w:rPr>
                <w:rFonts w:ascii="Times New Roman" w:hAnsi="Times New Roman" w:cs="Times New Roman"/>
                <w:sz w:val="24"/>
                <w:szCs w:val="24"/>
              </w:rPr>
            </w:pPr>
          </w:p>
          <w:p w14:paraId="052FC10A" w14:textId="77777777" w:rsidR="00F5745E" w:rsidRPr="009E2F6B" w:rsidRDefault="00F5745E" w:rsidP="001E46F4">
            <w:pPr>
              <w:jc w:val="center"/>
              <w:rPr>
                <w:rFonts w:ascii="Times New Roman" w:hAnsi="Times New Roman" w:cs="Times New Roman"/>
                <w:sz w:val="24"/>
                <w:szCs w:val="24"/>
              </w:rPr>
            </w:pPr>
          </w:p>
          <w:p w14:paraId="140D4C71"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125</w:t>
            </w:r>
          </w:p>
        </w:tc>
        <w:tc>
          <w:tcPr>
            <w:tcW w:w="1048" w:type="dxa"/>
          </w:tcPr>
          <w:p w14:paraId="5D3A3A2E" w14:textId="77777777" w:rsidR="00F5745E" w:rsidRPr="009E2F6B" w:rsidRDefault="00F5745E" w:rsidP="001E46F4">
            <w:pPr>
              <w:jc w:val="center"/>
              <w:rPr>
                <w:rFonts w:ascii="Times New Roman" w:hAnsi="Times New Roman" w:cs="Times New Roman"/>
                <w:sz w:val="24"/>
                <w:szCs w:val="24"/>
              </w:rPr>
            </w:pPr>
          </w:p>
          <w:p w14:paraId="1DD6DA38" w14:textId="77777777" w:rsidR="00F5745E" w:rsidRPr="009E2F6B" w:rsidRDefault="00F5745E" w:rsidP="001E46F4">
            <w:pPr>
              <w:jc w:val="center"/>
              <w:rPr>
                <w:rFonts w:ascii="Times New Roman" w:hAnsi="Times New Roman" w:cs="Times New Roman"/>
                <w:sz w:val="24"/>
                <w:szCs w:val="24"/>
              </w:rPr>
            </w:pPr>
          </w:p>
          <w:p w14:paraId="567E523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4724C07A" w14:textId="77777777" w:rsidR="00F5745E" w:rsidRPr="009E2F6B" w:rsidRDefault="00F5745E" w:rsidP="001E46F4">
            <w:pPr>
              <w:jc w:val="center"/>
              <w:rPr>
                <w:rFonts w:ascii="Times New Roman" w:hAnsi="Times New Roman" w:cs="Times New Roman"/>
                <w:sz w:val="24"/>
                <w:szCs w:val="24"/>
              </w:rPr>
            </w:pPr>
          </w:p>
          <w:p w14:paraId="67F8E082" w14:textId="77777777" w:rsidR="00F5745E" w:rsidRPr="009E2F6B" w:rsidRDefault="00F5745E" w:rsidP="001E46F4">
            <w:pPr>
              <w:jc w:val="center"/>
              <w:rPr>
                <w:rFonts w:ascii="Times New Roman" w:hAnsi="Times New Roman" w:cs="Times New Roman"/>
                <w:sz w:val="24"/>
                <w:szCs w:val="24"/>
              </w:rPr>
            </w:pPr>
          </w:p>
          <w:p w14:paraId="51C9D369"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125</w:t>
            </w:r>
          </w:p>
        </w:tc>
        <w:tc>
          <w:tcPr>
            <w:tcW w:w="1048" w:type="dxa"/>
          </w:tcPr>
          <w:p w14:paraId="46C04A78" w14:textId="77777777" w:rsidR="00F5745E" w:rsidRPr="009E2F6B" w:rsidRDefault="00F5745E" w:rsidP="001E46F4">
            <w:pPr>
              <w:jc w:val="center"/>
              <w:rPr>
                <w:rFonts w:ascii="Times New Roman" w:hAnsi="Times New Roman" w:cs="Times New Roman"/>
                <w:sz w:val="24"/>
                <w:szCs w:val="24"/>
              </w:rPr>
            </w:pPr>
          </w:p>
          <w:p w14:paraId="59F5C9F0" w14:textId="77777777" w:rsidR="00F5745E" w:rsidRPr="009E2F6B" w:rsidRDefault="00F5745E" w:rsidP="001E46F4">
            <w:pPr>
              <w:jc w:val="center"/>
              <w:rPr>
                <w:rFonts w:ascii="Times New Roman" w:hAnsi="Times New Roman" w:cs="Times New Roman"/>
                <w:sz w:val="24"/>
                <w:szCs w:val="24"/>
              </w:rPr>
            </w:pPr>
          </w:p>
          <w:p w14:paraId="4550EF0D"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4CEFB105" w14:textId="77777777" w:rsidR="00F5745E" w:rsidRPr="009E2F6B" w:rsidRDefault="00F5745E" w:rsidP="001E46F4">
            <w:pPr>
              <w:jc w:val="center"/>
              <w:rPr>
                <w:rFonts w:ascii="Times New Roman" w:hAnsi="Times New Roman" w:cs="Times New Roman"/>
                <w:sz w:val="24"/>
                <w:szCs w:val="24"/>
              </w:rPr>
            </w:pPr>
          </w:p>
          <w:p w14:paraId="2266EADB" w14:textId="77777777" w:rsidR="00F5745E" w:rsidRPr="009E2F6B" w:rsidRDefault="00F5745E" w:rsidP="001E46F4">
            <w:pPr>
              <w:jc w:val="center"/>
              <w:rPr>
                <w:rFonts w:ascii="Times New Roman" w:hAnsi="Times New Roman" w:cs="Times New Roman"/>
                <w:sz w:val="24"/>
                <w:szCs w:val="24"/>
              </w:rPr>
            </w:pPr>
          </w:p>
          <w:p w14:paraId="614C857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125</w:t>
            </w:r>
          </w:p>
        </w:tc>
      </w:tr>
      <w:tr w:rsidR="00F5745E" w:rsidRPr="009E2F6B" w14:paraId="5F227136" w14:textId="77777777" w:rsidTr="00121B2F">
        <w:tc>
          <w:tcPr>
            <w:tcW w:w="1271" w:type="dxa"/>
          </w:tcPr>
          <w:p w14:paraId="1B8C883D"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Y7</w:t>
            </w:r>
          </w:p>
        </w:tc>
        <w:tc>
          <w:tcPr>
            <w:tcW w:w="1313" w:type="dxa"/>
          </w:tcPr>
          <w:p w14:paraId="79535284"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7</w:t>
            </w:r>
          </w:p>
        </w:tc>
        <w:tc>
          <w:tcPr>
            <w:tcW w:w="1048" w:type="dxa"/>
          </w:tcPr>
          <w:p w14:paraId="0C91814D"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286" w:type="dxa"/>
          </w:tcPr>
          <w:p w14:paraId="451A1774"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7</w:t>
            </w:r>
          </w:p>
        </w:tc>
        <w:tc>
          <w:tcPr>
            <w:tcW w:w="1048" w:type="dxa"/>
          </w:tcPr>
          <w:p w14:paraId="150284A0"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1CA6AC8B"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35</w:t>
            </w:r>
          </w:p>
        </w:tc>
        <w:tc>
          <w:tcPr>
            <w:tcW w:w="1048" w:type="dxa"/>
          </w:tcPr>
          <w:p w14:paraId="41360FBC"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520684D3"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35</w:t>
            </w:r>
          </w:p>
        </w:tc>
      </w:tr>
      <w:tr w:rsidR="00F5745E" w:rsidRPr="009E2F6B" w14:paraId="43BFB30F" w14:textId="77777777" w:rsidTr="00121B2F">
        <w:tc>
          <w:tcPr>
            <w:tcW w:w="1271" w:type="dxa"/>
          </w:tcPr>
          <w:p w14:paraId="475E074C"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Y8</w:t>
            </w:r>
          </w:p>
        </w:tc>
        <w:tc>
          <w:tcPr>
            <w:tcW w:w="1313" w:type="dxa"/>
          </w:tcPr>
          <w:p w14:paraId="7D4AD0E9"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7</w:t>
            </w:r>
          </w:p>
        </w:tc>
        <w:tc>
          <w:tcPr>
            <w:tcW w:w="1048" w:type="dxa"/>
          </w:tcPr>
          <w:p w14:paraId="3A3D86D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286" w:type="dxa"/>
          </w:tcPr>
          <w:p w14:paraId="656A93E2"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7</w:t>
            </w:r>
          </w:p>
        </w:tc>
        <w:tc>
          <w:tcPr>
            <w:tcW w:w="1048" w:type="dxa"/>
          </w:tcPr>
          <w:p w14:paraId="44B844A1"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6C2DB42B"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35</w:t>
            </w:r>
          </w:p>
        </w:tc>
        <w:tc>
          <w:tcPr>
            <w:tcW w:w="1048" w:type="dxa"/>
          </w:tcPr>
          <w:p w14:paraId="3065D41A"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4D86B44C"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35</w:t>
            </w:r>
          </w:p>
        </w:tc>
      </w:tr>
      <w:tr w:rsidR="00F5745E" w:rsidRPr="009E2F6B" w14:paraId="5EE86874" w14:textId="77777777" w:rsidTr="00121B2F">
        <w:tc>
          <w:tcPr>
            <w:tcW w:w="1271" w:type="dxa"/>
          </w:tcPr>
          <w:p w14:paraId="2C450C0F"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Y9</w:t>
            </w:r>
          </w:p>
        </w:tc>
        <w:tc>
          <w:tcPr>
            <w:tcW w:w="1313" w:type="dxa"/>
          </w:tcPr>
          <w:p w14:paraId="6FEC6B78"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8</w:t>
            </w:r>
          </w:p>
        </w:tc>
        <w:tc>
          <w:tcPr>
            <w:tcW w:w="1048" w:type="dxa"/>
          </w:tcPr>
          <w:p w14:paraId="5BE3DA7F"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4F42165F"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40</w:t>
            </w:r>
          </w:p>
        </w:tc>
        <w:tc>
          <w:tcPr>
            <w:tcW w:w="1048" w:type="dxa"/>
          </w:tcPr>
          <w:p w14:paraId="35612B5B"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286" w:type="dxa"/>
          </w:tcPr>
          <w:p w14:paraId="6BC90AA9"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32</w:t>
            </w:r>
          </w:p>
        </w:tc>
        <w:tc>
          <w:tcPr>
            <w:tcW w:w="1048" w:type="dxa"/>
          </w:tcPr>
          <w:p w14:paraId="1AAAF5F9"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2BAB1F9C"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40</w:t>
            </w:r>
          </w:p>
        </w:tc>
      </w:tr>
      <w:tr w:rsidR="00F5745E" w:rsidRPr="009E2F6B" w14:paraId="65C6F40C" w14:textId="77777777" w:rsidTr="00121B2F">
        <w:tc>
          <w:tcPr>
            <w:tcW w:w="1271" w:type="dxa"/>
          </w:tcPr>
          <w:p w14:paraId="14FC209B"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Y10</w:t>
            </w:r>
          </w:p>
        </w:tc>
        <w:tc>
          <w:tcPr>
            <w:tcW w:w="1313" w:type="dxa"/>
          </w:tcPr>
          <w:p w14:paraId="277B9474"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w:t>
            </w:r>
          </w:p>
        </w:tc>
        <w:tc>
          <w:tcPr>
            <w:tcW w:w="1048" w:type="dxa"/>
          </w:tcPr>
          <w:p w14:paraId="4AFAFE2E"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286" w:type="dxa"/>
          </w:tcPr>
          <w:p w14:paraId="19F614F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w:t>
            </w:r>
          </w:p>
        </w:tc>
        <w:tc>
          <w:tcPr>
            <w:tcW w:w="1048" w:type="dxa"/>
          </w:tcPr>
          <w:p w14:paraId="108EEA93"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286" w:type="dxa"/>
          </w:tcPr>
          <w:p w14:paraId="55C9CEA3"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w:t>
            </w:r>
          </w:p>
        </w:tc>
        <w:tc>
          <w:tcPr>
            <w:tcW w:w="1048" w:type="dxa"/>
          </w:tcPr>
          <w:p w14:paraId="3A0916C3"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09BAFEA0"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15</w:t>
            </w:r>
          </w:p>
        </w:tc>
      </w:tr>
      <w:tr w:rsidR="00F5745E" w:rsidRPr="009E2F6B" w14:paraId="5DF80789" w14:textId="77777777" w:rsidTr="00121B2F">
        <w:tc>
          <w:tcPr>
            <w:tcW w:w="1271" w:type="dxa"/>
          </w:tcPr>
          <w:p w14:paraId="1C8D6BD8" w14:textId="77777777" w:rsidR="00F5745E" w:rsidRPr="009E2F6B" w:rsidRDefault="00F5745E" w:rsidP="001E46F4">
            <w:pPr>
              <w:rPr>
                <w:rFonts w:ascii="Times New Roman" w:hAnsi="Times New Roman" w:cs="Times New Roman"/>
                <w:sz w:val="24"/>
                <w:szCs w:val="24"/>
              </w:rPr>
            </w:pPr>
          </w:p>
        </w:tc>
        <w:tc>
          <w:tcPr>
            <w:tcW w:w="1313" w:type="dxa"/>
          </w:tcPr>
          <w:p w14:paraId="786EFE21"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55182ED3" w14:textId="77777777" w:rsidR="00F5745E" w:rsidRPr="009E2F6B" w:rsidRDefault="00F5745E" w:rsidP="001E46F4">
            <w:pPr>
              <w:jc w:val="center"/>
              <w:rPr>
                <w:rFonts w:ascii="Times New Roman" w:hAnsi="Times New Roman" w:cs="Times New Roman"/>
                <w:sz w:val="24"/>
                <w:szCs w:val="24"/>
              </w:rPr>
            </w:pPr>
          </w:p>
        </w:tc>
        <w:tc>
          <w:tcPr>
            <w:tcW w:w="1286" w:type="dxa"/>
          </w:tcPr>
          <w:p w14:paraId="1BC931CA"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182</w:t>
            </w:r>
          </w:p>
        </w:tc>
        <w:tc>
          <w:tcPr>
            <w:tcW w:w="1048" w:type="dxa"/>
          </w:tcPr>
          <w:p w14:paraId="1087E3C2" w14:textId="77777777" w:rsidR="00F5745E" w:rsidRPr="009E2F6B" w:rsidRDefault="00F5745E" w:rsidP="001E46F4">
            <w:pPr>
              <w:jc w:val="center"/>
              <w:rPr>
                <w:rFonts w:ascii="Times New Roman" w:hAnsi="Times New Roman" w:cs="Times New Roman"/>
                <w:sz w:val="24"/>
                <w:szCs w:val="24"/>
              </w:rPr>
            </w:pPr>
          </w:p>
        </w:tc>
        <w:tc>
          <w:tcPr>
            <w:tcW w:w="1286" w:type="dxa"/>
          </w:tcPr>
          <w:p w14:paraId="483946FE"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230</w:t>
            </w:r>
          </w:p>
        </w:tc>
        <w:tc>
          <w:tcPr>
            <w:tcW w:w="1048" w:type="dxa"/>
          </w:tcPr>
          <w:p w14:paraId="58655CFB" w14:textId="77777777" w:rsidR="00F5745E" w:rsidRPr="009E2F6B" w:rsidRDefault="00F5745E" w:rsidP="001E46F4">
            <w:pPr>
              <w:jc w:val="center"/>
              <w:rPr>
                <w:rFonts w:ascii="Times New Roman" w:hAnsi="Times New Roman" w:cs="Times New Roman"/>
                <w:sz w:val="24"/>
                <w:szCs w:val="24"/>
              </w:rPr>
            </w:pPr>
          </w:p>
        </w:tc>
        <w:tc>
          <w:tcPr>
            <w:tcW w:w="1051" w:type="dxa"/>
          </w:tcPr>
          <w:p w14:paraId="43ACF9CD"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250</w:t>
            </w:r>
          </w:p>
        </w:tc>
      </w:tr>
      <w:tr w:rsidR="00F5745E" w:rsidRPr="009E2F6B" w14:paraId="36C5386E" w14:textId="77777777" w:rsidTr="00121B2F">
        <w:tc>
          <w:tcPr>
            <w:tcW w:w="1271" w:type="dxa"/>
          </w:tcPr>
          <w:p w14:paraId="0F45F95A"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Ràng buộc:</w:t>
            </w:r>
          </w:p>
          <w:p w14:paraId="0A7B985D"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R1</w:t>
            </w:r>
          </w:p>
        </w:tc>
        <w:tc>
          <w:tcPr>
            <w:tcW w:w="1313" w:type="dxa"/>
          </w:tcPr>
          <w:p w14:paraId="4290D0C5" w14:textId="77777777" w:rsidR="00F5745E" w:rsidRPr="009E2F6B" w:rsidRDefault="00F5745E" w:rsidP="00121B2F">
            <w:pPr>
              <w:jc w:val="center"/>
              <w:rPr>
                <w:rFonts w:ascii="Times New Roman" w:hAnsi="Times New Roman" w:cs="Times New Roman"/>
                <w:sz w:val="24"/>
                <w:szCs w:val="24"/>
              </w:rPr>
            </w:pPr>
          </w:p>
          <w:p w14:paraId="48A5FD1E" w14:textId="77777777" w:rsidR="00F5745E" w:rsidRPr="009E2F6B" w:rsidRDefault="00F5745E" w:rsidP="00121B2F">
            <w:pPr>
              <w:jc w:val="center"/>
              <w:rPr>
                <w:rFonts w:ascii="Times New Roman" w:hAnsi="Times New Roman" w:cs="Times New Roman"/>
                <w:sz w:val="24"/>
                <w:szCs w:val="24"/>
              </w:rPr>
            </w:pPr>
          </w:p>
          <w:p w14:paraId="22EC42CA"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10</w:t>
            </w:r>
          </w:p>
        </w:tc>
        <w:tc>
          <w:tcPr>
            <w:tcW w:w="1048" w:type="dxa"/>
          </w:tcPr>
          <w:p w14:paraId="5CCAFF85" w14:textId="77777777" w:rsidR="00F5745E" w:rsidRPr="009E2F6B" w:rsidRDefault="00F5745E" w:rsidP="00121B2F">
            <w:pPr>
              <w:jc w:val="center"/>
              <w:rPr>
                <w:rFonts w:ascii="Times New Roman" w:hAnsi="Times New Roman" w:cs="Times New Roman"/>
                <w:sz w:val="24"/>
                <w:szCs w:val="24"/>
              </w:rPr>
            </w:pPr>
          </w:p>
          <w:p w14:paraId="72B97DBC" w14:textId="77777777" w:rsidR="00F5745E" w:rsidRPr="009E2F6B" w:rsidRDefault="00F5745E" w:rsidP="00121B2F">
            <w:pPr>
              <w:jc w:val="center"/>
              <w:rPr>
                <w:rFonts w:ascii="Times New Roman" w:hAnsi="Times New Roman" w:cs="Times New Roman"/>
                <w:sz w:val="24"/>
                <w:szCs w:val="24"/>
              </w:rPr>
            </w:pPr>
          </w:p>
          <w:p w14:paraId="51198F21"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5C94CC50" w14:textId="77777777" w:rsidR="00F5745E" w:rsidRPr="009E2F6B" w:rsidRDefault="00F5745E" w:rsidP="00121B2F">
            <w:pPr>
              <w:jc w:val="center"/>
              <w:rPr>
                <w:rFonts w:ascii="Times New Roman" w:hAnsi="Times New Roman" w:cs="Times New Roman"/>
                <w:sz w:val="24"/>
                <w:szCs w:val="24"/>
              </w:rPr>
            </w:pPr>
          </w:p>
          <w:p w14:paraId="536F0568" w14:textId="77777777" w:rsidR="00F5745E" w:rsidRPr="009E2F6B" w:rsidRDefault="00F5745E" w:rsidP="00121B2F">
            <w:pPr>
              <w:jc w:val="center"/>
              <w:rPr>
                <w:rFonts w:ascii="Times New Roman" w:hAnsi="Times New Roman" w:cs="Times New Roman"/>
                <w:sz w:val="24"/>
                <w:szCs w:val="24"/>
              </w:rPr>
            </w:pPr>
          </w:p>
          <w:p w14:paraId="652F59A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648EFA3D" w14:textId="77777777" w:rsidR="00F5745E" w:rsidRPr="009E2F6B" w:rsidRDefault="00F5745E" w:rsidP="00121B2F">
            <w:pPr>
              <w:jc w:val="center"/>
              <w:rPr>
                <w:rFonts w:ascii="Times New Roman" w:hAnsi="Times New Roman" w:cs="Times New Roman"/>
                <w:sz w:val="24"/>
                <w:szCs w:val="24"/>
              </w:rPr>
            </w:pPr>
          </w:p>
          <w:p w14:paraId="5C22D432" w14:textId="77777777" w:rsidR="00F5745E" w:rsidRPr="009E2F6B" w:rsidRDefault="00F5745E" w:rsidP="00121B2F">
            <w:pPr>
              <w:jc w:val="center"/>
              <w:rPr>
                <w:rFonts w:ascii="Times New Roman" w:hAnsi="Times New Roman" w:cs="Times New Roman"/>
                <w:sz w:val="24"/>
                <w:szCs w:val="24"/>
              </w:rPr>
            </w:pPr>
          </w:p>
          <w:p w14:paraId="3F335A6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302106C1" w14:textId="77777777" w:rsidR="00F5745E" w:rsidRPr="009E2F6B" w:rsidRDefault="00F5745E" w:rsidP="00121B2F">
            <w:pPr>
              <w:jc w:val="center"/>
              <w:rPr>
                <w:rFonts w:ascii="Times New Roman" w:hAnsi="Times New Roman" w:cs="Times New Roman"/>
                <w:sz w:val="24"/>
                <w:szCs w:val="24"/>
              </w:rPr>
            </w:pPr>
          </w:p>
          <w:p w14:paraId="7E0CD6F4" w14:textId="77777777" w:rsidR="00F5745E" w:rsidRPr="009E2F6B" w:rsidRDefault="00F5745E" w:rsidP="00121B2F">
            <w:pPr>
              <w:jc w:val="center"/>
              <w:rPr>
                <w:rFonts w:ascii="Times New Roman" w:hAnsi="Times New Roman" w:cs="Times New Roman"/>
                <w:sz w:val="24"/>
                <w:szCs w:val="24"/>
              </w:rPr>
            </w:pPr>
          </w:p>
          <w:p w14:paraId="4D9F3B5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70B527D6" w14:textId="77777777" w:rsidR="00F5745E" w:rsidRPr="009E2F6B" w:rsidRDefault="00F5745E" w:rsidP="00121B2F">
            <w:pPr>
              <w:jc w:val="center"/>
              <w:rPr>
                <w:rFonts w:ascii="Times New Roman" w:hAnsi="Times New Roman" w:cs="Times New Roman"/>
                <w:sz w:val="24"/>
                <w:szCs w:val="24"/>
              </w:rPr>
            </w:pPr>
          </w:p>
          <w:p w14:paraId="70C640C3" w14:textId="77777777" w:rsidR="00F5745E" w:rsidRPr="009E2F6B" w:rsidRDefault="00F5745E" w:rsidP="00121B2F">
            <w:pPr>
              <w:jc w:val="center"/>
              <w:rPr>
                <w:rFonts w:ascii="Times New Roman" w:hAnsi="Times New Roman" w:cs="Times New Roman"/>
                <w:sz w:val="24"/>
                <w:szCs w:val="24"/>
              </w:rPr>
            </w:pPr>
          </w:p>
          <w:p w14:paraId="00AF7B2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6713E91F" w14:textId="77777777" w:rsidR="00F5745E" w:rsidRPr="009E2F6B" w:rsidRDefault="00F5745E" w:rsidP="00121B2F">
            <w:pPr>
              <w:jc w:val="center"/>
              <w:rPr>
                <w:rFonts w:ascii="Times New Roman" w:hAnsi="Times New Roman" w:cs="Times New Roman"/>
                <w:sz w:val="24"/>
                <w:szCs w:val="24"/>
              </w:rPr>
            </w:pPr>
          </w:p>
          <w:p w14:paraId="01E32A53" w14:textId="77777777" w:rsidR="00F5745E" w:rsidRPr="009E2F6B" w:rsidRDefault="00F5745E" w:rsidP="00121B2F">
            <w:pPr>
              <w:jc w:val="center"/>
              <w:rPr>
                <w:rFonts w:ascii="Times New Roman" w:hAnsi="Times New Roman" w:cs="Times New Roman"/>
                <w:sz w:val="24"/>
                <w:szCs w:val="24"/>
              </w:rPr>
            </w:pPr>
          </w:p>
          <w:p w14:paraId="02DB6BDA"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r>
      <w:tr w:rsidR="00F5745E" w:rsidRPr="009E2F6B" w14:paraId="1E247D88" w14:textId="77777777" w:rsidTr="00121B2F">
        <w:tc>
          <w:tcPr>
            <w:tcW w:w="1271" w:type="dxa"/>
          </w:tcPr>
          <w:p w14:paraId="4712A135"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R2</w:t>
            </w:r>
          </w:p>
        </w:tc>
        <w:tc>
          <w:tcPr>
            <w:tcW w:w="1313" w:type="dxa"/>
          </w:tcPr>
          <w:p w14:paraId="30BF4AD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6</w:t>
            </w:r>
          </w:p>
        </w:tc>
        <w:tc>
          <w:tcPr>
            <w:tcW w:w="1048" w:type="dxa"/>
          </w:tcPr>
          <w:p w14:paraId="35A7ED9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06532DA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400BFB9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26BEF2F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067AFEC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378C584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r>
      <w:tr w:rsidR="00F5745E" w:rsidRPr="009E2F6B" w14:paraId="1DC7B733" w14:textId="77777777" w:rsidTr="00121B2F">
        <w:tc>
          <w:tcPr>
            <w:tcW w:w="1271" w:type="dxa"/>
          </w:tcPr>
          <w:p w14:paraId="78F09209"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R3</w:t>
            </w:r>
          </w:p>
        </w:tc>
        <w:tc>
          <w:tcPr>
            <w:tcW w:w="1313" w:type="dxa"/>
          </w:tcPr>
          <w:p w14:paraId="401F55F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6</w:t>
            </w:r>
          </w:p>
        </w:tc>
        <w:tc>
          <w:tcPr>
            <w:tcW w:w="1048" w:type="dxa"/>
          </w:tcPr>
          <w:p w14:paraId="0D3281F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65B1676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61D9BA5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78CF1543"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3B6FB43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4762363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r>
      <w:tr w:rsidR="00F5745E" w:rsidRPr="009E2F6B" w14:paraId="49E07140" w14:textId="77777777" w:rsidTr="00121B2F">
        <w:tc>
          <w:tcPr>
            <w:tcW w:w="1271" w:type="dxa"/>
          </w:tcPr>
          <w:p w14:paraId="11CBEEBB"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R4</w:t>
            </w:r>
          </w:p>
        </w:tc>
        <w:tc>
          <w:tcPr>
            <w:tcW w:w="1313" w:type="dxa"/>
          </w:tcPr>
          <w:p w14:paraId="57922F2F"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6</w:t>
            </w:r>
          </w:p>
        </w:tc>
        <w:tc>
          <w:tcPr>
            <w:tcW w:w="1048" w:type="dxa"/>
          </w:tcPr>
          <w:p w14:paraId="1E29013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26200DA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36B8400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557DBC5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53AE2C7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5BEDB909"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r>
      <w:tr w:rsidR="00F5745E" w:rsidRPr="009E2F6B" w14:paraId="4DBBA663" w14:textId="77777777" w:rsidTr="00121B2F">
        <w:tc>
          <w:tcPr>
            <w:tcW w:w="1271" w:type="dxa"/>
          </w:tcPr>
          <w:p w14:paraId="42657C11"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R5</w:t>
            </w:r>
          </w:p>
        </w:tc>
        <w:tc>
          <w:tcPr>
            <w:tcW w:w="1313" w:type="dxa"/>
          </w:tcPr>
          <w:p w14:paraId="4A556D8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048" w:type="dxa"/>
          </w:tcPr>
          <w:p w14:paraId="4A575CE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1493349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20</w:t>
            </w:r>
          </w:p>
        </w:tc>
        <w:tc>
          <w:tcPr>
            <w:tcW w:w="1048" w:type="dxa"/>
          </w:tcPr>
          <w:p w14:paraId="6E54C983"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286" w:type="dxa"/>
          </w:tcPr>
          <w:p w14:paraId="45C385D3"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16</w:t>
            </w:r>
          </w:p>
        </w:tc>
        <w:tc>
          <w:tcPr>
            <w:tcW w:w="1048" w:type="dxa"/>
          </w:tcPr>
          <w:p w14:paraId="78F1C46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051" w:type="dxa"/>
          </w:tcPr>
          <w:p w14:paraId="6E08413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r>
      <w:tr w:rsidR="00F5745E" w:rsidRPr="009E2F6B" w14:paraId="094C158A" w14:textId="77777777" w:rsidTr="00121B2F">
        <w:tc>
          <w:tcPr>
            <w:tcW w:w="1271" w:type="dxa"/>
          </w:tcPr>
          <w:p w14:paraId="32EB0D17"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R6</w:t>
            </w:r>
          </w:p>
        </w:tc>
        <w:tc>
          <w:tcPr>
            <w:tcW w:w="1313" w:type="dxa"/>
          </w:tcPr>
          <w:p w14:paraId="7E61FF1F"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048" w:type="dxa"/>
          </w:tcPr>
          <w:p w14:paraId="10854B51"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64A70A1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20</w:t>
            </w:r>
          </w:p>
        </w:tc>
        <w:tc>
          <w:tcPr>
            <w:tcW w:w="1048" w:type="dxa"/>
          </w:tcPr>
          <w:p w14:paraId="7739E50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286" w:type="dxa"/>
          </w:tcPr>
          <w:p w14:paraId="0313EF86"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16</w:t>
            </w:r>
          </w:p>
        </w:tc>
        <w:tc>
          <w:tcPr>
            <w:tcW w:w="1048" w:type="dxa"/>
          </w:tcPr>
          <w:p w14:paraId="2ED8A127"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w:t>
            </w:r>
          </w:p>
        </w:tc>
        <w:tc>
          <w:tcPr>
            <w:tcW w:w="1051" w:type="dxa"/>
          </w:tcPr>
          <w:p w14:paraId="47AB14D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8</w:t>
            </w:r>
          </w:p>
        </w:tc>
      </w:tr>
      <w:tr w:rsidR="00F5745E" w:rsidRPr="009E2F6B" w14:paraId="263E5777" w14:textId="77777777" w:rsidTr="00121B2F">
        <w:tc>
          <w:tcPr>
            <w:tcW w:w="1271" w:type="dxa"/>
          </w:tcPr>
          <w:p w14:paraId="46E30BE6"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R7</w:t>
            </w:r>
          </w:p>
        </w:tc>
        <w:tc>
          <w:tcPr>
            <w:tcW w:w="1313" w:type="dxa"/>
          </w:tcPr>
          <w:p w14:paraId="0F4C5C5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048" w:type="dxa"/>
          </w:tcPr>
          <w:p w14:paraId="7F7E0FC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223101C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20</w:t>
            </w:r>
          </w:p>
        </w:tc>
        <w:tc>
          <w:tcPr>
            <w:tcW w:w="1048" w:type="dxa"/>
          </w:tcPr>
          <w:p w14:paraId="4D1E85D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286" w:type="dxa"/>
          </w:tcPr>
          <w:p w14:paraId="270057D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16</w:t>
            </w:r>
          </w:p>
        </w:tc>
        <w:tc>
          <w:tcPr>
            <w:tcW w:w="1048" w:type="dxa"/>
          </w:tcPr>
          <w:p w14:paraId="53361CA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w:t>
            </w:r>
          </w:p>
        </w:tc>
        <w:tc>
          <w:tcPr>
            <w:tcW w:w="1051" w:type="dxa"/>
          </w:tcPr>
          <w:p w14:paraId="5DF54AA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8</w:t>
            </w:r>
          </w:p>
        </w:tc>
      </w:tr>
      <w:tr w:rsidR="00F5745E" w:rsidRPr="009E2F6B" w14:paraId="3251FFAD" w14:textId="77777777" w:rsidTr="00121B2F">
        <w:tc>
          <w:tcPr>
            <w:tcW w:w="1271" w:type="dxa"/>
          </w:tcPr>
          <w:p w14:paraId="40AE45CD"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R8</w:t>
            </w:r>
          </w:p>
        </w:tc>
        <w:tc>
          <w:tcPr>
            <w:tcW w:w="1313" w:type="dxa"/>
          </w:tcPr>
          <w:p w14:paraId="78B88D9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10</w:t>
            </w:r>
          </w:p>
        </w:tc>
        <w:tc>
          <w:tcPr>
            <w:tcW w:w="1048" w:type="dxa"/>
          </w:tcPr>
          <w:p w14:paraId="5B1C6B3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6C4AE26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0FDC115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0892DA28"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04C7DAF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0227220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r>
      <w:tr w:rsidR="00F5745E" w:rsidRPr="009E2F6B" w14:paraId="7C817DA4" w14:textId="77777777" w:rsidTr="00121B2F">
        <w:tc>
          <w:tcPr>
            <w:tcW w:w="1271" w:type="dxa"/>
          </w:tcPr>
          <w:p w14:paraId="0ECA571C" w14:textId="77777777" w:rsidR="00F5745E" w:rsidRPr="009E2F6B" w:rsidRDefault="00F5745E" w:rsidP="001E46F4">
            <w:pPr>
              <w:rPr>
                <w:rFonts w:ascii="Times New Roman" w:hAnsi="Times New Roman" w:cs="Times New Roman"/>
                <w:sz w:val="24"/>
                <w:szCs w:val="24"/>
              </w:rPr>
            </w:pPr>
          </w:p>
        </w:tc>
        <w:tc>
          <w:tcPr>
            <w:tcW w:w="1313" w:type="dxa"/>
          </w:tcPr>
          <w:p w14:paraId="037C8DB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5C545B79" w14:textId="77777777" w:rsidR="00F5745E" w:rsidRPr="009E2F6B" w:rsidRDefault="00F5745E" w:rsidP="00121B2F">
            <w:pPr>
              <w:jc w:val="center"/>
              <w:rPr>
                <w:rFonts w:ascii="Times New Roman" w:hAnsi="Times New Roman" w:cs="Times New Roman"/>
                <w:sz w:val="24"/>
                <w:szCs w:val="24"/>
              </w:rPr>
            </w:pPr>
          </w:p>
        </w:tc>
        <w:tc>
          <w:tcPr>
            <w:tcW w:w="1286" w:type="dxa"/>
          </w:tcPr>
          <w:p w14:paraId="2B46163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200</w:t>
            </w:r>
          </w:p>
        </w:tc>
        <w:tc>
          <w:tcPr>
            <w:tcW w:w="1048" w:type="dxa"/>
          </w:tcPr>
          <w:p w14:paraId="3ACDF220" w14:textId="77777777" w:rsidR="00F5745E" w:rsidRPr="009E2F6B" w:rsidRDefault="00F5745E" w:rsidP="00121B2F">
            <w:pPr>
              <w:jc w:val="center"/>
              <w:rPr>
                <w:rFonts w:ascii="Times New Roman" w:hAnsi="Times New Roman" w:cs="Times New Roman"/>
                <w:sz w:val="24"/>
                <w:szCs w:val="24"/>
              </w:rPr>
            </w:pPr>
          </w:p>
        </w:tc>
        <w:tc>
          <w:tcPr>
            <w:tcW w:w="1286" w:type="dxa"/>
          </w:tcPr>
          <w:p w14:paraId="09CE826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238</w:t>
            </w:r>
          </w:p>
        </w:tc>
        <w:tc>
          <w:tcPr>
            <w:tcW w:w="1048" w:type="dxa"/>
          </w:tcPr>
          <w:p w14:paraId="526E7067" w14:textId="77777777" w:rsidR="00F5745E" w:rsidRPr="009E2F6B" w:rsidRDefault="00F5745E" w:rsidP="00121B2F">
            <w:pPr>
              <w:jc w:val="center"/>
              <w:rPr>
                <w:rFonts w:ascii="Times New Roman" w:hAnsi="Times New Roman" w:cs="Times New Roman"/>
                <w:sz w:val="24"/>
                <w:szCs w:val="24"/>
              </w:rPr>
            </w:pPr>
          </w:p>
        </w:tc>
        <w:tc>
          <w:tcPr>
            <w:tcW w:w="1051" w:type="dxa"/>
          </w:tcPr>
          <w:p w14:paraId="71DB135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160</w:t>
            </w:r>
          </w:p>
        </w:tc>
      </w:tr>
      <w:tr w:rsidR="00F5745E" w:rsidRPr="009E2F6B" w14:paraId="5CD3A390" w14:textId="77777777" w:rsidTr="00121B2F">
        <w:trPr>
          <w:trHeight w:val="188"/>
        </w:trPr>
        <w:tc>
          <w:tcPr>
            <w:tcW w:w="1271" w:type="dxa"/>
          </w:tcPr>
          <w:p w14:paraId="0EBDEDCC"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Tổng</w:t>
            </w:r>
          </w:p>
        </w:tc>
        <w:tc>
          <w:tcPr>
            <w:tcW w:w="1313" w:type="dxa"/>
          </w:tcPr>
          <w:p w14:paraId="27587045" w14:textId="77777777" w:rsidR="00F5745E" w:rsidRPr="009E2F6B" w:rsidRDefault="00F5745E" w:rsidP="00121B2F">
            <w:pPr>
              <w:jc w:val="center"/>
              <w:rPr>
                <w:rFonts w:ascii="Times New Roman" w:hAnsi="Times New Roman" w:cs="Times New Roman"/>
                <w:sz w:val="24"/>
                <w:szCs w:val="24"/>
              </w:rPr>
            </w:pPr>
          </w:p>
        </w:tc>
        <w:tc>
          <w:tcPr>
            <w:tcW w:w="1048" w:type="dxa"/>
          </w:tcPr>
          <w:p w14:paraId="06D7D3A6" w14:textId="77777777" w:rsidR="00F5745E" w:rsidRPr="009E2F6B" w:rsidRDefault="00F5745E" w:rsidP="00121B2F">
            <w:pPr>
              <w:jc w:val="center"/>
              <w:rPr>
                <w:rFonts w:ascii="Times New Roman" w:hAnsi="Times New Roman" w:cs="Times New Roman"/>
                <w:sz w:val="24"/>
                <w:szCs w:val="24"/>
              </w:rPr>
            </w:pPr>
          </w:p>
        </w:tc>
        <w:tc>
          <w:tcPr>
            <w:tcW w:w="1286" w:type="dxa"/>
          </w:tcPr>
          <w:p w14:paraId="20DF2CD9"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382</w:t>
            </w:r>
          </w:p>
        </w:tc>
        <w:tc>
          <w:tcPr>
            <w:tcW w:w="1048" w:type="dxa"/>
          </w:tcPr>
          <w:p w14:paraId="2CC83462" w14:textId="77777777" w:rsidR="00F5745E" w:rsidRPr="009E2F6B" w:rsidRDefault="00F5745E" w:rsidP="00121B2F">
            <w:pPr>
              <w:jc w:val="center"/>
              <w:rPr>
                <w:rFonts w:ascii="Times New Roman" w:hAnsi="Times New Roman" w:cs="Times New Roman"/>
                <w:sz w:val="24"/>
                <w:szCs w:val="24"/>
              </w:rPr>
            </w:pPr>
          </w:p>
        </w:tc>
        <w:tc>
          <w:tcPr>
            <w:tcW w:w="1286" w:type="dxa"/>
          </w:tcPr>
          <w:p w14:paraId="178E6C3F"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468</w:t>
            </w:r>
          </w:p>
        </w:tc>
        <w:tc>
          <w:tcPr>
            <w:tcW w:w="1048" w:type="dxa"/>
          </w:tcPr>
          <w:p w14:paraId="4DDB5BCB" w14:textId="77777777" w:rsidR="00F5745E" w:rsidRPr="009E2F6B" w:rsidRDefault="00F5745E" w:rsidP="00121B2F">
            <w:pPr>
              <w:jc w:val="center"/>
              <w:rPr>
                <w:rFonts w:ascii="Times New Roman" w:hAnsi="Times New Roman" w:cs="Times New Roman"/>
                <w:sz w:val="24"/>
                <w:szCs w:val="24"/>
              </w:rPr>
            </w:pPr>
          </w:p>
        </w:tc>
        <w:tc>
          <w:tcPr>
            <w:tcW w:w="1051" w:type="dxa"/>
          </w:tcPr>
          <w:p w14:paraId="735D4958"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410</w:t>
            </w:r>
          </w:p>
        </w:tc>
      </w:tr>
    </w:tbl>
    <w:p w14:paraId="29B3715B" w14:textId="641082DA" w:rsidR="00F5745E" w:rsidRPr="009E2F6B" w:rsidRDefault="00F5745E" w:rsidP="00F5745E">
      <w:pPr>
        <w:pStyle w:val="ListParagraph"/>
        <w:spacing w:line="240" w:lineRule="auto"/>
        <w:ind w:left="1440"/>
        <w:jc w:val="left"/>
        <w:rPr>
          <w:rFonts w:ascii="Times New Roman" w:hAnsi="Times New Roman" w:cs="Times New Roman"/>
          <w:sz w:val="24"/>
          <w:szCs w:val="24"/>
          <w:lang w:eastAsia="vi-VN"/>
        </w:rPr>
      </w:pPr>
    </w:p>
    <w:p w14:paraId="6878DA62" w14:textId="7F5EBEBC" w:rsidR="00F5745E" w:rsidRPr="009E2F6B" w:rsidRDefault="00F5745E" w:rsidP="00F5745E">
      <w:pPr>
        <w:pStyle w:val="ListParagraph"/>
        <w:spacing w:line="240" w:lineRule="auto"/>
        <w:ind w:left="1440"/>
        <w:jc w:val="left"/>
        <w:rPr>
          <w:rFonts w:ascii="Times New Roman" w:hAnsi="Times New Roman" w:cs="Times New Roman"/>
          <w:sz w:val="24"/>
          <w:szCs w:val="24"/>
          <w:lang w:eastAsia="vi-VN"/>
        </w:rPr>
      </w:pPr>
    </w:p>
    <w:p w14:paraId="4391D750" w14:textId="50E84FF9" w:rsidR="0088353D" w:rsidRDefault="00F5745E" w:rsidP="00121B2F">
      <w:pPr>
        <w:pStyle w:val="ListParagraph"/>
        <w:numPr>
          <w:ilvl w:val="0"/>
          <w:numId w:val="24"/>
        </w:numPr>
        <w:spacing w:after="160"/>
        <w:jc w:val="left"/>
        <w:rPr>
          <w:rFonts w:ascii="Times New Roman" w:hAnsi="Times New Roman" w:cs="Times New Roman"/>
          <w:sz w:val="24"/>
          <w:szCs w:val="24"/>
        </w:rPr>
      </w:pPr>
      <w:r w:rsidRPr="009E2F6B">
        <w:rPr>
          <w:rFonts w:ascii="Times New Roman" w:hAnsi="Times New Roman" w:cs="Times New Roman"/>
          <w:sz w:val="24"/>
          <w:szCs w:val="24"/>
        </w:rPr>
        <w:t>Chọn phương án B</w:t>
      </w:r>
    </w:p>
    <w:p w14:paraId="7B50E2C3" w14:textId="479C589E" w:rsidR="00827F37" w:rsidRDefault="00827F37" w:rsidP="00827F37">
      <w:pPr>
        <w:spacing w:after="160"/>
        <w:jc w:val="left"/>
        <w:rPr>
          <w:rFonts w:ascii="Times New Roman" w:hAnsi="Times New Roman" w:cs="Times New Roman"/>
          <w:sz w:val="24"/>
          <w:szCs w:val="24"/>
        </w:rPr>
      </w:pPr>
    </w:p>
    <w:p w14:paraId="54007E7D" w14:textId="77E33DC3" w:rsidR="00827F37" w:rsidRDefault="00827F37" w:rsidP="00827F37">
      <w:pPr>
        <w:spacing w:after="160"/>
        <w:jc w:val="left"/>
        <w:rPr>
          <w:rFonts w:ascii="Times New Roman" w:hAnsi="Times New Roman" w:cs="Times New Roman"/>
          <w:sz w:val="24"/>
          <w:szCs w:val="24"/>
        </w:rPr>
      </w:pPr>
    </w:p>
    <w:p w14:paraId="63C550F5" w14:textId="4F00B979" w:rsidR="00827F37" w:rsidRDefault="00827F37" w:rsidP="00827F37">
      <w:pPr>
        <w:spacing w:after="160"/>
        <w:jc w:val="left"/>
        <w:rPr>
          <w:rFonts w:ascii="Times New Roman" w:hAnsi="Times New Roman" w:cs="Times New Roman"/>
          <w:sz w:val="24"/>
          <w:szCs w:val="24"/>
        </w:rPr>
      </w:pPr>
    </w:p>
    <w:p w14:paraId="7572574C" w14:textId="644F557A" w:rsidR="00827F37" w:rsidRDefault="00827F37" w:rsidP="00827F37">
      <w:pPr>
        <w:spacing w:after="160"/>
        <w:jc w:val="left"/>
        <w:rPr>
          <w:rFonts w:ascii="Times New Roman" w:hAnsi="Times New Roman" w:cs="Times New Roman"/>
          <w:sz w:val="24"/>
          <w:szCs w:val="24"/>
        </w:rPr>
      </w:pPr>
    </w:p>
    <w:p w14:paraId="528F0568" w14:textId="77777777" w:rsidR="00827F37" w:rsidRPr="00827F37" w:rsidRDefault="00827F37" w:rsidP="00827F37">
      <w:pPr>
        <w:spacing w:after="160"/>
        <w:jc w:val="left"/>
        <w:rPr>
          <w:rFonts w:ascii="Times New Roman" w:hAnsi="Times New Roman" w:cs="Times New Roman"/>
          <w:sz w:val="24"/>
          <w:szCs w:val="24"/>
        </w:rPr>
      </w:pPr>
    </w:p>
    <w:p w14:paraId="14D770FE" w14:textId="4B8727D3" w:rsidR="00EA68B7" w:rsidRPr="009E2F6B" w:rsidRDefault="00EA68B7" w:rsidP="0032792A">
      <w:pPr>
        <w:pStyle w:val="Heading1"/>
        <w:numPr>
          <w:ilvl w:val="0"/>
          <w:numId w:val="1"/>
        </w:numPr>
        <w:rPr>
          <w:rFonts w:ascii="Times New Roman" w:hAnsi="Times New Roman" w:cs="Times New Roman"/>
        </w:rPr>
      </w:pPr>
      <w:bookmarkStart w:id="39" w:name="_Toc532459234"/>
      <w:r w:rsidRPr="009E2F6B">
        <w:rPr>
          <w:rFonts w:ascii="Times New Roman" w:hAnsi="Times New Roman" w:cs="Times New Roman"/>
        </w:rPr>
        <w:lastRenderedPageBreak/>
        <w:t>Thiết kế - đặc tả hệ thống</w:t>
      </w:r>
      <w:bookmarkEnd w:id="39"/>
    </w:p>
    <w:p w14:paraId="7A8133B9" w14:textId="7F3AB08B" w:rsidR="0032792A" w:rsidRPr="009E2F6B" w:rsidRDefault="00E317B2" w:rsidP="001E46F4">
      <w:pPr>
        <w:pStyle w:val="ListParagraph"/>
        <w:numPr>
          <w:ilvl w:val="1"/>
          <w:numId w:val="1"/>
        </w:numPr>
        <w:outlineLvl w:val="1"/>
        <w:rPr>
          <w:rFonts w:ascii="Times New Roman" w:hAnsi="Times New Roman" w:cs="Times New Roman"/>
          <w:b/>
          <w:sz w:val="30"/>
          <w:szCs w:val="30"/>
          <w:lang w:val="vi-VN" w:eastAsia="vi-VN"/>
        </w:rPr>
      </w:pPr>
      <w:bookmarkStart w:id="40" w:name="_Toc532459235"/>
      <w:r w:rsidRPr="009E2F6B">
        <w:rPr>
          <w:rFonts w:ascii="Times New Roman" w:hAnsi="Times New Roman" w:cs="Times New Roman"/>
          <w:b/>
          <w:sz w:val="30"/>
          <w:szCs w:val="30"/>
          <w:lang w:eastAsia="vi-VN"/>
        </w:rPr>
        <w:t xml:space="preserve">Sơ đồ </w:t>
      </w:r>
      <w:proofErr w:type="spellStart"/>
      <w:r w:rsidRPr="009E2F6B">
        <w:rPr>
          <w:rFonts w:ascii="Times New Roman" w:hAnsi="Times New Roman" w:cs="Times New Roman"/>
          <w:b/>
          <w:sz w:val="30"/>
          <w:szCs w:val="30"/>
          <w:lang w:eastAsia="vi-VN"/>
        </w:rPr>
        <w:t>Usecase</w:t>
      </w:r>
      <w:bookmarkEnd w:id="40"/>
      <w:proofErr w:type="spellEnd"/>
    </w:p>
    <w:p w14:paraId="506B6447" w14:textId="3558CC48" w:rsidR="00E317B2" w:rsidRPr="009E2F6B" w:rsidRDefault="006A5F0E" w:rsidP="00890DA5">
      <w:pPr>
        <w:pStyle w:val="ListParagraph"/>
        <w:ind w:left="0"/>
        <w:rPr>
          <w:rFonts w:ascii="Times New Roman" w:hAnsi="Times New Roman" w:cs="Times New Roman"/>
          <w:lang w:val="vi-VN" w:eastAsia="vi-VN"/>
        </w:rPr>
      </w:pPr>
      <w:r w:rsidRPr="009E2F6B">
        <w:rPr>
          <w:rFonts w:ascii="Times New Roman" w:hAnsi="Times New Roman" w:cs="Times New Roman"/>
        </w:rPr>
        <w:object w:dxaOrig="13111" w:dyaOrig="15915" w14:anchorId="169BA57A">
          <v:shape id="_x0000_i1027" type="#_x0000_t75" style="width:465.75pt;height:564pt" o:ole="">
            <v:imagedata r:id="rId13" o:title=""/>
          </v:shape>
          <o:OLEObject Type="Embed" ProgID="Visio.Drawing.15" ShapeID="_x0000_i1027" DrawAspect="Content" ObjectID="_1606396561" r:id="rId14"/>
        </w:object>
      </w:r>
    </w:p>
    <w:p w14:paraId="7F833E57" w14:textId="4360A69E" w:rsidR="00E317B2" w:rsidRPr="009E2F6B" w:rsidRDefault="00E317B2" w:rsidP="00E317B2">
      <w:pPr>
        <w:pStyle w:val="ListParagraph"/>
        <w:ind w:left="792"/>
        <w:rPr>
          <w:rFonts w:ascii="Times New Roman" w:hAnsi="Times New Roman" w:cs="Times New Roman"/>
          <w:lang w:eastAsia="vi-VN"/>
        </w:rPr>
      </w:pPr>
    </w:p>
    <w:p w14:paraId="16CB9A0C" w14:textId="77777777" w:rsidR="00054748" w:rsidRPr="009E2F6B" w:rsidRDefault="00054748" w:rsidP="009A095E">
      <w:pPr>
        <w:rPr>
          <w:rFonts w:ascii="Times New Roman" w:hAnsi="Times New Roman" w:cs="Times New Roman"/>
          <w:lang w:eastAsia="vi-VN"/>
        </w:rPr>
      </w:pPr>
    </w:p>
    <w:p w14:paraId="34C19A6E" w14:textId="19A3D821" w:rsidR="00054748" w:rsidRPr="009E2F6B" w:rsidRDefault="00054748" w:rsidP="00E317B2">
      <w:pPr>
        <w:pStyle w:val="ListParagraph"/>
        <w:ind w:left="792"/>
        <w:rPr>
          <w:rFonts w:ascii="Times New Roman" w:hAnsi="Times New Roman" w:cs="Times New Roman"/>
          <w:lang w:eastAsia="vi-VN"/>
        </w:rPr>
      </w:pPr>
    </w:p>
    <w:p w14:paraId="3DA721E3" w14:textId="392142E3" w:rsidR="00121B2F" w:rsidRPr="009E2F6B" w:rsidRDefault="00121B2F" w:rsidP="00E317B2">
      <w:pPr>
        <w:pStyle w:val="ListParagraph"/>
        <w:ind w:left="792"/>
        <w:rPr>
          <w:rFonts w:ascii="Times New Roman" w:hAnsi="Times New Roman" w:cs="Times New Roman"/>
          <w:lang w:eastAsia="vi-VN"/>
        </w:rPr>
      </w:pPr>
    </w:p>
    <w:p w14:paraId="4C0FE09F" w14:textId="18290BA8" w:rsidR="00121B2F" w:rsidRPr="009E2F6B" w:rsidRDefault="00121B2F" w:rsidP="00E317B2">
      <w:pPr>
        <w:pStyle w:val="ListParagraph"/>
        <w:ind w:left="792"/>
        <w:rPr>
          <w:rFonts w:ascii="Times New Roman" w:hAnsi="Times New Roman" w:cs="Times New Roman"/>
          <w:lang w:eastAsia="vi-VN"/>
        </w:rPr>
      </w:pPr>
    </w:p>
    <w:p w14:paraId="79B0E1FA" w14:textId="77777777" w:rsidR="00121B2F" w:rsidRPr="009E2F6B" w:rsidRDefault="00121B2F" w:rsidP="00E317B2">
      <w:pPr>
        <w:pStyle w:val="ListParagraph"/>
        <w:ind w:left="792"/>
        <w:rPr>
          <w:rFonts w:ascii="Times New Roman" w:hAnsi="Times New Roman" w:cs="Times New Roman"/>
          <w:lang w:eastAsia="vi-VN"/>
        </w:rPr>
      </w:pPr>
    </w:p>
    <w:p w14:paraId="594CD50D" w14:textId="1BE17E93" w:rsidR="00E317B2" w:rsidRPr="009E2F6B" w:rsidRDefault="00E317B2" w:rsidP="00E317B2">
      <w:pPr>
        <w:pStyle w:val="ListParagraph"/>
        <w:ind w:left="792"/>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Trong đó gồm</w:t>
      </w:r>
      <w:r w:rsidR="002B56F7" w:rsidRPr="009E2F6B">
        <w:rPr>
          <w:rFonts w:ascii="Times New Roman" w:hAnsi="Times New Roman" w:cs="Times New Roman"/>
          <w:sz w:val="24"/>
          <w:szCs w:val="24"/>
          <w:lang w:eastAsia="vi-VN"/>
        </w:rPr>
        <w:t xml:space="preserve"> </w:t>
      </w:r>
      <w:r w:rsidR="00E914F4" w:rsidRPr="009E2F6B">
        <w:rPr>
          <w:rFonts w:ascii="Times New Roman" w:hAnsi="Times New Roman" w:cs="Times New Roman"/>
          <w:sz w:val="24"/>
          <w:szCs w:val="24"/>
          <w:lang w:eastAsia="vi-VN"/>
        </w:rPr>
        <w:t xml:space="preserve">có: </w:t>
      </w:r>
    </w:p>
    <w:p w14:paraId="7F8CE199" w14:textId="7D695F51" w:rsidR="00070F6C" w:rsidRPr="009E2F6B" w:rsidRDefault="00054748" w:rsidP="00E317B2">
      <w:pPr>
        <w:pStyle w:val="ListParagraph"/>
        <w:ind w:left="792"/>
        <w:rPr>
          <w:rFonts w:ascii="Times New Roman" w:hAnsi="Times New Roman" w:cs="Times New Roman"/>
          <w:lang w:eastAsia="vi-VN"/>
        </w:rPr>
      </w:pPr>
      <w:r w:rsidRPr="009E2F6B">
        <w:rPr>
          <w:rFonts w:ascii="Times New Roman" w:hAnsi="Times New Roman" w:cs="Times New Roman"/>
        </w:rPr>
        <w:object w:dxaOrig="6841" w:dyaOrig="4230" w14:anchorId="1DE9BF71">
          <v:shape id="_x0000_i1028" type="#_x0000_t75" style="width:249pt;height:153.75pt" o:ole="">
            <v:imagedata r:id="rId15" o:title=""/>
          </v:shape>
          <o:OLEObject Type="Embed" ProgID="Visio.Drawing.15" ShapeID="_x0000_i1028" DrawAspect="Content" ObjectID="_1606396562" r:id="rId16"/>
        </w:object>
      </w:r>
    </w:p>
    <w:p w14:paraId="60021C22" w14:textId="5456E937" w:rsidR="00E914F4" w:rsidRPr="009E2F6B" w:rsidRDefault="00054748" w:rsidP="00E317B2">
      <w:pPr>
        <w:pStyle w:val="ListParagraph"/>
        <w:ind w:left="792"/>
        <w:rPr>
          <w:rFonts w:ascii="Times New Roman" w:hAnsi="Times New Roman" w:cs="Times New Roman"/>
        </w:rPr>
      </w:pPr>
      <w:r w:rsidRPr="009E2F6B">
        <w:rPr>
          <w:rFonts w:ascii="Times New Roman" w:hAnsi="Times New Roman" w:cs="Times New Roman"/>
        </w:rPr>
        <w:object w:dxaOrig="6841" w:dyaOrig="4230" w14:anchorId="1944430D">
          <v:shape id="_x0000_i1029" type="#_x0000_t75" style="width:269.25pt;height:166.5pt" o:ole="">
            <v:imagedata r:id="rId17" o:title=""/>
          </v:shape>
          <o:OLEObject Type="Embed" ProgID="Visio.Drawing.15" ShapeID="_x0000_i1029" DrawAspect="Content" ObjectID="_1606396563" r:id="rId18"/>
        </w:object>
      </w:r>
    </w:p>
    <w:p w14:paraId="2C73975D" w14:textId="77777777" w:rsidR="00070F6C" w:rsidRPr="009E2F6B" w:rsidRDefault="00070F6C" w:rsidP="00E317B2">
      <w:pPr>
        <w:pStyle w:val="ListParagraph"/>
        <w:ind w:left="792"/>
        <w:rPr>
          <w:rFonts w:ascii="Times New Roman" w:hAnsi="Times New Roman" w:cs="Times New Roman"/>
        </w:rPr>
      </w:pPr>
    </w:p>
    <w:p w14:paraId="6C4D0C63" w14:textId="0A81AF41" w:rsidR="00070F6C" w:rsidRPr="009E2F6B" w:rsidRDefault="00054748" w:rsidP="00121B2F">
      <w:pPr>
        <w:pStyle w:val="ListParagraph"/>
        <w:ind w:left="792"/>
        <w:rPr>
          <w:rFonts w:ascii="Times New Roman" w:hAnsi="Times New Roman" w:cs="Times New Roman"/>
        </w:rPr>
      </w:pPr>
      <w:r w:rsidRPr="009E2F6B">
        <w:rPr>
          <w:rFonts w:ascii="Times New Roman" w:hAnsi="Times New Roman" w:cs="Times New Roman"/>
        </w:rPr>
        <w:object w:dxaOrig="6841" w:dyaOrig="4230" w14:anchorId="4F22AB3C">
          <v:shape id="_x0000_i1030" type="#_x0000_t75" style="width:272.25pt;height:169.5pt" o:ole="">
            <v:imagedata r:id="rId19" o:title=""/>
          </v:shape>
          <o:OLEObject Type="Embed" ProgID="Visio.Drawing.15" ShapeID="_x0000_i1030" DrawAspect="Content" ObjectID="_1606396564" r:id="rId20"/>
        </w:object>
      </w:r>
    </w:p>
    <w:p w14:paraId="2C2D1553" w14:textId="77777777" w:rsidR="00121B2F" w:rsidRPr="009E2F6B" w:rsidRDefault="00121B2F" w:rsidP="00121B2F">
      <w:pPr>
        <w:pStyle w:val="ListParagraph"/>
        <w:ind w:left="792"/>
        <w:rPr>
          <w:rFonts w:ascii="Times New Roman" w:hAnsi="Times New Roman" w:cs="Times New Roman"/>
          <w:lang w:eastAsia="vi-VN"/>
        </w:rPr>
      </w:pPr>
    </w:p>
    <w:p w14:paraId="6EB4E0E2" w14:textId="789B6557" w:rsidR="00070F6C" w:rsidRPr="009E2F6B" w:rsidRDefault="00121B2F" w:rsidP="00CF5665">
      <w:pPr>
        <w:pStyle w:val="ListParagraph"/>
        <w:ind w:left="792"/>
        <w:rPr>
          <w:rFonts w:ascii="Times New Roman" w:hAnsi="Times New Roman" w:cs="Times New Roman"/>
        </w:rPr>
      </w:pPr>
      <w:r w:rsidRPr="009E2F6B">
        <w:rPr>
          <w:rFonts w:ascii="Times New Roman" w:hAnsi="Times New Roman" w:cs="Times New Roman"/>
        </w:rPr>
        <w:object w:dxaOrig="7396" w:dyaOrig="4231" w14:anchorId="0A61F14A">
          <v:shape id="_x0000_i1031" type="#_x0000_t75" style="width:333pt;height:190.5pt" o:ole="">
            <v:imagedata r:id="rId21" o:title=""/>
          </v:shape>
          <o:OLEObject Type="Embed" ProgID="Visio.Drawing.15" ShapeID="_x0000_i1031" DrawAspect="Content" ObjectID="_1606396565" r:id="rId22"/>
        </w:object>
      </w:r>
    </w:p>
    <w:p w14:paraId="69AF1C56" w14:textId="77777777" w:rsidR="00121B2F" w:rsidRPr="009E2F6B" w:rsidRDefault="00121B2F" w:rsidP="00CF5665">
      <w:pPr>
        <w:pStyle w:val="ListParagraph"/>
        <w:ind w:left="792"/>
        <w:rPr>
          <w:rFonts w:ascii="Times New Roman" w:hAnsi="Times New Roman" w:cs="Times New Roman"/>
          <w:lang w:eastAsia="vi-VN"/>
        </w:rPr>
      </w:pPr>
    </w:p>
    <w:p w14:paraId="0385BE89" w14:textId="77777777" w:rsidR="00070F6C" w:rsidRPr="009E2F6B" w:rsidRDefault="00070F6C" w:rsidP="00E317B2">
      <w:pPr>
        <w:pStyle w:val="ListParagraph"/>
        <w:ind w:left="792"/>
        <w:rPr>
          <w:rFonts w:ascii="Times New Roman" w:hAnsi="Times New Roman" w:cs="Times New Roman"/>
          <w:lang w:eastAsia="vi-VN"/>
        </w:rPr>
      </w:pPr>
    </w:p>
    <w:p w14:paraId="00A2565B" w14:textId="2F1B0837" w:rsidR="00070F6C" w:rsidRPr="009E2F6B" w:rsidRDefault="00054748" w:rsidP="00E317B2">
      <w:pPr>
        <w:pStyle w:val="ListParagraph"/>
        <w:ind w:left="792"/>
        <w:rPr>
          <w:rFonts w:ascii="Times New Roman" w:hAnsi="Times New Roman" w:cs="Times New Roman"/>
        </w:rPr>
      </w:pPr>
      <w:r w:rsidRPr="009E2F6B">
        <w:rPr>
          <w:rFonts w:ascii="Times New Roman" w:hAnsi="Times New Roman" w:cs="Times New Roman"/>
        </w:rPr>
        <w:object w:dxaOrig="8550" w:dyaOrig="6345" w14:anchorId="2CCDB2A7">
          <v:shape id="_x0000_i1032" type="#_x0000_t75" style="width:264.75pt;height:195.75pt" o:ole="">
            <v:imagedata r:id="rId23" o:title=""/>
          </v:shape>
          <o:OLEObject Type="Embed" ProgID="Visio.Drawing.15" ShapeID="_x0000_i1032" DrawAspect="Content" ObjectID="_1606396566" r:id="rId24"/>
        </w:object>
      </w:r>
    </w:p>
    <w:p w14:paraId="3B16EC30" w14:textId="796FCED7" w:rsidR="00121B2F" w:rsidRPr="009E2F6B" w:rsidRDefault="00121B2F" w:rsidP="00E317B2">
      <w:pPr>
        <w:pStyle w:val="ListParagraph"/>
        <w:ind w:left="792"/>
        <w:rPr>
          <w:rFonts w:ascii="Times New Roman" w:hAnsi="Times New Roman" w:cs="Times New Roman"/>
        </w:rPr>
      </w:pPr>
    </w:p>
    <w:p w14:paraId="515F1367" w14:textId="77777777" w:rsidR="00121B2F" w:rsidRPr="009E2F6B" w:rsidRDefault="00121B2F" w:rsidP="00E317B2">
      <w:pPr>
        <w:pStyle w:val="ListParagraph"/>
        <w:ind w:left="792"/>
        <w:rPr>
          <w:rFonts w:ascii="Times New Roman" w:hAnsi="Times New Roman" w:cs="Times New Roman"/>
        </w:rPr>
      </w:pPr>
    </w:p>
    <w:p w14:paraId="2B2240EC" w14:textId="502F3F8A" w:rsidR="00CF5665" w:rsidRPr="009E2F6B" w:rsidRDefault="00B0487B" w:rsidP="00E317B2">
      <w:pPr>
        <w:pStyle w:val="ListParagraph"/>
        <w:ind w:left="792"/>
        <w:rPr>
          <w:rFonts w:ascii="Times New Roman" w:hAnsi="Times New Roman" w:cs="Times New Roman"/>
        </w:rPr>
      </w:pPr>
      <w:r w:rsidRPr="009E2F6B">
        <w:rPr>
          <w:rFonts w:ascii="Times New Roman" w:hAnsi="Times New Roman" w:cs="Times New Roman"/>
        </w:rPr>
        <w:object w:dxaOrig="7396" w:dyaOrig="3090" w14:anchorId="079EEB67">
          <v:shape id="_x0000_i1033" type="#_x0000_t75" style="width:292.5pt;height:129.75pt" o:ole="">
            <v:imagedata r:id="rId25" o:title=""/>
          </v:shape>
          <o:OLEObject Type="Embed" ProgID="Visio.Drawing.15" ShapeID="_x0000_i1033" DrawAspect="Content" ObjectID="_1606396567" r:id="rId26"/>
        </w:object>
      </w:r>
    </w:p>
    <w:p w14:paraId="15B0282F" w14:textId="22025FBA" w:rsidR="00CF5665" w:rsidRPr="009E2F6B" w:rsidRDefault="00CF5665" w:rsidP="002805D2">
      <w:pPr>
        <w:rPr>
          <w:rFonts w:ascii="Times New Roman" w:hAnsi="Times New Roman" w:cs="Times New Roman"/>
        </w:rPr>
      </w:pPr>
    </w:p>
    <w:p w14:paraId="501F3571" w14:textId="77777777" w:rsidR="00CF5665" w:rsidRPr="009E2F6B" w:rsidRDefault="00CF5665" w:rsidP="00E317B2">
      <w:pPr>
        <w:pStyle w:val="ListParagraph"/>
        <w:ind w:left="792"/>
        <w:rPr>
          <w:rFonts w:ascii="Times New Roman" w:hAnsi="Times New Roman" w:cs="Times New Roman"/>
        </w:rPr>
      </w:pPr>
    </w:p>
    <w:p w14:paraId="7D5B0AFB" w14:textId="309AE3E8" w:rsidR="00CF5665" w:rsidRPr="009E2F6B" w:rsidRDefault="00054748" w:rsidP="00E317B2">
      <w:pPr>
        <w:pStyle w:val="ListParagraph"/>
        <w:ind w:left="792"/>
        <w:rPr>
          <w:rFonts w:ascii="Times New Roman" w:hAnsi="Times New Roman" w:cs="Times New Roman"/>
        </w:rPr>
      </w:pPr>
      <w:r w:rsidRPr="009E2F6B">
        <w:rPr>
          <w:rFonts w:ascii="Times New Roman" w:hAnsi="Times New Roman" w:cs="Times New Roman"/>
        </w:rPr>
        <w:object w:dxaOrig="7440" w:dyaOrig="6015" w14:anchorId="508962EA">
          <v:shape id="_x0000_i1034" type="#_x0000_t75" style="width:253.5pt;height:207pt" o:ole="">
            <v:imagedata r:id="rId27" o:title=""/>
          </v:shape>
          <o:OLEObject Type="Embed" ProgID="Visio.Drawing.15" ShapeID="_x0000_i1034" DrawAspect="Content" ObjectID="_1606396568" r:id="rId28"/>
        </w:object>
      </w:r>
    </w:p>
    <w:p w14:paraId="3F93B68F" w14:textId="20CF6EC8" w:rsidR="002805D2" w:rsidRPr="009E2F6B" w:rsidRDefault="002805D2" w:rsidP="00E317B2">
      <w:pPr>
        <w:pStyle w:val="ListParagraph"/>
        <w:ind w:left="792"/>
        <w:rPr>
          <w:rFonts w:ascii="Times New Roman" w:hAnsi="Times New Roman" w:cs="Times New Roman"/>
        </w:rPr>
      </w:pPr>
    </w:p>
    <w:p w14:paraId="6E770B60" w14:textId="6D52B470" w:rsidR="002805D2" w:rsidRPr="009E2F6B" w:rsidRDefault="00054748" w:rsidP="002805D2">
      <w:pPr>
        <w:pStyle w:val="ListParagraph"/>
        <w:ind w:left="792"/>
        <w:rPr>
          <w:rFonts w:ascii="Times New Roman" w:hAnsi="Times New Roman" w:cs="Times New Roman"/>
        </w:rPr>
      </w:pPr>
      <w:r w:rsidRPr="009E2F6B">
        <w:rPr>
          <w:rFonts w:ascii="Times New Roman" w:hAnsi="Times New Roman" w:cs="Times New Roman"/>
        </w:rPr>
        <w:object w:dxaOrig="7440" w:dyaOrig="6015" w14:anchorId="7558E5DB">
          <v:shape id="_x0000_i1035" type="#_x0000_t75" style="width:295.5pt;height:230.25pt" o:ole="">
            <v:imagedata r:id="rId29" o:title=""/>
          </v:shape>
          <o:OLEObject Type="Embed" ProgID="Visio.Drawing.15" ShapeID="_x0000_i1035" DrawAspect="Content" ObjectID="_1606396569" r:id="rId30"/>
        </w:object>
      </w:r>
    </w:p>
    <w:p w14:paraId="50D9B889" w14:textId="77777777" w:rsidR="002805D2" w:rsidRPr="009E2F6B" w:rsidRDefault="002805D2" w:rsidP="00E317B2">
      <w:pPr>
        <w:pStyle w:val="ListParagraph"/>
        <w:ind w:left="792"/>
        <w:rPr>
          <w:rFonts w:ascii="Times New Roman" w:hAnsi="Times New Roman" w:cs="Times New Roman"/>
        </w:rPr>
      </w:pPr>
    </w:p>
    <w:p w14:paraId="3245AD19" w14:textId="360E7512" w:rsidR="002805D2" w:rsidRPr="009E2F6B" w:rsidRDefault="002805D2" w:rsidP="00E317B2">
      <w:pPr>
        <w:pStyle w:val="ListParagraph"/>
        <w:ind w:left="792"/>
        <w:rPr>
          <w:rFonts w:ascii="Times New Roman" w:hAnsi="Times New Roman" w:cs="Times New Roman"/>
        </w:rPr>
      </w:pPr>
    </w:p>
    <w:p w14:paraId="63ADF6F9" w14:textId="77777777" w:rsidR="002805D2" w:rsidRPr="009E2F6B" w:rsidRDefault="002805D2" w:rsidP="00E317B2">
      <w:pPr>
        <w:pStyle w:val="ListParagraph"/>
        <w:ind w:left="792"/>
        <w:rPr>
          <w:rFonts w:ascii="Times New Roman" w:hAnsi="Times New Roman" w:cs="Times New Roman"/>
        </w:rPr>
      </w:pPr>
    </w:p>
    <w:p w14:paraId="7FD65771" w14:textId="5526DC26" w:rsidR="002805D2" w:rsidRPr="009E2F6B" w:rsidRDefault="002805D2" w:rsidP="00E317B2">
      <w:pPr>
        <w:pStyle w:val="ListParagraph"/>
        <w:ind w:left="792"/>
        <w:rPr>
          <w:rFonts w:ascii="Times New Roman" w:hAnsi="Times New Roman" w:cs="Times New Roman"/>
        </w:rPr>
      </w:pPr>
    </w:p>
    <w:p w14:paraId="6C26BAAB" w14:textId="50032554" w:rsidR="002805D2" w:rsidRPr="009E2F6B" w:rsidRDefault="00B0487B" w:rsidP="00E317B2">
      <w:pPr>
        <w:pStyle w:val="ListParagraph"/>
        <w:ind w:left="792"/>
        <w:rPr>
          <w:rFonts w:ascii="Times New Roman" w:hAnsi="Times New Roman" w:cs="Times New Roman"/>
        </w:rPr>
      </w:pPr>
      <w:r w:rsidRPr="009E2F6B">
        <w:rPr>
          <w:rFonts w:ascii="Times New Roman" w:hAnsi="Times New Roman" w:cs="Times New Roman"/>
          <w:noProof/>
        </w:rPr>
        <w:drawing>
          <wp:inline distT="0" distB="0" distL="0" distR="0" wp14:anchorId="09345C75" wp14:editId="2002CA47">
            <wp:extent cx="5467350" cy="885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885825"/>
                    </a:xfrm>
                    <a:prstGeom prst="rect">
                      <a:avLst/>
                    </a:prstGeom>
                    <a:noFill/>
                    <a:ln>
                      <a:noFill/>
                    </a:ln>
                  </pic:spPr>
                </pic:pic>
              </a:graphicData>
            </a:graphic>
          </wp:inline>
        </w:drawing>
      </w:r>
    </w:p>
    <w:p w14:paraId="4EE6F160" w14:textId="0CC6BDE1" w:rsidR="00013827" w:rsidRPr="009E2F6B" w:rsidRDefault="00013827" w:rsidP="00E317B2">
      <w:pPr>
        <w:pStyle w:val="ListParagraph"/>
        <w:ind w:left="792"/>
        <w:rPr>
          <w:rFonts w:ascii="Times New Roman" w:hAnsi="Times New Roman" w:cs="Times New Roman"/>
        </w:rPr>
      </w:pPr>
    </w:p>
    <w:p w14:paraId="3F6F1796" w14:textId="34C831CE" w:rsidR="00013827" w:rsidRPr="009E2F6B" w:rsidRDefault="00054748" w:rsidP="00E317B2">
      <w:pPr>
        <w:pStyle w:val="ListParagraph"/>
        <w:ind w:left="792"/>
        <w:rPr>
          <w:rFonts w:ascii="Times New Roman" w:hAnsi="Times New Roman" w:cs="Times New Roman"/>
        </w:rPr>
      </w:pPr>
      <w:r w:rsidRPr="009E2F6B">
        <w:rPr>
          <w:rFonts w:ascii="Times New Roman" w:hAnsi="Times New Roman" w:cs="Times New Roman"/>
        </w:rPr>
        <w:object w:dxaOrig="5985" w:dyaOrig="3210" w14:anchorId="42F5EF94">
          <v:shape id="_x0000_i1036" type="#_x0000_t75" style="width:282.75pt;height:152.25pt" o:ole="">
            <v:imagedata r:id="rId32" o:title=""/>
          </v:shape>
          <o:OLEObject Type="Embed" ProgID="Visio.Drawing.15" ShapeID="_x0000_i1036" DrawAspect="Content" ObjectID="_1606396570" r:id="rId33"/>
        </w:object>
      </w:r>
    </w:p>
    <w:p w14:paraId="7F2B69CC" w14:textId="3F86BFA1" w:rsidR="006E7B69" w:rsidRPr="009E2F6B" w:rsidRDefault="006E7B69" w:rsidP="00E317B2">
      <w:pPr>
        <w:pStyle w:val="ListParagraph"/>
        <w:ind w:left="792"/>
        <w:rPr>
          <w:rFonts w:ascii="Times New Roman" w:hAnsi="Times New Roman" w:cs="Times New Roman"/>
        </w:rPr>
      </w:pPr>
    </w:p>
    <w:p w14:paraId="2F725B88" w14:textId="2FB711C3" w:rsidR="006E7B69" w:rsidRPr="009E2F6B" w:rsidRDefault="00121B2F" w:rsidP="00E317B2">
      <w:pPr>
        <w:pStyle w:val="ListParagraph"/>
        <w:ind w:left="792"/>
        <w:rPr>
          <w:rFonts w:ascii="Times New Roman" w:hAnsi="Times New Roman" w:cs="Times New Roman"/>
        </w:rPr>
      </w:pPr>
      <w:r w:rsidRPr="009E2F6B">
        <w:rPr>
          <w:rFonts w:ascii="Times New Roman" w:hAnsi="Times New Roman" w:cs="Times New Roman"/>
        </w:rPr>
        <w:object w:dxaOrig="7665" w:dyaOrig="5416" w14:anchorId="3773A4E2">
          <v:shape id="_x0000_i1037" type="#_x0000_t75" style="width:351.75pt;height:247.5pt" o:ole="">
            <v:imagedata r:id="rId34" o:title=""/>
          </v:shape>
          <o:OLEObject Type="Embed" ProgID="Visio.Drawing.15" ShapeID="_x0000_i1037" DrawAspect="Content" ObjectID="_1606396571" r:id="rId35"/>
        </w:object>
      </w:r>
    </w:p>
    <w:p w14:paraId="193B47E6" w14:textId="7BDA2D27" w:rsidR="00E914F4" w:rsidRPr="009E2F6B" w:rsidRDefault="00E914F4" w:rsidP="00E317B2">
      <w:pPr>
        <w:pStyle w:val="ListParagraph"/>
        <w:ind w:left="792"/>
        <w:rPr>
          <w:rFonts w:ascii="Times New Roman" w:hAnsi="Times New Roman" w:cs="Times New Roman"/>
          <w:lang w:eastAsia="vi-VN"/>
        </w:rPr>
      </w:pPr>
    </w:p>
    <w:p w14:paraId="7C031B7D" w14:textId="115A3903" w:rsidR="0088353D" w:rsidRPr="009E2F6B" w:rsidRDefault="0088353D" w:rsidP="00E317B2">
      <w:pPr>
        <w:pStyle w:val="ListParagraph"/>
        <w:ind w:left="792"/>
        <w:rPr>
          <w:rFonts w:ascii="Times New Roman" w:hAnsi="Times New Roman" w:cs="Times New Roman"/>
          <w:lang w:eastAsia="vi-VN"/>
        </w:rPr>
      </w:pPr>
    </w:p>
    <w:p w14:paraId="4D49E8C1" w14:textId="1521F11F" w:rsidR="0088353D" w:rsidRPr="009E2F6B" w:rsidRDefault="0088353D" w:rsidP="00E317B2">
      <w:pPr>
        <w:pStyle w:val="ListParagraph"/>
        <w:ind w:left="792"/>
        <w:rPr>
          <w:rFonts w:ascii="Times New Roman" w:hAnsi="Times New Roman" w:cs="Times New Roman"/>
          <w:lang w:eastAsia="vi-VN"/>
        </w:rPr>
      </w:pPr>
    </w:p>
    <w:p w14:paraId="522BF806" w14:textId="5678CE33" w:rsidR="0088353D" w:rsidRPr="009E2F6B" w:rsidRDefault="0088353D" w:rsidP="00E317B2">
      <w:pPr>
        <w:pStyle w:val="ListParagraph"/>
        <w:ind w:left="792"/>
        <w:rPr>
          <w:rFonts w:ascii="Times New Roman" w:hAnsi="Times New Roman" w:cs="Times New Roman"/>
          <w:lang w:eastAsia="vi-VN"/>
        </w:rPr>
      </w:pPr>
    </w:p>
    <w:p w14:paraId="738B5D5B" w14:textId="6F14A982" w:rsidR="0088353D" w:rsidRPr="009E2F6B" w:rsidRDefault="0088353D" w:rsidP="00E317B2">
      <w:pPr>
        <w:pStyle w:val="ListParagraph"/>
        <w:ind w:left="792"/>
        <w:rPr>
          <w:rFonts w:ascii="Times New Roman" w:hAnsi="Times New Roman" w:cs="Times New Roman"/>
          <w:lang w:eastAsia="vi-VN"/>
        </w:rPr>
      </w:pPr>
    </w:p>
    <w:p w14:paraId="06B7C981" w14:textId="3ED31998" w:rsidR="0088353D" w:rsidRPr="009E2F6B" w:rsidRDefault="0088353D" w:rsidP="00E317B2">
      <w:pPr>
        <w:pStyle w:val="ListParagraph"/>
        <w:ind w:left="792"/>
        <w:rPr>
          <w:rFonts w:ascii="Times New Roman" w:hAnsi="Times New Roman" w:cs="Times New Roman"/>
          <w:lang w:eastAsia="vi-VN"/>
        </w:rPr>
      </w:pPr>
    </w:p>
    <w:p w14:paraId="4389ABCB" w14:textId="3C9F961D" w:rsidR="0088353D" w:rsidRPr="009E2F6B" w:rsidRDefault="0088353D" w:rsidP="00E317B2">
      <w:pPr>
        <w:pStyle w:val="ListParagraph"/>
        <w:ind w:left="792"/>
        <w:rPr>
          <w:rFonts w:ascii="Times New Roman" w:hAnsi="Times New Roman" w:cs="Times New Roman"/>
          <w:lang w:eastAsia="vi-VN"/>
        </w:rPr>
      </w:pPr>
    </w:p>
    <w:p w14:paraId="514EB864" w14:textId="2687332C" w:rsidR="0088353D" w:rsidRPr="009E2F6B" w:rsidRDefault="0088353D" w:rsidP="00E317B2">
      <w:pPr>
        <w:pStyle w:val="ListParagraph"/>
        <w:ind w:left="792"/>
        <w:rPr>
          <w:rFonts w:ascii="Times New Roman" w:hAnsi="Times New Roman" w:cs="Times New Roman"/>
          <w:lang w:eastAsia="vi-VN"/>
        </w:rPr>
      </w:pPr>
    </w:p>
    <w:p w14:paraId="2BC2F18F" w14:textId="3D5F8C0E" w:rsidR="0088353D" w:rsidRPr="009E2F6B" w:rsidRDefault="0088353D" w:rsidP="00E317B2">
      <w:pPr>
        <w:pStyle w:val="ListParagraph"/>
        <w:ind w:left="792"/>
        <w:rPr>
          <w:rFonts w:ascii="Times New Roman" w:hAnsi="Times New Roman" w:cs="Times New Roman"/>
          <w:lang w:eastAsia="vi-VN"/>
        </w:rPr>
      </w:pPr>
    </w:p>
    <w:p w14:paraId="158CBD2B" w14:textId="5F472E2C" w:rsidR="0088353D" w:rsidRPr="009E2F6B" w:rsidRDefault="0088353D" w:rsidP="00E317B2">
      <w:pPr>
        <w:pStyle w:val="ListParagraph"/>
        <w:ind w:left="792"/>
        <w:rPr>
          <w:rFonts w:ascii="Times New Roman" w:hAnsi="Times New Roman" w:cs="Times New Roman"/>
          <w:lang w:eastAsia="vi-VN"/>
        </w:rPr>
      </w:pPr>
    </w:p>
    <w:p w14:paraId="48C336BC" w14:textId="1234E2F3" w:rsidR="0088353D" w:rsidRPr="009E2F6B" w:rsidRDefault="0088353D" w:rsidP="00E317B2">
      <w:pPr>
        <w:pStyle w:val="ListParagraph"/>
        <w:ind w:left="792"/>
        <w:rPr>
          <w:rFonts w:ascii="Times New Roman" w:hAnsi="Times New Roman" w:cs="Times New Roman"/>
          <w:lang w:eastAsia="vi-VN"/>
        </w:rPr>
      </w:pPr>
    </w:p>
    <w:p w14:paraId="11F32FE4" w14:textId="77777777" w:rsidR="009A095E" w:rsidRPr="009E2F6B" w:rsidRDefault="009A095E" w:rsidP="00E317B2">
      <w:pPr>
        <w:pStyle w:val="ListParagraph"/>
        <w:ind w:left="792"/>
        <w:rPr>
          <w:rFonts w:ascii="Times New Roman" w:hAnsi="Times New Roman" w:cs="Times New Roman"/>
          <w:lang w:eastAsia="vi-VN"/>
        </w:rPr>
      </w:pPr>
    </w:p>
    <w:p w14:paraId="5F952163" w14:textId="1B13E196" w:rsidR="0088353D" w:rsidRPr="009E2F6B" w:rsidRDefault="0088353D" w:rsidP="00E317B2">
      <w:pPr>
        <w:pStyle w:val="ListParagraph"/>
        <w:ind w:left="792"/>
        <w:rPr>
          <w:rFonts w:ascii="Times New Roman" w:hAnsi="Times New Roman" w:cs="Times New Roman"/>
          <w:lang w:eastAsia="vi-VN"/>
        </w:rPr>
      </w:pPr>
    </w:p>
    <w:p w14:paraId="64C1E4E6" w14:textId="7C8BBEC7" w:rsidR="0088353D" w:rsidRPr="009E2F6B" w:rsidRDefault="0088353D" w:rsidP="00E317B2">
      <w:pPr>
        <w:pStyle w:val="ListParagraph"/>
        <w:ind w:left="792"/>
        <w:rPr>
          <w:rFonts w:ascii="Times New Roman" w:hAnsi="Times New Roman" w:cs="Times New Roman"/>
          <w:lang w:eastAsia="vi-VN"/>
        </w:rPr>
      </w:pPr>
    </w:p>
    <w:p w14:paraId="1822C205" w14:textId="0879F8AF" w:rsidR="00121B2F" w:rsidRPr="009E2F6B" w:rsidRDefault="00121B2F" w:rsidP="00E317B2">
      <w:pPr>
        <w:pStyle w:val="ListParagraph"/>
        <w:ind w:left="792"/>
        <w:rPr>
          <w:rFonts w:ascii="Times New Roman" w:hAnsi="Times New Roman" w:cs="Times New Roman"/>
          <w:lang w:eastAsia="vi-VN"/>
        </w:rPr>
      </w:pPr>
    </w:p>
    <w:p w14:paraId="4A461443" w14:textId="60B81604" w:rsidR="00121B2F" w:rsidRPr="009E2F6B" w:rsidRDefault="00121B2F" w:rsidP="00E317B2">
      <w:pPr>
        <w:pStyle w:val="ListParagraph"/>
        <w:ind w:left="792"/>
        <w:rPr>
          <w:rFonts w:ascii="Times New Roman" w:hAnsi="Times New Roman" w:cs="Times New Roman"/>
          <w:lang w:eastAsia="vi-VN"/>
        </w:rPr>
      </w:pPr>
    </w:p>
    <w:p w14:paraId="11317138" w14:textId="77777777" w:rsidR="00121B2F" w:rsidRPr="009E2F6B" w:rsidRDefault="00121B2F" w:rsidP="00E317B2">
      <w:pPr>
        <w:pStyle w:val="ListParagraph"/>
        <w:ind w:left="792"/>
        <w:rPr>
          <w:rFonts w:ascii="Times New Roman" w:hAnsi="Times New Roman" w:cs="Times New Roman"/>
          <w:lang w:eastAsia="vi-VN"/>
        </w:rPr>
      </w:pPr>
    </w:p>
    <w:p w14:paraId="6118267B" w14:textId="13F66862" w:rsidR="00E317B2" w:rsidRPr="009E2F6B" w:rsidRDefault="00E317B2" w:rsidP="00062244">
      <w:pPr>
        <w:pStyle w:val="ListParagraph"/>
        <w:numPr>
          <w:ilvl w:val="1"/>
          <w:numId w:val="1"/>
        </w:numPr>
        <w:outlineLvl w:val="1"/>
        <w:rPr>
          <w:rFonts w:ascii="Times New Roman" w:hAnsi="Times New Roman" w:cs="Times New Roman"/>
          <w:b/>
          <w:sz w:val="30"/>
          <w:szCs w:val="30"/>
        </w:rPr>
      </w:pPr>
      <w:bookmarkStart w:id="41" w:name="_Toc532459236"/>
      <w:r w:rsidRPr="009E2F6B">
        <w:rPr>
          <w:rFonts w:ascii="Times New Roman" w:hAnsi="Times New Roman" w:cs="Times New Roman"/>
          <w:b/>
          <w:sz w:val="30"/>
          <w:szCs w:val="30"/>
        </w:rPr>
        <w:lastRenderedPageBreak/>
        <w:t>Danh sách các tác nhân của hệ thống</w:t>
      </w:r>
      <w:bookmarkEnd w:id="41"/>
    </w:p>
    <w:tbl>
      <w:tblPr>
        <w:tblStyle w:val="DTSC"/>
        <w:tblW w:w="0" w:type="auto"/>
        <w:tblInd w:w="792" w:type="dxa"/>
        <w:tblLook w:val="04A0" w:firstRow="1" w:lastRow="0" w:firstColumn="1" w:lastColumn="0" w:noHBand="0" w:noVBand="1"/>
      </w:tblPr>
      <w:tblGrid>
        <w:gridCol w:w="1222"/>
        <w:gridCol w:w="2513"/>
        <w:gridCol w:w="4818"/>
      </w:tblGrid>
      <w:tr w:rsidR="00B552E3" w:rsidRPr="009E2F6B" w14:paraId="5FCA2819" w14:textId="77777777" w:rsidTr="00B552E3">
        <w:trPr>
          <w:cnfStyle w:val="100000000000" w:firstRow="1" w:lastRow="0" w:firstColumn="0" w:lastColumn="0" w:oddVBand="0" w:evenVBand="0" w:oddHBand="0" w:evenHBand="0" w:firstRowFirstColumn="0" w:firstRowLastColumn="0" w:lastRowFirstColumn="0" w:lastRowLastColumn="0"/>
        </w:trPr>
        <w:tc>
          <w:tcPr>
            <w:tcW w:w="1330" w:type="dxa"/>
          </w:tcPr>
          <w:p w14:paraId="1A0C0B82" w14:textId="6227A14E"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2835" w:type="dxa"/>
          </w:tcPr>
          <w:p w14:paraId="5B223C2A" w14:textId="26F9A60A"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Tác nhân</w:t>
            </w:r>
          </w:p>
        </w:tc>
        <w:tc>
          <w:tcPr>
            <w:tcW w:w="5577" w:type="dxa"/>
          </w:tcPr>
          <w:p w14:paraId="4B6AEB1A" w14:textId="7ABBF568"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Ý nghĩa</w:t>
            </w:r>
          </w:p>
        </w:tc>
      </w:tr>
      <w:tr w:rsidR="00B552E3" w:rsidRPr="009E2F6B" w14:paraId="50749CA2" w14:textId="77777777" w:rsidTr="00B552E3">
        <w:tc>
          <w:tcPr>
            <w:tcW w:w="1330" w:type="dxa"/>
          </w:tcPr>
          <w:p w14:paraId="6971373F" w14:textId="1F5E8A6D"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835" w:type="dxa"/>
          </w:tcPr>
          <w:p w14:paraId="376168DE" w14:textId="35EBA4D2"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Hiệu trưởng</w:t>
            </w:r>
          </w:p>
        </w:tc>
        <w:tc>
          <w:tcPr>
            <w:tcW w:w="5577" w:type="dxa"/>
          </w:tcPr>
          <w:p w14:paraId="2F00E597" w14:textId="19A5A2BE"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Người sử dụng tất cả các chức năng của hệ thống. người quản trị hệ thống</w:t>
            </w:r>
          </w:p>
        </w:tc>
      </w:tr>
      <w:tr w:rsidR="00B552E3" w:rsidRPr="009E2F6B" w14:paraId="0B9FFFDB" w14:textId="77777777" w:rsidTr="00B552E3">
        <w:tc>
          <w:tcPr>
            <w:tcW w:w="1330" w:type="dxa"/>
          </w:tcPr>
          <w:p w14:paraId="24A9D755" w14:textId="08F14933"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835" w:type="dxa"/>
          </w:tcPr>
          <w:p w14:paraId="22B6A19C" w14:textId="6A28B5CD"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Nhân viên</w:t>
            </w:r>
          </w:p>
        </w:tc>
        <w:tc>
          <w:tcPr>
            <w:tcW w:w="5577" w:type="dxa"/>
          </w:tcPr>
          <w:p w14:paraId="5362AD52" w14:textId="0563F447"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Người phụ giúp hiệu trưởng. Nhân viên chỉ dùng được một số chức năng nhất định trong hệ thống</w:t>
            </w:r>
          </w:p>
        </w:tc>
      </w:tr>
    </w:tbl>
    <w:p w14:paraId="09DFE906" w14:textId="2616D1C6" w:rsidR="00B552E3" w:rsidRPr="009E2F6B" w:rsidRDefault="00B552E3" w:rsidP="00B552E3">
      <w:pPr>
        <w:pStyle w:val="ListParagraph"/>
        <w:ind w:left="792"/>
        <w:rPr>
          <w:rFonts w:ascii="Times New Roman" w:hAnsi="Times New Roman" w:cs="Times New Roman"/>
          <w:sz w:val="24"/>
          <w:szCs w:val="24"/>
          <w:lang w:val="vi-VN" w:eastAsia="vi-VN"/>
        </w:rPr>
      </w:pPr>
    </w:p>
    <w:p w14:paraId="48BECABC" w14:textId="77777777" w:rsidR="0088353D" w:rsidRPr="009E2F6B" w:rsidRDefault="0088353D" w:rsidP="00B552E3">
      <w:pPr>
        <w:pStyle w:val="ListParagraph"/>
        <w:ind w:left="792"/>
        <w:rPr>
          <w:rFonts w:ascii="Times New Roman" w:hAnsi="Times New Roman" w:cs="Times New Roman"/>
          <w:sz w:val="24"/>
          <w:szCs w:val="24"/>
          <w:lang w:val="vi-VN" w:eastAsia="vi-VN"/>
        </w:rPr>
      </w:pPr>
    </w:p>
    <w:p w14:paraId="2AF490EE" w14:textId="2F68A027" w:rsidR="00E317B2" w:rsidRPr="009E2F6B" w:rsidRDefault="00E317B2" w:rsidP="00062244">
      <w:pPr>
        <w:pStyle w:val="ListParagraph"/>
        <w:numPr>
          <w:ilvl w:val="1"/>
          <w:numId w:val="1"/>
        </w:numPr>
        <w:outlineLvl w:val="1"/>
        <w:rPr>
          <w:rFonts w:ascii="Times New Roman" w:hAnsi="Times New Roman" w:cs="Times New Roman"/>
          <w:b/>
          <w:sz w:val="30"/>
          <w:szCs w:val="30"/>
        </w:rPr>
      </w:pPr>
      <w:bookmarkStart w:id="42" w:name="_Toc532459237"/>
      <w:r w:rsidRPr="009E2F6B">
        <w:rPr>
          <w:rFonts w:ascii="Times New Roman" w:hAnsi="Times New Roman" w:cs="Times New Roman"/>
          <w:b/>
          <w:sz w:val="30"/>
          <w:szCs w:val="30"/>
        </w:rPr>
        <w:t xml:space="preserve">Danh sách </w:t>
      </w:r>
      <w:proofErr w:type="spellStart"/>
      <w:r w:rsidRPr="009E2F6B">
        <w:rPr>
          <w:rFonts w:ascii="Times New Roman" w:hAnsi="Times New Roman" w:cs="Times New Roman"/>
          <w:b/>
          <w:sz w:val="30"/>
          <w:szCs w:val="30"/>
        </w:rPr>
        <w:t>Usecase</w:t>
      </w:r>
      <w:bookmarkEnd w:id="42"/>
      <w:proofErr w:type="spellEnd"/>
    </w:p>
    <w:tbl>
      <w:tblPr>
        <w:tblStyle w:val="DTSC"/>
        <w:tblW w:w="0" w:type="auto"/>
        <w:tblInd w:w="792" w:type="dxa"/>
        <w:tblLook w:val="04A0" w:firstRow="1" w:lastRow="0" w:firstColumn="1" w:lastColumn="0" w:noHBand="0" w:noVBand="1"/>
      </w:tblPr>
      <w:tblGrid>
        <w:gridCol w:w="1340"/>
        <w:gridCol w:w="3257"/>
        <w:gridCol w:w="3956"/>
      </w:tblGrid>
      <w:tr w:rsidR="00B552E3" w:rsidRPr="009E2F6B" w14:paraId="26833A31" w14:textId="77777777" w:rsidTr="00ED57DE">
        <w:trPr>
          <w:cnfStyle w:val="100000000000" w:firstRow="1" w:lastRow="0" w:firstColumn="0" w:lastColumn="0" w:oddVBand="0" w:evenVBand="0" w:oddHBand="0" w:evenHBand="0" w:firstRowFirstColumn="0" w:firstRowLastColumn="0" w:lastRowFirstColumn="0" w:lastRowLastColumn="0"/>
        </w:trPr>
        <w:tc>
          <w:tcPr>
            <w:tcW w:w="1294" w:type="dxa"/>
          </w:tcPr>
          <w:p w14:paraId="0FFBBCB0" w14:textId="7F2E8A69" w:rsidR="00B552E3" w:rsidRPr="009E2F6B" w:rsidRDefault="00B552E3" w:rsidP="00B552E3">
            <w:pPr>
              <w:pStyle w:val="ListParagraph"/>
              <w:tabs>
                <w:tab w:val="center" w:pos="481"/>
              </w:tabs>
              <w:ind w:left="-616" w:right="669"/>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w:t>
            </w:r>
            <w:r w:rsidRPr="009E2F6B">
              <w:rPr>
                <w:rFonts w:ascii="Times New Roman" w:hAnsi="Times New Roman" w:cs="Times New Roman"/>
                <w:sz w:val="24"/>
                <w:szCs w:val="24"/>
                <w:lang w:eastAsia="vi-VN"/>
              </w:rPr>
              <w:tab/>
              <w:t>STT</w:t>
            </w:r>
          </w:p>
        </w:tc>
        <w:tc>
          <w:tcPr>
            <w:tcW w:w="3784" w:type="dxa"/>
          </w:tcPr>
          <w:p w14:paraId="478275F7" w14:textId="0F3C6A4B" w:rsidR="00B552E3" w:rsidRPr="009E2F6B" w:rsidRDefault="00ED57DE" w:rsidP="00B552E3">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Usecase</w:t>
            </w:r>
            <w:proofErr w:type="spellEnd"/>
          </w:p>
        </w:tc>
        <w:tc>
          <w:tcPr>
            <w:tcW w:w="4664" w:type="dxa"/>
          </w:tcPr>
          <w:p w14:paraId="72F47040" w14:textId="294FCEFA"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Ý nghĩa</w:t>
            </w:r>
          </w:p>
        </w:tc>
      </w:tr>
      <w:tr w:rsidR="00B552E3" w:rsidRPr="009E2F6B" w14:paraId="5D25087E" w14:textId="77777777" w:rsidTr="00ED57DE">
        <w:tc>
          <w:tcPr>
            <w:tcW w:w="1294" w:type="dxa"/>
          </w:tcPr>
          <w:p w14:paraId="135C35DB" w14:textId="75C4084F"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3784" w:type="dxa"/>
          </w:tcPr>
          <w:p w14:paraId="538AD40C" w14:textId="1979587D"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tc>
        <w:tc>
          <w:tcPr>
            <w:tcW w:w="4664" w:type="dxa"/>
          </w:tcPr>
          <w:p w14:paraId="0FF5A0C3" w14:textId="2A3AACFF"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Thêm, xóa, sửa, tra cứu thông tin học sinh</w:t>
            </w:r>
          </w:p>
        </w:tc>
      </w:tr>
      <w:tr w:rsidR="00B552E3" w:rsidRPr="00642843" w14:paraId="0C22CBC1" w14:textId="77777777" w:rsidTr="00ED57DE">
        <w:tc>
          <w:tcPr>
            <w:tcW w:w="1294" w:type="dxa"/>
          </w:tcPr>
          <w:p w14:paraId="70C3B7B1" w14:textId="72C902B9"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3784" w:type="dxa"/>
          </w:tcPr>
          <w:p w14:paraId="1F6AED0D" w14:textId="59D91B04"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giáo viên</w:t>
            </w:r>
          </w:p>
        </w:tc>
        <w:tc>
          <w:tcPr>
            <w:tcW w:w="4664" w:type="dxa"/>
          </w:tcPr>
          <w:p w14:paraId="6414C6FD" w14:textId="2F662FBD"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Thêm, xóa, sửa, tra cứu thông tin giáo viên</w:t>
            </w:r>
          </w:p>
        </w:tc>
      </w:tr>
      <w:tr w:rsidR="00B552E3" w:rsidRPr="00642843" w14:paraId="122F997E" w14:textId="77777777" w:rsidTr="00ED57DE">
        <w:tc>
          <w:tcPr>
            <w:tcW w:w="1294" w:type="dxa"/>
          </w:tcPr>
          <w:p w14:paraId="2DEF578C" w14:textId="247A6EFE"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3784" w:type="dxa"/>
          </w:tcPr>
          <w:p w14:paraId="51FE64AF" w14:textId="076EBC75"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chuyến đi</w:t>
            </w:r>
          </w:p>
        </w:tc>
        <w:tc>
          <w:tcPr>
            <w:tcW w:w="4664" w:type="dxa"/>
          </w:tcPr>
          <w:p w14:paraId="27696AB6" w14:textId="5B8175E2"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Thêm, xóa, sửa, tra cứu thông tin chuyến đi</w:t>
            </w:r>
          </w:p>
        </w:tc>
      </w:tr>
      <w:tr w:rsidR="00B552E3" w:rsidRPr="009E2F6B" w14:paraId="67820A05" w14:textId="77777777" w:rsidTr="00ED57DE">
        <w:tc>
          <w:tcPr>
            <w:tcW w:w="1294" w:type="dxa"/>
          </w:tcPr>
          <w:p w14:paraId="4720344A" w14:textId="0800BC73"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3784" w:type="dxa"/>
          </w:tcPr>
          <w:p w14:paraId="3982D998" w14:textId="443CBA78"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công ty du lịch</w:t>
            </w:r>
          </w:p>
        </w:tc>
        <w:tc>
          <w:tcPr>
            <w:tcW w:w="4664" w:type="dxa"/>
          </w:tcPr>
          <w:p w14:paraId="6BE26678" w14:textId="2D2C14F9"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xóa, sửa, tra cứu thông tin công ty du lịch</w:t>
            </w:r>
          </w:p>
        </w:tc>
      </w:tr>
      <w:tr w:rsidR="00ED57DE" w:rsidRPr="009E2F6B" w14:paraId="02CB3E51" w14:textId="77777777" w:rsidTr="00ED57DE">
        <w:tc>
          <w:tcPr>
            <w:tcW w:w="1294" w:type="dxa"/>
          </w:tcPr>
          <w:p w14:paraId="7F4608FC" w14:textId="46A2A00F"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3784" w:type="dxa"/>
          </w:tcPr>
          <w:p w14:paraId="3CD3B6D7" w14:textId="211B9151"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tc>
        <w:tc>
          <w:tcPr>
            <w:tcW w:w="4664" w:type="dxa"/>
          </w:tcPr>
          <w:p w14:paraId="211A235C" w14:textId="2BDE0D26" w:rsidR="00ED57DE"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xóa, sửa thông tin địa điểm</w:t>
            </w:r>
          </w:p>
        </w:tc>
      </w:tr>
      <w:tr w:rsidR="00ED57DE" w:rsidRPr="009E2F6B" w14:paraId="71E58D4C" w14:textId="77777777" w:rsidTr="00ED57DE">
        <w:tc>
          <w:tcPr>
            <w:tcW w:w="1294" w:type="dxa"/>
          </w:tcPr>
          <w:p w14:paraId="2ABAD4B6" w14:textId="0E6A9EB0"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3784" w:type="dxa"/>
          </w:tcPr>
          <w:p w14:paraId="5C7F26A7" w14:textId="2D68CAD4"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chương trình</w:t>
            </w:r>
          </w:p>
        </w:tc>
        <w:tc>
          <w:tcPr>
            <w:tcW w:w="4664" w:type="dxa"/>
          </w:tcPr>
          <w:p w14:paraId="14FABB06" w14:textId="65858A1C" w:rsidR="00ED57DE"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xóa, sửa, tra cứu thông tin chương trình</w:t>
            </w:r>
          </w:p>
        </w:tc>
      </w:tr>
      <w:tr w:rsidR="00ED57DE" w:rsidRPr="009E2F6B" w14:paraId="2DFF881F" w14:textId="77777777" w:rsidTr="00ED57DE">
        <w:tc>
          <w:tcPr>
            <w:tcW w:w="1294" w:type="dxa"/>
          </w:tcPr>
          <w:p w14:paraId="5EBD4210" w14:textId="2B568601"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3784" w:type="dxa"/>
          </w:tcPr>
          <w:p w14:paraId="1D9C565A" w14:textId="6E6E2373"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tc>
        <w:tc>
          <w:tcPr>
            <w:tcW w:w="4664" w:type="dxa"/>
          </w:tcPr>
          <w:p w14:paraId="11A97BD0" w14:textId="76AAADB0" w:rsidR="00ED57DE"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sửa</w:t>
            </w:r>
            <w:r w:rsidR="001C160C" w:rsidRPr="009E2F6B">
              <w:rPr>
                <w:rFonts w:ascii="Times New Roman" w:hAnsi="Times New Roman" w:cs="Times New Roman"/>
                <w:sz w:val="24"/>
                <w:szCs w:val="24"/>
                <w:lang w:eastAsia="vi-VN"/>
              </w:rPr>
              <w:t xml:space="preserve"> </w:t>
            </w:r>
            <w:r w:rsidRPr="009E2F6B">
              <w:rPr>
                <w:rFonts w:ascii="Times New Roman" w:hAnsi="Times New Roman" w:cs="Times New Roman"/>
                <w:sz w:val="24"/>
                <w:szCs w:val="24"/>
                <w:lang w:eastAsia="vi-VN"/>
              </w:rPr>
              <w:t>thông tin chi phí</w:t>
            </w:r>
          </w:p>
        </w:tc>
      </w:tr>
      <w:tr w:rsidR="00ED57DE" w:rsidRPr="009E2F6B" w14:paraId="1F716E1B" w14:textId="77777777" w:rsidTr="00ED57DE">
        <w:tc>
          <w:tcPr>
            <w:tcW w:w="1294" w:type="dxa"/>
          </w:tcPr>
          <w:p w14:paraId="01E8AE82" w14:textId="315F9374"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3784" w:type="dxa"/>
          </w:tcPr>
          <w:p w14:paraId="567B732A" w14:textId="471D6E29"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w:t>
            </w:r>
          </w:p>
        </w:tc>
        <w:tc>
          <w:tcPr>
            <w:tcW w:w="4664" w:type="dxa"/>
          </w:tcPr>
          <w:p w14:paraId="58FDE61B" w14:textId="1FA33E50" w:rsidR="00ED57DE"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xóa, sửa, tra cứu thông tin hợp đồng</w:t>
            </w:r>
          </w:p>
        </w:tc>
      </w:tr>
      <w:tr w:rsidR="00E07EDC" w:rsidRPr="009E2F6B" w14:paraId="6FCDBEFD" w14:textId="77777777" w:rsidTr="00ED57DE">
        <w:tc>
          <w:tcPr>
            <w:tcW w:w="1294" w:type="dxa"/>
          </w:tcPr>
          <w:p w14:paraId="3F7555E1" w14:textId="4324D86F" w:rsidR="00E07EDC" w:rsidRPr="009E2F6B" w:rsidRDefault="00E07EDC"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3784" w:type="dxa"/>
          </w:tcPr>
          <w:p w14:paraId="136C60D3" w14:textId="5372D9BE" w:rsidR="00E07EDC" w:rsidRPr="009E2F6B" w:rsidRDefault="00E07EDC"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tiết hợp đồng</w:t>
            </w:r>
          </w:p>
        </w:tc>
        <w:tc>
          <w:tcPr>
            <w:tcW w:w="4664" w:type="dxa"/>
          </w:tcPr>
          <w:p w14:paraId="3FCB2817" w14:textId="459FE925" w:rsidR="00E07EDC" w:rsidRPr="009E2F6B" w:rsidRDefault="00F933F1"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Thêm, xóa, sửa, tra cứu thông tin chi tiết hợp đồng (các điều khoản)</w:t>
            </w:r>
          </w:p>
        </w:tc>
      </w:tr>
      <w:tr w:rsidR="00ED57DE" w:rsidRPr="009E2F6B" w14:paraId="7C8C1580" w14:textId="77777777" w:rsidTr="00ED57DE">
        <w:tc>
          <w:tcPr>
            <w:tcW w:w="1294" w:type="dxa"/>
          </w:tcPr>
          <w:p w14:paraId="0CB75570" w14:textId="3AA8A0BC"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3784" w:type="dxa"/>
          </w:tcPr>
          <w:p w14:paraId="70555E22" w14:textId="7EB53340"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Báo cáo thống kê</w:t>
            </w:r>
          </w:p>
        </w:tc>
        <w:tc>
          <w:tcPr>
            <w:tcW w:w="4664" w:type="dxa"/>
          </w:tcPr>
          <w:p w14:paraId="16094440" w14:textId="79CF803E" w:rsidR="00ED57DE" w:rsidRPr="009E2F6B" w:rsidRDefault="00F933F1"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Thống kê lại</w:t>
            </w:r>
            <w:r w:rsidR="001C160C" w:rsidRPr="009E2F6B">
              <w:rPr>
                <w:rFonts w:ascii="Times New Roman" w:hAnsi="Times New Roman" w:cs="Times New Roman"/>
                <w:sz w:val="24"/>
                <w:szCs w:val="24"/>
                <w:lang w:eastAsia="vi-VN"/>
              </w:rPr>
              <w:t xml:space="preserve"> tổng chi phí, chi phí trung bình, số lượng trẻ tham gia trung bình, số chuyến đi trung bình theo từng năm</w:t>
            </w:r>
          </w:p>
        </w:tc>
      </w:tr>
      <w:tr w:rsidR="00013827" w:rsidRPr="009E2F6B" w14:paraId="19D3A0CE" w14:textId="77777777" w:rsidTr="00ED57DE">
        <w:tc>
          <w:tcPr>
            <w:tcW w:w="1294" w:type="dxa"/>
          </w:tcPr>
          <w:p w14:paraId="5AC45C15" w14:textId="5A598543" w:rsidR="00013827" w:rsidRPr="009E2F6B" w:rsidRDefault="00013827"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w:t>
            </w:r>
          </w:p>
        </w:tc>
        <w:tc>
          <w:tcPr>
            <w:tcW w:w="3784" w:type="dxa"/>
          </w:tcPr>
          <w:p w14:paraId="3A0D7B6E" w14:textId="283702C9" w:rsidR="00013827" w:rsidRPr="009E2F6B" w:rsidRDefault="00013827"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Đăng nhập</w:t>
            </w:r>
          </w:p>
        </w:tc>
        <w:tc>
          <w:tcPr>
            <w:tcW w:w="4664" w:type="dxa"/>
          </w:tcPr>
          <w:p w14:paraId="3244F0B8" w14:textId="1A2CD81E" w:rsidR="00013827" w:rsidRPr="009E2F6B" w:rsidRDefault="00013827"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Cho phép người dùng đăng nhập, đăng ký hoặc đổi mật khẩu.</w:t>
            </w:r>
          </w:p>
        </w:tc>
      </w:tr>
      <w:tr w:rsidR="00890DA5" w:rsidRPr="009E2F6B" w14:paraId="649CD908" w14:textId="77777777" w:rsidTr="00ED57DE">
        <w:tc>
          <w:tcPr>
            <w:tcW w:w="1294" w:type="dxa"/>
          </w:tcPr>
          <w:p w14:paraId="70ABEB4D" w14:textId="3D0A2D23" w:rsidR="00890DA5" w:rsidRPr="009E2F6B" w:rsidRDefault="00890DA5"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11</w:t>
            </w:r>
          </w:p>
        </w:tc>
        <w:tc>
          <w:tcPr>
            <w:tcW w:w="3784" w:type="dxa"/>
          </w:tcPr>
          <w:p w14:paraId="0E6EEB5A" w14:textId="40138400" w:rsidR="00890DA5" w:rsidRPr="009E2F6B" w:rsidRDefault="00890DA5"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tham gia</w:t>
            </w:r>
          </w:p>
        </w:tc>
        <w:tc>
          <w:tcPr>
            <w:tcW w:w="4664" w:type="dxa"/>
          </w:tcPr>
          <w:p w14:paraId="50479145" w14:textId="5BA99BD1" w:rsidR="00890DA5" w:rsidRPr="009E2F6B" w:rsidRDefault="00890DA5"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Cho phép người dùng xem </w:t>
            </w:r>
            <w:r w:rsidR="00F376FC" w:rsidRPr="009E2F6B">
              <w:rPr>
                <w:rFonts w:ascii="Times New Roman" w:hAnsi="Times New Roman" w:cs="Times New Roman"/>
                <w:sz w:val="24"/>
                <w:szCs w:val="24"/>
                <w:lang w:eastAsia="vi-VN"/>
              </w:rPr>
              <w:t>thông tin của các học sinh, giáo viên tham gia chuyến đi đó</w:t>
            </w:r>
          </w:p>
        </w:tc>
      </w:tr>
    </w:tbl>
    <w:p w14:paraId="0651F4C5" w14:textId="77777777" w:rsidR="009A095E" w:rsidRPr="00827F37" w:rsidRDefault="009A095E" w:rsidP="00827F37">
      <w:pPr>
        <w:rPr>
          <w:rFonts w:ascii="Times New Roman" w:hAnsi="Times New Roman" w:cs="Times New Roman"/>
          <w:sz w:val="24"/>
          <w:szCs w:val="24"/>
          <w:lang w:val="vi-VN" w:eastAsia="vi-VN"/>
        </w:rPr>
      </w:pPr>
    </w:p>
    <w:p w14:paraId="4503974C" w14:textId="76C89A9B" w:rsidR="001A62B1" w:rsidRPr="009E2F6B" w:rsidRDefault="002444C7" w:rsidP="005A1039">
      <w:pPr>
        <w:pStyle w:val="Heading1"/>
        <w:numPr>
          <w:ilvl w:val="0"/>
          <w:numId w:val="1"/>
        </w:numPr>
        <w:rPr>
          <w:rFonts w:ascii="Times New Roman" w:hAnsi="Times New Roman" w:cs="Times New Roman"/>
        </w:rPr>
      </w:pPr>
      <w:bookmarkStart w:id="43" w:name="_Toc532459267"/>
      <w:r w:rsidRPr="009E2F6B">
        <w:rPr>
          <w:rFonts w:ascii="Times New Roman" w:hAnsi="Times New Roman" w:cs="Times New Roman"/>
        </w:rPr>
        <w:t>Thiết kê cơ sở dữ liệu</w:t>
      </w:r>
      <w:bookmarkEnd w:id="43"/>
    </w:p>
    <w:p w14:paraId="04137AA0" w14:textId="1A257E9B" w:rsidR="002444C7" w:rsidRPr="00B4681E" w:rsidRDefault="002444C7" w:rsidP="00B4681E">
      <w:pPr>
        <w:pStyle w:val="ListParagraph"/>
        <w:numPr>
          <w:ilvl w:val="1"/>
          <w:numId w:val="1"/>
        </w:numPr>
        <w:outlineLvl w:val="1"/>
        <w:rPr>
          <w:rFonts w:ascii="Times New Roman" w:hAnsi="Times New Roman" w:cs="Times New Roman"/>
          <w:b/>
          <w:sz w:val="30"/>
          <w:szCs w:val="30"/>
        </w:rPr>
      </w:pPr>
      <w:bookmarkStart w:id="44" w:name="_Toc532459268"/>
      <w:r w:rsidRPr="009E2F6B">
        <w:rPr>
          <w:rFonts w:ascii="Times New Roman" w:hAnsi="Times New Roman" w:cs="Times New Roman"/>
          <w:b/>
          <w:sz w:val="30"/>
          <w:szCs w:val="30"/>
        </w:rPr>
        <w:t>Sơ đồ lớp</w:t>
      </w:r>
      <w:bookmarkEnd w:id="44"/>
    </w:p>
    <w:p w14:paraId="3BEBDF5C" w14:textId="3B57159A" w:rsidR="004C6E99" w:rsidRPr="009E2F6B" w:rsidRDefault="003C5526" w:rsidP="002444C7">
      <w:pPr>
        <w:pStyle w:val="ListParagraph"/>
        <w:rPr>
          <w:rFonts w:ascii="Times New Roman" w:hAnsi="Times New Roman" w:cs="Times New Roman"/>
          <w:sz w:val="24"/>
          <w:szCs w:val="24"/>
          <w:lang w:eastAsia="vi-VN"/>
        </w:rPr>
      </w:pPr>
      <w:r w:rsidRPr="009E2F6B">
        <w:rPr>
          <w:rFonts w:ascii="Times New Roman" w:hAnsi="Times New Roman" w:cs="Times New Roman"/>
          <w:noProof/>
          <w:sz w:val="24"/>
          <w:szCs w:val="24"/>
          <w:lang w:eastAsia="vi-VN"/>
        </w:rPr>
        <w:drawing>
          <wp:inline distT="0" distB="0" distL="0" distR="0" wp14:anchorId="4945FA19" wp14:editId="407060E3">
            <wp:extent cx="3859619" cy="7960706"/>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4379" cy="7970523"/>
                    </a:xfrm>
                    <a:prstGeom prst="rect">
                      <a:avLst/>
                    </a:prstGeom>
                    <a:noFill/>
                    <a:ln>
                      <a:noFill/>
                    </a:ln>
                  </pic:spPr>
                </pic:pic>
              </a:graphicData>
            </a:graphic>
          </wp:inline>
        </w:drawing>
      </w:r>
    </w:p>
    <w:p w14:paraId="76F0DF59" w14:textId="11B54E86" w:rsidR="004C6E99" w:rsidRPr="009E2F6B" w:rsidRDefault="004C6E99" w:rsidP="002444C7">
      <w:pPr>
        <w:pStyle w:val="ListParagraph"/>
        <w:rPr>
          <w:rFonts w:ascii="Times New Roman" w:hAnsi="Times New Roman" w:cs="Times New Roman"/>
          <w:sz w:val="24"/>
          <w:szCs w:val="24"/>
          <w:lang w:eastAsia="vi-VN"/>
        </w:rPr>
      </w:pPr>
    </w:p>
    <w:p w14:paraId="73922173" w14:textId="0D4D8454" w:rsidR="004C6E99" w:rsidRDefault="004C6E99" w:rsidP="002444C7">
      <w:pPr>
        <w:pStyle w:val="ListParagraph"/>
        <w:rPr>
          <w:rFonts w:ascii="Times New Roman" w:hAnsi="Times New Roman" w:cs="Times New Roman"/>
          <w:sz w:val="24"/>
          <w:szCs w:val="24"/>
          <w:lang w:eastAsia="vi-VN"/>
        </w:rPr>
      </w:pPr>
    </w:p>
    <w:p w14:paraId="71DA4D03" w14:textId="77777777" w:rsidR="000C495C" w:rsidRPr="009E2F6B" w:rsidRDefault="000C495C" w:rsidP="002444C7">
      <w:pPr>
        <w:pStyle w:val="ListParagraph"/>
        <w:rPr>
          <w:rFonts w:ascii="Times New Roman" w:hAnsi="Times New Roman" w:cs="Times New Roman"/>
          <w:sz w:val="24"/>
          <w:szCs w:val="24"/>
          <w:lang w:eastAsia="vi-VN"/>
        </w:rPr>
      </w:pPr>
    </w:p>
    <w:p w14:paraId="0170A06B" w14:textId="125B2C78" w:rsidR="002444C7" w:rsidRPr="009E2F6B" w:rsidRDefault="002444C7" w:rsidP="00AC7A0A">
      <w:pPr>
        <w:pStyle w:val="ListParagraph"/>
        <w:numPr>
          <w:ilvl w:val="1"/>
          <w:numId w:val="1"/>
        </w:numPr>
        <w:outlineLvl w:val="1"/>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 xml:space="preserve"> </w:t>
      </w:r>
      <w:bookmarkStart w:id="45" w:name="_Toc532459269"/>
      <w:r w:rsidRPr="009E2F6B">
        <w:rPr>
          <w:rFonts w:ascii="Times New Roman" w:hAnsi="Times New Roman" w:cs="Times New Roman"/>
          <w:b/>
          <w:sz w:val="30"/>
          <w:szCs w:val="30"/>
        </w:rPr>
        <w:t xml:space="preserve">Danh sách các thành phần trong sơ đồ </w:t>
      </w:r>
      <w:r w:rsidR="00F20DA0" w:rsidRPr="009E2F6B">
        <w:rPr>
          <w:rFonts w:ascii="Times New Roman" w:hAnsi="Times New Roman" w:cs="Times New Roman"/>
          <w:b/>
          <w:sz w:val="30"/>
          <w:szCs w:val="30"/>
        </w:rPr>
        <w:t>lớp</w:t>
      </w:r>
      <w:bookmarkEnd w:id="45"/>
    </w:p>
    <w:tbl>
      <w:tblPr>
        <w:tblStyle w:val="DTSC"/>
        <w:tblW w:w="0" w:type="auto"/>
        <w:tblInd w:w="-5" w:type="dxa"/>
        <w:tblLook w:val="04A0" w:firstRow="1" w:lastRow="0" w:firstColumn="1" w:lastColumn="0" w:noHBand="0" w:noVBand="1"/>
      </w:tblPr>
      <w:tblGrid>
        <w:gridCol w:w="755"/>
        <w:gridCol w:w="2401"/>
        <w:gridCol w:w="4168"/>
        <w:gridCol w:w="1229"/>
      </w:tblGrid>
      <w:tr w:rsidR="003161F4" w:rsidRPr="009E2F6B" w14:paraId="4564AE30" w14:textId="77777777" w:rsidTr="004C6E99">
        <w:trPr>
          <w:cnfStyle w:val="100000000000" w:firstRow="1" w:lastRow="0" w:firstColumn="0" w:lastColumn="0" w:oddVBand="0" w:evenVBand="0" w:oddHBand="0" w:evenHBand="0" w:firstRowFirstColumn="0" w:firstRowLastColumn="0" w:lastRowFirstColumn="0" w:lastRowLastColumn="0"/>
        </w:trPr>
        <w:tc>
          <w:tcPr>
            <w:tcW w:w="755" w:type="dxa"/>
          </w:tcPr>
          <w:p w14:paraId="1F6B3836" w14:textId="63EEC3C1" w:rsidR="003161F4" w:rsidRPr="009E2F6B" w:rsidRDefault="003161F4" w:rsidP="00450F75">
            <w:pPr>
              <w:pStyle w:val="ListParagraph"/>
              <w:ind w:left="0"/>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STT</w:t>
            </w:r>
          </w:p>
        </w:tc>
        <w:tc>
          <w:tcPr>
            <w:tcW w:w="2401" w:type="dxa"/>
          </w:tcPr>
          <w:p w14:paraId="6F582ACF" w14:textId="6E0D6F2E" w:rsidR="003161F4" w:rsidRPr="009E2F6B" w:rsidRDefault="003161F4" w:rsidP="00450F75">
            <w:pPr>
              <w:pStyle w:val="ListParagraph"/>
              <w:ind w:left="0"/>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Tên</w:t>
            </w:r>
          </w:p>
        </w:tc>
        <w:tc>
          <w:tcPr>
            <w:tcW w:w="4168" w:type="dxa"/>
          </w:tcPr>
          <w:p w14:paraId="592D6D88" w14:textId="77030C59" w:rsidR="003161F4" w:rsidRPr="009E2F6B" w:rsidRDefault="003161F4" w:rsidP="00450F75">
            <w:pPr>
              <w:pStyle w:val="ListParagraph"/>
              <w:ind w:left="0"/>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Ý nghĩa</w:t>
            </w:r>
          </w:p>
        </w:tc>
        <w:tc>
          <w:tcPr>
            <w:tcW w:w="1229" w:type="dxa"/>
          </w:tcPr>
          <w:p w14:paraId="3ECFCFD3" w14:textId="1C56F2FF" w:rsidR="003161F4" w:rsidRPr="009E2F6B" w:rsidRDefault="003161F4" w:rsidP="00450F75">
            <w:pPr>
              <w:pStyle w:val="ListParagraph"/>
              <w:ind w:left="0"/>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Ghi chú</w:t>
            </w:r>
          </w:p>
        </w:tc>
      </w:tr>
      <w:tr w:rsidR="003161F4" w:rsidRPr="009E2F6B" w14:paraId="0D5F2D1D" w14:textId="77777777" w:rsidTr="004C6E99">
        <w:tc>
          <w:tcPr>
            <w:tcW w:w="755" w:type="dxa"/>
          </w:tcPr>
          <w:p w14:paraId="427B4DCA" w14:textId="4EB4CFFE"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401" w:type="dxa"/>
          </w:tcPr>
          <w:p w14:paraId="0F641CDF" w14:textId="4AFCE643"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HocSinh</w:t>
            </w:r>
            <w:proofErr w:type="spellEnd"/>
          </w:p>
        </w:tc>
        <w:tc>
          <w:tcPr>
            <w:tcW w:w="4168" w:type="dxa"/>
          </w:tcPr>
          <w:p w14:paraId="35E24BDA" w14:textId="4B98B8DA"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học sinh</w:t>
            </w:r>
          </w:p>
        </w:tc>
        <w:tc>
          <w:tcPr>
            <w:tcW w:w="1229" w:type="dxa"/>
          </w:tcPr>
          <w:p w14:paraId="4584A949"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4EF9C377" w14:textId="77777777" w:rsidTr="004C6E99">
        <w:tc>
          <w:tcPr>
            <w:tcW w:w="755" w:type="dxa"/>
          </w:tcPr>
          <w:p w14:paraId="175271FA" w14:textId="099C1553"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401" w:type="dxa"/>
          </w:tcPr>
          <w:p w14:paraId="50EB3F63" w14:textId="1272228C"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NamHoc</w:t>
            </w:r>
            <w:proofErr w:type="spellEnd"/>
          </w:p>
        </w:tc>
        <w:tc>
          <w:tcPr>
            <w:tcW w:w="4168" w:type="dxa"/>
          </w:tcPr>
          <w:p w14:paraId="49BEBFBD" w14:textId="02523CE4"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các năm học</w:t>
            </w:r>
          </w:p>
        </w:tc>
        <w:tc>
          <w:tcPr>
            <w:tcW w:w="1229" w:type="dxa"/>
          </w:tcPr>
          <w:p w14:paraId="35CE860F"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50735698" w14:textId="77777777" w:rsidTr="004C6E99">
        <w:tc>
          <w:tcPr>
            <w:tcW w:w="755" w:type="dxa"/>
          </w:tcPr>
          <w:p w14:paraId="5ECC9A26" w14:textId="43EAC0A8"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401" w:type="dxa"/>
          </w:tcPr>
          <w:p w14:paraId="6A428F8D" w14:textId="0B8A05FB"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LopHoc</w:t>
            </w:r>
            <w:proofErr w:type="spellEnd"/>
          </w:p>
        </w:tc>
        <w:tc>
          <w:tcPr>
            <w:tcW w:w="4168" w:type="dxa"/>
          </w:tcPr>
          <w:p w14:paraId="45A3E04B" w14:textId="5EC3E763"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các lớp học</w:t>
            </w:r>
          </w:p>
        </w:tc>
        <w:tc>
          <w:tcPr>
            <w:tcW w:w="1229" w:type="dxa"/>
          </w:tcPr>
          <w:p w14:paraId="3AE07849"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35148AFB" w14:textId="77777777" w:rsidTr="004C6E99">
        <w:tc>
          <w:tcPr>
            <w:tcW w:w="755" w:type="dxa"/>
          </w:tcPr>
          <w:p w14:paraId="73CDE965" w14:textId="1FEDCD04"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401" w:type="dxa"/>
          </w:tcPr>
          <w:p w14:paraId="3D7FC246" w14:textId="5A2FF327"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CTLop</w:t>
            </w:r>
            <w:proofErr w:type="spellEnd"/>
          </w:p>
        </w:tc>
        <w:tc>
          <w:tcPr>
            <w:tcW w:w="4168" w:type="dxa"/>
          </w:tcPr>
          <w:p w14:paraId="43F68AE0" w14:textId="739FCF32"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học sinh học các lớp theo năm học</w:t>
            </w:r>
          </w:p>
        </w:tc>
        <w:tc>
          <w:tcPr>
            <w:tcW w:w="1229" w:type="dxa"/>
          </w:tcPr>
          <w:p w14:paraId="643A8BDD"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4E55F373" w14:textId="77777777" w:rsidTr="004C6E99">
        <w:tc>
          <w:tcPr>
            <w:tcW w:w="755" w:type="dxa"/>
          </w:tcPr>
          <w:p w14:paraId="70249606" w14:textId="00DEE015"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2401" w:type="dxa"/>
          </w:tcPr>
          <w:p w14:paraId="469C5206" w14:textId="5DD585EF"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GiaoVien</w:t>
            </w:r>
            <w:proofErr w:type="spellEnd"/>
          </w:p>
        </w:tc>
        <w:tc>
          <w:tcPr>
            <w:tcW w:w="4168" w:type="dxa"/>
          </w:tcPr>
          <w:p w14:paraId="027C205A" w14:textId="02E296BE"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giáo viên</w:t>
            </w:r>
          </w:p>
        </w:tc>
        <w:tc>
          <w:tcPr>
            <w:tcW w:w="1229" w:type="dxa"/>
          </w:tcPr>
          <w:p w14:paraId="6EF1D3C4"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642843" w14:paraId="62FCC082" w14:textId="77777777" w:rsidTr="004C6E99">
        <w:tc>
          <w:tcPr>
            <w:tcW w:w="755" w:type="dxa"/>
          </w:tcPr>
          <w:p w14:paraId="52696D40" w14:textId="01474001"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2401" w:type="dxa"/>
          </w:tcPr>
          <w:p w14:paraId="31910E5C" w14:textId="584B67CD"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CongTyDuLich</w:t>
            </w:r>
            <w:proofErr w:type="spellEnd"/>
          </w:p>
        </w:tc>
        <w:tc>
          <w:tcPr>
            <w:tcW w:w="4168" w:type="dxa"/>
          </w:tcPr>
          <w:p w14:paraId="5CFF07B3" w14:textId="7CF2B477" w:rsidR="003161F4" w:rsidRPr="009E2F6B" w:rsidRDefault="003161F4" w:rsidP="00450F75">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Thông tin công ty du lịch</w:t>
            </w:r>
          </w:p>
        </w:tc>
        <w:tc>
          <w:tcPr>
            <w:tcW w:w="1229" w:type="dxa"/>
          </w:tcPr>
          <w:p w14:paraId="3ED7419C" w14:textId="77777777" w:rsidR="003161F4" w:rsidRPr="009E2F6B" w:rsidRDefault="003161F4" w:rsidP="00450F75">
            <w:pPr>
              <w:pStyle w:val="ListParagraph"/>
              <w:ind w:left="0"/>
              <w:rPr>
                <w:rFonts w:ascii="Times New Roman" w:hAnsi="Times New Roman" w:cs="Times New Roman"/>
                <w:b/>
                <w:sz w:val="24"/>
                <w:szCs w:val="24"/>
                <w:lang w:val="fr-FR" w:eastAsia="vi-VN"/>
              </w:rPr>
            </w:pPr>
          </w:p>
        </w:tc>
      </w:tr>
      <w:tr w:rsidR="003161F4" w:rsidRPr="009E2F6B" w14:paraId="06CB14A0" w14:textId="77777777" w:rsidTr="004C6E99">
        <w:tc>
          <w:tcPr>
            <w:tcW w:w="755" w:type="dxa"/>
          </w:tcPr>
          <w:p w14:paraId="157215F8" w14:textId="256F0696"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2401" w:type="dxa"/>
          </w:tcPr>
          <w:p w14:paraId="54C17D4B" w14:textId="0311AA37"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DiaDiem</w:t>
            </w:r>
            <w:proofErr w:type="spellEnd"/>
          </w:p>
        </w:tc>
        <w:tc>
          <w:tcPr>
            <w:tcW w:w="4168" w:type="dxa"/>
          </w:tcPr>
          <w:p w14:paraId="3273AF5E" w14:textId="70CCC158"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địa điểm dã ngoại</w:t>
            </w:r>
          </w:p>
        </w:tc>
        <w:tc>
          <w:tcPr>
            <w:tcW w:w="1229" w:type="dxa"/>
          </w:tcPr>
          <w:p w14:paraId="1B1B7102"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356BE19E" w14:textId="77777777" w:rsidTr="004C6E99">
        <w:tc>
          <w:tcPr>
            <w:tcW w:w="755" w:type="dxa"/>
          </w:tcPr>
          <w:p w14:paraId="37E2E8C3" w14:textId="2F5C6B84"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2401" w:type="dxa"/>
          </w:tcPr>
          <w:p w14:paraId="170841E1" w14:textId="1250785F"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ChuyenDi</w:t>
            </w:r>
            <w:proofErr w:type="spellEnd"/>
            <w:r w:rsidRPr="009E2F6B">
              <w:rPr>
                <w:rFonts w:ascii="Times New Roman" w:hAnsi="Times New Roman" w:cs="Times New Roman"/>
                <w:sz w:val="24"/>
                <w:szCs w:val="24"/>
                <w:lang w:eastAsia="vi-VN"/>
              </w:rPr>
              <w:t xml:space="preserve"> </w:t>
            </w:r>
          </w:p>
        </w:tc>
        <w:tc>
          <w:tcPr>
            <w:tcW w:w="4168" w:type="dxa"/>
          </w:tcPr>
          <w:p w14:paraId="0F1D4BAF" w14:textId="75BEAB9C"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chuyến đi</w:t>
            </w:r>
          </w:p>
        </w:tc>
        <w:tc>
          <w:tcPr>
            <w:tcW w:w="1229" w:type="dxa"/>
          </w:tcPr>
          <w:p w14:paraId="71ED3DE1"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470F912C" w14:textId="77777777" w:rsidTr="004C6E99">
        <w:tc>
          <w:tcPr>
            <w:tcW w:w="755" w:type="dxa"/>
          </w:tcPr>
          <w:p w14:paraId="06BB2E10" w14:textId="079568EE"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2401" w:type="dxa"/>
          </w:tcPr>
          <w:p w14:paraId="55E2D01D" w14:textId="2F626562"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ChiTietChuyenDi</w:t>
            </w:r>
            <w:proofErr w:type="spellEnd"/>
          </w:p>
        </w:tc>
        <w:tc>
          <w:tcPr>
            <w:tcW w:w="4168" w:type="dxa"/>
          </w:tcPr>
          <w:p w14:paraId="0F2F7CC7" w14:textId="41FEF32C"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chi tiết về chuyến đi</w:t>
            </w:r>
          </w:p>
        </w:tc>
        <w:tc>
          <w:tcPr>
            <w:tcW w:w="1229" w:type="dxa"/>
          </w:tcPr>
          <w:p w14:paraId="2BD28A47"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0A926142" w14:textId="77777777" w:rsidTr="004C6E99">
        <w:tc>
          <w:tcPr>
            <w:tcW w:w="755" w:type="dxa"/>
          </w:tcPr>
          <w:p w14:paraId="3B41147C" w14:textId="0626CD17"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w:t>
            </w:r>
          </w:p>
        </w:tc>
        <w:tc>
          <w:tcPr>
            <w:tcW w:w="2401" w:type="dxa"/>
          </w:tcPr>
          <w:p w14:paraId="4ABBA82C" w14:textId="181C535F"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ChiPhi</w:t>
            </w:r>
            <w:proofErr w:type="spellEnd"/>
          </w:p>
        </w:tc>
        <w:tc>
          <w:tcPr>
            <w:tcW w:w="4168" w:type="dxa"/>
          </w:tcPr>
          <w:p w14:paraId="634D71BD" w14:textId="2020E22D"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Các chi phí cho chuyến đi</w:t>
            </w:r>
          </w:p>
        </w:tc>
        <w:tc>
          <w:tcPr>
            <w:tcW w:w="1229" w:type="dxa"/>
          </w:tcPr>
          <w:p w14:paraId="2D11450A"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44866B10" w14:textId="77777777" w:rsidTr="004C6E99">
        <w:tc>
          <w:tcPr>
            <w:tcW w:w="755" w:type="dxa"/>
          </w:tcPr>
          <w:p w14:paraId="2CA9E58A" w14:textId="3FF82E67"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11</w:t>
            </w:r>
          </w:p>
        </w:tc>
        <w:tc>
          <w:tcPr>
            <w:tcW w:w="2401" w:type="dxa"/>
          </w:tcPr>
          <w:p w14:paraId="0CD79A54" w14:textId="0631670B"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HopDong</w:t>
            </w:r>
            <w:proofErr w:type="spellEnd"/>
          </w:p>
        </w:tc>
        <w:tc>
          <w:tcPr>
            <w:tcW w:w="4168" w:type="dxa"/>
          </w:tcPr>
          <w:p w14:paraId="5F0C7018" w14:textId="6C4310CD"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hợp đồng</w:t>
            </w:r>
          </w:p>
        </w:tc>
        <w:tc>
          <w:tcPr>
            <w:tcW w:w="1229" w:type="dxa"/>
          </w:tcPr>
          <w:p w14:paraId="7B353D87"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2EE676AC" w14:textId="77777777" w:rsidTr="004C6E99">
        <w:tc>
          <w:tcPr>
            <w:tcW w:w="755" w:type="dxa"/>
          </w:tcPr>
          <w:p w14:paraId="73C62AF0" w14:textId="6E377AD6"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12</w:t>
            </w:r>
          </w:p>
        </w:tc>
        <w:tc>
          <w:tcPr>
            <w:tcW w:w="2401" w:type="dxa"/>
          </w:tcPr>
          <w:p w14:paraId="146A2922" w14:textId="4F5FF2B4"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ThongTinThanhToan</w:t>
            </w:r>
            <w:proofErr w:type="spellEnd"/>
          </w:p>
        </w:tc>
        <w:tc>
          <w:tcPr>
            <w:tcW w:w="4168" w:type="dxa"/>
          </w:tcPr>
          <w:p w14:paraId="158C6DDC" w14:textId="3F934772"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thanh toán của hợp đồng</w:t>
            </w:r>
          </w:p>
        </w:tc>
        <w:tc>
          <w:tcPr>
            <w:tcW w:w="1229" w:type="dxa"/>
          </w:tcPr>
          <w:p w14:paraId="475F5256"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2D3FE779" w14:textId="77777777" w:rsidTr="004C6E99">
        <w:tc>
          <w:tcPr>
            <w:tcW w:w="755" w:type="dxa"/>
          </w:tcPr>
          <w:p w14:paraId="5A637E9F" w14:textId="2C97F09D"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13</w:t>
            </w:r>
          </w:p>
        </w:tc>
        <w:tc>
          <w:tcPr>
            <w:tcW w:w="2401" w:type="dxa"/>
          </w:tcPr>
          <w:p w14:paraId="35FD874F" w14:textId="325F137C"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HocSinhThamGia</w:t>
            </w:r>
            <w:proofErr w:type="spellEnd"/>
          </w:p>
        </w:tc>
        <w:tc>
          <w:tcPr>
            <w:tcW w:w="4168" w:type="dxa"/>
          </w:tcPr>
          <w:p w14:paraId="6469CC08" w14:textId="2866ADB8"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tham gia chuyến đi dã ngoại của học sinh</w:t>
            </w:r>
          </w:p>
        </w:tc>
        <w:tc>
          <w:tcPr>
            <w:tcW w:w="1229" w:type="dxa"/>
          </w:tcPr>
          <w:p w14:paraId="49C532EF"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1583539E" w14:textId="77777777" w:rsidTr="004C6E99">
        <w:tc>
          <w:tcPr>
            <w:tcW w:w="755" w:type="dxa"/>
          </w:tcPr>
          <w:p w14:paraId="079FCEF9" w14:textId="1D5190DA"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14</w:t>
            </w:r>
          </w:p>
        </w:tc>
        <w:tc>
          <w:tcPr>
            <w:tcW w:w="2401" w:type="dxa"/>
          </w:tcPr>
          <w:p w14:paraId="18D3DAE9" w14:textId="0B095EAF"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GiaoVienThamGia</w:t>
            </w:r>
            <w:proofErr w:type="spellEnd"/>
          </w:p>
        </w:tc>
        <w:tc>
          <w:tcPr>
            <w:tcW w:w="4168" w:type="dxa"/>
          </w:tcPr>
          <w:p w14:paraId="19F47D1C" w14:textId="0D82BD29"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tham gia chuyến đi dã ngoại của giáo viên</w:t>
            </w:r>
          </w:p>
        </w:tc>
        <w:tc>
          <w:tcPr>
            <w:tcW w:w="1229" w:type="dxa"/>
          </w:tcPr>
          <w:p w14:paraId="537047E7"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5FE90FF1" w14:textId="77777777" w:rsidTr="004C6E99">
        <w:tc>
          <w:tcPr>
            <w:tcW w:w="755" w:type="dxa"/>
          </w:tcPr>
          <w:p w14:paraId="6A2BA10C" w14:textId="63DE636C"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15</w:t>
            </w:r>
          </w:p>
        </w:tc>
        <w:tc>
          <w:tcPr>
            <w:tcW w:w="2401" w:type="dxa"/>
          </w:tcPr>
          <w:p w14:paraId="26CE4298" w14:textId="1F1A4086"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[User]</w:t>
            </w:r>
          </w:p>
        </w:tc>
        <w:tc>
          <w:tcPr>
            <w:tcW w:w="4168" w:type="dxa"/>
          </w:tcPr>
          <w:p w14:paraId="3CF7271B" w14:textId="5EFC9CAB"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đăng nhập</w:t>
            </w:r>
          </w:p>
        </w:tc>
        <w:tc>
          <w:tcPr>
            <w:tcW w:w="1229" w:type="dxa"/>
          </w:tcPr>
          <w:p w14:paraId="70A4088D"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07B85725" w14:textId="77777777" w:rsidTr="004C6E99">
        <w:tc>
          <w:tcPr>
            <w:tcW w:w="755" w:type="dxa"/>
          </w:tcPr>
          <w:p w14:paraId="0B15812C" w14:textId="3A0F05CA"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16</w:t>
            </w:r>
          </w:p>
        </w:tc>
        <w:tc>
          <w:tcPr>
            <w:tcW w:w="2401" w:type="dxa"/>
          </w:tcPr>
          <w:p w14:paraId="530928AF" w14:textId="32B131DD" w:rsidR="003161F4" w:rsidRPr="009E2F6B" w:rsidRDefault="003161F4" w:rsidP="00450F75">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CT_GV_Lop</w:t>
            </w:r>
            <w:proofErr w:type="spellEnd"/>
          </w:p>
        </w:tc>
        <w:tc>
          <w:tcPr>
            <w:tcW w:w="4168" w:type="dxa"/>
          </w:tcPr>
          <w:p w14:paraId="13C1AD33" w14:textId="5567145F"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Giáo viên dạy lớp theo năm học</w:t>
            </w:r>
          </w:p>
        </w:tc>
        <w:tc>
          <w:tcPr>
            <w:tcW w:w="1229" w:type="dxa"/>
          </w:tcPr>
          <w:p w14:paraId="081E2684" w14:textId="77777777" w:rsidR="003161F4" w:rsidRPr="009E2F6B" w:rsidRDefault="003161F4" w:rsidP="00450F75">
            <w:pPr>
              <w:pStyle w:val="ListParagraph"/>
              <w:ind w:left="0"/>
              <w:rPr>
                <w:rFonts w:ascii="Times New Roman" w:hAnsi="Times New Roman" w:cs="Times New Roman"/>
                <w:b/>
                <w:sz w:val="24"/>
                <w:szCs w:val="24"/>
                <w:lang w:eastAsia="vi-VN"/>
              </w:rPr>
            </w:pPr>
          </w:p>
        </w:tc>
      </w:tr>
    </w:tbl>
    <w:p w14:paraId="5711FEFA" w14:textId="2AA170AE" w:rsidR="00450F75" w:rsidRDefault="00450F75" w:rsidP="00450F75">
      <w:pPr>
        <w:pStyle w:val="ListParagraph"/>
        <w:ind w:left="792"/>
        <w:rPr>
          <w:rFonts w:ascii="Times New Roman" w:hAnsi="Times New Roman" w:cs="Times New Roman"/>
          <w:b/>
          <w:sz w:val="24"/>
          <w:szCs w:val="24"/>
          <w:lang w:eastAsia="vi-VN"/>
        </w:rPr>
      </w:pPr>
    </w:p>
    <w:p w14:paraId="0E6C8FF1" w14:textId="458AA185" w:rsidR="000C495C" w:rsidRDefault="000C495C" w:rsidP="00450F75">
      <w:pPr>
        <w:pStyle w:val="ListParagraph"/>
        <w:ind w:left="792"/>
        <w:rPr>
          <w:rFonts w:ascii="Times New Roman" w:hAnsi="Times New Roman" w:cs="Times New Roman"/>
          <w:b/>
          <w:sz w:val="24"/>
          <w:szCs w:val="24"/>
          <w:lang w:eastAsia="vi-VN"/>
        </w:rPr>
      </w:pPr>
    </w:p>
    <w:p w14:paraId="7263477A" w14:textId="665D6B89" w:rsidR="000C495C" w:rsidRDefault="000C495C" w:rsidP="00450F75">
      <w:pPr>
        <w:pStyle w:val="ListParagraph"/>
        <w:ind w:left="792"/>
        <w:rPr>
          <w:rFonts w:ascii="Times New Roman" w:hAnsi="Times New Roman" w:cs="Times New Roman"/>
          <w:b/>
          <w:sz w:val="24"/>
          <w:szCs w:val="24"/>
          <w:lang w:eastAsia="vi-VN"/>
        </w:rPr>
      </w:pPr>
    </w:p>
    <w:p w14:paraId="28F35AAF" w14:textId="39B86536" w:rsidR="000C495C" w:rsidRDefault="000C495C" w:rsidP="00450F75">
      <w:pPr>
        <w:pStyle w:val="ListParagraph"/>
        <w:ind w:left="792"/>
        <w:rPr>
          <w:rFonts w:ascii="Times New Roman" w:hAnsi="Times New Roman" w:cs="Times New Roman"/>
          <w:b/>
          <w:sz w:val="24"/>
          <w:szCs w:val="24"/>
          <w:lang w:eastAsia="vi-VN"/>
        </w:rPr>
      </w:pPr>
    </w:p>
    <w:p w14:paraId="720F9677" w14:textId="1A296F30" w:rsidR="000C495C" w:rsidRDefault="000C495C" w:rsidP="00450F75">
      <w:pPr>
        <w:pStyle w:val="ListParagraph"/>
        <w:ind w:left="792"/>
        <w:rPr>
          <w:rFonts w:ascii="Times New Roman" w:hAnsi="Times New Roman" w:cs="Times New Roman"/>
          <w:b/>
          <w:sz w:val="24"/>
          <w:szCs w:val="24"/>
          <w:lang w:eastAsia="vi-VN"/>
        </w:rPr>
      </w:pPr>
    </w:p>
    <w:p w14:paraId="429B3BF6" w14:textId="46121C67" w:rsidR="000C495C" w:rsidRDefault="000C495C" w:rsidP="00450F75">
      <w:pPr>
        <w:pStyle w:val="ListParagraph"/>
        <w:ind w:left="792"/>
        <w:rPr>
          <w:rFonts w:ascii="Times New Roman" w:hAnsi="Times New Roman" w:cs="Times New Roman"/>
          <w:b/>
          <w:sz w:val="24"/>
          <w:szCs w:val="24"/>
          <w:lang w:eastAsia="vi-VN"/>
        </w:rPr>
      </w:pPr>
    </w:p>
    <w:p w14:paraId="3FD86AD8" w14:textId="23F989DB" w:rsidR="000C495C" w:rsidRDefault="000C495C" w:rsidP="00450F75">
      <w:pPr>
        <w:pStyle w:val="ListParagraph"/>
        <w:ind w:left="792"/>
        <w:rPr>
          <w:rFonts w:ascii="Times New Roman" w:hAnsi="Times New Roman" w:cs="Times New Roman"/>
          <w:b/>
          <w:sz w:val="24"/>
          <w:szCs w:val="24"/>
          <w:lang w:eastAsia="vi-VN"/>
        </w:rPr>
      </w:pPr>
    </w:p>
    <w:p w14:paraId="372A6708" w14:textId="619FF43F" w:rsidR="000C495C" w:rsidRDefault="000C495C" w:rsidP="00450F75">
      <w:pPr>
        <w:pStyle w:val="ListParagraph"/>
        <w:ind w:left="792"/>
        <w:rPr>
          <w:rFonts w:ascii="Times New Roman" w:hAnsi="Times New Roman" w:cs="Times New Roman"/>
          <w:b/>
          <w:sz w:val="24"/>
          <w:szCs w:val="24"/>
          <w:lang w:eastAsia="vi-VN"/>
        </w:rPr>
      </w:pPr>
    </w:p>
    <w:p w14:paraId="5069F2EC" w14:textId="5EBFC096" w:rsidR="000C495C" w:rsidRDefault="000C495C" w:rsidP="00450F75">
      <w:pPr>
        <w:pStyle w:val="ListParagraph"/>
        <w:ind w:left="792"/>
        <w:rPr>
          <w:rFonts w:ascii="Times New Roman" w:hAnsi="Times New Roman" w:cs="Times New Roman"/>
          <w:b/>
          <w:sz w:val="24"/>
          <w:szCs w:val="24"/>
          <w:lang w:eastAsia="vi-VN"/>
        </w:rPr>
      </w:pPr>
    </w:p>
    <w:p w14:paraId="7D4C2736" w14:textId="35BFBC2D" w:rsidR="000C495C" w:rsidRDefault="000C495C" w:rsidP="00450F75">
      <w:pPr>
        <w:pStyle w:val="ListParagraph"/>
        <w:ind w:left="792"/>
        <w:rPr>
          <w:rFonts w:ascii="Times New Roman" w:hAnsi="Times New Roman" w:cs="Times New Roman"/>
          <w:b/>
          <w:sz w:val="24"/>
          <w:szCs w:val="24"/>
          <w:lang w:eastAsia="vi-VN"/>
        </w:rPr>
      </w:pPr>
    </w:p>
    <w:p w14:paraId="17A2CFBC" w14:textId="5DCFA92E" w:rsidR="000C495C" w:rsidRDefault="000C495C" w:rsidP="00450F75">
      <w:pPr>
        <w:pStyle w:val="ListParagraph"/>
        <w:ind w:left="792"/>
        <w:rPr>
          <w:rFonts w:ascii="Times New Roman" w:hAnsi="Times New Roman" w:cs="Times New Roman"/>
          <w:b/>
          <w:sz w:val="24"/>
          <w:szCs w:val="24"/>
          <w:lang w:eastAsia="vi-VN"/>
        </w:rPr>
      </w:pPr>
    </w:p>
    <w:p w14:paraId="029A3E27" w14:textId="4B00646A" w:rsidR="000C495C" w:rsidRDefault="000C495C" w:rsidP="00450F75">
      <w:pPr>
        <w:pStyle w:val="ListParagraph"/>
        <w:ind w:left="792"/>
        <w:rPr>
          <w:rFonts w:ascii="Times New Roman" w:hAnsi="Times New Roman" w:cs="Times New Roman"/>
          <w:b/>
          <w:sz w:val="24"/>
          <w:szCs w:val="24"/>
          <w:lang w:eastAsia="vi-VN"/>
        </w:rPr>
      </w:pPr>
    </w:p>
    <w:p w14:paraId="69190FF8" w14:textId="77777777" w:rsidR="000C495C" w:rsidRPr="009E2F6B" w:rsidRDefault="000C495C" w:rsidP="00450F75">
      <w:pPr>
        <w:pStyle w:val="ListParagraph"/>
        <w:ind w:left="792"/>
        <w:rPr>
          <w:rFonts w:ascii="Times New Roman" w:hAnsi="Times New Roman" w:cs="Times New Roman"/>
          <w:b/>
          <w:sz w:val="24"/>
          <w:szCs w:val="24"/>
          <w:lang w:eastAsia="vi-VN"/>
        </w:rPr>
      </w:pPr>
    </w:p>
    <w:p w14:paraId="7CFEAD61" w14:textId="2F3F5AE6" w:rsidR="008C5EC7" w:rsidRPr="009E2F6B" w:rsidRDefault="00F717B9" w:rsidP="00AC7A0A">
      <w:pPr>
        <w:pStyle w:val="ListParagraph"/>
        <w:numPr>
          <w:ilvl w:val="1"/>
          <w:numId w:val="1"/>
        </w:numPr>
        <w:outlineLvl w:val="1"/>
        <w:rPr>
          <w:rFonts w:ascii="Times New Roman" w:hAnsi="Times New Roman" w:cs="Times New Roman"/>
          <w:b/>
          <w:sz w:val="30"/>
          <w:szCs w:val="30"/>
        </w:rPr>
      </w:pPr>
      <w:bookmarkStart w:id="46" w:name="_Toc532459270"/>
      <w:r w:rsidRPr="009E2F6B">
        <w:rPr>
          <w:rFonts w:ascii="Times New Roman" w:hAnsi="Times New Roman" w:cs="Times New Roman"/>
          <w:b/>
          <w:sz w:val="30"/>
          <w:szCs w:val="30"/>
        </w:rPr>
        <w:t>Mô tả chi tiết các lớp đối tượng</w:t>
      </w:r>
      <w:bookmarkEnd w:id="46"/>
    </w:p>
    <w:p w14:paraId="4583D159" w14:textId="014E25F1" w:rsidR="000C495C" w:rsidRPr="000C495C" w:rsidRDefault="001E3F21" w:rsidP="000C495C">
      <w:pPr>
        <w:pStyle w:val="ListParagraph"/>
        <w:numPr>
          <w:ilvl w:val="2"/>
          <w:numId w:val="1"/>
        </w:numPr>
        <w:outlineLvl w:val="2"/>
        <w:rPr>
          <w:rFonts w:ascii="Times New Roman" w:hAnsi="Times New Roman" w:cs="Times New Roman"/>
          <w:b/>
          <w:sz w:val="28"/>
          <w:szCs w:val="28"/>
          <w:lang w:eastAsia="vi-VN"/>
        </w:rPr>
      </w:pPr>
      <w:bookmarkStart w:id="47" w:name="_Toc532459271"/>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HocSin</w:t>
      </w:r>
      <w:r w:rsidR="000C495C">
        <w:rPr>
          <w:rFonts w:ascii="Times New Roman" w:hAnsi="Times New Roman" w:cs="Times New Roman"/>
          <w:b/>
          <w:sz w:val="28"/>
          <w:szCs w:val="28"/>
          <w:lang w:eastAsia="vi-VN"/>
        </w:rPr>
        <w:t>h</w:t>
      </w:r>
      <w:bookmarkEnd w:id="47"/>
      <w:proofErr w:type="spellEnd"/>
    </w:p>
    <w:tbl>
      <w:tblPr>
        <w:tblStyle w:val="DTSC"/>
        <w:tblW w:w="0" w:type="auto"/>
        <w:tblInd w:w="-5" w:type="dxa"/>
        <w:tblLook w:val="04A0" w:firstRow="1" w:lastRow="0" w:firstColumn="1" w:lastColumn="0" w:noHBand="0" w:noVBand="1"/>
      </w:tblPr>
      <w:tblGrid>
        <w:gridCol w:w="765"/>
        <w:gridCol w:w="2016"/>
        <w:gridCol w:w="1441"/>
        <w:gridCol w:w="1776"/>
        <w:gridCol w:w="1303"/>
        <w:gridCol w:w="1630"/>
      </w:tblGrid>
      <w:tr w:rsidR="001E3F21" w:rsidRPr="009E2F6B" w14:paraId="65C774DD" w14:textId="77777777" w:rsidTr="004C6E99">
        <w:trPr>
          <w:cnfStyle w:val="100000000000" w:firstRow="1" w:lastRow="0" w:firstColumn="0" w:lastColumn="0" w:oddVBand="0" w:evenVBand="0" w:oddHBand="0" w:evenHBand="0" w:firstRowFirstColumn="0" w:firstRowLastColumn="0" w:lastRowFirstColumn="0" w:lastRowLastColumn="0"/>
        </w:trPr>
        <w:tc>
          <w:tcPr>
            <w:tcW w:w="765" w:type="dxa"/>
          </w:tcPr>
          <w:p w14:paraId="0817112C" w14:textId="65E8D5DA"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STT</w:t>
            </w:r>
          </w:p>
        </w:tc>
        <w:tc>
          <w:tcPr>
            <w:tcW w:w="2016" w:type="dxa"/>
          </w:tcPr>
          <w:p w14:paraId="77FA7F20" w14:textId="5B2E673B"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Tên thuộc tính</w:t>
            </w:r>
          </w:p>
        </w:tc>
        <w:tc>
          <w:tcPr>
            <w:tcW w:w="1441" w:type="dxa"/>
          </w:tcPr>
          <w:p w14:paraId="5FEBED07" w14:textId="4FFE701F"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Loại</w:t>
            </w:r>
          </w:p>
        </w:tc>
        <w:tc>
          <w:tcPr>
            <w:tcW w:w="1776" w:type="dxa"/>
          </w:tcPr>
          <w:p w14:paraId="78F10FDD" w14:textId="686D93CA"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 xml:space="preserve">Kiểu </w:t>
            </w:r>
          </w:p>
        </w:tc>
        <w:tc>
          <w:tcPr>
            <w:tcW w:w="1303" w:type="dxa"/>
          </w:tcPr>
          <w:p w14:paraId="52FA87D2" w14:textId="704B5B9A"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 xml:space="preserve">Ràng buộc </w:t>
            </w:r>
          </w:p>
        </w:tc>
        <w:tc>
          <w:tcPr>
            <w:tcW w:w="1630" w:type="dxa"/>
          </w:tcPr>
          <w:p w14:paraId="70396AEA" w14:textId="73738AAC"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Diễn giải</w:t>
            </w:r>
          </w:p>
        </w:tc>
      </w:tr>
      <w:tr w:rsidR="003161F4" w:rsidRPr="009E2F6B" w14:paraId="4119D970" w14:textId="77777777" w:rsidTr="004C6E99">
        <w:tc>
          <w:tcPr>
            <w:tcW w:w="765" w:type="dxa"/>
          </w:tcPr>
          <w:p w14:paraId="2FDB24D1" w14:textId="4552C8DA"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016" w:type="dxa"/>
          </w:tcPr>
          <w:p w14:paraId="05203A4D" w14:textId="4E672283" w:rsidR="001E3F21" w:rsidRPr="009E2F6B" w:rsidRDefault="001E3F21" w:rsidP="001E3F21">
            <w:pPr>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MaHS</w:t>
            </w:r>
            <w:proofErr w:type="spellEnd"/>
          </w:p>
        </w:tc>
        <w:tc>
          <w:tcPr>
            <w:tcW w:w="1441" w:type="dxa"/>
          </w:tcPr>
          <w:p w14:paraId="40693D51" w14:textId="00C86C75"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776" w:type="dxa"/>
          </w:tcPr>
          <w:p w14:paraId="20621FC0" w14:textId="0ADECA03"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Int</w:t>
            </w:r>
          </w:p>
        </w:tc>
        <w:tc>
          <w:tcPr>
            <w:tcW w:w="1303" w:type="dxa"/>
          </w:tcPr>
          <w:p w14:paraId="6F68BBA0" w14:textId="770C0C74"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tc>
        <w:tc>
          <w:tcPr>
            <w:tcW w:w="1630" w:type="dxa"/>
          </w:tcPr>
          <w:p w14:paraId="1FF2CFC7" w14:textId="780D231F"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học sinh</w:t>
            </w:r>
          </w:p>
        </w:tc>
      </w:tr>
      <w:tr w:rsidR="003161F4" w:rsidRPr="009E2F6B" w14:paraId="6743A31D" w14:textId="77777777" w:rsidTr="004C6E99">
        <w:tc>
          <w:tcPr>
            <w:tcW w:w="765" w:type="dxa"/>
          </w:tcPr>
          <w:p w14:paraId="17B776DB" w14:textId="13F03CFF"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016" w:type="dxa"/>
          </w:tcPr>
          <w:p w14:paraId="745768E0" w14:textId="7498ED18" w:rsidR="001E3F21" w:rsidRPr="009E2F6B" w:rsidRDefault="001E3F21" w:rsidP="001E3F21">
            <w:pPr>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TenHS</w:t>
            </w:r>
            <w:proofErr w:type="spellEnd"/>
          </w:p>
        </w:tc>
        <w:tc>
          <w:tcPr>
            <w:tcW w:w="1441" w:type="dxa"/>
          </w:tcPr>
          <w:p w14:paraId="585F57DA" w14:textId="77777777" w:rsidR="001E3F21" w:rsidRPr="009E2F6B" w:rsidRDefault="001E3F21" w:rsidP="001E3F21">
            <w:pPr>
              <w:rPr>
                <w:rFonts w:ascii="Times New Roman" w:hAnsi="Times New Roman" w:cs="Times New Roman"/>
                <w:sz w:val="24"/>
                <w:szCs w:val="24"/>
                <w:lang w:eastAsia="vi-VN"/>
              </w:rPr>
            </w:pPr>
          </w:p>
        </w:tc>
        <w:tc>
          <w:tcPr>
            <w:tcW w:w="1776" w:type="dxa"/>
          </w:tcPr>
          <w:p w14:paraId="5CBA3769" w14:textId="44D34FE7" w:rsidR="001E3F21" w:rsidRPr="009E2F6B" w:rsidRDefault="001E3F21" w:rsidP="001E3F21">
            <w:pPr>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1303" w:type="dxa"/>
          </w:tcPr>
          <w:p w14:paraId="6EECA297" w14:textId="77777777" w:rsidR="001E3F21" w:rsidRPr="009E2F6B" w:rsidRDefault="001E3F21" w:rsidP="001E3F21">
            <w:pPr>
              <w:rPr>
                <w:rFonts w:ascii="Times New Roman" w:hAnsi="Times New Roman" w:cs="Times New Roman"/>
                <w:sz w:val="24"/>
                <w:szCs w:val="24"/>
                <w:lang w:eastAsia="vi-VN"/>
              </w:rPr>
            </w:pPr>
          </w:p>
        </w:tc>
        <w:tc>
          <w:tcPr>
            <w:tcW w:w="1630" w:type="dxa"/>
          </w:tcPr>
          <w:p w14:paraId="072666D5" w14:textId="62582F2D"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học sinh</w:t>
            </w:r>
          </w:p>
        </w:tc>
      </w:tr>
      <w:tr w:rsidR="003161F4" w:rsidRPr="009E2F6B" w14:paraId="175F2072" w14:textId="77777777" w:rsidTr="004C6E99">
        <w:tc>
          <w:tcPr>
            <w:tcW w:w="765" w:type="dxa"/>
          </w:tcPr>
          <w:p w14:paraId="28D5700B" w14:textId="0260C866"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016" w:type="dxa"/>
          </w:tcPr>
          <w:p w14:paraId="1F382E0A" w14:textId="623A389B" w:rsidR="001E3F21" w:rsidRPr="009E2F6B" w:rsidRDefault="001E3F21" w:rsidP="001E3F21">
            <w:pPr>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NgaySinh</w:t>
            </w:r>
            <w:proofErr w:type="spellEnd"/>
          </w:p>
        </w:tc>
        <w:tc>
          <w:tcPr>
            <w:tcW w:w="1441" w:type="dxa"/>
          </w:tcPr>
          <w:p w14:paraId="494AF985" w14:textId="77777777" w:rsidR="001E3F21" w:rsidRPr="009E2F6B" w:rsidRDefault="001E3F21" w:rsidP="001E3F21">
            <w:pPr>
              <w:rPr>
                <w:rFonts w:ascii="Times New Roman" w:hAnsi="Times New Roman" w:cs="Times New Roman"/>
                <w:sz w:val="24"/>
                <w:szCs w:val="24"/>
                <w:lang w:eastAsia="vi-VN"/>
              </w:rPr>
            </w:pPr>
          </w:p>
        </w:tc>
        <w:tc>
          <w:tcPr>
            <w:tcW w:w="1776" w:type="dxa"/>
          </w:tcPr>
          <w:p w14:paraId="5C532C85" w14:textId="78884D91" w:rsidR="001E3F21" w:rsidRPr="009E2F6B" w:rsidRDefault="001E3F21" w:rsidP="001E3F21">
            <w:pPr>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Smalldatetime</w:t>
            </w:r>
            <w:proofErr w:type="spellEnd"/>
          </w:p>
        </w:tc>
        <w:tc>
          <w:tcPr>
            <w:tcW w:w="1303" w:type="dxa"/>
          </w:tcPr>
          <w:p w14:paraId="7DDFD5E9" w14:textId="77777777" w:rsidR="001E3F21" w:rsidRPr="009E2F6B" w:rsidRDefault="001E3F21" w:rsidP="001E3F21">
            <w:pPr>
              <w:rPr>
                <w:rFonts w:ascii="Times New Roman" w:hAnsi="Times New Roman" w:cs="Times New Roman"/>
                <w:sz w:val="24"/>
                <w:szCs w:val="24"/>
                <w:lang w:eastAsia="vi-VN"/>
              </w:rPr>
            </w:pPr>
          </w:p>
        </w:tc>
        <w:tc>
          <w:tcPr>
            <w:tcW w:w="1630" w:type="dxa"/>
          </w:tcPr>
          <w:p w14:paraId="0F1E458E" w14:textId="3983C9EB"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tháng năm sinh</w:t>
            </w:r>
          </w:p>
        </w:tc>
      </w:tr>
      <w:tr w:rsidR="003161F4" w:rsidRPr="009E2F6B" w14:paraId="721CD5E0" w14:textId="77777777" w:rsidTr="004C6E99">
        <w:tc>
          <w:tcPr>
            <w:tcW w:w="765" w:type="dxa"/>
          </w:tcPr>
          <w:p w14:paraId="376C704F" w14:textId="55F4A8A7"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016" w:type="dxa"/>
          </w:tcPr>
          <w:p w14:paraId="561D57B2" w14:textId="1CDB7089" w:rsidR="003161F4" w:rsidRPr="009E2F6B" w:rsidRDefault="003161F4" w:rsidP="003161F4">
            <w:pPr>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DiaChi</w:t>
            </w:r>
            <w:proofErr w:type="spellEnd"/>
          </w:p>
        </w:tc>
        <w:tc>
          <w:tcPr>
            <w:tcW w:w="1441" w:type="dxa"/>
          </w:tcPr>
          <w:p w14:paraId="3EBA2F11" w14:textId="77777777" w:rsidR="003161F4" w:rsidRPr="009E2F6B" w:rsidRDefault="003161F4" w:rsidP="003161F4">
            <w:pPr>
              <w:rPr>
                <w:rFonts w:ascii="Times New Roman" w:hAnsi="Times New Roman" w:cs="Times New Roman"/>
                <w:sz w:val="24"/>
                <w:szCs w:val="24"/>
                <w:lang w:eastAsia="vi-VN"/>
              </w:rPr>
            </w:pPr>
          </w:p>
        </w:tc>
        <w:tc>
          <w:tcPr>
            <w:tcW w:w="1776" w:type="dxa"/>
          </w:tcPr>
          <w:p w14:paraId="07AC6C22" w14:textId="5740E4E1" w:rsidR="003161F4" w:rsidRPr="009E2F6B" w:rsidRDefault="003161F4" w:rsidP="003161F4">
            <w:pPr>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1303" w:type="dxa"/>
          </w:tcPr>
          <w:p w14:paraId="7CBCF65E" w14:textId="77777777" w:rsidR="003161F4" w:rsidRPr="009E2F6B" w:rsidRDefault="003161F4" w:rsidP="003161F4">
            <w:pPr>
              <w:rPr>
                <w:rFonts w:ascii="Times New Roman" w:hAnsi="Times New Roman" w:cs="Times New Roman"/>
                <w:sz w:val="24"/>
                <w:szCs w:val="24"/>
                <w:lang w:eastAsia="vi-VN"/>
              </w:rPr>
            </w:pPr>
          </w:p>
        </w:tc>
        <w:tc>
          <w:tcPr>
            <w:tcW w:w="1630" w:type="dxa"/>
          </w:tcPr>
          <w:p w14:paraId="78445FD1" w14:textId="7917C878"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Địa chỉ</w:t>
            </w:r>
          </w:p>
        </w:tc>
      </w:tr>
      <w:tr w:rsidR="003161F4" w:rsidRPr="009E2F6B" w14:paraId="27AA9C68" w14:textId="77777777" w:rsidTr="004C6E99">
        <w:tc>
          <w:tcPr>
            <w:tcW w:w="765" w:type="dxa"/>
          </w:tcPr>
          <w:p w14:paraId="5745E371" w14:textId="25F6DFF8"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2016" w:type="dxa"/>
          </w:tcPr>
          <w:p w14:paraId="2F3343A3" w14:textId="21D03877" w:rsidR="003161F4" w:rsidRPr="009E2F6B" w:rsidRDefault="003161F4" w:rsidP="003161F4">
            <w:pPr>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TenCha</w:t>
            </w:r>
            <w:proofErr w:type="spellEnd"/>
          </w:p>
        </w:tc>
        <w:tc>
          <w:tcPr>
            <w:tcW w:w="1441" w:type="dxa"/>
          </w:tcPr>
          <w:p w14:paraId="5CB69908" w14:textId="77777777" w:rsidR="003161F4" w:rsidRPr="009E2F6B" w:rsidRDefault="003161F4" w:rsidP="003161F4">
            <w:pPr>
              <w:rPr>
                <w:rFonts w:ascii="Times New Roman" w:hAnsi="Times New Roman" w:cs="Times New Roman"/>
                <w:sz w:val="24"/>
                <w:szCs w:val="24"/>
                <w:lang w:eastAsia="vi-VN"/>
              </w:rPr>
            </w:pPr>
          </w:p>
        </w:tc>
        <w:tc>
          <w:tcPr>
            <w:tcW w:w="1776" w:type="dxa"/>
          </w:tcPr>
          <w:p w14:paraId="6419B96C" w14:textId="60182D3A" w:rsidR="003161F4" w:rsidRPr="009E2F6B" w:rsidRDefault="003161F4" w:rsidP="003161F4">
            <w:pPr>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1303" w:type="dxa"/>
          </w:tcPr>
          <w:p w14:paraId="49EB4531" w14:textId="77777777" w:rsidR="003161F4" w:rsidRPr="009E2F6B" w:rsidRDefault="003161F4" w:rsidP="003161F4">
            <w:pPr>
              <w:rPr>
                <w:rFonts w:ascii="Times New Roman" w:hAnsi="Times New Roman" w:cs="Times New Roman"/>
                <w:sz w:val="24"/>
                <w:szCs w:val="24"/>
                <w:lang w:eastAsia="vi-VN"/>
              </w:rPr>
            </w:pPr>
          </w:p>
        </w:tc>
        <w:tc>
          <w:tcPr>
            <w:tcW w:w="1630" w:type="dxa"/>
          </w:tcPr>
          <w:p w14:paraId="61CA4449" w14:textId="010135B9"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 cha</w:t>
            </w:r>
          </w:p>
        </w:tc>
      </w:tr>
      <w:tr w:rsidR="003161F4" w:rsidRPr="009E2F6B" w14:paraId="3578CD45" w14:textId="77777777" w:rsidTr="004C6E99">
        <w:tc>
          <w:tcPr>
            <w:tcW w:w="765" w:type="dxa"/>
          </w:tcPr>
          <w:p w14:paraId="573F0D3C" w14:textId="0AFAFAA6"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2016" w:type="dxa"/>
          </w:tcPr>
          <w:p w14:paraId="28EB8D44" w14:textId="3A30B982" w:rsidR="003161F4" w:rsidRPr="009E2F6B" w:rsidRDefault="003161F4" w:rsidP="003161F4">
            <w:pPr>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TenMe</w:t>
            </w:r>
            <w:proofErr w:type="spellEnd"/>
          </w:p>
        </w:tc>
        <w:tc>
          <w:tcPr>
            <w:tcW w:w="1441" w:type="dxa"/>
          </w:tcPr>
          <w:p w14:paraId="6F9734B4" w14:textId="77777777" w:rsidR="003161F4" w:rsidRPr="009E2F6B" w:rsidRDefault="003161F4" w:rsidP="003161F4">
            <w:pPr>
              <w:rPr>
                <w:rFonts w:ascii="Times New Roman" w:hAnsi="Times New Roman" w:cs="Times New Roman"/>
                <w:sz w:val="24"/>
                <w:szCs w:val="24"/>
                <w:lang w:eastAsia="vi-VN"/>
              </w:rPr>
            </w:pPr>
          </w:p>
        </w:tc>
        <w:tc>
          <w:tcPr>
            <w:tcW w:w="1776" w:type="dxa"/>
          </w:tcPr>
          <w:p w14:paraId="16CDD6C7" w14:textId="4AF5CB0D" w:rsidR="003161F4" w:rsidRPr="009E2F6B" w:rsidRDefault="003161F4" w:rsidP="003161F4">
            <w:pPr>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1303" w:type="dxa"/>
          </w:tcPr>
          <w:p w14:paraId="71B54DA8" w14:textId="77777777" w:rsidR="003161F4" w:rsidRPr="009E2F6B" w:rsidRDefault="003161F4" w:rsidP="003161F4">
            <w:pPr>
              <w:rPr>
                <w:rFonts w:ascii="Times New Roman" w:hAnsi="Times New Roman" w:cs="Times New Roman"/>
                <w:sz w:val="24"/>
                <w:szCs w:val="24"/>
                <w:lang w:eastAsia="vi-VN"/>
              </w:rPr>
            </w:pPr>
          </w:p>
        </w:tc>
        <w:tc>
          <w:tcPr>
            <w:tcW w:w="1630" w:type="dxa"/>
          </w:tcPr>
          <w:p w14:paraId="53711D2B" w14:textId="3E1206A7"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 mẹ</w:t>
            </w:r>
          </w:p>
        </w:tc>
      </w:tr>
      <w:tr w:rsidR="003161F4" w:rsidRPr="009E2F6B" w14:paraId="0B76540B" w14:textId="77777777" w:rsidTr="004C6E99">
        <w:tc>
          <w:tcPr>
            <w:tcW w:w="765" w:type="dxa"/>
          </w:tcPr>
          <w:p w14:paraId="766790F4" w14:textId="596E65B4"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2016" w:type="dxa"/>
          </w:tcPr>
          <w:p w14:paraId="7E30C604" w14:textId="3730AEAE" w:rsidR="003161F4" w:rsidRPr="009E2F6B" w:rsidRDefault="003161F4" w:rsidP="003161F4">
            <w:pPr>
              <w:ind w:left="720" w:hanging="72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TenNguoiGiamHo</w:t>
            </w:r>
            <w:proofErr w:type="spellEnd"/>
          </w:p>
        </w:tc>
        <w:tc>
          <w:tcPr>
            <w:tcW w:w="1441" w:type="dxa"/>
          </w:tcPr>
          <w:p w14:paraId="30297E84" w14:textId="77777777" w:rsidR="003161F4" w:rsidRPr="009E2F6B" w:rsidRDefault="003161F4" w:rsidP="003161F4">
            <w:pPr>
              <w:rPr>
                <w:rFonts w:ascii="Times New Roman" w:hAnsi="Times New Roman" w:cs="Times New Roman"/>
                <w:sz w:val="24"/>
                <w:szCs w:val="24"/>
                <w:lang w:eastAsia="vi-VN"/>
              </w:rPr>
            </w:pPr>
          </w:p>
        </w:tc>
        <w:tc>
          <w:tcPr>
            <w:tcW w:w="1776" w:type="dxa"/>
          </w:tcPr>
          <w:p w14:paraId="42E7598E" w14:textId="35E247B0" w:rsidR="003161F4" w:rsidRPr="009E2F6B" w:rsidRDefault="003161F4" w:rsidP="003161F4">
            <w:pPr>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1303" w:type="dxa"/>
          </w:tcPr>
          <w:p w14:paraId="406380FD" w14:textId="77777777" w:rsidR="003161F4" w:rsidRPr="009E2F6B" w:rsidRDefault="003161F4" w:rsidP="003161F4">
            <w:pPr>
              <w:rPr>
                <w:rFonts w:ascii="Times New Roman" w:hAnsi="Times New Roman" w:cs="Times New Roman"/>
                <w:sz w:val="24"/>
                <w:szCs w:val="24"/>
                <w:lang w:eastAsia="vi-VN"/>
              </w:rPr>
            </w:pPr>
          </w:p>
        </w:tc>
        <w:tc>
          <w:tcPr>
            <w:tcW w:w="1630" w:type="dxa"/>
          </w:tcPr>
          <w:p w14:paraId="44585309" w14:textId="0149A036"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 người giám hộ</w:t>
            </w:r>
          </w:p>
        </w:tc>
      </w:tr>
      <w:tr w:rsidR="003161F4" w:rsidRPr="009E2F6B" w14:paraId="1A815ECE" w14:textId="77777777" w:rsidTr="004C6E99">
        <w:tc>
          <w:tcPr>
            <w:tcW w:w="765" w:type="dxa"/>
          </w:tcPr>
          <w:p w14:paraId="5582E051" w14:textId="7B409B74"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2016" w:type="dxa"/>
          </w:tcPr>
          <w:p w14:paraId="18E477B8" w14:textId="708F68C7"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SDT</w:t>
            </w:r>
          </w:p>
        </w:tc>
        <w:tc>
          <w:tcPr>
            <w:tcW w:w="1441" w:type="dxa"/>
          </w:tcPr>
          <w:p w14:paraId="0FD17DBA" w14:textId="77777777" w:rsidR="003161F4" w:rsidRPr="009E2F6B" w:rsidRDefault="003161F4" w:rsidP="003161F4">
            <w:pPr>
              <w:rPr>
                <w:rFonts w:ascii="Times New Roman" w:hAnsi="Times New Roman" w:cs="Times New Roman"/>
                <w:sz w:val="24"/>
                <w:szCs w:val="24"/>
                <w:lang w:eastAsia="vi-VN"/>
              </w:rPr>
            </w:pPr>
          </w:p>
        </w:tc>
        <w:tc>
          <w:tcPr>
            <w:tcW w:w="1776" w:type="dxa"/>
          </w:tcPr>
          <w:p w14:paraId="72D0FEAA" w14:textId="2C368B90" w:rsidR="003161F4" w:rsidRPr="009E2F6B" w:rsidRDefault="003161F4" w:rsidP="003161F4">
            <w:pPr>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11)</w:t>
            </w:r>
          </w:p>
        </w:tc>
        <w:tc>
          <w:tcPr>
            <w:tcW w:w="1303" w:type="dxa"/>
          </w:tcPr>
          <w:p w14:paraId="56C6C581" w14:textId="77777777" w:rsidR="003161F4" w:rsidRPr="009E2F6B" w:rsidRDefault="003161F4" w:rsidP="003161F4">
            <w:pPr>
              <w:rPr>
                <w:rFonts w:ascii="Times New Roman" w:hAnsi="Times New Roman" w:cs="Times New Roman"/>
                <w:sz w:val="24"/>
                <w:szCs w:val="24"/>
                <w:lang w:eastAsia="vi-VN"/>
              </w:rPr>
            </w:pPr>
          </w:p>
        </w:tc>
        <w:tc>
          <w:tcPr>
            <w:tcW w:w="1630" w:type="dxa"/>
          </w:tcPr>
          <w:p w14:paraId="2293C88C" w14:textId="67F2D7B0"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 điện thoại</w:t>
            </w:r>
          </w:p>
        </w:tc>
      </w:tr>
      <w:tr w:rsidR="003161F4" w:rsidRPr="009E2F6B" w14:paraId="105DCF83" w14:textId="77777777" w:rsidTr="004C6E99">
        <w:tc>
          <w:tcPr>
            <w:tcW w:w="765" w:type="dxa"/>
          </w:tcPr>
          <w:p w14:paraId="701EC44C" w14:textId="7898B503"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2016" w:type="dxa"/>
          </w:tcPr>
          <w:p w14:paraId="675D920A" w14:textId="57C87D37" w:rsidR="003161F4" w:rsidRPr="009E2F6B" w:rsidRDefault="003161F4" w:rsidP="003161F4">
            <w:pPr>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TrangThai</w:t>
            </w:r>
            <w:proofErr w:type="spellEnd"/>
          </w:p>
        </w:tc>
        <w:tc>
          <w:tcPr>
            <w:tcW w:w="1441" w:type="dxa"/>
          </w:tcPr>
          <w:p w14:paraId="0BB88259" w14:textId="77777777" w:rsidR="003161F4" w:rsidRPr="009E2F6B" w:rsidRDefault="003161F4" w:rsidP="003161F4">
            <w:pPr>
              <w:rPr>
                <w:rFonts w:ascii="Times New Roman" w:hAnsi="Times New Roman" w:cs="Times New Roman"/>
                <w:sz w:val="24"/>
                <w:szCs w:val="24"/>
                <w:lang w:eastAsia="vi-VN"/>
              </w:rPr>
            </w:pPr>
          </w:p>
        </w:tc>
        <w:tc>
          <w:tcPr>
            <w:tcW w:w="1776" w:type="dxa"/>
          </w:tcPr>
          <w:p w14:paraId="406D3559" w14:textId="4CD9C0B0"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Bit</w:t>
            </w:r>
          </w:p>
        </w:tc>
        <w:tc>
          <w:tcPr>
            <w:tcW w:w="1303" w:type="dxa"/>
          </w:tcPr>
          <w:p w14:paraId="38A466D5" w14:textId="77777777" w:rsidR="003161F4" w:rsidRPr="009E2F6B" w:rsidRDefault="003161F4" w:rsidP="003161F4">
            <w:pPr>
              <w:rPr>
                <w:rFonts w:ascii="Times New Roman" w:hAnsi="Times New Roman" w:cs="Times New Roman"/>
                <w:sz w:val="24"/>
                <w:szCs w:val="24"/>
                <w:lang w:eastAsia="vi-VN"/>
              </w:rPr>
            </w:pPr>
          </w:p>
        </w:tc>
        <w:tc>
          <w:tcPr>
            <w:tcW w:w="1630" w:type="dxa"/>
          </w:tcPr>
          <w:p w14:paraId="1609C882" w14:textId="1A856A01"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Trạng thái học</w:t>
            </w:r>
          </w:p>
        </w:tc>
      </w:tr>
    </w:tbl>
    <w:p w14:paraId="3ECEC716" w14:textId="1AF01412" w:rsidR="001E3F21" w:rsidRPr="009E2F6B" w:rsidRDefault="001E3F21" w:rsidP="001E3F21">
      <w:pPr>
        <w:ind w:left="720"/>
        <w:rPr>
          <w:rFonts w:ascii="Times New Roman" w:hAnsi="Times New Roman" w:cs="Times New Roman"/>
          <w:b/>
          <w:sz w:val="24"/>
          <w:szCs w:val="24"/>
          <w:lang w:eastAsia="vi-VN"/>
        </w:rPr>
      </w:pPr>
    </w:p>
    <w:p w14:paraId="073EB0B0" w14:textId="095FADC7" w:rsidR="003161F4" w:rsidRPr="009E2F6B" w:rsidRDefault="003161F4" w:rsidP="00992B0D">
      <w:pPr>
        <w:pStyle w:val="ListParagraph"/>
        <w:numPr>
          <w:ilvl w:val="2"/>
          <w:numId w:val="1"/>
        </w:numPr>
        <w:outlineLvl w:val="2"/>
        <w:rPr>
          <w:rFonts w:ascii="Times New Roman" w:hAnsi="Times New Roman" w:cs="Times New Roman"/>
          <w:b/>
          <w:sz w:val="28"/>
          <w:szCs w:val="28"/>
          <w:lang w:eastAsia="vi-VN"/>
        </w:rPr>
      </w:pPr>
      <w:bookmarkStart w:id="48" w:name="_Toc532459272"/>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NamHoc</w:t>
      </w:r>
      <w:bookmarkEnd w:id="48"/>
      <w:proofErr w:type="spellEnd"/>
    </w:p>
    <w:tbl>
      <w:tblPr>
        <w:tblStyle w:val="DTSC"/>
        <w:tblW w:w="8931" w:type="dxa"/>
        <w:tblInd w:w="-5" w:type="dxa"/>
        <w:tblLook w:val="04A0" w:firstRow="1" w:lastRow="0" w:firstColumn="1" w:lastColumn="0" w:noHBand="0" w:noVBand="1"/>
      </w:tblPr>
      <w:tblGrid>
        <w:gridCol w:w="709"/>
        <w:gridCol w:w="2145"/>
        <w:gridCol w:w="1257"/>
        <w:gridCol w:w="1843"/>
        <w:gridCol w:w="1276"/>
        <w:gridCol w:w="1701"/>
      </w:tblGrid>
      <w:tr w:rsidR="003161F4" w:rsidRPr="009E2F6B" w14:paraId="302C914F" w14:textId="77777777" w:rsidTr="004C6E99">
        <w:trPr>
          <w:cnfStyle w:val="100000000000" w:firstRow="1" w:lastRow="0" w:firstColumn="0" w:lastColumn="0" w:oddVBand="0" w:evenVBand="0" w:oddHBand="0" w:evenHBand="0" w:firstRowFirstColumn="0" w:firstRowLastColumn="0" w:lastRowFirstColumn="0" w:lastRowLastColumn="0"/>
        </w:trPr>
        <w:tc>
          <w:tcPr>
            <w:tcW w:w="709" w:type="dxa"/>
          </w:tcPr>
          <w:p w14:paraId="52E69A37" w14:textId="103F5CD4"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2145" w:type="dxa"/>
          </w:tcPr>
          <w:p w14:paraId="73B71548" w14:textId="7C8DC9C6"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7" w:type="dxa"/>
          </w:tcPr>
          <w:p w14:paraId="51B85B2C" w14:textId="05DA3976"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288E961B" w14:textId="2B04BECF"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01214B9A" w14:textId="55AAB00C"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701" w:type="dxa"/>
          </w:tcPr>
          <w:p w14:paraId="755DF27D" w14:textId="07979AC1"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3161F4" w:rsidRPr="009E2F6B" w14:paraId="1D18BFEA" w14:textId="77777777" w:rsidTr="004C6E99">
        <w:tc>
          <w:tcPr>
            <w:tcW w:w="709" w:type="dxa"/>
          </w:tcPr>
          <w:p w14:paraId="38CF584B" w14:textId="29C34523"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145" w:type="dxa"/>
          </w:tcPr>
          <w:p w14:paraId="057B11DD" w14:textId="582E2D5F" w:rsidR="003161F4" w:rsidRPr="009E2F6B" w:rsidRDefault="003161F4" w:rsidP="003161F4">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MaNH</w:t>
            </w:r>
            <w:proofErr w:type="spellEnd"/>
          </w:p>
        </w:tc>
        <w:tc>
          <w:tcPr>
            <w:tcW w:w="1257" w:type="dxa"/>
          </w:tcPr>
          <w:p w14:paraId="5D68EBE1" w14:textId="0E80AC33"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1D2DF11B" w14:textId="6299E594"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1276" w:type="dxa"/>
          </w:tcPr>
          <w:p w14:paraId="06874E89" w14:textId="3C147228"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701" w:type="dxa"/>
          </w:tcPr>
          <w:p w14:paraId="0FDC9A51" w14:textId="4E05C66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năm học</w:t>
            </w:r>
          </w:p>
        </w:tc>
      </w:tr>
      <w:tr w:rsidR="003161F4" w:rsidRPr="009E2F6B" w14:paraId="2624A253" w14:textId="77777777" w:rsidTr="004C6E99">
        <w:tc>
          <w:tcPr>
            <w:tcW w:w="709" w:type="dxa"/>
          </w:tcPr>
          <w:p w14:paraId="5987271C" w14:textId="3AD0244D"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145" w:type="dxa"/>
          </w:tcPr>
          <w:p w14:paraId="30F4325E" w14:textId="3B2D811D" w:rsidR="003161F4" w:rsidRPr="009E2F6B" w:rsidRDefault="003161F4" w:rsidP="003161F4">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TenNH</w:t>
            </w:r>
            <w:proofErr w:type="spellEnd"/>
          </w:p>
        </w:tc>
        <w:tc>
          <w:tcPr>
            <w:tcW w:w="1257" w:type="dxa"/>
          </w:tcPr>
          <w:p w14:paraId="233D07C8" w14:textId="77777777" w:rsidR="003161F4" w:rsidRPr="009E2F6B" w:rsidRDefault="003161F4" w:rsidP="003161F4">
            <w:pPr>
              <w:pStyle w:val="ListParagraph"/>
              <w:ind w:left="0"/>
              <w:rPr>
                <w:rFonts w:ascii="Times New Roman" w:hAnsi="Times New Roman" w:cs="Times New Roman"/>
                <w:sz w:val="24"/>
                <w:szCs w:val="24"/>
                <w:lang w:eastAsia="vi-VN"/>
              </w:rPr>
            </w:pPr>
          </w:p>
        </w:tc>
        <w:tc>
          <w:tcPr>
            <w:tcW w:w="1843" w:type="dxa"/>
          </w:tcPr>
          <w:p w14:paraId="77605001" w14:textId="78072479" w:rsidR="003161F4" w:rsidRPr="009E2F6B" w:rsidRDefault="003161F4" w:rsidP="003161F4">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20)</w:t>
            </w:r>
          </w:p>
        </w:tc>
        <w:tc>
          <w:tcPr>
            <w:tcW w:w="1276" w:type="dxa"/>
          </w:tcPr>
          <w:p w14:paraId="44EA3A16" w14:textId="77777777" w:rsidR="003161F4" w:rsidRPr="009E2F6B" w:rsidRDefault="003161F4" w:rsidP="003161F4">
            <w:pPr>
              <w:pStyle w:val="ListParagraph"/>
              <w:ind w:left="0"/>
              <w:rPr>
                <w:rFonts w:ascii="Times New Roman" w:hAnsi="Times New Roman" w:cs="Times New Roman"/>
                <w:sz w:val="24"/>
                <w:szCs w:val="24"/>
                <w:lang w:eastAsia="vi-VN"/>
              </w:rPr>
            </w:pPr>
          </w:p>
        </w:tc>
        <w:tc>
          <w:tcPr>
            <w:tcW w:w="1701" w:type="dxa"/>
          </w:tcPr>
          <w:p w14:paraId="68C3446B" w14:textId="0B98EDB8"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năm học</w:t>
            </w:r>
          </w:p>
        </w:tc>
      </w:tr>
    </w:tbl>
    <w:p w14:paraId="30087BE9" w14:textId="7F91D125" w:rsidR="003161F4" w:rsidRPr="009E2F6B" w:rsidRDefault="003161F4" w:rsidP="004C6E99">
      <w:pPr>
        <w:pStyle w:val="ListParagraph"/>
        <w:ind w:left="0"/>
        <w:rPr>
          <w:rFonts w:ascii="Times New Roman" w:hAnsi="Times New Roman" w:cs="Times New Roman"/>
          <w:sz w:val="24"/>
          <w:szCs w:val="24"/>
          <w:lang w:eastAsia="vi-VN"/>
        </w:rPr>
      </w:pPr>
    </w:p>
    <w:p w14:paraId="18118562" w14:textId="3578DE72" w:rsidR="003161F4" w:rsidRPr="009E2F6B" w:rsidRDefault="003161F4" w:rsidP="00992B0D">
      <w:pPr>
        <w:pStyle w:val="ListParagraph"/>
        <w:numPr>
          <w:ilvl w:val="2"/>
          <w:numId w:val="1"/>
        </w:numPr>
        <w:outlineLvl w:val="2"/>
        <w:rPr>
          <w:rFonts w:ascii="Times New Roman" w:hAnsi="Times New Roman" w:cs="Times New Roman"/>
          <w:b/>
          <w:sz w:val="28"/>
          <w:szCs w:val="28"/>
          <w:lang w:eastAsia="vi-VN"/>
        </w:rPr>
      </w:pPr>
      <w:bookmarkStart w:id="49" w:name="_Toc532459273"/>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LopHoc</w:t>
      </w:r>
      <w:bookmarkEnd w:id="49"/>
      <w:proofErr w:type="spellEnd"/>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3161F4" w:rsidRPr="009E2F6B" w14:paraId="74DD0539"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71FC568"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84" w:type="dxa"/>
          </w:tcPr>
          <w:p w14:paraId="18E52424"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7" w:type="dxa"/>
          </w:tcPr>
          <w:p w14:paraId="29A82836"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331B5CC3"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3BC260B5"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2B04DE9D"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3161F4" w:rsidRPr="009E2F6B" w14:paraId="01D8017A" w14:textId="77777777" w:rsidTr="003C5526">
        <w:tc>
          <w:tcPr>
            <w:tcW w:w="870" w:type="dxa"/>
          </w:tcPr>
          <w:p w14:paraId="5E1E53E4"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84" w:type="dxa"/>
          </w:tcPr>
          <w:p w14:paraId="4C853927" w14:textId="7E42FD44" w:rsidR="003161F4" w:rsidRPr="009E2F6B" w:rsidRDefault="003161F4"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MaLop</w:t>
            </w:r>
            <w:proofErr w:type="spellEnd"/>
          </w:p>
        </w:tc>
        <w:tc>
          <w:tcPr>
            <w:tcW w:w="1257" w:type="dxa"/>
          </w:tcPr>
          <w:p w14:paraId="2DEE7984"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30B88975" w14:textId="639C8CA9" w:rsidR="003161F4" w:rsidRPr="009E2F6B" w:rsidRDefault="003161F4"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276" w:type="dxa"/>
          </w:tcPr>
          <w:p w14:paraId="327E1270"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59" w:type="dxa"/>
          </w:tcPr>
          <w:p w14:paraId="299630B9" w14:textId="4A4AC36E"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lớp học</w:t>
            </w:r>
          </w:p>
        </w:tc>
      </w:tr>
      <w:tr w:rsidR="003161F4" w:rsidRPr="009E2F6B" w14:paraId="5478A22D" w14:textId="77777777" w:rsidTr="003C5526">
        <w:tc>
          <w:tcPr>
            <w:tcW w:w="870" w:type="dxa"/>
          </w:tcPr>
          <w:p w14:paraId="56BD57BF"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84" w:type="dxa"/>
          </w:tcPr>
          <w:p w14:paraId="38DC1D98" w14:textId="2EA9A69E" w:rsidR="003161F4" w:rsidRPr="009E2F6B" w:rsidRDefault="003161F4"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TenLop</w:t>
            </w:r>
            <w:proofErr w:type="spellEnd"/>
          </w:p>
        </w:tc>
        <w:tc>
          <w:tcPr>
            <w:tcW w:w="1257" w:type="dxa"/>
          </w:tcPr>
          <w:p w14:paraId="6F682D94" w14:textId="77777777" w:rsidR="003161F4" w:rsidRPr="009E2F6B" w:rsidRDefault="003161F4" w:rsidP="00E346FF">
            <w:pPr>
              <w:pStyle w:val="ListParagraph"/>
              <w:ind w:left="0"/>
              <w:rPr>
                <w:rFonts w:ascii="Times New Roman" w:hAnsi="Times New Roman" w:cs="Times New Roman"/>
                <w:sz w:val="24"/>
                <w:szCs w:val="24"/>
                <w:lang w:eastAsia="vi-VN"/>
              </w:rPr>
            </w:pPr>
          </w:p>
        </w:tc>
        <w:tc>
          <w:tcPr>
            <w:tcW w:w="1843" w:type="dxa"/>
          </w:tcPr>
          <w:p w14:paraId="0AA96D0C" w14:textId="77777777" w:rsidR="003161F4" w:rsidRPr="009E2F6B" w:rsidRDefault="003161F4"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20)</w:t>
            </w:r>
          </w:p>
        </w:tc>
        <w:tc>
          <w:tcPr>
            <w:tcW w:w="1276" w:type="dxa"/>
          </w:tcPr>
          <w:p w14:paraId="20C91697" w14:textId="77777777" w:rsidR="003161F4" w:rsidRPr="009E2F6B" w:rsidRDefault="003161F4" w:rsidP="00E346FF">
            <w:pPr>
              <w:pStyle w:val="ListParagraph"/>
              <w:ind w:left="0"/>
              <w:rPr>
                <w:rFonts w:ascii="Times New Roman" w:hAnsi="Times New Roman" w:cs="Times New Roman"/>
                <w:sz w:val="24"/>
                <w:szCs w:val="24"/>
                <w:lang w:eastAsia="vi-VN"/>
              </w:rPr>
            </w:pPr>
          </w:p>
        </w:tc>
        <w:tc>
          <w:tcPr>
            <w:tcW w:w="1559" w:type="dxa"/>
          </w:tcPr>
          <w:p w14:paraId="5D745F4B" w14:textId="6ED4925C"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lớp học</w:t>
            </w:r>
          </w:p>
        </w:tc>
      </w:tr>
    </w:tbl>
    <w:p w14:paraId="3253D430" w14:textId="65820205" w:rsidR="003161F4" w:rsidRDefault="003161F4" w:rsidP="003161F4">
      <w:pPr>
        <w:ind w:left="720"/>
        <w:rPr>
          <w:rFonts w:ascii="Times New Roman" w:hAnsi="Times New Roman" w:cs="Times New Roman"/>
          <w:sz w:val="24"/>
          <w:szCs w:val="24"/>
          <w:lang w:eastAsia="vi-VN"/>
        </w:rPr>
      </w:pPr>
    </w:p>
    <w:p w14:paraId="47946989" w14:textId="23A17FF1" w:rsidR="000C495C" w:rsidRDefault="000C495C" w:rsidP="003161F4">
      <w:pPr>
        <w:ind w:left="720"/>
        <w:rPr>
          <w:rFonts w:ascii="Times New Roman" w:hAnsi="Times New Roman" w:cs="Times New Roman"/>
          <w:sz w:val="24"/>
          <w:szCs w:val="24"/>
          <w:lang w:eastAsia="vi-VN"/>
        </w:rPr>
      </w:pPr>
    </w:p>
    <w:p w14:paraId="05B60BDC" w14:textId="27F11838" w:rsidR="000C495C" w:rsidRDefault="000C495C" w:rsidP="003161F4">
      <w:pPr>
        <w:ind w:left="720"/>
        <w:rPr>
          <w:rFonts w:ascii="Times New Roman" w:hAnsi="Times New Roman" w:cs="Times New Roman"/>
          <w:sz w:val="24"/>
          <w:szCs w:val="24"/>
          <w:lang w:eastAsia="vi-VN"/>
        </w:rPr>
      </w:pPr>
    </w:p>
    <w:p w14:paraId="673AE0C0" w14:textId="58242887" w:rsidR="000C495C" w:rsidRDefault="000C495C" w:rsidP="003161F4">
      <w:pPr>
        <w:ind w:left="720"/>
        <w:rPr>
          <w:rFonts w:ascii="Times New Roman" w:hAnsi="Times New Roman" w:cs="Times New Roman"/>
          <w:sz w:val="24"/>
          <w:szCs w:val="24"/>
          <w:lang w:eastAsia="vi-VN"/>
        </w:rPr>
      </w:pPr>
    </w:p>
    <w:p w14:paraId="7E339888" w14:textId="46BBB041" w:rsidR="000C495C" w:rsidRDefault="000C495C" w:rsidP="003161F4">
      <w:pPr>
        <w:ind w:left="720"/>
        <w:rPr>
          <w:rFonts w:ascii="Times New Roman" w:hAnsi="Times New Roman" w:cs="Times New Roman"/>
          <w:sz w:val="24"/>
          <w:szCs w:val="24"/>
          <w:lang w:eastAsia="vi-VN"/>
        </w:rPr>
      </w:pPr>
    </w:p>
    <w:p w14:paraId="296585CF" w14:textId="017998D8" w:rsidR="000C495C" w:rsidRDefault="000C495C" w:rsidP="003161F4">
      <w:pPr>
        <w:ind w:left="720"/>
        <w:rPr>
          <w:rFonts w:ascii="Times New Roman" w:hAnsi="Times New Roman" w:cs="Times New Roman"/>
          <w:sz w:val="24"/>
          <w:szCs w:val="24"/>
          <w:lang w:eastAsia="vi-VN"/>
        </w:rPr>
      </w:pPr>
    </w:p>
    <w:p w14:paraId="30E93C89" w14:textId="77777777" w:rsidR="000C495C" w:rsidRPr="009E2F6B" w:rsidRDefault="000C495C" w:rsidP="003161F4">
      <w:pPr>
        <w:ind w:left="720"/>
        <w:rPr>
          <w:rFonts w:ascii="Times New Roman" w:hAnsi="Times New Roman" w:cs="Times New Roman"/>
          <w:sz w:val="24"/>
          <w:szCs w:val="24"/>
          <w:lang w:eastAsia="vi-VN"/>
        </w:rPr>
      </w:pPr>
    </w:p>
    <w:p w14:paraId="63D62734" w14:textId="2EC438E5" w:rsidR="003161F4" w:rsidRPr="009E2F6B" w:rsidRDefault="003161F4" w:rsidP="00992B0D">
      <w:pPr>
        <w:pStyle w:val="ListParagraph"/>
        <w:numPr>
          <w:ilvl w:val="2"/>
          <w:numId w:val="1"/>
        </w:numPr>
        <w:outlineLvl w:val="2"/>
        <w:rPr>
          <w:rFonts w:ascii="Times New Roman" w:hAnsi="Times New Roman" w:cs="Times New Roman"/>
          <w:b/>
          <w:sz w:val="28"/>
          <w:szCs w:val="28"/>
          <w:lang w:eastAsia="vi-VN"/>
        </w:rPr>
      </w:pPr>
      <w:bookmarkStart w:id="50" w:name="_Toc532459274"/>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CTLop</w:t>
      </w:r>
      <w:bookmarkEnd w:id="50"/>
      <w:proofErr w:type="spellEnd"/>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3161F4" w:rsidRPr="009E2F6B" w14:paraId="3C1576E2"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0747D7D0"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84" w:type="dxa"/>
          </w:tcPr>
          <w:p w14:paraId="6A2EF7F0"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7" w:type="dxa"/>
          </w:tcPr>
          <w:p w14:paraId="26EAA6ED"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1312ABCA"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4E55281E"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33F0E888"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3161F4" w:rsidRPr="009E2F6B" w14:paraId="43EBFE35" w14:textId="77777777" w:rsidTr="003C5526">
        <w:tc>
          <w:tcPr>
            <w:tcW w:w="870" w:type="dxa"/>
          </w:tcPr>
          <w:p w14:paraId="1E7E8EE6"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84" w:type="dxa"/>
          </w:tcPr>
          <w:p w14:paraId="783CDC60" w14:textId="6CF63E8F" w:rsidR="003161F4" w:rsidRPr="009E2F6B" w:rsidRDefault="003161F4"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MaHS</w:t>
            </w:r>
            <w:proofErr w:type="spellEnd"/>
          </w:p>
        </w:tc>
        <w:tc>
          <w:tcPr>
            <w:tcW w:w="1257" w:type="dxa"/>
          </w:tcPr>
          <w:p w14:paraId="6B39CFE0"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51DF5260" w14:textId="58AA8154"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43" w:type="dxa"/>
          </w:tcPr>
          <w:p w14:paraId="7F67FE52" w14:textId="46FE5D43"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Int</w:t>
            </w:r>
          </w:p>
        </w:tc>
        <w:tc>
          <w:tcPr>
            <w:tcW w:w="1276" w:type="dxa"/>
          </w:tcPr>
          <w:p w14:paraId="4D0D534D"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53947AA3" w14:textId="15384D83"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HocSinh</w:t>
            </w:r>
            <w:proofErr w:type="spellEnd"/>
          </w:p>
        </w:tc>
        <w:tc>
          <w:tcPr>
            <w:tcW w:w="1559" w:type="dxa"/>
          </w:tcPr>
          <w:p w14:paraId="023199F5" w14:textId="4BAFF1BD"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học sinh</w:t>
            </w:r>
          </w:p>
        </w:tc>
      </w:tr>
      <w:tr w:rsidR="003161F4" w:rsidRPr="009E2F6B" w14:paraId="073AD816" w14:textId="77777777" w:rsidTr="003C5526">
        <w:tc>
          <w:tcPr>
            <w:tcW w:w="870" w:type="dxa"/>
          </w:tcPr>
          <w:p w14:paraId="4F84058E"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84" w:type="dxa"/>
          </w:tcPr>
          <w:p w14:paraId="16D60250" w14:textId="38853213" w:rsidR="003161F4" w:rsidRPr="009E2F6B" w:rsidRDefault="003161F4" w:rsidP="003161F4">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MaLop</w:t>
            </w:r>
            <w:proofErr w:type="spellEnd"/>
          </w:p>
        </w:tc>
        <w:tc>
          <w:tcPr>
            <w:tcW w:w="1257" w:type="dxa"/>
          </w:tcPr>
          <w:p w14:paraId="3E1AE473"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2B2375DB" w14:textId="28BAD40A"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43" w:type="dxa"/>
          </w:tcPr>
          <w:p w14:paraId="0A6D0E48" w14:textId="16555AD8" w:rsidR="003161F4" w:rsidRPr="009E2F6B" w:rsidRDefault="003161F4" w:rsidP="003161F4">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276" w:type="dxa"/>
          </w:tcPr>
          <w:p w14:paraId="6E0CA445"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14C98AB8" w14:textId="71BEAB7E" w:rsidR="00F3486E" w:rsidRPr="009E2F6B" w:rsidRDefault="00F3486E"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LopHoc</w:t>
            </w:r>
            <w:proofErr w:type="spellEnd"/>
          </w:p>
        </w:tc>
        <w:tc>
          <w:tcPr>
            <w:tcW w:w="1559" w:type="dxa"/>
          </w:tcPr>
          <w:p w14:paraId="12DB6EEB"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lớp học</w:t>
            </w:r>
          </w:p>
        </w:tc>
      </w:tr>
      <w:tr w:rsidR="003161F4" w:rsidRPr="009E2F6B" w14:paraId="0ADD61EB" w14:textId="77777777" w:rsidTr="003C5526">
        <w:tc>
          <w:tcPr>
            <w:tcW w:w="870" w:type="dxa"/>
          </w:tcPr>
          <w:p w14:paraId="590A61FC" w14:textId="68DEC9DB"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84" w:type="dxa"/>
          </w:tcPr>
          <w:p w14:paraId="7E5DDEF4" w14:textId="2982F6D4" w:rsidR="003161F4" w:rsidRPr="009E2F6B" w:rsidRDefault="003161F4"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MaNH</w:t>
            </w:r>
            <w:proofErr w:type="spellEnd"/>
          </w:p>
        </w:tc>
        <w:tc>
          <w:tcPr>
            <w:tcW w:w="1257" w:type="dxa"/>
          </w:tcPr>
          <w:p w14:paraId="22654951"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723F31BF" w14:textId="22BA7F6B"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43" w:type="dxa"/>
          </w:tcPr>
          <w:p w14:paraId="7D645702" w14:textId="7B5003A9"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1276" w:type="dxa"/>
          </w:tcPr>
          <w:p w14:paraId="55B94FAD"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0D6AD3DA" w14:textId="13D9A9A4"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NamHoc</w:t>
            </w:r>
            <w:proofErr w:type="spellEnd"/>
          </w:p>
        </w:tc>
        <w:tc>
          <w:tcPr>
            <w:tcW w:w="1559" w:type="dxa"/>
          </w:tcPr>
          <w:p w14:paraId="564E09DE" w14:textId="5844233B"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năm học</w:t>
            </w:r>
          </w:p>
        </w:tc>
      </w:tr>
    </w:tbl>
    <w:p w14:paraId="3A0B09E9" w14:textId="77777777" w:rsidR="003161F4" w:rsidRPr="009E2F6B" w:rsidRDefault="003161F4" w:rsidP="003161F4">
      <w:pPr>
        <w:ind w:left="720"/>
        <w:rPr>
          <w:rFonts w:ascii="Times New Roman" w:hAnsi="Times New Roman" w:cs="Times New Roman"/>
          <w:sz w:val="24"/>
          <w:szCs w:val="24"/>
          <w:lang w:eastAsia="vi-VN"/>
        </w:rPr>
      </w:pPr>
    </w:p>
    <w:p w14:paraId="0C7501F0" w14:textId="7F8700F2" w:rsidR="00F717B9" w:rsidRPr="009E2F6B" w:rsidRDefault="003161F4" w:rsidP="00992B0D">
      <w:pPr>
        <w:pStyle w:val="ListParagraph"/>
        <w:numPr>
          <w:ilvl w:val="2"/>
          <w:numId w:val="1"/>
        </w:numPr>
        <w:outlineLvl w:val="2"/>
        <w:rPr>
          <w:rFonts w:ascii="Times New Roman" w:hAnsi="Times New Roman" w:cs="Times New Roman"/>
          <w:b/>
          <w:sz w:val="28"/>
          <w:szCs w:val="28"/>
          <w:lang w:eastAsia="vi-VN"/>
        </w:rPr>
      </w:pPr>
      <w:bookmarkStart w:id="51" w:name="_Toc532459275"/>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GiaoVien</w:t>
      </w:r>
      <w:bookmarkEnd w:id="51"/>
      <w:proofErr w:type="spellEnd"/>
    </w:p>
    <w:p w14:paraId="26D82A36" w14:textId="77777777" w:rsidR="003C5526" w:rsidRPr="009E2F6B" w:rsidRDefault="003C5526" w:rsidP="003C5526">
      <w:pPr>
        <w:rPr>
          <w:rFonts w:ascii="Times New Roman" w:hAnsi="Times New Roman" w:cs="Times New Roman"/>
          <w:b/>
          <w:sz w:val="24"/>
          <w:szCs w:val="24"/>
          <w:lang w:eastAsia="vi-VN"/>
        </w:rPr>
      </w:pPr>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F3486E" w:rsidRPr="009E2F6B" w14:paraId="348B9CA4"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2BF769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84" w:type="dxa"/>
          </w:tcPr>
          <w:p w14:paraId="3634DF16"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7" w:type="dxa"/>
          </w:tcPr>
          <w:p w14:paraId="255F283C"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4E974616"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1C688DFD"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721BEE2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F3486E" w:rsidRPr="009E2F6B" w14:paraId="29D0A7FC" w14:textId="77777777" w:rsidTr="003C5526">
        <w:tc>
          <w:tcPr>
            <w:tcW w:w="870" w:type="dxa"/>
          </w:tcPr>
          <w:p w14:paraId="6B051704"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84" w:type="dxa"/>
          </w:tcPr>
          <w:p w14:paraId="3D50F3AF" w14:textId="7C9B33E6" w:rsidR="00F3486E" w:rsidRPr="009E2F6B" w:rsidRDefault="00F3486E"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MaGV</w:t>
            </w:r>
            <w:proofErr w:type="spellEnd"/>
          </w:p>
        </w:tc>
        <w:tc>
          <w:tcPr>
            <w:tcW w:w="1257" w:type="dxa"/>
          </w:tcPr>
          <w:p w14:paraId="76CF0BF1" w14:textId="68565731"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000A0408"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Int</w:t>
            </w:r>
          </w:p>
        </w:tc>
        <w:tc>
          <w:tcPr>
            <w:tcW w:w="1276" w:type="dxa"/>
          </w:tcPr>
          <w:p w14:paraId="1B49548A"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59" w:type="dxa"/>
          </w:tcPr>
          <w:p w14:paraId="673CFD5C" w14:textId="57F8DA68"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giáo viên</w:t>
            </w:r>
          </w:p>
        </w:tc>
      </w:tr>
      <w:tr w:rsidR="00F3486E" w:rsidRPr="009E2F6B" w14:paraId="545C527F" w14:textId="77777777" w:rsidTr="003C5526">
        <w:tc>
          <w:tcPr>
            <w:tcW w:w="870" w:type="dxa"/>
          </w:tcPr>
          <w:p w14:paraId="44C94829"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84" w:type="dxa"/>
          </w:tcPr>
          <w:p w14:paraId="78E23006" w14:textId="144DC7B7" w:rsidR="00F3486E" w:rsidRPr="009E2F6B" w:rsidRDefault="00F3486E"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TenGV</w:t>
            </w:r>
            <w:proofErr w:type="spellEnd"/>
          </w:p>
        </w:tc>
        <w:tc>
          <w:tcPr>
            <w:tcW w:w="1257" w:type="dxa"/>
          </w:tcPr>
          <w:p w14:paraId="325D0D14" w14:textId="06F3717B" w:rsidR="00F3486E" w:rsidRPr="009E2F6B" w:rsidRDefault="00F3486E" w:rsidP="00E346FF">
            <w:pPr>
              <w:pStyle w:val="ListParagraph"/>
              <w:ind w:left="0"/>
              <w:rPr>
                <w:rFonts w:ascii="Times New Roman" w:hAnsi="Times New Roman" w:cs="Times New Roman"/>
                <w:sz w:val="24"/>
                <w:szCs w:val="24"/>
                <w:lang w:eastAsia="vi-VN"/>
              </w:rPr>
            </w:pPr>
          </w:p>
        </w:tc>
        <w:tc>
          <w:tcPr>
            <w:tcW w:w="1843" w:type="dxa"/>
          </w:tcPr>
          <w:p w14:paraId="36CB7628" w14:textId="675BFC06" w:rsidR="00F3486E" w:rsidRPr="009E2F6B" w:rsidRDefault="00F3486E"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1276" w:type="dxa"/>
          </w:tcPr>
          <w:p w14:paraId="3680B7B8" w14:textId="4EE064D2" w:rsidR="00F3486E" w:rsidRPr="009E2F6B" w:rsidRDefault="00F3486E" w:rsidP="00E346FF">
            <w:pPr>
              <w:pStyle w:val="ListParagraph"/>
              <w:ind w:left="0"/>
              <w:rPr>
                <w:rFonts w:ascii="Times New Roman" w:hAnsi="Times New Roman" w:cs="Times New Roman"/>
                <w:sz w:val="24"/>
                <w:szCs w:val="24"/>
                <w:lang w:eastAsia="vi-VN"/>
              </w:rPr>
            </w:pPr>
          </w:p>
        </w:tc>
        <w:tc>
          <w:tcPr>
            <w:tcW w:w="1559" w:type="dxa"/>
          </w:tcPr>
          <w:p w14:paraId="0314E9DC" w14:textId="2961BBEB"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giáo viên</w:t>
            </w:r>
          </w:p>
        </w:tc>
      </w:tr>
      <w:tr w:rsidR="00F3486E" w:rsidRPr="009E2F6B" w14:paraId="5FB76038" w14:textId="77777777" w:rsidTr="003C5526">
        <w:tc>
          <w:tcPr>
            <w:tcW w:w="870" w:type="dxa"/>
          </w:tcPr>
          <w:p w14:paraId="74D5A71B"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84" w:type="dxa"/>
          </w:tcPr>
          <w:p w14:paraId="4378A6E7" w14:textId="7E207746" w:rsidR="00F3486E" w:rsidRPr="009E2F6B" w:rsidRDefault="00F3486E"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NgaySinh</w:t>
            </w:r>
            <w:proofErr w:type="spellEnd"/>
          </w:p>
        </w:tc>
        <w:tc>
          <w:tcPr>
            <w:tcW w:w="1257" w:type="dxa"/>
          </w:tcPr>
          <w:p w14:paraId="6BD386BC" w14:textId="3E8CC3F2" w:rsidR="00F3486E" w:rsidRPr="009E2F6B" w:rsidRDefault="00F3486E" w:rsidP="00E346FF">
            <w:pPr>
              <w:pStyle w:val="ListParagraph"/>
              <w:ind w:left="0"/>
              <w:rPr>
                <w:rFonts w:ascii="Times New Roman" w:hAnsi="Times New Roman" w:cs="Times New Roman"/>
                <w:sz w:val="24"/>
                <w:szCs w:val="24"/>
                <w:lang w:eastAsia="vi-VN"/>
              </w:rPr>
            </w:pPr>
          </w:p>
        </w:tc>
        <w:tc>
          <w:tcPr>
            <w:tcW w:w="1843" w:type="dxa"/>
          </w:tcPr>
          <w:p w14:paraId="2CE4CB11" w14:textId="1815CF47" w:rsidR="00F3486E" w:rsidRPr="009E2F6B" w:rsidRDefault="00F3486E"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Smalldatetime</w:t>
            </w:r>
            <w:proofErr w:type="spellEnd"/>
          </w:p>
        </w:tc>
        <w:tc>
          <w:tcPr>
            <w:tcW w:w="1276" w:type="dxa"/>
          </w:tcPr>
          <w:p w14:paraId="604F0CE3" w14:textId="17BD89BF" w:rsidR="00F3486E" w:rsidRPr="009E2F6B" w:rsidRDefault="00F3486E" w:rsidP="00E346FF">
            <w:pPr>
              <w:pStyle w:val="ListParagraph"/>
              <w:ind w:left="0"/>
              <w:rPr>
                <w:rFonts w:ascii="Times New Roman" w:hAnsi="Times New Roman" w:cs="Times New Roman"/>
                <w:sz w:val="24"/>
                <w:szCs w:val="24"/>
                <w:lang w:eastAsia="vi-VN"/>
              </w:rPr>
            </w:pPr>
          </w:p>
        </w:tc>
        <w:tc>
          <w:tcPr>
            <w:tcW w:w="1559" w:type="dxa"/>
          </w:tcPr>
          <w:p w14:paraId="53AE45C4" w14:textId="5F9CD69D"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tháng năm sinh</w:t>
            </w:r>
          </w:p>
        </w:tc>
      </w:tr>
      <w:tr w:rsidR="00F3486E" w:rsidRPr="009E2F6B" w14:paraId="2C10A061" w14:textId="77777777" w:rsidTr="003C5526">
        <w:tc>
          <w:tcPr>
            <w:tcW w:w="870" w:type="dxa"/>
          </w:tcPr>
          <w:p w14:paraId="2F25A661" w14:textId="14E5863A"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1984" w:type="dxa"/>
          </w:tcPr>
          <w:p w14:paraId="526CAAC8" w14:textId="48156F78" w:rsidR="00F3486E" w:rsidRPr="009E2F6B" w:rsidRDefault="00F3486E"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DiaChi</w:t>
            </w:r>
            <w:proofErr w:type="spellEnd"/>
          </w:p>
        </w:tc>
        <w:tc>
          <w:tcPr>
            <w:tcW w:w="1257" w:type="dxa"/>
          </w:tcPr>
          <w:p w14:paraId="2DE0A8CD" w14:textId="77777777" w:rsidR="00F3486E" w:rsidRPr="009E2F6B" w:rsidRDefault="00F3486E" w:rsidP="00E346FF">
            <w:pPr>
              <w:pStyle w:val="ListParagraph"/>
              <w:ind w:left="0"/>
              <w:rPr>
                <w:rFonts w:ascii="Times New Roman" w:hAnsi="Times New Roman" w:cs="Times New Roman"/>
                <w:sz w:val="24"/>
                <w:szCs w:val="24"/>
                <w:lang w:eastAsia="vi-VN"/>
              </w:rPr>
            </w:pPr>
          </w:p>
        </w:tc>
        <w:tc>
          <w:tcPr>
            <w:tcW w:w="1843" w:type="dxa"/>
          </w:tcPr>
          <w:p w14:paraId="1EB89AC3" w14:textId="4B738085" w:rsidR="00F3486E" w:rsidRPr="009E2F6B" w:rsidRDefault="00F3486E"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1276" w:type="dxa"/>
          </w:tcPr>
          <w:p w14:paraId="2B15FFF6" w14:textId="77777777" w:rsidR="00F3486E" w:rsidRPr="009E2F6B" w:rsidRDefault="00F3486E" w:rsidP="00E346FF">
            <w:pPr>
              <w:pStyle w:val="ListParagraph"/>
              <w:ind w:left="0"/>
              <w:rPr>
                <w:rFonts w:ascii="Times New Roman" w:hAnsi="Times New Roman" w:cs="Times New Roman"/>
                <w:sz w:val="24"/>
                <w:szCs w:val="24"/>
                <w:lang w:eastAsia="vi-VN"/>
              </w:rPr>
            </w:pPr>
          </w:p>
        </w:tc>
        <w:tc>
          <w:tcPr>
            <w:tcW w:w="1559" w:type="dxa"/>
          </w:tcPr>
          <w:p w14:paraId="06094109" w14:textId="05A36514"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Địa chỉ</w:t>
            </w:r>
          </w:p>
        </w:tc>
      </w:tr>
      <w:tr w:rsidR="00F3486E" w:rsidRPr="009E2F6B" w14:paraId="5F1BF0B4" w14:textId="77777777" w:rsidTr="003C5526">
        <w:tc>
          <w:tcPr>
            <w:tcW w:w="870" w:type="dxa"/>
          </w:tcPr>
          <w:p w14:paraId="0BA702CB" w14:textId="4DEE0853"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1984" w:type="dxa"/>
          </w:tcPr>
          <w:p w14:paraId="2122D614" w14:textId="1C3FB18B"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SDT</w:t>
            </w:r>
          </w:p>
        </w:tc>
        <w:tc>
          <w:tcPr>
            <w:tcW w:w="1257" w:type="dxa"/>
          </w:tcPr>
          <w:p w14:paraId="507B76CF"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843" w:type="dxa"/>
          </w:tcPr>
          <w:p w14:paraId="2B89D039" w14:textId="5C66C53F" w:rsidR="00F3486E" w:rsidRPr="009E2F6B" w:rsidRDefault="00F3486E" w:rsidP="00F3486E">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11)</w:t>
            </w:r>
          </w:p>
        </w:tc>
        <w:tc>
          <w:tcPr>
            <w:tcW w:w="1276" w:type="dxa"/>
          </w:tcPr>
          <w:p w14:paraId="6105D932"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559" w:type="dxa"/>
          </w:tcPr>
          <w:p w14:paraId="386A3FBC" w14:textId="1D52146A"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 điện thoại</w:t>
            </w:r>
          </w:p>
        </w:tc>
      </w:tr>
      <w:tr w:rsidR="00F3486E" w:rsidRPr="009E2F6B" w14:paraId="7DD30819" w14:textId="77777777" w:rsidTr="003C5526">
        <w:tc>
          <w:tcPr>
            <w:tcW w:w="870" w:type="dxa"/>
          </w:tcPr>
          <w:p w14:paraId="31FCBB18" w14:textId="23EAA39D"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1984" w:type="dxa"/>
          </w:tcPr>
          <w:p w14:paraId="47A2544C" w14:textId="03AA675E"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CMND</w:t>
            </w:r>
          </w:p>
        </w:tc>
        <w:tc>
          <w:tcPr>
            <w:tcW w:w="1257" w:type="dxa"/>
          </w:tcPr>
          <w:p w14:paraId="3988B383"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843" w:type="dxa"/>
          </w:tcPr>
          <w:p w14:paraId="4C5B8281" w14:textId="1CBEF241" w:rsidR="00F3486E" w:rsidRPr="009E2F6B" w:rsidRDefault="00F3486E" w:rsidP="00F3486E">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12)</w:t>
            </w:r>
          </w:p>
        </w:tc>
        <w:tc>
          <w:tcPr>
            <w:tcW w:w="1276" w:type="dxa"/>
          </w:tcPr>
          <w:p w14:paraId="6DAA6780"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559" w:type="dxa"/>
          </w:tcPr>
          <w:p w14:paraId="3D519522" w14:textId="0624036D"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Chứng minh nhân dân</w:t>
            </w:r>
          </w:p>
        </w:tc>
      </w:tr>
    </w:tbl>
    <w:p w14:paraId="0EA467C5" w14:textId="0A53E539" w:rsidR="003161F4" w:rsidRDefault="003161F4" w:rsidP="00F3486E">
      <w:pPr>
        <w:ind w:left="720"/>
        <w:rPr>
          <w:rFonts w:ascii="Times New Roman" w:hAnsi="Times New Roman" w:cs="Times New Roman"/>
          <w:sz w:val="24"/>
          <w:szCs w:val="24"/>
          <w:lang w:eastAsia="vi-VN"/>
        </w:rPr>
      </w:pPr>
    </w:p>
    <w:p w14:paraId="4F8D625F" w14:textId="06908D00" w:rsidR="000C495C" w:rsidRDefault="000C495C" w:rsidP="00F3486E">
      <w:pPr>
        <w:ind w:left="720"/>
        <w:rPr>
          <w:rFonts w:ascii="Times New Roman" w:hAnsi="Times New Roman" w:cs="Times New Roman"/>
          <w:sz w:val="24"/>
          <w:szCs w:val="24"/>
          <w:lang w:eastAsia="vi-VN"/>
        </w:rPr>
      </w:pPr>
    </w:p>
    <w:p w14:paraId="727DE0C9" w14:textId="11750A19" w:rsidR="000C495C" w:rsidRDefault="000C495C" w:rsidP="00F3486E">
      <w:pPr>
        <w:ind w:left="720"/>
        <w:rPr>
          <w:rFonts w:ascii="Times New Roman" w:hAnsi="Times New Roman" w:cs="Times New Roman"/>
          <w:sz w:val="24"/>
          <w:szCs w:val="24"/>
          <w:lang w:eastAsia="vi-VN"/>
        </w:rPr>
      </w:pPr>
    </w:p>
    <w:p w14:paraId="52110A84" w14:textId="347D5F4C" w:rsidR="000C495C" w:rsidRDefault="000C495C" w:rsidP="00F3486E">
      <w:pPr>
        <w:ind w:left="720"/>
        <w:rPr>
          <w:rFonts w:ascii="Times New Roman" w:hAnsi="Times New Roman" w:cs="Times New Roman"/>
          <w:sz w:val="24"/>
          <w:szCs w:val="24"/>
          <w:lang w:eastAsia="vi-VN"/>
        </w:rPr>
      </w:pPr>
    </w:p>
    <w:p w14:paraId="48BDC4DE" w14:textId="459B51CF" w:rsidR="000C495C" w:rsidRDefault="000C495C" w:rsidP="00F3486E">
      <w:pPr>
        <w:ind w:left="720"/>
        <w:rPr>
          <w:rFonts w:ascii="Times New Roman" w:hAnsi="Times New Roman" w:cs="Times New Roman"/>
          <w:sz w:val="24"/>
          <w:szCs w:val="24"/>
          <w:lang w:eastAsia="vi-VN"/>
        </w:rPr>
      </w:pPr>
    </w:p>
    <w:p w14:paraId="729E545A" w14:textId="51042E2C" w:rsidR="000C495C" w:rsidRDefault="000C495C" w:rsidP="00F3486E">
      <w:pPr>
        <w:ind w:left="720"/>
        <w:rPr>
          <w:rFonts w:ascii="Times New Roman" w:hAnsi="Times New Roman" w:cs="Times New Roman"/>
          <w:sz w:val="24"/>
          <w:szCs w:val="24"/>
          <w:lang w:eastAsia="vi-VN"/>
        </w:rPr>
      </w:pPr>
    </w:p>
    <w:p w14:paraId="286C34B6" w14:textId="77777777" w:rsidR="000C495C" w:rsidRPr="009E2F6B" w:rsidRDefault="000C495C" w:rsidP="00F3486E">
      <w:pPr>
        <w:ind w:left="720"/>
        <w:rPr>
          <w:rFonts w:ascii="Times New Roman" w:hAnsi="Times New Roman" w:cs="Times New Roman"/>
          <w:sz w:val="24"/>
          <w:szCs w:val="24"/>
          <w:lang w:eastAsia="vi-VN"/>
        </w:rPr>
      </w:pPr>
    </w:p>
    <w:p w14:paraId="5DC21897" w14:textId="13BCCED1" w:rsidR="00F717B9" w:rsidRPr="009E2F6B" w:rsidRDefault="00F3486E" w:rsidP="00992B0D">
      <w:pPr>
        <w:pStyle w:val="ListParagraph"/>
        <w:numPr>
          <w:ilvl w:val="2"/>
          <w:numId w:val="1"/>
        </w:numPr>
        <w:outlineLvl w:val="2"/>
        <w:rPr>
          <w:rFonts w:ascii="Times New Roman" w:hAnsi="Times New Roman" w:cs="Times New Roman"/>
          <w:b/>
          <w:sz w:val="28"/>
          <w:szCs w:val="28"/>
          <w:lang w:eastAsia="vi-VN"/>
        </w:rPr>
      </w:pPr>
      <w:bookmarkStart w:id="52" w:name="_Toc532459276"/>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CongTyDuLich</w:t>
      </w:r>
      <w:bookmarkEnd w:id="52"/>
      <w:proofErr w:type="spellEnd"/>
    </w:p>
    <w:tbl>
      <w:tblPr>
        <w:tblStyle w:val="DTSC"/>
        <w:tblW w:w="8795" w:type="dxa"/>
        <w:tblInd w:w="-5" w:type="dxa"/>
        <w:tblLook w:val="04A0" w:firstRow="1" w:lastRow="0" w:firstColumn="1" w:lastColumn="0" w:noHBand="0" w:noVBand="1"/>
      </w:tblPr>
      <w:tblGrid>
        <w:gridCol w:w="712"/>
        <w:gridCol w:w="2123"/>
        <w:gridCol w:w="1276"/>
        <w:gridCol w:w="1843"/>
        <w:gridCol w:w="1276"/>
        <w:gridCol w:w="1565"/>
      </w:tblGrid>
      <w:tr w:rsidR="00F3486E" w:rsidRPr="009E2F6B" w14:paraId="7E11FF53" w14:textId="77777777" w:rsidTr="003C5526">
        <w:trPr>
          <w:cnfStyle w:val="100000000000" w:firstRow="1" w:lastRow="0" w:firstColumn="0" w:lastColumn="0" w:oddVBand="0" w:evenVBand="0" w:oddHBand="0" w:evenHBand="0" w:firstRowFirstColumn="0" w:firstRowLastColumn="0" w:lastRowFirstColumn="0" w:lastRowLastColumn="0"/>
          <w:trHeight w:val="364"/>
        </w:trPr>
        <w:tc>
          <w:tcPr>
            <w:tcW w:w="712" w:type="dxa"/>
          </w:tcPr>
          <w:p w14:paraId="4004703B"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2123" w:type="dxa"/>
          </w:tcPr>
          <w:p w14:paraId="05525CDB"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76" w:type="dxa"/>
          </w:tcPr>
          <w:p w14:paraId="43C0F3BB"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5C533349"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7EE35600"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65" w:type="dxa"/>
          </w:tcPr>
          <w:p w14:paraId="7267401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F3486E" w:rsidRPr="009E2F6B" w14:paraId="0E163723" w14:textId="77777777" w:rsidTr="003C5526">
        <w:trPr>
          <w:trHeight w:val="744"/>
        </w:trPr>
        <w:tc>
          <w:tcPr>
            <w:tcW w:w="712" w:type="dxa"/>
          </w:tcPr>
          <w:p w14:paraId="137D1F0C"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123" w:type="dxa"/>
          </w:tcPr>
          <w:p w14:paraId="421CC7A1" w14:textId="61D48AE5" w:rsidR="00F3486E" w:rsidRPr="009E2F6B" w:rsidRDefault="00F3486E"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MaCongTy</w:t>
            </w:r>
            <w:proofErr w:type="spellEnd"/>
          </w:p>
        </w:tc>
        <w:tc>
          <w:tcPr>
            <w:tcW w:w="1276" w:type="dxa"/>
          </w:tcPr>
          <w:p w14:paraId="6523552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1785FDE7" w14:textId="2C2EAE9B" w:rsidR="00F3486E" w:rsidRPr="009E2F6B" w:rsidRDefault="00F3486E"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276" w:type="dxa"/>
          </w:tcPr>
          <w:p w14:paraId="0A6A46C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65" w:type="dxa"/>
          </w:tcPr>
          <w:p w14:paraId="2A295107" w14:textId="109AEF51"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công ty</w:t>
            </w:r>
          </w:p>
        </w:tc>
      </w:tr>
      <w:tr w:rsidR="00F3486E" w:rsidRPr="009E2F6B" w14:paraId="3E6A9A6F" w14:textId="77777777" w:rsidTr="003C5526">
        <w:trPr>
          <w:trHeight w:val="380"/>
        </w:trPr>
        <w:tc>
          <w:tcPr>
            <w:tcW w:w="712" w:type="dxa"/>
          </w:tcPr>
          <w:p w14:paraId="054DF908"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123" w:type="dxa"/>
          </w:tcPr>
          <w:p w14:paraId="1B576E0B" w14:textId="7E1BFC88" w:rsidR="00F3486E" w:rsidRPr="009E2F6B" w:rsidRDefault="00F3486E"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TenCongTy</w:t>
            </w:r>
            <w:proofErr w:type="spellEnd"/>
          </w:p>
        </w:tc>
        <w:tc>
          <w:tcPr>
            <w:tcW w:w="1276" w:type="dxa"/>
          </w:tcPr>
          <w:p w14:paraId="04255013" w14:textId="77777777" w:rsidR="00F3486E" w:rsidRPr="009E2F6B" w:rsidRDefault="00F3486E" w:rsidP="00E346FF">
            <w:pPr>
              <w:pStyle w:val="ListParagraph"/>
              <w:ind w:left="0"/>
              <w:rPr>
                <w:rFonts w:ascii="Times New Roman" w:hAnsi="Times New Roman" w:cs="Times New Roman"/>
                <w:sz w:val="24"/>
                <w:szCs w:val="24"/>
                <w:lang w:eastAsia="vi-VN"/>
              </w:rPr>
            </w:pPr>
          </w:p>
        </w:tc>
        <w:tc>
          <w:tcPr>
            <w:tcW w:w="1843" w:type="dxa"/>
          </w:tcPr>
          <w:p w14:paraId="267DA599" w14:textId="77777777" w:rsidR="00F3486E" w:rsidRPr="009E2F6B" w:rsidRDefault="00F3486E"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1276" w:type="dxa"/>
          </w:tcPr>
          <w:p w14:paraId="3D469701" w14:textId="77777777" w:rsidR="00F3486E" w:rsidRPr="009E2F6B" w:rsidRDefault="00F3486E" w:rsidP="00E346FF">
            <w:pPr>
              <w:pStyle w:val="ListParagraph"/>
              <w:ind w:left="0"/>
              <w:rPr>
                <w:rFonts w:ascii="Times New Roman" w:hAnsi="Times New Roman" w:cs="Times New Roman"/>
                <w:sz w:val="24"/>
                <w:szCs w:val="24"/>
                <w:lang w:eastAsia="vi-VN"/>
              </w:rPr>
            </w:pPr>
          </w:p>
        </w:tc>
        <w:tc>
          <w:tcPr>
            <w:tcW w:w="1565" w:type="dxa"/>
          </w:tcPr>
          <w:p w14:paraId="581BD296" w14:textId="1A1689CA"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công ty</w:t>
            </w:r>
          </w:p>
        </w:tc>
      </w:tr>
      <w:tr w:rsidR="00F3486E" w:rsidRPr="009E2F6B" w14:paraId="67DC4573" w14:textId="77777777" w:rsidTr="003C5526">
        <w:trPr>
          <w:trHeight w:val="364"/>
        </w:trPr>
        <w:tc>
          <w:tcPr>
            <w:tcW w:w="712" w:type="dxa"/>
          </w:tcPr>
          <w:p w14:paraId="1AB37B47" w14:textId="77777777"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123" w:type="dxa"/>
          </w:tcPr>
          <w:p w14:paraId="728D1C4B" w14:textId="6730DE83" w:rsidR="00F3486E" w:rsidRPr="009E2F6B" w:rsidRDefault="00F3486E" w:rsidP="00F3486E">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DiaChi</w:t>
            </w:r>
            <w:proofErr w:type="spellEnd"/>
          </w:p>
        </w:tc>
        <w:tc>
          <w:tcPr>
            <w:tcW w:w="1276" w:type="dxa"/>
          </w:tcPr>
          <w:p w14:paraId="2A8370B8"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843" w:type="dxa"/>
          </w:tcPr>
          <w:p w14:paraId="0F8805E8" w14:textId="5D912EF0" w:rsidR="00F3486E" w:rsidRPr="009E2F6B" w:rsidRDefault="00F3486E" w:rsidP="00F3486E">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255)</w:t>
            </w:r>
          </w:p>
        </w:tc>
        <w:tc>
          <w:tcPr>
            <w:tcW w:w="1276" w:type="dxa"/>
          </w:tcPr>
          <w:p w14:paraId="70575E8F"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565" w:type="dxa"/>
          </w:tcPr>
          <w:p w14:paraId="62D38683" w14:textId="5EDA4A1B"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Địa chỉ</w:t>
            </w:r>
          </w:p>
        </w:tc>
      </w:tr>
      <w:tr w:rsidR="00F3486E" w:rsidRPr="009E2F6B" w14:paraId="3BF59090" w14:textId="77777777" w:rsidTr="003C5526">
        <w:trPr>
          <w:trHeight w:val="364"/>
        </w:trPr>
        <w:tc>
          <w:tcPr>
            <w:tcW w:w="712" w:type="dxa"/>
          </w:tcPr>
          <w:p w14:paraId="08614245" w14:textId="77777777"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123" w:type="dxa"/>
          </w:tcPr>
          <w:p w14:paraId="1637FD5A" w14:textId="6124ADA1"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SDT</w:t>
            </w:r>
          </w:p>
        </w:tc>
        <w:tc>
          <w:tcPr>
            <w:tcW w:w="1276" w:type="dxa"/>
          </w:tcPr>
          <w:p w14:paraId="7CFF2694"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843" w:type="dxa"/>
          </w:tcPr>
          <w:p w14:paraId="63780781" w14:textId="004FC056" w:rsidR="00F3486E" w:rsidRPr="009E2F6B" w:rsidRDefault="00F3486E" w:rsidP="00F3486E">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11)</w:t>
            </w:r>
          </w:p>
        </w:tc>
        <w:tc>
          <w:tcPr>
            <w:tcW w:w="1276" w:type="dxa"/>
          </w:tcPr>
          <w:p w14:paraId="0EC4D6ED"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565" w:type="dxa"/>
          </w:tcPr>
          <w:p w14:paraId="30760DA0" w14:textId="10F919A8"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 điện thoại</w:t>
            </w:r>
          </w:p>
        </w:tc>
      </w:tr>
    </w:tbl>
    <w:p w14:paraId="60874232" w14:textId="29A4443D" w:rsidR="00F3486E" w:rsidRPr="009E2F6B" w:rsidRDefault="00F3486E" w:rsidP="00F3486E">
      <w:pPr>
        <w:ind w:left="720"/>
        <w:rPr>
          <w:rFonts w:ascii="Times New Roman" w:hAnsi="Times New Roman" w:cs="Times New Roman"/>
          <w:sz w:val="24"/>
          <w:szCs w:val="24"/>
          <w:lang w:eastAsia="vi-VN"/>
        </w:rPr>
      </w:pPr>
    </w:p>
    <w:p w14:paraId="1DDAA75D" w14:textId="0EDA3F16" w:rsidR="00F3486E" w:rsidRPr="009E2F6B" w:rsidRDefault="00F3486E" w:rsidP="00992B0D">
      <w:pPr>
        <w:pStyle w:val="ListParagraph"/>
        <w:numPr>
          <w:ilvl w:val="2"/>
          <w:numId w:val="1"/>
        </w:numPr>
        <w:outlineLvl w:val="2"/>
        <w:rPr>
          <w:rFonts w:ascii="Times New Roman" w:hAnsi="Times New Roman" w:cs="Times New Roman"/>
          <w:b/>
          <w:sz w:val="28"/>
          <w:szCs w:val="28"/>
          <w:lang w:eastAsia="vi-VN"/>
        </w:rPr>
      </w:pPr>
      <w:bookmarkStart w:id="53" w:name="_Toc532459277"/>
      <w:r w:rsidRPr="009E2F6B">
        <w:rPr>
          <w:rFonts w:ascii="Times New Roman" w:hAnsi="Times New Roman" w:cs="Times New Roman"/>
          <w:b/>
          <w:sz w:val="28"/>
          <w:szCs w:val="28"/>
          <w:lang w:eastAsia="vi-VN"/>
        </w:rPr>
        <w:t xml:space="preserve">Lớp đối tượng </w:t>
      </w:r>
      <w:proofErr w:type="spellStart"/>
      <w:r w:rsidR="00E346FF" w:rsidRPr="009E2F6B">
        <w:rPr>
          <w:rFonts w:ascii="Times New Roman" w:hAnsi="Times New Roman" w:cs="Times New Roman"/>
          <w:b/>
          <w:sz w:val="28"/>
          <w:szCs w:val="28"/>
          <w:lang w:eastAsia="vi-VN"/>
        </w:rPr>
        <w:t>DiaDiem</w:t>
      </w:r>
      <w:bookmarkEnd w:id="53"/>
      <w:proofErr w:type="spellEnd"/>
    </w:p>
    <w:tbl>
      <w:tblPr>
        <w:tblStyle w:val="DTSC"/>
        <w:tblW w:w="8789" w:type="dxa"/>
        <w:tblInd w:w="-5" w:type="dxa"/>
        <w:tblLook w:val="04A0" w:firstRow="1" w:lastRow="0" w:firstColumn="1" w:lastColumn="0" w:noHBand="0" w:noVBand="1"/>
      </w:tblPr>
      <w:tblGrid>
        <w:gridCol w:w="867"/>
        <w:gridCol w:w="1979"/>
        <w:gridCol w:w="1265"/>
        <w:gridCol w:w="1843"/>
        <w:gridCol w:w="1294"/>
        <w:gridCol w:w="1541"/>
      </w:tblGrid>
      <w:tr w:rsidR="00E346FF" w:rsidRPr="009E2F6B" w14:paraId="3EDC98CE" w14:textId="77777777" w:rsidTr="003C5526">
        <w:trPr>
          <w:cnfStyle w:val="100000000000" w:firstRow="1" w:lastRow="0" w:firstColumn="0" w:lastColumn="0" w:oddVBand="0" w:evenVBand="0" w:oddHBand="0" w:evenHBand="0" w:firstRowFirstColumn="0" w:firstRowLastColumn="0" w:lastRowFirstColumn="0" w:lastRowLastColumn="0"/>
        </w:trPr>
        <w:tc>
          <w:tcPr>
            <w:tcW w:w="867" w:type="dxa"/>
          </w:tcPr>
          <w:p w14:paraId="0570F50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79" w:type="dxa"/>
          </w:tcPr>
          <w:p w14:paraId="597464C8"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65" w:type="dxa"/>
          </w:tcPr>
          <w:p w14:paraId="614B2DB0"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1C249B6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94" w:type="dxa"/>
          </w:tcPr>
          <w:p w14:paraId="436A3F18"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41" w:type="dxa"/>
          </w:tcPr>
          <w:p w14:paraId="5E03478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22351EE8" w14:textId="77777777" w:rsidTr="003C5526">
        <w:tc>
          <w:tcPr>
            <w:tcW w:w="867" w:type="dxa"/>
          </w:tcPr>
          <w:p w14:paraId="2FDEF39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79" w:type="dxa"/>
          </w:tcPr>
          <w:p w14:paraId="1734097B" w14:textId="7C7086BA"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MaDiaDiem</w:t>
            </w:r>
            <w:proofErr w:type="spellEnd"/>
          </w:p>
        </w:tc>
        <w:tc>
          <w:tcPr>
            <w:tcW w:w="1265" w:type="dxa"/>
          </w:tcPr>
          <w:p w14:paraId="425C5F7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6CC64EE2"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294" w:type="dxa"/>
          </w:tcPr>
          <w:p w14:paraId="0ECD365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41" w:type="dxa"/>
          </w:tcPr>
          <w:p w14:paraId="71AA02AA" w14:textId="7BA5E9BA"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địa điểm</w:t>
            </w:r>
          </w:p>
        </w:tc>
      </w:tr>
      <w:tr w:rsidR="00E346FF" w:rsidRPr="009E2F6B" w14:paraId="485C253F" w14:textId="77777777" w:rsidTr="003C5526">
        <w:tc>
          <w:tcPr>
            <w:tcW w:w="867" w:type="dxa"/>
          </w:tcPr>
          <w:p w14:paraId="6AEF7A87"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79" w:type="dxa"/>
          </w:tcPr>
          <w:p w14:paraId="003C7B7E" w14:textId="1C98EFA9"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TenDiaDiem</w:t>
            </w:r>
            <w:proofErr w:type="spellEnd"/>
          </w:p>
        </w:tc>
        <w:tc>
          <w:tcPr>
            <w:tcW w:w="1265" w:type="dxa"/>
          </w:tcPr>
          <w:p w14:paraId="2B5A3A5C"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843" w:type="dxa"/>
          </w:tcPr>
          <w:p w14:paraId="3F7DADFF"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1294" w:type="dxa"/>
          </w:tcPr>
          <w:p w14:paraId="5388D7F1"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541" w:type="dxa"/>
          </w:tcPr>
          <w:p w14:paraId="43D11D41" w14:textId="469707EB"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địa điểm</w:t>
            </w:r>
          </w:p>
        </w:tc>
      </w:tr>
      <w:tr w:rsidR="00E346FF" w:rsidRPr="009E2F6B" w14:paraId="496DDE00" w14:textId="77777777" w:rsidTr="003C5526">
        <w:tc>
          <w:tcPr>
            <w:tcW w:w="867" w:type="dxa"/>
          </w:tcPr>
          <w:p w14:paraId="120DCB8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79" w:type="dxa"/>
          </w:tcPr>
          <w:p w14:paraId="364624F5"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DiaChi</w:t>
            </w:r>
            <w:proofErr w:type="spellEnd"/>
          </w:p>
        </w:tc>
        <w:tc>
          <w:tcPr>
            <w:tcW w:w="1265" w:type="dxa"/>
          </w:tcPr>
          <w:p w14:paraId="3C048AD8"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843" w:type="dxa"/>
          </w:tcPr>
          <w:p w14:paraId="154F5105"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255)</w:t>
            </w:r>
          </w:p>
        </w:tc>
        <w:tc>
          <w:tcPr>
            <w:tcW w:w="1294" w:type="dxa"/>
          </w:tcPr>
          <w:p w14:paraId="1EE3EA69"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541" w:type="dxa"/>
          </w:tcPr>
          <w:p w14:paraId="28A47D76"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Địa chỉ</w:t>
            </w:r>
          </w:p>
        </w:tc>
      </w:tr>
    </w:tbl>
    <w:p w14:paraId="18E6D954" w14:textId="2B17A2BB" w:rsidR="00F3486E" w:rsidRPr="009E2F6B" w:rsidRDefault="00F3486E" w:rsidP="00F3486E">
      <w:pPr>
        <w:ind w:left="720"/>
        <w:rPr>
          <w:rFonts w:ascii="Times New Roman" w:hAnsi="Times New Roman" w:cs="Times New Roman"/>
          <w:sz w:val="24"/>
          <w:szCs w:val="24"/>
          <w:lang w:eastAsia="vi-VN"/>
        </w:rPr>
      </w:pPr>
    </w:p>
    <w:p w14:paraId="44CAAA0A" w14:textId="0AADCAC9" w:rsidR="00E346FF" w:rsidRPr="009E2F6B" w:rsidRDefault="00E346FF" w:rsidP="00992B0D">
      <w:pPr>
        <w:pStyle w:val="ListParagraph"/>
        <w:numPr>
          <w:ilvl w:val="2"/>
          <w:numId w:val="1"/>
        </w:numPr>
        <w:outlineLvl w:val="2"/>
        <w:rPr>
          <w:rFonts w:ascii="Times New Roman" w:hAnsi="Times New Roman" w:cs="Times New Roman"/>
          <w:b/>
          <w:sz w:val="28"/>
          <w:szCs w:val="28"/>
          <w:lang w:eastAsia="vi-VN"/>
        </w:rPr>
      </w:pPr>
      <w:bookmarkStart w:id="54" w:name="_Toc532459278"/>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ChuyenDi</w:t>
      </w:r>
      <w:bookmarkEnd w:id="54"/>
      <w:proofErr w:type="spellEnd"/>
    </w:p>
    <w:tbl>
      <w:tblPr>
        <w:tblStyle w:val="DTSC"/>
        <w:tblW w:w="8789" w:type="dxa"/>
        <w:tblInd w:w="-5" w:type="dxa"/>
        <w:tblLook w:val="04A0" w:firstRow="1" w:lastRow="0" w:firstColumn="1" w:lastColumn="0" w:noHBand="0" w:noVBand="1"/>
      </w:tblPr>
      <w:tblGrid>
        <w:gridCol w:w="825"/>
        <w:gridCol w:w="2056"/>
        <w:gridCol w:w="1120"/>
        <w:gridCol w:w="1768"/>
        <w:gridCol w:w="1736"/>
        <w:gridCol w:w="1284"/>
      </w:tblGrid>
      <w:tr w:rsidR="00E346FF" w:rsidRPr="009E2F6B" w14:paraId="4884C6DE" w14:textId="77777777" w:rsidTr="003C5526">
        <w:trPr>
          <w:cnfStyle w:val="100000000000" w:firstRow="1" w:lastRow="0" w:firstColumn="0" w:lastColumn="0" w:oddVBand="0" w:evenVBand="0" w:oddHBand="0" w:evenHBand="0" w:firstRowFirstColumn="0" w:firstRowLastColumn="0" w:lastRowFirstColumn="0" w:lastRowLastColumn="0"/>
        </w:trPr>
        <w:tc>
          <w:tcPr>
            <w:tcW w:w="825" w:type="dxa"/>
          </w:tcPr>
          <w:p w14:paraId="1F46AAE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2056" w:type="dxa"/>
          </w:tcPr>
          <w:p w14:paraId="7517C60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120" w:type="dxa"/>
          </w:tcPr>
          <w:p w14:paraId="2C14A70D"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68" w:type="dxa"/>
          </w:tcPr>
          <w:p w14:paraId="2F5973A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736" w:type="dxa"/>
          </w:tcPr>
          <w:p w14:paraId="15B727B6"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284" w:type="dxa"/>
          </w:tcPr>
          <w:p w14:paraId="2E7B3AA0"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2BE7D074" w14:textId="77777777" w:rsidTr="003C5526">
        <w:tc>
          <w:tcPr>
            <w:tcW w:w="825" w:type="dxa"/>
          </w:tcPr>
          <w:p w14:paraId="28CE1C13"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056" w:type="dxa"/>
          </w:tcPr>
          <w:p w14:paraId="0617CE30" w14:textId="56640BB8"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MaChuyenDi</w:t>
            </w:r>
            <w:proofErr w:type="spellEnd"/>
          </w:p>
        </w:tc>
        <w:tc>
          <w:tcPr>
            <w:tcW w:w="1120" w:type="dxa"/>
          </w:tcPr>
          <w:p w14:paraId="5A4DAD46" w14:textId="7D9D0DB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768" w:type="dxa"/>
          </w:tcPr>
          <w:p w14:paraId="70FD4C37"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736" w:type="dxa"/>
          </w:tcPr>
          <w:p w14:paraId="0B8F602C"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4061C880" w14:textId="0D250951" w:rsidR="00E346FF" w:rsidRPr="009E2F6B" w:rsidRDefault="00E346FF" w:rsidP="00E346FF">
            <w:pPr>
              <w:pStyle w:val="ListParagraph"/>
              <w:ind w:left="0"/>
              <w:rPr>
                <w:rFonts w:ascii="Times New Roman" w:hAnsi="Times New Roman" w:cs="Times New Roman"/>
                <w:sz w:val="24"/>
                <w:szCs w:val="24"/>
                <w:lang w:eastAsia="vi-VN"/>
              </w:rPr>
            </w:pPr>
          </w:p>
        </w:tc>
        <w:tc>
          <w:tcPr>
            <w:tcW w:w="1284" w:type="dxa"/>
          </w:tcPr>
          <w:p w14:paraId="0255AD59" w14:textId="5970DF76"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E346FF" w:rsidRPr="00642843" w14:paraId="14B63EE0" w14:textId="77777777" w:rsidTr="003C5526">
        <w:tc>
          <w:tcPr>
            <w:tcW w:w="825" w:type="dxa"/>
          </w:tcPr>
          <w:p w14:paraId="7734B08E"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056" w:type="dxa"/>
          </w:tcPr>
          <w:p w14:paraId="3B663431" w14:textId="51A64AB7"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MaCongTyDuLich</w:t>
            </w:r>
            <w:proofErr w:type="spellEnd"/>
          </w:p>
        </w:tc>
        <w:tc>
          <w:tcPr>
            <w:tcW w:w="1120" w:type="dxa"/>
          </w:tcPr>
          <w:p w14:paraId="5AED1856" w14:textId="6722BA99"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68" w:type="dxa"/>
          </w:tcPr>
          <w:p w14:paraId="54CB8198" w14:textId="3FF28894"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736" w:type="dxa"/>
          </w:tcPr>
          <w:p w14:paraId="1E3782B5" w14:textId="36EA3AE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CongTyDuLich</w:t>
            </w:r>
            <w:proofErr w:type="spellEnd"/>
          </w:p>
        </w:tc>
        <w:tc>
          <w:tcPr>
            <w:tcW w:w="1284" w:type="dxa"/>
          </w:tcPr>
          <w:p w14:paraId="529E0F1A" w14:textId="6E8A1E0D" w:rsidR="00E346FF" w:rsidRPr="009E2F6B" w:rsidRDefault="00E346FF" w:rsidP="00E346FF">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Mã công ty du lịch</w:t>
            </w:r>
          </w:p>
        </w:tc>
      </w:tr>
      <w:tr w:rsidR="00E346FF" w:rsidRPr="009E2F6B" w14:paraId="5E360F37" w14:textId="77777777" w:rsidTr="003C5526">
        <w:tc>
          <w:tcPr>
            <w:tcW w:w="825" w:type="dxa"/>
          </w:tcPr>
          <w:p w14:paraId="2E96D677"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056" w:type="dxa"/>
          </w:tcPr>
          <w:p w14:paraId="6BAE6AD2" w14:textId="022AD0D3"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MaDiaDiem</w:t>
            </w:r>
            <w:proofErr w:type="spellEnd"/>
          </w:p>
        </w:tc>
        <w:tc>
          <w:tcPr>
            <w:tcW w:w="1120" w:type="dxa"/>
          </w:tcPr>
          <w:p w14:paraId="1D44E118" w14:textId="478F1595"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68" w:type="dxa"/>
          </w:tcPr>
          <w:p w14:paraId="767C1149" w14:textId="6E55FCC8"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736" w:type="dxa"/>
          </w:tcPr>
          <w:p w14:paraId="10B006DF" w14:textId="5F9F478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DiaDiem</w:t>
            </w:r>
            <w:proofErr w:type="spellEnd"/>
          </w:p>
        </w:tc>
        <w:tc>
          <w:tcPr>
            <w:tcW w:w="1284" w:type="dxa"/>
          </w:tcPr>
          <w:p w14:paraId="4C045B79" w14:textId="56D2ED59"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địa điểm</w:t>
            </w:r>
          </w:p>
        </w:tc>
      </w:tr>
      <w:tr w:rsidR="00E346FF" w:rsidRPr="009E2F6B" w14:paraId="2050DE9B" w14:textId="77777777" w:rsidTr="003C5526">
        <w:tc>
          <w:tcPr>
            <w:tcW w:w="825" w:type="dxa"/>
          </w:tcPr>
          <w:p w14:paraId="5AF29E26"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056" w:type="dxa"/>
          </w:tcPr>
          <w:p w14:paraId="28AA0A99" w14:textId="6E9C3620"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NgayKhoiHanh</w:t>
            </w:r>
            <w:proofErr w:type="spellEnd"/>
          </w:p>
        </w:tc>
        <w:tc>
          <w:tcPr>
            <w:tcW w:w="1120" w:type="dxa"/>
          </w:tcPr>
          <w:p w14:paraId="1E654D8D"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68" w:type="dxa"/>
          </w:tcPr>
          <w:p w14:paraId="2F5CD604" w14:textId="1CDE5822"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Date </w:t>
            </w:r>
          </w:p>
        </w:tc>
        <w:tc>
          <w:tcPr>
            <w:tcW w:w="1736" w:type="dxa"/>
          </w:tcPr>
          <w:p w14:paraId="178B2F59"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84" w:type="dxa"/>
          </w:tcPr>
          <w:p w14:paraId="51A41F48" w14:textId="1FD8002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khởi hành</w:t>
            </w:r>
          </w:p>
        </w:tc>
      </w:tr>
    </w:tbl>
    <w:p w14:paraId="0D93E3E2" w14:textId="0D95BD9A" w:rsidR="00E346FF" w:rsidRDefault="00E346FF" w:rsidP="00E346FF">
      <w:pPr>
        <w:ind w:left="720"/>
        <w:rPr>
          <w:rFonts w:ascii="Times New Roman" w:hAnsi="Times New Roman" w:cs="Times New Roman"/>
          <w:sz w:val="24"/>
          <w:szCs w:val="24"/>
          <w:lang w:eastAsia="vi-VN"/>
        </w:rPr>
      </w:pPr>
    </w:p>
    <w:p w14:paraId="44976A6D" w14:textId="2E21BD91" w:rsidR="000C495C" w:rsidRDefault="000C495C" w:rsidP="00E346FF">
      <w:pPr>
        <w:ind w:left="720"/>
        <w:rPr>
          <w:rFonts w:ascii="Times New Roman" w:hAnsi="Times New Roman" w:cs="Times New Roman"/>
          <w:sz w:val="24"/>
          <w:szCs w:val="24"/>
          <w:lang w:eastAsia="vi-VN"/>
        </w:rPr>
      </w:pPr>
    </w:p>
    <w:p w14:paraId="5F721D38" w14:textId="49C887C9" w:rsidR="000C495C" w:rsidRDefault="000C495C" w:rsidP="00E346FF">
      <w:pPr>
        <w:ind w:left="720"/>
        <w:rPr>
          <w:rFonts w:ascii="Times New Roman" w:hAnsi="Times New Roman" w:cs="Times New Roman"/>
          <w:sz w:val="24"/>
          <w:szCs w:val="24"/>
          <w:lang w:eastAsia="vi-VN"/>
        </w:rPr>
      </w:pPr>
    </w:p>
    <w:p w14:paraId="2D0E0B81" w14:textId="79332393" w:rsidR="000C495C" w:rsidRDefault="000C495C" w:rsidP="00E346FF">
      <w:pPr>
        <w:ind w:left="720"/>
        <w:rPr>
          <w:rFonts w:ascii="Times New Roman" w:hAnsi="Times New Roman" w:cs="Times New Roman"/>
          <w:sz w:val="24"/>
          <w:szCs w:val="24"/>
          <w:lang w:eastAsia="vi-VN"/>
        </w:rPr>
      </w:pPr>
    </w:p>
    <w:p w14:paraId="39E8C8F2" w14:textId="5FCCB280" w:rsidR="000C495C" w:rsidRDefault="000C495C" w:rsidP="00E346FF">
      <w:pPr>
        <w:ind w:left="720"/>
        <w:rPr>
          <w:rFonts w:ascii="Times New Roman" w:hAnsi="Times New Roman" w:cs="Times New Roman"/>
          <w:sz w:val="24"/>
          <w:szCs w:val="24"/>
          <w:lang w:eastAsia="vi-VN"/>
        </w:rPr>
      </w:pPr>
    </w:p>
    <w:p w14:paraId="4AE8B15D" w14:textId="7EE19CA9" w:rsidR="000C495C" w:rsidRDefault="000C495C" w:rsidP="00E346FF">
      <w:pPr>
        <w:ind w:left="720"/>
        <w:rPr>
          <w:rFonts w:ascii="Times New Roman" w:hAnsi="Times New Roman" w:cs="Times New Roman"/>
          <w:sz w:val="24"/>
          <w:szCs w:val="24"/>
          <w:lang w:eastAsia="vi-VN"/>
        </w:rPr>
      </w:pPr>
    </w:p>
    <w:p w14:paraId="3043F8EE" w14:textId="7550B352" w:rsidR="000C495C" w:rsidRDefault="000C495C" w:rsidP="00E346FF">
      <w:pPr>
        <w:ind w:left="720"/>
        <w:rPr>
          <w:rFonts w:ascii="Times New Roman" w:hAnsi="Times New Roman" w:cs="Times New Roman"/>
          <w:sz w:val="24"/>
          <w:szCs w:val="24"/>
          <w:lang w:eastAsia="vi-VN"/>
        </w:rPr>
      </w:pPr>
    </w:p>
    <w:p w14:paraId="33FC4A2D" w14:textId="769ABE42" w:rsidR="000C495C" w:rsidRDefault="000C495C" w:rsidP="00E346FF">
      <w:pPr>
        <w:ind w:left="720"/>
        <w:rPr>
          <w:rFonts w:ascii="Times New Roman" w:hAnsi="Times New Roman" w:cs="Times New Roman"/>
          <w:sz w:val="24"/>
          <w:szCs w:val="24"/>
          <w:lang w:eastAsia="vi-VN"/>
        </w:rPr>
      </w:pPr>
    </w:p>
    <w:p w14:paraId="2981D13B" w14:textId="77777777" w:rsidR="000C495C" w:rsidRPr="009E2F6B" w:rsidRDefault="000C495C" w:rsidP="00E346FF">
      <w:pPr>
        <w:ind w:left="720"/>
        <w:rPr>
          <w:rFonts w:ascii="Times New Roman" w:hAnsi="Times New Roman" w:cs="Times New Roman"/>
          <w:sz w:val="24"/>
          <w:szCs w:val="24"/>
          <w:lang w:eastAsia="vi-VN"/>
        </w:rPr>
      </w:pPr>
    </w:p>
    <w:p w14:paraId="18081AD5" w14:textId="745B3E2C" w:rsidR="00E346FF" w:rsidRPr="009E2F6B" w:rsidRDefault="00E346FF" w:rsidP="00992B0D">
      <w:pPr>
        <w:pStyle w:val="ListParagraph"/>
        <w:numPr>
          <w:ilvl w:val="2"/>
          <w:numId w:val="1"/>
        </w:numPr>
        <w:outlineLvl w:val="2"/>
        <w:rPr>
          <w:rFonts w:ascii="Times New Roman" w:hAnsi="Times New Roman" w:cs="Times New Roman"/>
          <w:b/>
          <w:sz w:val="28"/>
          <w:szCs w:val="28"/>
          <w:lang w:eastAsia="vi-VN"/>
        </w:rPr>
      </w:pPr>
      <w:bookmarkStart w:id="55" w:name="_Toc532459279"/>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ChiTietChuyenDi</w:t>
      </w:r>
      <w:bookmarkEnd w:id="55"/>
      <w:proofErr w:type="spellEnd"/>
    </w:p>
    <w:tbl>
      <w:tblPr>
        <w:tblStyle w:val="DTSC"/>
        <w:tblW w:w="8789" w:type="dxa"/>
        <w:tblInd w:w="-5" w:type="dxa"/>
        <w:tblLook w:val="04A0" w:firstRow="1" w:lastRow="0" w:firstColumn="1" w:lastColumn="0" w:noHBand="0" w:noVBand="1"/>
      </w:tblPr>
      <w:tblGrid>
        <w:gridCol w:w="870"/>
        <w:gridCol w:w="1984"/>
        <w:gridCol w:w="1115"/>
        <w:gridCol w:w="1701"/>
        <w:gridCol w:w="1843"/>
        <w:gridCol w:w="1276"/>
      </w:tblGrid>
      <w:tr w:rsidR="00E346FF" w:rsidRPr="009E2F6B" w14:paraId="6FDDB0B3"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DB1506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84" w:type="dxa"/>
          </w:tcPr>
          <w:p w14:paraId="166588CF"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115" w:type="dxa"/>
          </w:tcPr>
          <w:p w14:paraId="503E3282"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01" w:type="dxa"/>
          </w:tcPr>
          <w:p w14:paraId="7D247FBD"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843" w:type="dxa"/>
          </w:tcPr>
          <w:p w14:paraId="7C455FAE"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276" w:type="dxa"/>
          </w:tcPr>
          <w:p w14:paraId="0C74975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0ACF6C58" w14:textId="77777777" w:rsidTr="003C5526">
        <w:tc>
          <w:tcPr>
            <w:tcW w:w="870" w:type="dxa"/>
          </w:tcPr>
          <w:p w14:paraId="26D0BEA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84" w:type="dxa"/>
          </w:tcPr>
          <w:p w14:paraId="312F2825"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MaChuyenDi</w:t>
            </w:r>
            <w:proofErr w:type="spellEnd"/>
          </w:p>
        </w:tc>
        <w:tc>
          <w:tcPr>
            <w:tcW w:w="1115" w:type="dxa"/>
          </w:tcPr>
          <w:p w14:paraId="5098B3DC"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7923E99B" w14:textId="4EB9E1B2"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71C5DB2A"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843" w:type="dxa"/>
          </w:tcPr>
          <w:p w14:paraId="4E75BDD6" w14:textId="42A1E43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1600A405" w14:textId="279228F9"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ChuyenDi</w:t>
            </w:r>
            <w:proofErr w:type="spellEnd"/>
          </w:p>
        </w:tc>
        <w:tc>
          <w:tcPr>
            <w:tcW w:w="1276" w:type="dxa"/>
          </w:tcPr>
          <w:p w14:paraId="31A10F2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E346FF" w:rsidRPr="009E2F6B" w14:paraId="1EA4E35E" w14:textId="77777777" w:rsidTr="003C5526">
        <w:tc>
          <w:tcPr>
            <w:tcW w:w="870" w:type="dxa"/>
          </w:tcPr>
          <w:p w14:paraId="527C1448"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84" w:type="dxa"/>
          </w:tcPr>
          <w:p w14:paraId="7D22DD5A" w14:textId="36C4E8EF"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ThoiGian</w:t>
            </w:r>
            <w:proofErr w:type="spellEnd"/>
          </w:p>
        </w:tc>
        <w:tc>
          <w:tcPr>
            <w:tcW w:w="1115" w:type="dxa"/>
          </w:tcPr>
          <w:p w14:paraId="3D92C5AC" w14:textId="3B28D89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42B63A9D" w14:textId="09216668" w:rsidR="00E346FF" w:rsidRPr="009E2F6B" w:rsidRDefault="00E346FF" w:rsidP="00E346FF">
            <w:pPr>
              <w:pStyle w:val="ListParagraph"/>
              <w:ind w:left="0"/>
              <w:rPr>
                <w:rFonts w:ascii="Times New Roman" w:hAnsi="Times New Roman" w:cs="Times New Roman"/>
                <w:sz w:val="24"/>
                <w:szCs w:val="24"/>
                <w:lang w:eastAsia="vi-VN"/>
              </w:rPr>
            </w:pPr>
            <w:proofErr w:type="gramStart"/>
            <w:r w:rsidRPr="009E2F6B">
              <w:rPr>
                <w:rFonts w:ascii="Times New Roman" w:hAnsi="Times New Roman" w:cs="Times New Roman"/>
                <w:sz w:val="24"/>
                <w:szCs w:val="24"/>
                <w:lang w:eastAsia="vi-VN"/>
              </w:rPr>
              <w:t>Time(</w:t>
            </w:r>
            <w:proofErr w:type="gramEnd"/>
            <w:r w:rsidRPr="009E2F6B">
              <w:rPr>
                <w:rFonts w:ascii="Times New Roman" w:hAnsi="Times New Roman" w:cs="Times New Roman"/>
                <w:sz w:val="24"/>
                <w:szCs w:val="24"/>
                <w:lang w:eastAsia="vi-VN"/>
              </w:rPr>
              <w:t>5)</w:t>
            </w:r>
          </w:p>
        </w:tc>
        <w:tc>
          <w:tcPr>
            <w:tcW w:w="1843" w:type="dxa"/>
          </w:tcPr>
          <w:p w14:paraId="63F37EC9" w14:textId="6162673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0F53D87D" w14:textId="6096BDD2" w:rsidR="00E346FF" w:rsidRPr="009E2F6B" w:rsidRDefault="00E346FF" w:rsidP="00E346FF">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Thời gian</w:t>
            </w:r>
          </w:p>
        </w:tc>
      </w:tr>
      <w:tr w:rsidR="00E346FF" w:rsidRPr="009E2F6B" w14:paraId="45566BA4" w14:textId="77777777" w:rsidTr="003C5526">
        <w:tc>
          <w:tcPr>
            <w:tcW w:w="870" w:type="dxa"/>
          </w:tcPr>
          <w:p w14:paraId="36B34A37"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84" w:type="dxa"/>
          </w:tcPr>
          <w:p w14:paraId="1732FB3F" w14:textId="71FF136B"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HoatDong</w:t>
            </w:r>
            <w:proofErr w:type="spellEnd"/>
          </w:p>
        </w:tc>
        <w:tc>
          <w:tcPr>
            <w:tcW w:w="1115" w:type="dxa"/>
          </w:tcPr>
          <w:p w14:paraId="19DD5C82" w14:textId="6198DA7E"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5C3298AE" w14:textId="3901F924"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255)</w:t>
            </w:r>
          </w:p>
        </w:tc>
        <w:tc>
          <w:tcPr>
            <w:tcW w:w="1843" w:type="dxa"/>
          </w:tcPr>
          <w:p w14:paraId="1C18208F" w14:textId="1BBFBCE9"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64A5BD27" w14:textId="4696233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Hoạt động</w:t>
            </w:r>
          </w:p>
        </w:tc>
      </w:tr>
      <w:tr w:rsidR="00E346FF" w:rsidRPr="009E2F6B" w14:paraId="1AB33780" w14:textId="77777777" w:rsidTr="003C5526">
        <w:tc>
          <w:tcPr>
            <w:tcW w:w="870" w:type="dxa"/>
          </w:tcPr>
          <w:p w14:paraId="1F6C50B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1984" w:type="dxa"/>
          </w:tcPr>
          <w:p w14:paraId="19604F2D" w14:textId="5A8BA9C7"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GhiChu</w:t>
            </w:r>
            <w:proofErr w:type="spellEnd"/>
          </w:p>
        </w:tc>
        <w:tc>
          <w:tcPr>
            <w:tcW w:w="1115" w:type="dxa"/>
          </w:tcPr>
          <w:p w14:paraId="1ECA1FA8"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4B2D2D3F" w14:textId="439C6472"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255)</w:t>
            </w:r>
          </w:p>
        </w:tc>
        <w:tc>
          <w:tcPr>
            <w:tcW w:w="1843" w:type="dxa"/>
          </w:tcPr>
          <w:p w14:paraId="1F2DB317"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373C2DBB" w14:textId="0DF24FCB"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 chú</w:t>
            </w:r>
          </w:p>
        </w:tc>
      </w:tr>
    </w:tbl>
    <w:p w14:paraId="5B18D39C" w14:textId="23EBE5C8" w:rsidR="00E346FF" w:rsidRPr="009E2F6B" w:rsidRDefault="00E346FF" w:rsidP="00E346FF">
      <w:pPr>
        <w:ind w:left="720"/>
        <w:rPr>
          <w:rFonts w:ascii="Times New Roman" w:hAnsi="Times New Roman" w:cs="Times New Roman"/>
          <w:sz w:val="24"/>
          <w:szCs w:val="24"/>
          <w:lang w:eastAsia="vi-VN"/>
        </w:rPr>
      </w:pPr>
    </w:p>
    <w:p w14:paraId="2137FC4B" w14:textId="1B6CD34E" w:rsidR="00E346FF" w:rsidRPr="009E2F6B" w:rsidRDefault="00E346FF" w:rsidP="00992B0D">
      <w:pPr>
        <w:pStyle w:val="ListParagraph"/>
        <w:numPr>
          <w:ilvl w:val="2"/>
          <w:numId w:val="1"/>
        </w:numPr>
        <w:outlineLvl w:val="2"/>
        <w:rPr>
          <w:rFonts w:ascii="Times New Roman" w:hAnsi="Times New Roman" w:cs="Times New Roman"/>
          <w:b/>
          <w:sz w:val="28"/>
          <w:szCs w:val="28"/>
          <w:lang w:eastAsia="vi-VN"/>
        </w:rPr>
      </w:pPr>
      <w:bookmarkStart w:id="56" w:name="_Toc532459280"/>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ChiPhi</w:t>
      </w:r>
      <w:bookmarkEnd w:id="56"/>
      <w:proofErr w:type="spellEnd"/>
    </w:p>
    <w:tbl>
      <w:tblPr>
        <w:tblStyle w:val="DTSC"/>
        <w:tblW w:w="8789" w:type="dxa"/>
        <w:tblInd w:w="-5" w:type="dxa"/>
        <w:tblLook w:val="04A0" w:firstRow="1" w:lastRow="0" w:firstColumn="1" w:lastColumn="0" w:noHBand="0" w:noVBand="1"/>
      </w:tblPr>
      <w:tblGrid>
        <w:gridCol w:w="865"/>
        <w:gridCol w:w="2056"/>
        <w:gridCol w:w="1048"/>
        <w:gridCol w:w="1701"/>
        <w:gridCol w:w="1843"/>
        <w:gridCol w:w="1276"/>
      </w:tblGrid>
      <w:tr w:rsidR="00E346FF" w:rsidRPr="009E2F6B" w14:paraId="79DB1D61" w14:textId="77777777" w:rsidTr="003C5526">
        <w:trPr>
          <w:cnfStyle w:val="100000000000" w:firstRow="1" w:lastRow="0" w:firstColumn="0" w:lastColumn="0" w:oddVBand="0" w:evenVBand="0" w:oddHBand="0" w:evenHBand="0" w:firstRowFirstColumn="0" w:firstRowLastColumn="0" w:lastRowFirstColumn="0" w:lastRowLastColumn="0"/>
        </w:trPr>
        <w:tc>
          <w:tcPr>
            <w:tcW w:w="865" w:type="dxa"/>
          </w:tcPr>
          <w:p w14:paraId="090E248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2056" w:type="dxa"/>
          </w:tcPr>
          <w:p w14:paraId="7E9C89FC"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048" w:type="dxa"/>
          </w:tcPr>
          <w:p w14:paraId="5666902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01" w:type="dxa"/>
          </w:tcPr>
          <w:p w14:paraId="37B592C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843" w:type="dxa"/>
          </w:tcPr>
          <w:p w14:paraId="4BCC5E8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276" w:type="dxa"/>
          </w:tcPr>
          <w:p w14:paraId="7A53BF34"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7AF62CFA" w14:textId="77777777" w:rsidTr="003C5526">
        <w:tc>
          <w:tcPr>
            <w:tcW w:w="865" w:type="dxa"/>
          </w:tcPr>
          <w:p w14:paraId="66031D3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056" w:type="dxa"/>
          </w:tcPr>
          <w:p w14:paraId="2085382D"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MaChuyenDi</w:t>
            </w:r>
            <w:proofErr w:type="spellEnd"/>
          </w:p>
        </w:tc>
        <w:tc>
          <w:tcPr>
            <w:tcW w:w="1048" w:type="dxa"/>
          </w:tcPr>
          <w:p w14:paraId="31C8E4B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02FB66E6"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01A7494B"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843" w:type="dxa"/>
          </w:tcPr>
          <w:p w14:paraId="09B37D8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45E3156D"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ChuyenDi</w:t>
            </w:r>
            <w:proofErr w:type="spellEnd"/>
          </w:p>
        </w:tc>
        <w:tc>
          <w:tcPr>
            <w:tcW w:w="1276" w:type="dxa"/>
          </w:tcPr>
          <w:p w14:paraId="33B9D39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E346FF" w:rsidRPr="009E2F6B" w14:paraId="709FC026" w14:textId="77777777" w:rsidTr="003C5526">
        <w:tc>
          <w:tcPr>
            <w:tcW w:w="865" w:type="dxa"/>
          </w:tcPr>
          <w:p w14:paraId="512861B7"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056" w:type="dxa"/>
          </w:tcPr>
          <w:p w14:paraId="15397CBB" w14:textId="42BC63D5"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VeCong</w:t>
            </w:r>
            <w:proofErr w:type="spellEnd"/>
          </w:p>
        </w:tc>
        <w:tc>
          <w:tcPr>
            <w:tcW w:w="1048" w:type="dxa"/>
          </w:tcPr>
          <w:p w14:paraId="5972BDD7"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21E9CBE1" w14:textId="63C2E10F"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213F4A5C"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14147A2D" w14:textId="1AA6238F" w:rsidR="00E346FF" w:rsidRPr="009E2F6B" w:rsidRDefault="00E346FF" w:rsidP="00E346FF">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Vé cổng</w:t>
            </w:r>
          </w:p>
        </w:tc>
      </w:tr>
      <w:tr w:rsidR="00E346FF" w:rsidRPr="009E2F6B" w14:paraId="035F8465" w14:textId="77777777" w:rsidTr="003C5526">
        <w:tc>
          <w:tcPr>
            <w:tcW w:w="865" w:type="dxa"/>
          </w:tcPr>
          <w:p w14:paraId="3B9B6DA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056" w:type="dxa"/>
          </w:tcPr>
          <w:p w14:paraId="54CACFF9" w14:textId="4F2B1E29"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TienXe</w:t>
            </w:r>
            <w:proofErr w:type="spellEnd"/>
          </w:p>
        </w:tc>
        <w:tc>
          <w:tcPr>
            <w:tcW w:w="1048" w:type="dxa"/>
          </w:tcPr>
          <w:p w14:paraId="03996CA9"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2FEA43C5" w14:textId="0CD9FC56"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4936B522"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52CFA7A7" w14:textId="34040871"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Tiền xe</w:t>
            </w:r>
          </w:p>
        </w:tc>
      </w:tr>
      <w:tr w:rsidR="00E346FF" w:rsidRPr="009E2F6B" w14:paraId="4986BFA0" w14:textId="77777777" w:rsidTr="003C5526">
        <w:tc>
          <w:tcPr>
            <w:tcW w:w="865" w:type="dxa"/>
          </w:tcPr>
          <w:p w14:paraId="0266B830"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056" w:type="dxa"/>
          </w:tcPr>
          <w:p w14:paraId="39B4C455" w14:textId="5CAB40FC"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TienAnTrua</w:t>
            </w:r>
            <w:proofErr w:type="spellEnd"/>
          </w:p>
        </w:tc>
        <w:tc>
          <w:tcPr>
            <w:tcW w:w="1048" w:type="dxa"/>
          </w:tcPr>
          <w:p w14:paraId="66DCC1E0"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3E06ACC8" w14:textId="4946BBD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211F388B"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45C8F5B3" w14:textId="5E461B8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Tiền ăn trưa</w:t>
            </w:r>
          </w:p>
        </w:tc>
      </w:tr>
      <w:tr w:rsidR="00E346FF" w:rsidRPr="009E2F6B" w14:paraId="75554238" w14:textId="77777777" w:rsidTr="003C5526">
        <w:tc>
          <w:tcPr>
            <w:tcW w:w="865" w:type="dxa"/>
          </w:tcPr>
          <w:p w14:paraId="5DCDDD54" w14:textId="62DA53D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2056" w:type="dxa"/>
          </w:tcPr>
          <w:p w14:paraId="3DB0BA2E" w14:textId="104A9F98"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PhiHuongDanVien</w:t>
            </w:r>
            <w:proofErr w:type="spellEnd"/>
          </w:p>
        </w:tc>
        <w:tc>
          <w:tcPr>
            <w:tcW w:w="1048" w:type="dxa"/>
          </w:tcPr>
          <w:p w14:paraId="3FE3484F"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0D59D120" w14:textId="1C177B36"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49B8649C"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41F8800D" w14:textId="6A5CE05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Phí hướng dẫn viên</w:t>
            </w:r>
          </w:p>
        </w:tc>
      </w:tr>
      <w:tr w:rsidR="00E346FF" w:rsidRPr="009E2F6B" w14:paraId="69DDF90D" w14:textId="77777777" w:rsidTr="003C5526">
        <w:tc>
          <w:tcPr>
            <w:tcW w:w="865" w:type="dxa"/>
          </w:tcPr>
          <w:p w14:paraId="1BA3D030" w14:textId="03A8585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2056" w:type="dxa"/>
          </w:tcPr>
          <w:p w14:paraId="76768B2A" w14:textId="23F4A56F"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NuocUong</w:t>
            </w:r>
            <w:proofErr w:type="spellEnd"/>
          </w:p>
        </w:tc>
        <w:tc>
          <w:tcPr>
            <w:tcW w:w="1048" w:type="dxa"/>
          </w:tcPr>
          <w:p w14:paraId="3CC5C045"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096DF435" w14:textId="121EADA2"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5A3E4043"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21342E39" w14:textId="41FDDEC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Nước uống</w:t>
            </w:r>
          </w:p>
        </w:tc>
      </w:tr>
      <w:tr w:rsidR="00E346FF" w:rsidRPr="009E2F6B" w14:paraId="423CD4B8" w14:textId="77777777" w:rsidTr="003C5526">
        <w:tc>
          <w:tcPr>
            <w:tcW w:w="865" w:type="dxa"/>
          </w:tcPr>
          <w:p w14:paraId="35C4A4A1" w14:textId="32B95C61"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2056" w:type="dxa"/>
          </w:tcPr>
          <w:p w14:paraId="53EC858F" w14:textId="4D847150"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TienAnXe</w:t>
            </w:r>
            <w:proofErr w:type="spellEnd"/>
          </w:p>
        </w:tc>
        <w:tc>
          <w:tcPr>
            <w:tcW w:w="1048" w:type="dxa"/>
          </w:tcPr>
          <w:p w14:paraId="33CCAD52"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4E21EB9E" w14:textId="2B66D95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0658FB85"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1EB5DF1B" w14:textId="4CBCA6BC"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Tiền ăn xe</w:t>
            </w:r>
          </w:p>
        </w:tc>
      </w:tr>
      <w:tr w:rsidR="00E346FF" w:rsidRPr="009E2F6B" w14:paraId="32F4B59E" w14:textId="77777777" w:rsidTr="003C5526">
        <w:tc>
          <w:tcPr>
            <w:tcW w:w="865" w:type="dxa"/>
          </w:tcPr>
          <w:p w14:paraId="3BCBB741" w14:textId="70E842F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2056" w:type="dxa"/>
          </w:tcPr>
          <w:p w14:paraId="11421228" w14:textId="0252D161"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LinhTinh</w:t>
            </w:r>
            <w:proofErr w:type="spellEnd"/>
          </w:p>
        </w:tc>
        <w:tc>
          <w:tcPr>
            <w:tcW w:w="1048" w:type="dxa"/>
          </w:tcPr>
          <w:p w14:paraId="2EBF4CB8"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7BEEED8E" w14:textId="44A9B48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181C6211"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13EAD4DC" w14:textId="358EB42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Linh tinh</w:t>
            </w:r>
          </w:p>
        </w:tc>
      </w:tr>
      <w:tr w:rsidR="00E346FF" w:rsidRPr="009E2F6B" w14:paraId="6BA3CDE9" w14:textId="77777777" w:rsidTr="003C5526">
        <w:tc>
          <w:tcPr>
            <w:tcW w:w="865" w:type="dxa"/>
          </w:tcPr>
          <w:p w14:paraId="34C98349" w14:textId="061F4A7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2056" w:type="dxa"/>
          </w:tcPr>
          <w:p w14:paraId="31BE5E70" w14:textId="1BDF447C"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GhiChu</w:t>
            </w:r>
            <w:proofErr w:type="spellEnd"/>
          </w:p>
        </w:tc>
        <w:tc>
          <w:tcPr>
            <w:tcW w:w="1048" w:type="dxa"/>
          </w:tcPr>
          <w:p w14:paraId="6F39C8A3"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16D30486" w14:textId="2DA632C1"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255)</w:t>
            </w:r>
          </w:p>
        </w:tc>
        <w:tc>
          <w:tcPr>
            <w:tcW w:w="1843" w:type="dxa"/>
          </w:tcPr>
          <w:p w14:paraId="386148BF"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0730867B" w14:textId="366B66F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 chú</w:t>
            </w:r>
          </w:p>
        </w:tc>
      </w:tr>
      <w:tr w:rsidR="00E346FF" w:rsidRPr="009E2F6B" w14:paraId="5551EFD8" w14:textId="77777777" w:rsidTr="003C5526">
        <w:tc>
          <w:tcPr>
            <w:tcW w:w="865" w:type="dxa"/>
          </w:tcPr>
          <w:p w14:paraId="7FA1FF8A" w14:textId="7C83C88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w:t>
            </w:r>
          </w:p>
        </w:tc>
        <w:tc>
          <w:tcPr>
            <w:tcW w:w="2056" w:type="dxa"/>
          </w:tcPr>
          <w:p w14:paraId="04D548A6" w14:textId="6CF3A98C"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Tong</w:t>
            </w:r>
          </w:p>
        </w:tc>
        <w:tc>
          <w:tcPr>
            <w:tcW w:w="1048" w:type="dxa"/>
          </w:tcPr>
          <w:p w14:paraId="0550B0FF"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03A2CBF4" w14:textId="17A6131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177714A7"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4E60094F" w14:textId="20FB35C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Tổng tiền</w:t>
            </w:r>
          </w:p>
        </w:tc>
      </w:tr>
    </w:tbl>
    <w:p w14:paraId="4537C7A6" w14:textId="29E69828" w:rsidR="00E346FF" w:rsidRPr="009E2F6B" w:rsidRDefault="00E346FF" w:rsidP="00E346FF">
      <w:pPr>
        <w:ind w:left="720"/>
        <w:rPr>
          <w:rFonts w:ascii="Times New Roman" w:hAnsi="Times New Roman" w:cs="Times New Roman"/>
          <w:sz w:val="24"/>
          <w:szCs w:val="24"/>
          <w:lang w:eastAsia="vi-VN"/>
        </w:rPr>
      </w:pPr>
    </w:p>
    <w:p w14:paraId="0E67ECDC" w14:textId="62DD3EE8" w:rsidR="003C5526" w:rsidRDefault="003C5526" w:rsidP="00E346FF">
      <w:pPr>
        <w:ind w:left="720"/>
        <w:rPr>
          <w:rFonts w:ascii="Times New Roman" w:hAnsi="Times New Roman" w:cs="Times New Roman"/>
          <w:sz w:val="24"/>
          <w:szCs w:val="24"/>
          <w:lang w:eastAsia="vi-VN"/>
        </w:rPr>
      </w:pPr>
    </w:p>
    <w:p w14:paraId="5CC33A86" w14:textId="2DE3D4D6" w:rsidR="000C495C" w:rsidRDefault="000C495C" w:rsidP="00E346FF">
      <w:pPr>
        <w:ind w:left="720"/>
        <w:rPr>
          <w:rFonts w:ascii="Times New Roman" w:hAnsi="Times New Roman" w:cs="Times New Roman"/>
          <w:sz w:val="24"/>
          <w:szCs w:val="24"/>
          <w:lang w:eastAsia="vi-VN"/>
        </w:rPr>
      </w:pPr>
    </w:p>
    <w:p w14:paraId="1868D057" w14:textId="080D4EBC" w:rsidR="000C495C" w:rsidRDefault="000C495C" w:rsidP="00E346FF">
      <w:pPr>
        <w:ind w:left="720"/>
        <w:rPr>
          <w:rFonts w:ascii="Times New Roman" w:hAnsi="Times New Roman" w:cs="Times New Roman"/>
          <w:sz w:val="24"/>
          <w:szCs w:val="24"/>
          <w:lang w:eastAsia="vi-VN"/>
        </w:rPr>
      </w:pPr>
    </w:p>
    <w:p w14:paraId="01922D76" w14:textId="77777777" w:rsidR="000C495C" w:rsidRPr="009E2F6B" w:rsidRDefault="000C495C" w:rsidP="00E346FF">
      <w:pPr>
        <w:ind w:left="720"/>
        <w:rPr>
          <w:rFonts w:ascii="Times New Roman" w:hAnsi="Times New Roman" w:cs="Times New Roman"/>
          <w:sz w:val="24"/>
          <w:szCs w:val="24"/>
          <w:lang w:eastAsia="vi-VN"/>
        </w:rPr>
      </w:pPr>
    </w:p>
    <w:p w14:paraId="5D207A4A" w14:textId="77777777" w:rsidR="003C5526" w:rsidRPr="009E2F6B" w:rsidRDefault="003C5526" w:rsidP="00E346FF">
      <w:pPr>
        <w:ind w:left="720"/>
        <w:rPr>
          <w:rFonts w:ascii="Times New Roman" w:hAnsi="Times New Roman" w:cs="Times New Roman"/>
          <w:sz w:val="24"/>
          <w:szCs w:val="24"/>
          <w:lang w:eastAsia="vi-VN"/>
        </w:rPr>
      </w:pPr>
    </w:p>
    <w:p w14:paraId="74EB50DE" w14:textId="53A44E16" w:rsidR="003C5526" w:rsidRPr="009E2F6B" w:rsidRDefault="00E346FF" w:rsidP="00992B0D">
      <w:pPr>
        <w:pStyle w:val="ListParagraph"/>
        <w:numPr>
          <w:ilvl w:val="2"/>
          <w:numId w:val="1"/>
        </w:numPr>
        <w:outlineLvl w:val="2"/>
        <w:rPr>
          <w:rFonts w:ascii="Times New Roman" w:hAnsi="Times New Roman" w:cs="Times New Roman"/>
          <w:b/>
          <w:sz w:val="28"/>
          <w:szCs w:val="28"/>
          <w:lang w:eastAsia="vi-VN"/>
        </w:rPr>
      </w:pPr>
      <w:bookmarkStart w:id="57" w:name="_Toc532459281"/>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HopDong</w:t>
      </w:r>
      <w:bookmarkEnd w:id="57"/>
      <w:proofErr w:type="spellEnd"/>
    </w:p>
    <w:tbl>
      <w:tblPr>
        <w:tblStyle w:val="DTSC"/>
        <w:tblW w:w="9072" w:type="dxa"/>
        <w:tblInd w:w="-5" w:type="dxa"/>
        <w:tblLook w:val="04A0" w:firstRow="1" w:lastRow="0" w:firstColumn="1" w:lastColumn="0" w:noHBand="0" w:noVBand="1"/>
      </w:tblPr>
      <w:tblGrid>
        <w:gridCol w:w="867"/>
        <w:gridCol w:w="1978"/>
        <w:gridCol w:w="1124"/>
        <w:gridCol w:w="1701"/>
        <w:gridCol w:w="1843"/>
        <w:gridCol w:w="1559"/>
      </w:tblGrid>
      <w:tr w:rsidR="00E346FF" w:rsidRPr="009E2F6B" w14:paraId="6AD11D69" w14:textId="77777777" w:rsidTr="00FD2C8B">
        <w:trPr>
          <w:cnfStyle w:val="100000000000" w:firstRow="1" w:lastRow="0" w:firstColumn="0" w:lastColumn="0" w:oddVBand="0" w:evenVBand="0" w:oddHBand="0" w:evenHBand="0" w:firstRowFirstColumn="0" w:firstRowLastColumn="0" w:lastRowFirstColumn="0" w:lastRowLastColumn="0"/>
        </w:trPr>
        <w:tc>
          <w:tcPr>
            <w:tcW w:w="867" w:type="dxa"/>
          </w:tcPr>
          <w:p w14:paraId="15742DB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78" w:type="dxa"/>
          </w:tcPr>
          <w:p w14:paraId="250AE933"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124" w:type="dxa"/>
          </w:tcPr>
          <w:p w14:paraId="2EA11EF2"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01" w:type="dxa"/>
          </w:tcPr>
          <w:p w14:paraId="762D0673"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843" w:type="dxa"/>
          </w:tcPr>
          <w:p w14:paraId="385D502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6ED7E09F"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0E6B29DC" w14:textId="77777777" w:rsidTr="00FD2C8B">
        <w:tc>
          <w:tcPr>
            <w:tcW w:w="867" w:type="dxa"/>
          </w:tcPr>
          <w:p w14:paraId="7362237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78" w:type="dxa"/>
          </w:tcPr>
          <w:p w14:paraId="16F7F389" w14:textId="0ECC6057"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MaHopDong</w:t>
            </w:r>
            <w:proofErr w:type="spellEnd"/>
          </w:p>
        </w:tc>
        <w:tc>
          <w:tcPr>
            <w:tcW w:w="1124" w:type="dxa"/>
          </w:tcPr>
          <w:p w14:paraId="4D2CCC73" w14:textId="6CF67F9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701" w:type="dxa"/>
          </w:tcPr>
          <w:p w14:paraId="4AAC32AA" w14:textId="77777777"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843" w:type="dxa"/>
          </w:tcPr>
          <w:p w14:paraId="3A64F266" w14:textId="6048F37A"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59" w:type="dxa"/>
          </w:tcPr>
          <w:p w14:paraId="4DB40686" w14:textId="2A36AB1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hợp đồng</w:t>
            </w:r>
          </w:p>
        </w:tc>
      </w:tr>
      <w:tr w:rsidR="00E346FF" w:rsidRPr="009E2F6B" w14:paraId="56ECCBA1" w14:textId="77777777" w:rsidTr="00FD2C8B">
        <w:tc>
          <w:tcPr>
            <w:tcW w:w="867" w:type="dxa"/>
          </w:tcPr>
          <w:p w14:paraId="403194F8"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78" w:type="dxa"/>
          </w:tcPr>
          <w:p w14:paraId="492CC2D6" w14:textId="624C1BF4"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MaChuyenDi</w:t>
            </w:r>
            <w:proofErr w:type="spellEnd"/>
          </w:p>
        </w:tc>
        <w:tc>
          <w:tcPr>
            <w:tcW w:w="1124" w:type="dxa"/>
          </w:tcPr>
          <w:p w14:paraId="553B764A" w14:textId="0BDCD5C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6535D9F6" w14:textId="2AD31BDA"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843" w:type="dxa"/>
          </w:tcPr>
          <w:p w14:paraId="5DF78D7A" w14:textId="469B34E1"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ChuyenDi</w:t>
            </w:r>
            <w:proofErr w:type="spellEnd"/>
          </w:p>
        </w:tc>
        <w:tc>
          <w:tcPr>
            <w:tcW w:w="1559" w:type="dxa"/>
          </w:tcPr>
          <w:p w14:paraId="7CFB7CB9" w14:textId="15FB88BD" w:rsidR="00E346FF" w:rsidRPr="009E2F6B" w:rsidRDefault="00E346FF" w:rsidP="00E346FF">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Mã chuyến đi</w:t>
            </w:r>
          </w:p>
        </w:tc>
      </w:tr>
      <w:tr w:rsidR="00E346FF" w:rsidRPr="009E2F6B" w14:paraId="6152A726" w14:textId="77777777" w:rsidTr="00FD2C8B">
        <w:tc>
          <w:tcPr>
            <w:tcW w:w="867" w:type="dxa"/>
          </w:tcPr>
          <w:p w14:paraId="554CB43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78" w:type="dxa"/>
          </w:tcPr>
          <w:p w14:paraId="7AAB25FA" w14:textId="1F795ED7"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MaCongTy</w:t>
            </w:r>
            <w:proofErr w:type="spellEnd"/>
          </w:p>
        </w:tc>
        <w:tc>
          <w:tcPr>
            <w:tcW w:w="1124" w:type="dxa"/>
          </w:tcPr>
          <w:p w14:paraId="12DCF344" w14:textId="7259A7E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416D2C87" w14:textId="2B6ACBAF" w:rsidR="00E346FF" w:rsidRPr="009E2F6B" w:rsidRDefault="00E346FF"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843" w:type="dxa"/>
          </w:tcPr>
          <w:p w14:paraId="1452130F" w14:textId="264F153B"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CongTyDuLich</w:t>
            </w:r>
            <w:proofErr w:type="spellEnd"/>
          </w:p>
        </w:tc>
        <w:tc>
          <w:tcPr>
            <w:tcW w:w="1559" w:type="dxa"/>
          </w:tcPr>
          <w:p w14:paraId="2BB1DC06" w14:textId="211CE22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công ty</w:t>
            </w:r>
          </w:p>
        </w:tc>
      </w:tr>
      <w:tr w:rsidR="00E346FF" w:rsidRPr="009E2F6B" w14:paraId="1B0C2901" w14:textId="77777777" w:rsidTr="00FD2C8B">
        <w:tc>
          <w:tcPr>
            <w:tcW w:w="867" w:type="dxa"/>
          </w:tcPr>
          <w:p w14:paraId="3AE335E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1978" w:type="dxa"/>
          </w:tcPr>
          <w:p w14:paraId="39976AE8" w14:textId="43C36B56" w:rsidR="00E346FF" w:rsidRPr="009E2F6B" w:rsidRDefault="00E346FF"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TriGia</w:t>
            </w:r>
            <w:proofErr w:type="spellEnd"/>
          </w:p>
        </w:tc>
        <w:tc>
          <w:tcPr>
            <w:tcW w:w="1124" w:type="dxa"/>
          </w:tcPr>
          <w:p w14:paraId="00ED2286"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245212CC" w14:textId="7DE6A30C"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Float </w:t>
            </w:r>
          </w:p>
        </w:tc>
        <w:tc>
          <w:tcPr>
            <w:tcW w:w="1843" w:type="dxa"/>
          </w:tcPr>
          <w:p w14:paraId="7BA7E4B6"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559" w:type="dxa"/>
          </w:tcPr>
          <w:p w14:paraId="72FE2631" w14:textId="724ED34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Trị giá</w:t>
            </w:r>
          </w:p>
        </w:tc>
      </w:tr>
      <w:tr w:rsidR="00483A38" w:rsidRPr="009E2F6B" w14:paraId="584811A1" w14:textId="77777777" w:rsidTr="00FD2C8B">
        <w:tc>
          <w:tcPr>
            <w:tcW w:w="867" w:type="dxa"/>
          </w:tcPr>
          <w:p w14:paraId="647D130E" w14:textId="5FD928AD"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1978" w:type="dxa"/>
          </w:tcPr>
          <w:p w14:paraId="2D50FCFE" w14:textId="7E188219" w:rsidR="00483A38" w:rsidRPr="009E2F6B" w:rsidRDefault="00483A38"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NgayKy</w:t>
            </w:r>
            <w:proofErr w:type="spellEnd"/>
          </w:p>
        </w:tc>
        <w:tc>
          <w:tcPr>
            <w:tcW w:w="1124" w:type="dxa"/>
          </w:tcPr>
          <w:p w14:paraId="17066E3F" w14:textId="77777777" w:rsidR="00483A38" w:rsidRPr="009E2F6B" w:rsidRDefault="00483A38" w:rsidP="00E346FF">
            <w:pPr>
              <w:pStyle w:val="ListParagraph"/>
              <w:ind w:left="0"/>
              <w:rPr>
                <w:rFonts w:ascii="Times New Roman" w:hAnsi="Times New Roman" w:cs="Times New Roman"/>
                <w:sz w:val="24"/>
                <w:szCs w:val="24"/>
                <w:lang w:eastAsia="vi-VN"/>
              </w:rPr>
            </w:pPr>
          </w:p>
        </w:tc>
        <w:tc>
          <w:tcPr>
            <w:tcW w:w="1701" w:type="dxa"/>
          </w:tcPr>
          <w:p w14:paraId="6CC035C9" w14:textId="2B321733"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Date</w:t>
            </w:r>
          </w:p>
        </w:tc>
        <w:tc>
          <w:tcPr>
            <w:tcW w:w="1843" w:type="dxa"/>
          </w:tcPr>
          <w:p w14:paraId="24DC4420" w14:textId="77777777" w:rsidR="00483A38" w:rsidRPr="009E2F6B" w:rsidRDefault="00483A38" w:rsidP="00E346FF">
            <w:pPr>
              <w:pStyle w:val="ListParagraph"/>
              <w:ind w:left="0"/>
              <w:rPr>
                <w:rFonts w:ascii="Times New Roman" w:hAnsi="Times New Roman" w:cs="Times New Roman"/>
                <w:sz w:val="24"/>
                <w:szCs w:val="24"/>
                <w:lang w:eastAsia="vi-VN"/>
              </w:rPr>
            </w:pPr>
          </w:p>
        </w:tc>
        <w:tc>
          <w:tcPr>
            <w:tcW w:w="1559" w:type="dxa"/>
          </w:tcPr>
          <w:p w14:paraId="312E4CE1" w14:textId="21D9CAB6"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kí</w:t>
            </w:r>
          </w:p>
        </w:tc>
      </w:tr>
      <w:tr w:rsidR="00483A38" w:rsidRPr="009E2F6B" w14:paraId="50A85D11" w14:textId="77777777" w:rsidTr="00FD2C8B">
        <w:tc>
          <w:tcPr>
            <w:tcW w:w="867" w:type="dxa"/>
          </w:tcPr>
          <w:p w14:paraId="5FCCC3D2" w14:textId="6607286B"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1978" w:type="dxa"/>
          </w:tcPr>
          <w:p w14:paraId="4D812708" w14:textId="30AFB703" w:rsidR="00483A38" w:rsidRPr="009E2F6B" w:rsidRDefault="00483A38" w:rsidP="00E346FF">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TrangThai</w:t>
            </w:r>
            <w:proofErr w:type="spellEnd"/>
          </w:p>
        </w:tc>
        <w:tc>
          <w:tcPr>
            <w:tcW w:w="1124" w:type="dxa"/>
          </w:tcPr>
          <w:p w14:paraId="6EC32C47" w14:textId="77777777" w:rsidR="00483A38" w:rsidRPr="009E2F6B" w:rsidRDefault="00483A38" w:rsidP="00E346FF">
            <w:pPr>
              <w:pStyle w:val="ListParagraph"/>
              <w:ind w:left="0"/>
              <w:rPr>
                <w:rFonts w:ascii="Times New Roman" w:hAnsi="Times New Roman" w:cs="Times New Roman"/>
                <w:sz w:val="24"/>
                <w:szCs w:val="24"/>
                <w:lang w:eastAsia="vi-VN"/>
              </w:rPr>
            </w:pPr>
          </w:p>
        </w:tc>
        <w:tc>
          <w:tcPr>
            <w:tcW w:w="1701" w:type="dxa"/>
          </w:tcPr>
          <w:p w14:paraId="50869FD8" w14:textId="3B423415" w:rsidR="00483A38" w:rsidRPr="009E2F6B" w:rsidRDefault="00483A38" w:rsidP="00E346FF">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20)</w:t>
            </w:r>
          </w:p>
        </w:tc>
        <w:tc>
          <w:tcPr>
            <w:tcW w:w="1843" w:type="dxa"/>
          </w:tcPr>
          <w:p w14:paraId="57AF0BA4" w14:textId="77777777" w:rsidR="00483A38" w:rsidRPr="009E2F6B" w:rsidRDefault="00483A38" w:rsidP="00E346FF">
            <w:pPr>
              <w:pStyle w:val="ListParagraph"/>
              <w:ind w:left="0"/>
              <w:rPr>
                <w:rFonts w:ascii="Times New Roman" w:hAnsi="Times New Roman" w:cs="Times New Roman"/>
                <w:sz w:val="24"/>
                <w:szCs w:val="24"/>
                <w:lang w:eastAsia="vi-VN"/>
              </w:rPr>
            </w:pPr>
          </w:p>
        </w:tc>
        <w:tc>
          <w:tcPr>
            <w:tcW w:w="1559" w:type="dxa"/>
          </w:tcPr>
          <w:p w14:paraId="715E7B2D" w14:textId="1A588E00"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Trạng thái</w:t>
            </w:r>
          </w:p>
        </w:tc>
      </w:tr>
    </w:tbl>
    <w:p w14:paraId="5A1FDFBD" w14:textId="36BE8C14" w:rsidR="00E346FF" w:rsidRPr="009E2F6B" w:rsidRDefault="00E346FF" w:rsidP="00E346FF">
      <w:pPr>
        <w:ind w:left="720"/>
        <w:rPr>
          <w:rFonts w:ascii="Times New Roman" w:hAnsi="Times New Roman" w:cs="Times New Roman"/>
          <w:sz w:val="24"/>
          <w:szCs w:val="24"/>
          <w:lang w:eastAsia="vi-VN"/>
        </w:rPr>
      </w:pPr>
    </w:p>
    <w:p w14:paraId="47109A21" w14:textId="62F5CD09" w:rsidR="006C5C6B" w:rsidRPr="009E2F6B" w:rsidRDefault="006C5C6B" w:rsidP="00E346FF">
      <w:pPr>
        <w:ind w:left="720"/>
        <w:rPr>
          <w:rFonts w:ascii="Times New Roman" w:hAnsi="Times New Roman" w:cs="Times New Roman"/>
          <w:sz w:val="24"/>
          <w:szCs w:val="24"/>
          <w:lang w:eastAsia="vi-VN"/>
        </w:rPr>
      </w:pPr>
    </w:p>
    <w:p w14:paraId="0AC7C570" w14:textId="250E2BF7" w:rsidR="006C5C6B" w:rsidRPr="009E2F6B" w:rsidRDefault="006C5C6B" w:rsidP="00992B0D">
      <w:pPr>
        <w:pStyle w:val="ListParagraph"/>
        <w:numPr>
          <w:ilvl w:val="2"/>
          <w:numId w:val="1"/>
        </w:numPr>
        <w:outlineLvl w:val="2"/>
        <w:rPr>
          <w:rFonts w:ascii="Times New Roman" w:hAnsi="Times New Roman" w:cs="Times New Roman"/>
          <w:b/>
          <w:sz w:val="28"/>
          <w:szCs w:val="28"/>
          <w:lang w:eastAsia="vi-VN"/>
        </w:rPr>
      </w:pPr>
      <w:bookmarkStart w:id="58" w:name="_Toc532459282"/>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ThongTinThanhToan</w:t>
      </w:r>
      <w:bookmarkEnd w:id="58"/>
      <w:proofErr w:type="spellEnd"/>
    </w:p>
    <w:tbl>
      <w:tblPr>
        <w:tblStyle w:val="DTSC"/>
        <w:tblW w:w="9154" w:type="dxa"/>
        <w:tblInd w:w="-5" w:type="dxa"/>
        <w:tblLook w:val="04A0" w:firstRow="1" w:lastRow="0" w:firstColumn="1" w:lastColumn="0" w:noHBand="0" w:noVBand="1"/>
      </w:tblPr>
      <w:tblGrid>
        <w:gridCol w:w="992"/>
        <w:gridCol w:w="1843"/>
        <w:gridCol w:w="1182"/>
        <w:gridCol w:w="1850"/>
        <w:gridCol w:w="1736"/>
        <w:gridCol w:w="1551"/>
      </w:tblGrid>
      <w:tr w:rsidR="006C5C6B" w:rsidRPr="009E2F6B" w14:paraId="13D552DD" w14:textId="77777777" w:rsidTr="00FD2C8B">
        <w:trPr>
          <w:cnfStyle w:val="100000000000" w:firstRow="1" w:lastRow="0" w:firstColumn="0" w:lastColumn="0" w:oddVBand="0" w:evenVBand="0" w:oddHBand="0" w:evenHBand="0" w:firstRowFirstColumn="0" w:firstRowLastColumn="0" w:lastRowFirstColumn="0" w:lastRowLastColumn="0"/>
        </w:trPr>
        <w:tc>
          <w:tcPr>
            <w:tcW w:w="992" w:type="dxa"/>
          </w:tcPr>
          <w:p w14:paraId="53F2992F"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843" w:type="dxa"/>
          </w:tcPr>
          <w:p w14:paraId="1CEB8827"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182" w:type="dxa"/>
          </w:tcPr>
          <w:p w14:paraId="12D2FF1C"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50" w:type="dxa"/>
          </w:tcPr>
          <w:p w14:paraId="43919ED4"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736" w:type="dxa"/>
          </w:tcPr>
          <w:p w14:paraId="4486F3B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1" w:type="dxa"/>
          </w:tcPr>
          <w:p w14:paraId="083FD4DA"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6C5C6B" w:rsidRPr="009E2F6B" w14:paraId="653A8CF1" w14:textId="77777777" w:rsidTr="00FD2C8B">
        <w:tc>
          <w:tcPr>
            <w:tcW w:w="992" w:type="dxa"/>
          </w:tcPr>
          <w:p w14:paraId="79D8AD7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843" w:type="dxa"/>
          </w:tcPr>
          <w:p w14:paraId="0882BAFF" w14:textId="77777777"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MaHopDong</w:t>
            </w:r>
            <w:proofErr w:type="spellEnd"/>
          </w:p>
        </w:tc>
        <w:tc>
          <w:tcPr>
            <w:tcW w:w="1182" w:type="dxa"/>
          </w:tcPr>
          <w:p w14:paraId="7F27F804"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1A4C6E54" w14:textId="5A121F14"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50" w:type="dxa"/>
          </w:tcPr>
          <w:p w14:paraId="01314E02" w14:textId="77777777" w:rsidR="006C5C6B" w:rsidRPr="009E2F6B" w:rsidRDefault="006C5C6B" w:rsidP="00F2098C">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1736" w:type="dxa"/>
          </w:tcPr>
          <w:p w14:paraId="069E6D08"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5B8A4CC3" w14:textId="1E9F6FFE"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HopDong</w:t>
            </w:r>
            <w:proofErr w:type="spellEnd"/>
          </w:p>
        </w:tc>
        <w:tc>
          <w:tcPr>
            <w:tcW w:w="1551" w:type="dxa"/>
          </w:tcPr>
          <w:p w14:paraId="63AFAADB"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hợp đồng</w:t>
            </w:r>
          </w:p>
        </w:tc>
      </w:tr>
      <w:tr w:rsidR="006C5C6B" w:rsidRPr="009E2F6B" w14:paraId="29450167" w14:textId="77777777" w:rsidTr="00FD2C8B">
        <w:tc>
          <w:tcPr>
            <w:tcW w:w="992" w:type="dxa"/>
          </w:tcPr>
          <w:p w14:paraId="123DDD49"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843" w:type="dxa"/>
          </w:tcPr>
          <w:p w14:paraId="6A5EE3ED" w14:textId="7CCBB120"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LanThanhToan</w:t>
            </w:r>
            <w:proofErr w:type="spellEnd"/>
          </w:p>
        </w:tc>
        <w:tc>
          <w:tcPr>
            <w:tcW w:w="1182" w:type="dxa"/>
          </w:tcPr>
          <w:p w14:paraId="555AF3F5" w14:textId="685D5DC4"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50" w:type="dxa"/>
          </w:tcPr>
          <w:p w14:paraId="1D4DD752" w14:textId="5F5E4FC5"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1736" w:type="dxa"/>
          </w:tcPr>
          <w:p w14:paraId="4E4A2C0C" w14:textId="2F40DCF1"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tc>
        <w:tc>
          <w:tcPr>
            <w:tcW w:w="1551" w:type="dxa"/>
          </w:tcPr>
          <w:p w14:paraId="0E88983C" w14:textId="3975B62D" w:rsidR="006C5C6B" w:rsidRPr="009E2F6B" w:rsidRDefault="006C5C6B" w:rsidP="00F2098C">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Lần thanh toán</w:t>
            </w:r>
          </w:p>
        </w:tc>
      </w:tr>
      <w:tr w:rsidR="006C5C6B" w:rsidRPr="009E2F6B" w14:paraId="434B6B63" w14:textId="77777777" w:rsidTr="00FD2C8B">
        <w:tc>
          <w:tcPr>
            <w:tcW w:w="992" w:type="dxa"/>
          </w:tcPr>
          <w:p w14:paraId="57538A7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843" w:type="dxa"/>
          </w:tcPr>
          <w:p w14:paraId="3AF393A1" w14:textId="1D132650"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NgayThanhToan</w:t>
            </w:r>
            <w:proofErr w:type="spellEnd"/>
          </w:p>
        </w:tc>
        <w:tc>
          <w:tcPr>
            <w:tcW w:w="1182" w:type="dxa"/>
          </w:tcPr>
          <w:p w14:paraId="2D735B42" w14:textId="02B194DF" w:rsidR="006C5C6B" w:rsidRPr="009E2F6B" w:rsidRDefault="006C5C6B" w:rsidP="00F2098C">
            <w:pPr>
              <w:pStyle w:val="ListParagraph"/>
              <w:ind w:left="0"/>
              <w:rPr>
                <w:rFonts w:ascii="Times New Roman" w:hAnsi="Times New Roman" w:cs="Times New Roman"/>
                <w:sz w:val="24"/>
                <w:szCs w:val="24"/>
                <w:lang w:eastAsia="vi-VN"/>
              </w:rPr>
            </w:pPr>
          </w:p>
        </w:tc>
        <w:tc>
          <w:tcPr>
            <w:tcW w:w="1850" w:type="dxa"/>
          </w:tcPr>
          <w:p w14:paraId="3D80CFAA" w14:textId="7544E36C"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Smalldatetime</w:t>
            </w:r>
            <w:proofErr w:type="spellEnd"/>
          </w:p>
        </w:tc>
        <w:tc>
          <w:tcPr>
            <w:tcW w:w="1736" w:type="dxa"/>
          </w:tcPr>
          <w:p w14:paraId="11AB7AB0" w14:textId="6ED5A769" w:rsidR="006C5C6B" w:rsidRPr="009E2F6B" w:rsidRDefault="006C5C6B" w:rsidP="00F2098C">
            <w:pPr>
              <w:pStyle w:val="ListParagraph"/>
              <w:ind w:left="0"/>
              <w:rPr>
                <w:rFonts w:ascii="Times New Roman" w:hAnsi="Times New Roman" w:cs="Times New Roman"/>
                <w:sz w:val="24"/>
                <w:szCs w:val="24"/>
                <w:lang w:eastAsia="vi-VN"/>
              </w:rPr>
            </w:pPr>
          </w:p>
        </w:tc>
        <w:tc>
          <w:tcPr>
            <w:tcW w:w="1551" w:type="dxa"/>
          </w:tcPr>
          <w:p w14:paraId="7A8E61D0" w14:textId="3DC67D69"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thanh toán</w:t>
            </w:r>
          </w:p>
        </w:tc>
      </w:tr>
      <w:tr w:rsidR="006C5C6B" w:rsidRPr="009E2F6B" w14:paraId="43BA1921" w14:textId="77777777" w:rsidTr="00FD2C8B">
        <w:tc>
          <w:tcPr>
            <w:tcW w:w="992" w:type="dxa"/>
          </w:tcPr>
          <w:p w14:paraId="480C3F24" w14:textId="4F65FF05"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4 </w:t>
            </w:r>
          </w:p>
        </w:tc>
        <w:tc>
          <w:tcPr>
            <w:tcW w:w="1843" w:type="dxa"/>
          </w:tcPr>
          <w:p w14:paraId="18DF1748" w14:textId="64A2A7B9"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SoTien</w:t>
            </w:r>
            <w:proofErr w:type="spellEnd"/>
          </w:p>
        </w:tc>
        <w:tc>
          <w:tcPr>
            <w:tcW w:w="1182" w:type="dxa"/>
          </w:tcPr>
          <w:p w14:paraId="418CEF69"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850" w:type="dxa"/>
          </w:tcPr>
          <w:p w14:paraId="56C96935" w14:textId="047F9A3F"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Float </w:t>
            </w:r>
          </w:p>
        </w:tc>
        <w:tc>
          <w:tcPr>
            <w:tcW w:w="1736" w:type="dxa"/>
          </w:tcPr>
          <w:p w14:paraId="07D5FCD6"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551" w:type="dxa"/>
          </w:tcPr>
          <w:p w14:paraId="37514468" w14:textId="320CAF16"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 Tiền</w:t>
            </w:r>
          </w:p>
        </w:tc>
      </w:tr>
    </w:tbl>
    <w:p w14:paraId="3BAC70E6" w14:textId="2BA5B1A4" w:rsidR="006C5C6B" w:rsidRPr="009E2F6B" w:rsidRDefault="006C5C6B" w:rsidP="006C5C6B">
      <w:pPr>
        <w:ind w:left="720"/>
        <w:rPr>
          <w:rFonts w:ascii="Times New Roman" w:hAnsi="Times New Roman" w:cs="Times New Roman"/>
          <w:sz w:val="24"/>
          <w:szCs w:val="24"/>
          <w:lang w:eastAsia="vi-VN"/>
        </w:rPr>
      </w:pPr>
    </w:p>
    <w:p w14:paraId="0E9CACF9" w14:textId="1CEA840F" w:rsidR="006C5C6B" w:rsidRPr="009E2F6B" w:rsidRDefault="006C5C6B" w:rsidP="00992B0D">
      <w:pPr>
        <w:pStyle w:val="ListParagraph"/>
        <w:numPr>
          <w:ilvl w:val="2"/>
          <w:numId w:val="1"/>
        </w:numPr>
        <w:outlineLvl w:val="2"/>
        <w:rPr>
          <w:rFonts w:ascii="Times New Roman" w:hAnsi="Times New Roman" w:cs="Times New Roman"/>
          <w:b/>
          <w:sz w:val="28"/>
          <w:szCs w:val="28"/>
          <w:lang w:eastAsia="vi-VN"/>
        </w:rPr>
      </w:pPr>
      <w:bookmarkStart w:id="59" w:name="_Toc532459283"/>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HocSinhThamGia</w:t>
      </w:r>
      <w:bookmarkEnd w:id="59"/>
      <w:proofErr w:type="spellEnd"/>
    </w:p>
    <w:tbl>
      <w:tblPr>
        <w:tblStyle w:val="DTSC"/>
        <w:tblW w:w="9072" w:type="dxa"/>
        <w:tblInd w:w="-5" w:type="dxa"/>
        <w:tblLook w:val="04A0" w:firstRow="1" w:lastRow="0" w:firstColumn="1" w:lastColumn="0" w:noHBand="0" w:noVBand="1"/>
      </w:tblPr>
      <w:tblGrid>
        <w:gridCol w:w="868"/>
        <w:gridCol w:w="1967"/>
        <w:gridCol w:w="1276"/>
        <w:gridCol w:w="1701"/>
        <w:gridCol w:w="1843"/>
        <w:gridCol w:w="1417"/>
      </w:tblGrid>
      <w:tr w:rsidR="006C5C6B" w:rsidRPr="009E2F6B" w14:paraId="15DACA45" w14:textId="77777777" w:rsidTr="00FD2C8B">
        <w:trPr>
          <w:cnfStyle w:val="100000000000" w:firstRow="1" w:lastRow="0" w:firstColumn="0" w:lastColumn="0" w:oddVBand="0" w:evenVBand="0" w:oddHBand="0" w:evenHBand="0" w:firstRowFirstColumn="0" w:firstRowLastColumn="0" w:lastRowFirstColumn="0" w:lastRowLastColumn="0"/>
        </w:trPr>
        <w:tc>
          <w:tcPr>
            <w:tcW w:w="868" w:type="dxa"/>
          </w:tcPr>
          <w:p w14:paraId="1D14933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67" w:type="dxa"/>
          </w:tcPr>
          <w:p w14:paraId="39601ED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76" w:type="dxa"/>
          </w:tcPr>
          <w:p w14:paraId="378BD5A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01" w:type="dxa"/>
          </w:tcPr>
          <w:p w14:paraId="0A8F4BD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843" w:type="dxa"/>
          </w:tcPr>
          <w:p w14:paraId="365C71F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417" w:type="dxa"/>
          </w:tcPr>
          <w:p w14:paraId="138CA67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6C5C6B" w:rsidRPr="009E2F6B" w14:paraId="17750C24" w14:textId="77777777" w:rsidTr="00FD2C8B">
        <w:tc>
          <w:tcPr>
            <w:tcW w:w="868" w:type="dxa"/>
          </w:tcPr>
          <w:p w14:paraId="058E84E6" w14:textId="77777777" w:rsidR="006C5C6B" w:rsidRPr="009E2F6B" w:rsidRDefault="006C5C6B" w:rsidP="00F20DA0">
            <w:pPr>
              <w:pStyle w:val="ListParagraph"/>
              <w:ind w:left="-1088"/>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67" w:type="dxa"/>
          </w:tcPr>
          <w:p w14:paraId="478D1823" w14:textId="243C0BBF"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MaHS</w:t>
            </w:r>
            <w:proofErr w:type="spellEnd"/>
          </w:p>
        </w:tc>
        <w:tc>
          <w:tcPr>
            <w:tcW w:w="1276" w:type="dxa"/>
          </w:tcPr>
          <w:p w14:paraId="0AE3D37B"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6134C43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4058441A" w14:textId="56AD0F4B"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1843" w:type="dxa"/>
          </w:tcPr>
          <w:p w14:paraId="15397649"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587B8404" w14:textId="02A1FF73"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HocSinh</w:t>
            </w:r>
            <w:proofErr w:type="spellEnd"/>
          </w:p>
        </w:tc>
        <w:tc>
          <w:tcPr>
            <w:tcW w:w="1417" w:type="dxa"/>
          </w:tcPr>
          <w:p w14:paraId="158481D2" w14:textId="55B09F74"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học sinh</w:t>
            </w:r>
          </w:p>
        </w:tc>
      </w:tr>
      <w:tr w:rsidR="006C5C6B" w:rsidRPr="009E2F6B" w14:paraId="553BEE1B" w14:textId="77777777" w:rsidTr="00FD2C8B">
        <w:tc>
          <w:tcPr>
            <w:tcW w:w="868" w:type="dxa"/>
          </w:tcPr>
          <w:p w14:paraId="005F730F"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67" w:type="dxa"/>
          </w:tcPr>
          <w:p w14:paraId="68CDBFD8" w14:textId="6238AD62" w:rsidR="006C5C6B" w:rsidRPr="009E2F6B" w:rsidRDefault="006C5C6B" w:rsidP="006C5C6B">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MaLop</w:t>
            </w:r>
            <w:proofErr w:type="spellEnd"/>
          </w:p>
        </w:tc>
        <w:tc>
          <w:tcPr>
            <w:tcW w:w="1276" w:type="dxa"/>
          </w:tcPr>
          <w:p w14:paraId="1573864B"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3845A08E" w14:textId="171CA6B1"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Khóa ngoại</w:t>
            </w:r>
          </w:p>
        </w:tc>
        <w:tc>
          <w:tcPr>
            <w:tcW w:w="1701" w:type="dxa"/>
          </w:tcPr>
          <w:p w14:paraId="622D3CB4" w14:textId="286558EF" w:rsidR="006C5C6B" w:rsidRPr="009E2F6B" w:rsidRDefault="006C5C6B" w:rsidP="006C5C6B">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lastRenderedPageBreak/>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 xml:space="preserve">6) </w:t>
            </w:r>
          </w:p>
        </w:tc>
        <w:tc>
          <w:tcPr>
            <w:tcW w:w="1843" w:type="dxa"/>
          </w:tcPr>
          <w:p w14:paraId="332D1798"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7C7EAC6A" w14:textId="5709289A"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 xml:space="preserve">Quan hệ với lớp </w:t>
            </w:r>
            <w:proofErr w:type="spellStart"/>
            <w:r w:rsidRPr="009E2F6B">
              <w:rPr>
                <w:rFonts w:ascii="Times New Roman" w:hAnsi="Times New Roman" w:cs="Times New Roman"/>
                <w:sz w:val="24"/>
                <w:szCs w:val="24"/>
                <w:lang w:eastAsia="vi-VN"/>
              </w:rPr>
              <w:t>LopHoc</w:t>
            </w:r>
            <w:proofErr w:type="spellEnd"/>
          </w:p>
        </w:tc>
        <w:tc>
          <w:tcPr>
            <w:tcW w:w="1417" w:type="dxa"/>
          </w:tcPr>
          <w:p w14:paraId="22A95559" w14:textId="3467384B" w:rsidR="006C5C6B" w:rsidRPr="009E2F6B" w:rsidRDefault="006C5C6B" w:rsidP="006C5C6B">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lastRenderedPageBreak/>
              <w:t>Mã lớp học</w:t>
            </w:r>
          </w:p>
        </w:tc>
      </w:tr>
      <w:tr w:rsidR="006C5C6B" w:rsidRPr="009E2F6B" w14:paraId="5122E15F" w14:textId="77777777" w:rsidTr="00FD2C8B">
        <w:tc>
          <w:tcPr>
            <w:tcW w:w="868" w:type="dxa"/>
          </w:tcPr>
          <w:p w14:paraId="772A532D"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67" w:type="dxa"/>
          </w:tcPr>
          <w:p w14:paraId="2DC5EF97" w14:textId="15B97C6B" w:rsidR="006C5C6B" w:rsidRPr="009E2F6B" w:rsidRDefault="006C5C6B" w:rsidP="006C5C6B">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MaChuyenDi</w:t>
            </w:r>
            <w:proofErr w:type="spellEnd"/>
          </w:p>
        </w:tc>
        <w:tc>
          <w:tcPr>
            <w:tcW w:w="1276" w:type="dxa"/>
          </w:tcPr>
          <w:p w14:paraId="1D5477F3"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1D8552A4" w14:textId="4C8A7620"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1EC02ECE" w14:textId="28153C27" w:rsidR="006C5C6B" w:rsidRPr="009E2F6B" w:rsidRDefault="006C5C6B" w:rsidP="006C5C6B">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 xml:space="preserve">6) </w:t>
            </w:r>
          </w:p>
        </w:tc>
        <w:tc>
          <w:tcPr>
            <w:tcW w:w="1843" w:type="dxa"/>
          </w:tcPr>
          <w:p w14:paraId="2A258EEE"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4DD0446A" w14:textId="7FDAF38A"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ChuyenDi</w:t>
            </w:r>
            <w:proofErr w:type="spellEnd"/>
          </w:p>
        </w:tc>
        <w:tc>
          <w:tcPr>
            <w:tcW w:w="1417" w:type="dxa"/>
          </w:tcPr>
          <w:p w14:paraId="49DD7D76" w14:textId="0BF4E46E"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6C5C6B" w:rsidRPr="009E2F6B" w14:paraId="368B9B05" w14:textId="77777777" w:rsidTr="00FD2C8B">
        <w:tc>
          <w:tcPr>
            <w:tcW w:w="868" w:type="dxa"/>
          </w:tcPr>
          <w:p w14:paraId="422CDA9E"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4 </w:t>
            </w:r>
          </w:p>
        </w:tc>
        <w:tc>
          <w:tcPr>
            <w:tcW w:w="1967" w:type="dxa"/>
          </w:tcPr>
          <w:p w14:paraId="4DCBC8D2" w14:textId="5D3140C5" w:rsidR="006C5C6B" w:rsidRPr="009E2F6B" w:rsidRDefault="006C5C6B" w:rsidP="006C5C6B">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ThamGia</w:t>
            </w:r>
            <w:proofErr w:type="spellEnd"/>
          </w:p>
        </w:tc>
        <w:tc>
          <w:tcPr>
            <w:tcW w:w="1276" w:type="dxa"/>
          </w:tcPr>
          <w:p w14:paraId="1DE40FEF" w14:textId="77777777" w:rsidR="006C5C6B" w:rsidRPr="009E2F6B" w:rsidRDefault="006C5C6B" w:rsidP="006C5C6B">
            <w:pPr>
              <w:pStyle w:val="ListParagraph"/>
              <w:ind w:left="0"/>
              <w:rPr>
                <w:rFonts w:ascii="Times New Roman" w:hAnsi="Times New Roman" w:cs="Times New Roman"/>
                <w:sz w:val="24"/>
                <w:szCs w:val="24"/>
                <w:lang w:eastAsia="vi-VN"/>
              </w:rPr>
            </w:pPr>
          </w:p>
        </w:tc>
        <w:tc>
          <w:tcPr>
            <w:tcW w:w="1701" w:type="dxa"/>
          </w:tcPr>
          <w:p w14:paraId="51441007" w14:textId="76CEC631"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Bit </w:t>
            </w:r>
          </w:p>
        </w:tc>
        <w:tc>
          <w:tcPr>
            <w:tcW w:w="1843" w:type="dxa"/>
          </w:tcPr>
          <w:p w14:paraId="3B27ABF8" w14:textId="77777777" w:rsidR="006C5C6B" w:rsidRPr="009E2F6B" w:rsidRDefault="006C5C6B" w:rsidP="006C5C6B">
            <w:pPr>
              <w:pStyle w:val="ListParagraph"/>
              <w:ind w:left="0"/>
              <w:rPr>
                <w:rFonts w:ascii="Times New Roman" w:hAnsi="Times New Roman" w:cs="Times New Roman"/>
                <w:sz w:val="24"/>
                <w:szCs w:val="24"/>
                <w:lang w:eastAsia="vi-VN"/>
              </w:rPr>
            </w:pPr>
          </w:p>
        </w:tc>
        <w:tc>
          <w:tcPr>
            <w:tcW w:w="1417" w:type="dxa"/>
          </w:tcPr>
          <w:p w14:paraId="7BFD113F" w14:textId="05101E72"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Tham gia hay không</w:t>
            </w:r>
          </w:p>
        </w:tc>
      </w:tr>
      <w:tr w:rsidR="006C5C6B" w:rsidRPr="009E2F6B" w14:paraId="52F1F694" w14:textId="77777777" w:rsidTr="00FD2C8B">
        <w:tc>
          <w:tcPr>
            <w:tcW w:w="868" w:type="dxa"/>
          </w:tcPr>
          <w:p w14:paraId="605AEB68" w14:textId="278D654F"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1967" w:type="dxa"/>
          </w:tcPr>
          <w:p w14:paraId="1B05CE53" w14:textId="53B3C1D5" w:rsidR="006C5C6B" w:rsidRPr="009E2F6B" w:rsidRDefault="006C5C6B" w:rsidP="006C5C6B">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IsDongTien</w:t>
            </w:r>
            <w:proofErr w:type="spellEnd"/>
          </w:p>
        </w:tc>
        <w:tc>
          <w:tcPr>
            <w:tcW w:w="1276" w:type="dxa"/>
          </w:tcPr>
          <w:p w14:paraId="48C8FBF3" w14:textId="77777777" w:rsidR="006C5C6B" w:rsidRPr="009E2F6B" w:rsidRDefault="006C5C6B" w:rsidP="006C5C6B">
            <w:pPr>
              <w:pStyle w:val="ListParagraph"/>
              <w:ind w:left="0"/>
              <w:rPr>
                <w:rFonts w:ascii="Times New Roman" w:hAnsi="Times New Roman" w:cs="Times New Roman"/>
                <w:sz w:val="24"/>
                <w:szCs w:val="24"/>
                <w:lang w:eastAsia="vi-VN"/>
              </w:rPr>
            </w:pPr>
          </w:p>
        </w:tc>
        <w:tc>
          <w:tcPr>
            <w:tcW w:w="1701" w:type="dxa"/>
          </w:tcPr>
          <w:p w14:paraId="61768326" w14:textId="1A4B2B86"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Bit</w:t>
            </w:r>
          </w:p>
        </w:tc>
        <w:tc>
          <w:tcPr>
            <w:tcW w:w="1843" w:type="dxa"/>
          </w:tcPr>
          <w:p w14:paraId="1A923BE6" w14:textId="77777777" w:rsidR="006C5C6B" w:rsidRPr="009E2F6B" w:rsidRDefault="006C5C6B" w:rsidP="006C5C6B">
            <w:pPr>
              <w:pStyle w:val="ListParagraph"/>
              <w:ind w:left="0"/>
              <w:rPr>
                <w:rFonts w:ascii="Times New Roman" w:hAnsi="Times New Roman" w:cs="Times New Roman"/>
                <w:sz w:val="24"/>
                <w:szCs w:val="24"/>
                <w:lang w:eastAsia="vi-VN"/>
              </w:rPr>
            </w:pPr>
          </w:p>
        </w:tc>
        <w:tc>
          <w:tcPr>
            <w:tcW w:w="1417" w:type="dxa"/>
          </w:tcPr>
          <w:p w14:paraId="77109A07" w14:textId="043AA26B"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Đóng tiền hay chưa</w:t>
            </w:r>
          </w:p>
        </w:tc>
      </w:tr>
    </w:tbl>
    <w:p w14:paraId="1DF93464" w14:textId="58758B7B" w:rsidR="006C5C6B" w:rsidRPr="009E2F6B" w:rsidRDefault="006C5C6B" w:rsidP="006C5C6B">
      <w:pPr>
        <w:ind w:left="720"/>
        <w:rPr>
          <w:rFonts w:ascii="Times New Roman" w:hAnsi="Times New Roman" w:cs="Times New Roman"/>
          <w:sz w:val="24"/>
          <w:szCs w:val="24"/>
          <w:lang w:eastAsia="vi-VN"/>
        </w:rPr>
      </w:pPr>
    </w:p>
    <w:p w14:paraId="271045F0" w14:textId="3FEB5C18" w:rsidR="006C5C6B" w:rsidRPr="009E2F6B" w:rsidRDefault="006C5C6B" w:rsidP="00992B0D">
      <w:pPr>
        <w:pStyle w:val="ListParagraph"/>
        <w:numPr>
          <w:ilvl w:val="2"/>
          <w:numId w:val="1"/>
        </w:numPr>
        <w:outlineLvl w:val="2"/>
        <w:rPr>
          <w:rFonts w:ascii="Times New Roman" w:hAnsi="Times New Roman" w:cs="Times New Roman"/>
          <w:b/>
          <w:sz w:val="28"/>
          <w:szCs w:val="28"/>
          <w:lang w:eastAsia="vi-VN"/>
        </w:rPr>
      </w:pPr>
      <w:bookmarkStart w:id="60" w:name="_Toc532459284"/>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GiaoVienThamGia</w:t>
      </w:r>
      <w:bookmarkEnd w:id="60"/>
      <w:proofErr w:type="spellEnd"/>
    </w:p>
    <w:tbl>
      <w:tblPr>
        <w:tblStyle w:val="DTSC"/>
        <w:tblW w:w="9214" w:type="dxa"/>
        <w:tblInd w:w="-5" w:type="dxa"/>
        <w:tblLook w:val="04A0" w:firstRow="1" w:lastRow="0" w:firstColumn="1" w:lastColumn="0" w:noHBand="0" w:noVBand="1"/>
      </w:tblPr>
      <w:tblGrid>
        <w:gridCol w:w="861"/>
        <w:gridCol w:w="1963"/>
        <w:gridCol w:w="1386"/>
        <w:gridCol w:w="1389"/>
        <w:gridCol w:w="2056"/>
        <w:gridCol w:w="1559"/>
      </w:tblGrid>
      <w:tr w:rsidR="006C5C6B" w:rsidRPr="009E2F6B" w14:paraId="199755BC" w14:textId="77777777" w:rsidTr="00FD2C8B">
        <w:trPr>
          <w:cnfStyle w:val="100000000000" w:firstRow="1" w:lastRow="0" w:firstColumn="0" w:lastColumn="0" w:oddVBand="0" w:evenVBand="0" w:oddHBand="0" w:evenHBand="0" w:firstRowFirstColumn="0" w:firstRowLastColumn="0" w:lastRowFirstColumn="0" w:lastRowLastColumn="0"/>
        </w:trPr>
        <w:tc>
          <w:tcPr>
            <w:tcW w:w="861" w:type="dxa"/>
          </w:tcPr>
          <w:p w14:paraId="2E5B3C8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63" w:type="dxa"/>
          </w:tcPr>
          <w:p w14:paraId="7D2DB6FE"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386" w:type="dxa"/>
          </w:tcPr>
          <w:p w14:paraId="5DD2381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389" w:type="dxa"/>
          </w:tcPr>
          <w:p w14:paraId="64BDBF8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2056" w:type="dxa"/>
          </w:tcPr>
          <w:p w14:paraId="5E68EE89"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7A93F7D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6C5C6B" w:rsidRPr="009E2F6B" w14:paraId="59CF4E76" w14:textId="77777777" w:rsidTr="00FD2C8B">
        <w:tc>
          <w:tcPr>
            <w:tcW w:w="861" w:type="dxa"/>
          </w:tcPr>
          <w:p w14:paraId="5DC0DF58"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63" w:type="dxa"/>
          </w:tcPr>
          <w:p w14:paraId="4B4508D6" w14:textId="61E13431"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MaGiaoVien</w:t>
            </w:r>
            <w:proofErr w:type="spellEnd"/>
          </w:p>
        </w:tc>
        <w:tc>
          <w:tcPr>
            <w:tcW w:w="1386" w:type="dxa"/>
          </w:tcPr>
          <w:p w14:paraId="3270D9BA"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2E5D823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389" w:type="dxa"/>
          </w:tcPr>
          <w:p w14:paraId="545898E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2056" w:type="dxa"/>
          </w:tcPr>
          <w:p w14:paraId="65EE762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0836FA9B" w14:textId="1022BF03"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GiaoVien</w:t>
            </w:r>
            <w:proofErr w:type="spellEnd"/>
          </w:p>
        </w:tc>
        <w:tc>
          <w:tcPr>
            <w:tcW w:w="1559" w:type="dxa"/>
          </w:tcPr>
          <w:p w14:paraId="4038B046" w14:textId="003B91A9"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giáo viên</w:t>
            </w:r>
          </w:p>
        </w:tc>
      </w:tr>
      <w:tr w:rsidR="006C5C6B" w:rsidRPr="009E2F6B" w14:paraId="32E9A3A4" w14:textId="77777777" w:rsidTr="00FD2C8B">
        <w:tc>
          <w:tcPr>
            <w:tcW w:w="861" w:type="dxa"/>
          </w:tcPr>
          <w:p w14:paraId="0101E754"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63" w:type="dxa"/>
          </w:tcPr>
          <w:p w14:paraId="4114288E" w14:textId="77777777"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MaLop</w:t>
            </w:r>
            <w:proofErr w:type="spellEnd"/>
          </w:p>
        </w:tc>
        <w:tc>
          <w:tcPr>
            <w:tcW w:w="1386" w:type="dxa"/>
          </w:tcPr>
          <w:p w14:paraId="3D649B6A"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57AB0FEB"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389" w:type="dxa"/>
          </w:tcPr>
          <w:p w14:paraId="588E7F1D" w14:textId="77777777" w:rsidR="006C5C6B" w:rsidRPr="009E2F6B" w:rsidRDefault="006C5C6B" w:rsidP="00F2098C">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 xml:space="preserve">6) </w:t>
            </w:r>
          </w:p>
        </w:tc>
        <w:tc>
          <w:tcPr>
            <w:tcW w:w="2056" w:type="dxa"/>
          </w:tcPr>
          <w:p w14:paraId="6DAF661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7CEC18B4"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LopHoc</w:t>
            </w:r>
            <w:proofErr w:type="spellEnd"/>
          </w:p>
        </w:tc>
        <w:tc>
          <w:tcPr>
            <w:tcW w:w="1559" w:type="dxa"/>
          </w:tcPr>
          <w:p w14:paraId="087CB2F2" w14:textId="77777777" w:rsidR="006C5C6B" w:rsidRPr="009E2F6B" w:rsidRDefault="006C5C6B" w:rsidP="00F2098C">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Mã lớp học</w:t>
            </w:r>
          </w:p>
        </w:tc>
      </w:tr>
      <w:tr w:rsidR="006C5C6B" w:rsidRPr="009E2F6B" w14:paraId="3AB73002" w14:textId="77777777" w:rsidTr="00FD2C8B">
        <w:tc>
          <w:tcPr>
            <w:tcW w:w="861" w:type="dxa"/>
          </w:tcPr>
          <w:p w14:paraId="4837871F"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63" w:type="dxa"/>
          </w:tcPr>
          <w:p w14:paraId="1547811D" w14:textId="77777777"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MaChuyenDi</w:t>
            </w:r>
            <w:proofErr w:type="spellEnd"/>
          </w:p>
        </w:tc>
        <w:tc>
          <w:tcPr>
            <w:tcW w:w="1386" w:type="dxa"/>
          </w:tcPr>
          <w:p w14:paraId="7330E8A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36598A69"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389" w:type="dxa"/>
          </w:tcPr>
          <w:p w14:paraId="241FA5DA" w14:textId="77777777" w:rsidR="006C5C6B" w:rsidRPr="009E2F6B" w:rsidRDefault="006C5C6B" w:rsidP="00F2098C">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 xml:space="preserve">6) </w:t>
            </w:r>
          </w:p>
        </w:tc>
        <w:tc>
          <w:tcPr>
            <w:tcW w:w="2056" w:type="dxa"/>
          </w:tcPr>
          <w:p w14:paraId="6D2A6F8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1004F43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ChuyenDi</w:t>
            </w:r>
            <w:proofErr w:type="spellEnd"/>
          </w:p>
        </w:tc>
        <w:tc>
          <w:tcPr>
            <w:tcW w:w="1559" w:type="dxa"/>
          </w:tcPr>
          <w:p w14:paraId="2918E287"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6C5C6B" w:rsidRPr="009E2F6B" w14:paraId="3B59E5CB" w14:textId="77777777" w:rsidTr="00FD2C8B">
        <w:tc>
          <w:tcPr>
            <w:tcW w:w="861" w:type="dxa"/>
          </w:tcPr>
          <w:p w14:paraId="20B983D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4 </w:t>
            </w:r>
          </w:p>
        </w:tc>
        <w:tc>
          <w:tcPr>
            <w:tcW w:w="1963" w:type="dxa"/>
          </w:tcPr>
          <w:p w14:paraId="08036AAF" w14:textId="77777777" w:rsidR="006C5C6B" w:rsidRPr="009E2F6B" w:rsidRDefault="006C5C6B" w:rsidP="00F2098C">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ThamGia</w:t>
            </w:r>
            <w:proofErr w:type="spellEnd"/>
          </w:p>
        </w:tc>
        <w:tc>
          <w:tcPr>
            <w:tcW w:w="1386" w:type="dxa"/>
          </w:tcPr>
          <w:p w14:paraId="0620690F"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389" w:type="dxa"/>
          </w:tcPr>
          <w:p w14:paraId="246B21BE"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Bit </w:t>
            </w:r>
          </w:p>
        </w:tc>
        <w:tc>
          <w:tcPr>
            <w:tcW w:w="2056" w:type="dxa"/>
          </w:tcPr>
          <w:p w14:paraId="3CFA3FD4"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559" w:type="dxa"/>
          </w:tcPr>
          <w:p w14:paraId="676F7EA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Tham gia hay không</w:t>
            </w:r>
          </w:p>
        </w:tc>
      </w:tr>
    </w:tbl>
    <w:p w14:paraId="35F34095" w14:textId="20068512" w:rsidR="006C5C6B" w:rsidRPr="009E2F6B" w:rsidRDefault="006C5C6B" w:rsidP="006C5C6B">
      <w:pPr>
        <w:ind w:left="720"/>
        <w:rPr>
          <w:rFonts w:ascii="Times New Roman" w:hAnsi="Times New Roman" w:cs="Times New Roman"/>
          <w:sz w:val="24"/>
          <w:szCs w:val="24"/>
          <w:lang w:eastAsia="vi-VN"/>
        </w:rPr>
      </w:pPr>
    </w:p>
    <w:p w14:paraId="352BD91C" w14:textId="30F8ACE5" w:rsidR="006C5C6B" w:rsidRPr="009E2F6B" w:rsidRDefault="006C5C6B" w:rsidP="00992B0D">
      <w:pPr>
        <w:pStyle w:val="ListParagraph"/>
        <w:numPr>
          <w:ilvl w:val="2"/>
          <w:numId w:val="1"/>
        </w:numPr>
        <w:outlineLvl w:val="2"/>
        <w:rPr>
          <w:rFonts w:ascii="Times New Roman" w:hAnsi="Times New Roman" w:cs="Times New Roman"/>
          <w:b/>
          <w:sz w:val="28"/>
          <w:szCs w:val="28"/>
          <w:lang w:eastAsia="vi-VN"/>
        </w:rPr>
      </w:pPr>
      <w:bookmarkStart w:id="61" w:name="_Toc532459285"/>
      <w:r w:rsidRPr="009E2F6B">
        <w:rPr>
          <w:rFonts w:ascii="Times New Roman" w:hAnsi="Times New Roman" w:cs="Times New Roman"/>
          <w:b/>
          <w:sz w:val="28"/>
          <w:szCs w:val="28"/>
          <w:lang w:eastAsia="vi-VN"/>
        </w:rPr>
        <w:t>Lớp đối tượng [User]</w:t>
      </w:r>
      <w:bookmarkEnd w:id="61"/>
    </w:p>
    <w:tbl>
      <w:tblPr>
        <w:tblStyle w:val="DTSC"/>
        <w:tblW w:w="9214" w:type="dxa"/>
        <w:tblInd w:w="-5" w:type="dxa"/>
        <w:tblLook w:val="04A0" w:firstRow="1" w:lastRow="0" w:firstColumn="1" w:lastColumn="0" w:noHBand="0" w:noVBand="1"/>
      </w:tblPr>
      <w:tblGrid>
        <w:gridCol w:w="864"/>
        <w:gridCol w:w="1960"/>
        <w:gridCol w:w="1254"/>
        <w:gridCol w:w="1509"/>
        <w:gridCol w:w="2068"/>
        <w:gridCol w:w="1559"/>
      </w:tblGrid>
      <w:tr w:rsidR="006C5C6B" w:rsidRPr="009E2F6B" w14:paraId="0F407B75" w14:textId="77777777" w:rsidTr="00FD2C8B">
        <w:trPr>
          <w:cnfStyle w:val="100000000000" w:firstRow="1" w:lastRow="0" w:firstColumn="0" w:lastColumn="0" w:oddVBand="0" w:evenVBand="0" w:oddHBand="0" w:evenHBand="0" w:firstRowFirstColumn="0" w:firstRowLastColumn="0" w:lastRowFirstColumn="0" w:lastRowLastColumn="0"/>
        </w:trPr>
        <w:tc>
          <w:tcPr>
            <w:tcW w:w="864" w:type="dxa"/>
          </w:tcPr>
          <w:p w14:paraId="649058F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60" w:type="dxa"/>
          </w:tcPr>
          <w:p w14:paraId="10B0FAB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4" w:type="dxa"/>
          </w:tcPr>
          <w:p w14:paraId="708EAD78"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509" w:type="dxa"/>
          </w:tcPr>
          <w:p w14:paraId="2CA1CBE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2068" w:type="dxa"/>
          </w:tcPr>
          <w:p w14:paraId="5617572C"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5878040E"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6C5C6B" w:rsidRPr="009E2F6B" w14:paraId="287E0008" w14:textId="77777777" w:rsidTr="00FD2C8B">
        <w:tc>
          <w:tcPr>
            <w:tcW w:w="864" w:type="dxa"/>
          </w:tcPr>
          <w:p w14:paraId="37CD005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60" w:type="dxa"/>
          </w:tcPr>
          <w:p w14:paraId="4E92ABFF" w14:textId="45C7ACB4"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ID</w:t>
            </w:r>
          </w:p>
        </w:tc>
        <w:tc>
          <w:tcPr>
            <w:tcW w:w="1254" w:type="dxa"/>
          </w:tcPr>
          <w:p w14:paraId="2198344B" w14:textId="77DC768E"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509" w:type="dxa"/>
          </w:tcPr>
          <w:p w14:paraId="671AE6DA" w14:textId="08210CFA"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2068" w:type="dxa"/>
          </w:tcPr>
          <w:p w14:paraId="2A8940AB" w14:textId="00CCFC7C"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tc>
        <w:tc>
          <w:tcPr>
            <w:tcW w:w="1559" w:type="dxa"/>
          </w:tcPr>
          <w:p w14:paraId="6E82BC48" w14:textId="1DE0C6D9"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đăng nhập</w:t>
            </w:r>
          </w:p>
        </w:tc>
      </w:tr>
      <w:tr w:rsidR="006C5C6B" w:rsidRPr="009E2F6B" w14:paraId="6FAC8589" w14:textId="77777777" w:rsidTr="00FD2C8B">
        <w:tc>
          <w:tcPr>
            <w:tcW w:w="864" w:type="dxa"/>
          </w:tcPr>
          <w:p w14:paraId="04D3FFB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60" w:type="dxa"/>
          </w:tcPr>
          <w:p w14:paraId="5405A38F" w14:textId="15CF6769"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Email</w:t>
            </w:r>
          </w:p>
        </w:tc>
        <w:tc>
          <w:tcPr>
            <w:tcW w:w="1254" w:type="dxa"/>
          </w:tcPr>
          <w:p w14:paraId="4FD5300C" w14:textId="47E5E6D4" w:rsidR="006C5C6B" w:rsidRPr="009E2F6B" w:rsidRDefault="006C5C6B" w:rsidP="00F2098C">
            <w:pPr>
              <w:pStyle w:val="ListParagraph"/>
              <w:ind w:left="0"/>
              <w:rPr>
                <w:rFonts w:ascii="Times New Roman" w:hAnsi="Times New Roman" w:cs="Times New Roman"/>
                <w:sz w:val="24"/>
                <w:szCs w:val="24"/>
                <w:lang w:eastAsia="vi-VN"/>
              </w:rPr>
            </w:pPr>
          </w:p>
        </w:tc>
        <w:tc>
          <w:tcPr>
            <w:tcW w:w="1509" w:type="dxa"/>
          </w:tcPr>
          <w:p w14:paraId="40A12D94" w14:textId="07ABE3C3" w:rsidR="006C5C6B" w:rsidRPr="009E2F6B" w:rsidRDefault="006C5C6B" w:rsidP="00F2098C">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2068" w:type="dxa"/>
          </w:tcPr>
          <w:p w14:paraId="7690AFCD" w14:textId="15E77DF9" w:rsidR="006C5C6B" w:rsidRPr="009E2F6B" w:rsidRDefault="006C5C6B" w:rsidP="00F2098C">
            <w:pPr>
              <w:pStyle w:val="ListParagraph"/>
              <w:ind w:left="0"/>
              <w:rPr>
                <w:rFonts w:ascii="Times New Roman" w:hAnsi="Times New Roman" w:cs="Times New Roman"/>
                <w:sz w:val="24"/>
                <w:szCs w:val="24"/>
                <w:lang w:eastAsia="vi-VN"/>
              </w:rPr>
            </w:pPr>
          </w:p>
        </w:tc>
        <w:tc>
          <w:tcPr>
            <w:tcW w:w="1559" w:type="dxa"/>
          </w:tcPr>
          <w:p w14:paraId="27B541DD" w14:textId="08B48C17" w:rsidR="006C5C6B" w:rsidRPr="009E2F6B" w:rsidRDefault="006C5C6B" w:rsidP="00F2098C">
            <w:pPr>
              <w:pStyle w:val="ListParagraph"/>
              <w:ind w:left="0"/>
              <w:rPr>
                <w:rFonts w:ascii="Times New Roman" w:hAnsi="Times New Roman" w:cs="Times New Roman"/>
                <w:sz w:val="24"/>
                <w:szCs w:val="24"/>
                <w:lang w:val="fr-FR" w:eastAsia="vi-VN"/>
              </w:rPr>
            </w:pPr>
            <w:proofErr w:type="gramStart"/>
            <w:r w:rsidRPr="009E2F6B">
              <w:rPr>
                <w:rFonts w:ascii="Times New Roman" w:hAnsi="Times New Roman" w:cs="Times New Roman"/>
                <w:sz w:val="24"/>
                <w:szCs w:val="24"/>
                <w:lang w:val="fr-FR" w:eastAsia="vi-VN"/>
              </w:rPr>
              <w:t>Email</w:t>
            </w:r>
            <w:proofErr w:type="gramEnd"/>
            <w:r w:rsidRPr="009E2F6B">
              <w:rPr>
                <w:rFonts w:ascii="Times New Roman" w:hAnsi="Times New Roman" w:cs="Times New Roman"/>
                <w:sz w:val="24"/>
                <w:szCs w:val="24"/>
                <w:lang w:val="fr-FR" w:eastAsia="vi-VN"/>
              </w:rPr>
              <w:t xml:space="preserve"> đăng nhập</w:t>
            </w:r>
          </w:p>
        </w:tc>
      </w:tr>
      <w:tr w:rsidR="006C5C6B" w:rsidRPr="009E2F6B" w14:paraId="01D75C44" w14:textId="77777777" w:rsidTr="00FD2C8B">
        <w:tc>
          <w:tcPr>
            <w:tcW w:w="864" w:type="dxa"/>
          </w:tcPr>
          <w:p w14:paraId="488BD93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60" w:type="dxa"/>
          </w:tcPr>
          <w:p w14:paraId="381839E4" w14:textId="562CBB6F"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Password </w:t>
            </w:r>
          </w:p>
        </w:tc>
        <w:tc>
          <w:tcPr>
            <w:tcW w:w="1254" w:type="dxa"/>
          </w:tcPr>
          <w:p w14:paraId="6A17C4DA" w14:textId="34190F39" w:rsidR="006C5C6B" w:rsidRPr="009E2F6B" w:rsidRDefault="006C5C6B" w:rsidP="00F2098C">
            <w:pPr>
              <w:pStyle w:val="ListParagraph"/>
              <w:ind w:left="0"/>
              <w:rPr>
                <w:rFonts w:ascii="Times New Roman" w:hAnsi="Times New Roman" w:cs="Times New Roman"/>
                <w:sz w:val="24"/>
                <w:szCs w:val="24"/>
                <w:lang w:eastAsia="vi-VN"/>
              </w:rPr>
            </w:pPr>
          </w:p>
        </w:tc>
        <w:tc>
          <w:tcPr>
            <w:tcW w:w="1509" w:type="dxa"/>
          </w:tcPr>
          <w:p w14:paraId="2CE7C77F" w14:textId="443060B1" w:rsidR="006C5C6B" w:rsidRPr="009E2F6B" w:rsidRDefault="006C5C6B" w:rsidP="00F2098C">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50)</w:t>
            </w:r>
          </w:p>
        </w:tc>
        <w:tc>
          <w:tcPr>
            <w:tcW w:w="2068" w:type="dxa"/>
          </w:tcPr>
          <w:p w14:paraId="092D4ED8" w14:textId="3979C53D" w:rsidR="006C5C6B" w:rsidRPr="009E2F6B" w:rsidRDefault="006C5C6B" w:rsidP="00F2098C">
            <w:pPr>
              <w:pStyle w:val="ListParagraph"/>
              <w:ind w:left="0"/>
              <w:rPr>
                <w:rFonts w:ascii="Times New Roman" w:hAnsi="Times New Roman" w:cs="Times New Roman"/>
                <w:sz w:val="24"/>
                <w:szCs w:val="24"/>
                <w:lang w:eastAsia="vi-VN"/>
              </w:rPr>
            </w:pPr>
          </w:p>
        </w:tc>
        <w:tc>
          <w:tcPr>
            <w:tcW w:w="1559" w:type="dxa"/>
          </w:tcPr>
          <w:p w14:paraId="2A3657E9" w14:textId="21EF5615"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Mật khẩu</w:t>
            </w:r>
          </w:p>
        </w:tc>
      </w:tr>
      <w:tr w:rsidR="006C5C6B" w:rsidRPr="009E2F6B" w14:paraId="685840E8" w14:textId="77777777" w:rsidTr="00FD2C8B">
        <w:tc>
          <w:tcPr>
            <w:tcW w:w="864" w:type="dxa"/>
          </w:tcPr>
          <w:p w14:paraId="3DFB4F48"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4 </w:t>
            </w:r>
          </w:p>
        </w:tc>
        <w:tc>
          <w:tcPr>
            <w:tcW w:w="1960" w:type="dxa"/>
          </w:tcPr>
          <w:p w14:paraId="6D1D47EF" w14:textId="2447764D"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Level</w:t>
            </w:r>
          </w:p>
        </w:tc>
        <w:tc>
          <w:tcPr>
            <w:tcW w:w="1254" w:type="dxa"/>
          </w:tcPr>
          <w:p w14:paraId="175D974F"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509" w:type="dxa"/>
          </w:tcPr>
          <w:p w14:paraId="7C82725C" w14:textId="77C83A66"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2068" w:type="dxa"/>
          </w:tcPr>
          <w:p w14:paraId="336A2A42"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559" w:type="dxa"/>
          </w:tcPr>
          <w:p w14:paraId="0AE4031E" w14:textId="31DFBB9B"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Cấp độ người dùng</w:t>
            </w:r>
          </w:p>
        </w:tc>
      </w:tr>
    </w:tbl>
    <w:p w14:paraId="684B6C44" w14:textId="6F2D088A" w:rsidR="006C5C6B" w:rsidRPr="009E2F6B" w:rsidRDefault="006C5C6B" w:rsidP="006C5C6B">
      <w:pPr>
        <w:ind w:left="720"/>
        <w:rPr>
          <w:rFonts w:ascii="Times New Roman" w:hAnsi="Times New Roman" w:cs="Times New Roman"/>
          <w:sz w:val="24"/>
          <w:szCs w:val="24"/>
          <w:lang w:eastAsia="vi-VN"/>
        </w:rPr>
      </w:pPr>
    </w:p>
    <w:p w14:paraId="443CEC6E" w14:textId="3EA681F2" w:rsidR="00992B0D" w:rsidRPr="000C495C" w:rsidRDefault="006C5C6B" w:rsidP="000C495C">
      <w:pPr>
        <w:pStyle w:val="ListParagraph"/>
        <w:numPr>
          <w:ilvl w:val="2"/>
          <w:numId w:val="1"/>
        </w:numPr>
        <w:outlineLvl w:val="2"/>
        <w:rPr>
          <w:rFonts w:ascii="Times New Roman" w:hAnsi="Times New Roman" w:cs="Times New Roman"/>
          <w:b/>
          <w:sz w:val="28"/>
          <w:szCs w:val="28"/>
          <w:lang w:eastAsia="vi-VN"/>
        </w:rPr>
      </w:pPr>
      <w:bookmarkStart w:id="62" w:name="_Toc532459286"/>
      <w:r w:rsidRPr="009E2F6B">
        <w:rPr>
          <w:rFonts w:ascii="Times New Roman" w:hAnsi="Times New Roman" w:cs="Times New Roman"/>
          <w:b/>
          <w:sz w:val="28"/>
          <w:szCs w:val="28"/>
          <w:lang w:eastAsia="vi-VN"/>
        </w:rPr>
        <w:t xml:space="preserve">Lớp đối tượng </w:t>
      </w:r>
      <w:proofErr w:type="spellStart"/>
      <w:r w:rsidRPr="009E2F6B">
        <w:rPr>
          <w:rFonts w:ascii="Times New Roman" w:hAnsi="Times New Roman" w:cs="Times New Roman"/>
          <w:b/>
          <w:sz w:val="28"/>
          <w:szCs w:val="28"/>
          <w:lang w:eastAsia="vi-VN"/>
        </w:rPr>
        <w:t>CT_GV_Lop</w:t>
      </w:r>
      <w:bookmarkEnd w:id="62"/>
      <w:proofErr w:type="spellEnd"/>
    </w:p>
    <w:tbl>
      <w:tblPr>
        <w:tblStyle w:val="DTSC"/>
        <w:tblpPr w:leftFromText="180" w:rightFromText="180" w:vertAnchor="page" w:horzAnchor="margin" w:tblpY="3501"/>
        <w:tblW w:w="9351" w:type="dxa"/>
        <w:tblLook w:val="04A0" w:firstRow="1" w:lastRow="0" w:firstColumn="1" w:lastColumn="0" w:noHBand="0" w:noVBand="1"/>
      </w:tblPr>
      <w:tblGrid>
        <w:gridCol w:w="855"/>
        <w:gridCol w:w="1921"/>
        <w:gridCol w:w="1330"/>
        <w:gridCol w:w="1818"/>
        <w:gridCol w:w="2009"/>
        <w:gridCol w:w="1418"/>
      </w:tblGrid>
      <w:tr w:rsidR="00992B0D" w:rsidRPr="009E2F6B" w14:paraId="61C3FE5A" w14:textId="77777777" w:rsidTr="00992B0D">
        <w:trPr>
          <w:cnfStyle w:val="100000000000" w:firstRow="1" w:lastRow="0" w:firstColumn="0" w:lastColumn="0" w:oddVBand="0" w:evenVBand="0" w:oddHBand="0" w:evenHBand="0" w:firstRowFirstColumn="0" w:firstRowLastColumn="0" w:lastRowFirstColumn="0" w:lastRowLastColumn="0"/>
        </w:trPr>
        <w:tc>
          <w:tcPr>
            <w:tcW w:w="855" w:type="dxa"/>
          </w:tcPr>
          <w:p w14:paraId="3A7E2805"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21" w:type="dxa"/>
          </w:tcPr>
          <w:p w14:paraId="14D20A95"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330" w:type="dxa"/>
          </w:tcPr>
          <w:p w14:paraId="58ECA389"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18" w:type="dxa"/>
          </w:tcPr>
          <w:p w14:paraId="094A9B76"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2009" w:type="dxa"/>
          </w:tcPr>
          <w:p w14:paraId="0E3AA56F"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418" w:type="dxa"/>
          </w:tcPr>
          <w:p w14:paraId="7AE94333"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992B0D" w:rsidRPr="009E2F6B" w14:paraId="20570739" w14:textId="77777777" w:rsidTr="00992B0D">
        <w:tc>
          <w:tcPr>
            <w:tcW w:w="855" w:type="dxa"/>
          </w:tcPr>
          <w:p w14:paraId="3701A23B"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21" w:type="dxa"/>
          </w:tcPr>
          <w:p w14:paraId="54B97B9D" w14:textId="77777777" w:rsidR="00992B0D" w:rsidRPr="009E2F6B" w:rsidRDefault="00992B0D" w:rsidP="00992B0D">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MaGV</w:t>
            </w:r>
            <w:proofErr w:type="spellEnd"/>
          </w:p>
        </w:tc>
        <w:tc>
          <w:tcPr>
            <w:tcW w:w="1330" w:type="dxa"/>
          </w:tcPr>
          <w:p w14:paraId="6AC80921"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171321B0"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18" w:type="dxa"/>
          </w:tcPr>
          <w:p w14:paraId="54002997" w14:textId="0C12110F" w:rsidR="00992B0D" w:rsidRPr="009E2F6B" w:rsidRDefault="00B970A3" w:rsidP="00B970A3">
            <w:pPr>
              <w:outlineLvl w:val="1"/>
              <w:rPr>
                <w:rFonts w:ascii="Times New Roman" w:hAnsi="Times New Roman" w:cs="Times New Roman"/>
                <w:sz w:val="24"/>
                <w:szCs w:val="24"/>
                <w:lang w:eastAsia="vi-VN"/>
              </w:rPr>
            </w:pPr>
            <w:bookmarkStart w:id="63" w:name="_Toc532452316"/>
            <w:bookmarkStart w:id="64" w:name="_Toc532459287"/>
            <w:r>
              <w:rPr>
                <w:rFonts w:ascii="Times New Roman" w:hAnsi="Times New Roman" w:cs="Times New Roman"/>
                <w:sz w:val="24"/>
                <w:szCs w:val="24"/>
                <w:lang w:eastAsia="vi-VN"/>
              </w:rPr>
              <w:t>Int</w:t>
            </w:r>
            <w:bookmarkEnd w:id="63"/>
            <w:bookmarkEnd w:id="64"/>
            <w:r>
              <w:rPr>
                <w:rFonts w:ascii="Times New Roman" w:hAnsi="Times New Roman" w:cs="Times New Roman"/>
                <w:sz w:val="24"/>
                <w:szCs w:val="24"/>
                <w:lang w:eastAsia="vi-VN"/>
              </w:rPr>
              <w:t xml:space="preserve"> </w:t>
            </w:r>
          </w:p>
        </w:tc>
        <w:tc>
          <w:tcPr>
            <w:tcW w:w="2009" w:type="dxa"/>
          </w:tcPr>
          <w:p w14:paraId="254858BA"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6380AD5D"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GiaoVien</w:t>
            </w:r>
            <w:proofErr w:type="spellEnd"/>
          </w:p>
        </w:tc>
        <w:tc>
          <w:tcPr>
            <w:tcW w:w="1418" w:type="dxa"/>
          </w:tcPr>
          <w:p w14:paraId="5A87A1CC"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giáo viên</w:t>
            </w:r>
          </w:p>
        </w:tc>
      </w:tr>
      <w:tr w:rsidR="00992B0D" w:rsidRPr="009E2F6B" w14:paraId="040EE2C4" w14:textId="77777777" w:rsidTr="00992B0D">
        <w:tc>
          <w:tcPr>
            <w:tcW w:w="855" w:type="dxa"/>
          </w:tcPr>
          <w:p w14:paraId="45BCCFB4"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21" w:type="dxa"/>
          </w:tcPr>
          <w:p w14:paraId="7778F67E" w14:textId="77777777" w:rsidR="00992B0D" w:rsidRPr="009E2F6B" w:rsidRDefault="00992B0D" w:rsidP="00992B0D">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MaLop</w:t>
            </w:r>
            <w:proofErr w:type="spellEnd"/>
          </w:p>
        </w:tc>
        <w:tc>
          <w:tcPr>
            <w:tcW w:w="1330" w:type="dxa"/>
          </w:tcPr>
          <w:p w14:paraId="76953243"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54B62328"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18" w:type="dxa"/>
          </w:tcPr>
          <w:p w14:paraId="6A6FA83F" w14:textId="77777777" w:rsidR="00992B0D" w:rsidRPr="009E2F6B" w:rsidRDefault="00992B0D" w:rsidP="00992B0D">
            <w:pPr>
              <w:pStyle w:val="ListParagraph"/>
              <w:ind w:left="0"/>
              <w:rPr>
                <w:rFonts w:ascii="Times New Roman" w:hAnsi="Times New Roman" w:cs="Times New Roman"/>
                <w:sz w:val="24"/>
                <w:szCs w:val="24"/>
                <w:lang w:eastAsia="vi-VN"/>
              </w:rPr>
            </w:pPr>
            <w:proofErr w:type="spellStart"/>
            <w:proofErr w:type="gramStart"/>
            <w:r w:rsidRPr="009E2F6B">
              <w:rPr>
                <w:rFonts w:ascii="Times New Roman" w:hAnsi="Times New Roman" w:cs="Times New Roman"/>
                <w:sz w:val="24"/>
                <w:szCs w:val="24"/>
                <w:lang w:eastAsia="vi-VN"/>
              </w:rPr>
              <w:t>Nvarchar</w:t>
            </w:r>
            <w:proofErr w:type="spellEnd"/>
            <w:r w:rsidRPr="009E2F6B">
              <w:rPr>
                <w:rFonts w:ascii="Times New Roman" w:hAnsi="Times New Roman" w:cs="Times New Roman"/>
                <w:sz w:val="24"/>
                <w:szCs w:val="24"/>
                <w:lang w:eastAsia="vi-VN"/>
              </w:rPr>
              <w:t>(</w:t>
            </w:r>
            <w:proofErr w:type="gramEnd"/>
            <w:r w:rsidRPr="009E2F6B">
              <w:rPr>
                <w:rFonts w:ascii="Times New Roman" w:hAnsi="Times New Roman" w:cs="Times New Roman"/>
                <w:sz w:val="24"/>
                <w:szCs w:val="24"/>
                <w:lang w:eastAsia="vi-VN"/>
              </w:rPr>
              <w:t>6)</w:t>
            </w:r>
          </w:p>
        </w:tc>
        <w:tc>
          <w:tcPr>
            <w:tcW w:w="2009" w:type="dxa"/>
          </w:tcPr>
          <w:p w14:paraId="5896563F"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1A77952B"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Quan hệ với lớp </w:t>
            </w:r>
            <w:proofErr w:type="spellStart"/>
            <w:r w:rsidRPr="009E2F6B">
              <w:rPr>
                <w:rFonts w:ascii="Times New Roman" w:hAnsi="Times New Roman" w:cs="Times New Roman"/>
                <w:sz w:val="24"/>
                <w:szCs w:val="24"/>
                <w:lang w:eastAsia="vi-VN"/>
              </w:rPr>
              <w:t>LopHoc</w:t>
            </w:r>
            <w:proofErr w:type="spellEnd"/>
          </w:p>
        </w:tc>
        <w:tc>
          <w:tcPr>
            <w:tcW w:w="1418" w:type="dxa"/>
          </w:tcPr>
          <w:p w14:paraId="78A243C5"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lớp học</w:t>
            </w:r>
          </w:p>
        </w:tc>
      </w:tr>
      <w:tr w:rsidR="00992B0D" w:rsidRPr="009E2F6B" w14:paraId="74CB4AF8" w14:textId="77777777" w:rsidTr="00992B0D">
        <w:tc>
          <w:tcPr>
            <w:tcW w:w="855" w:type="dxa"/>
          </w:tcPr>
          <w:p w14:paraId="4A1E38F8"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21" w:type="dxa"/>
          </w:tcPr>
          <w:p w14:paraId="047C4BAD" w14:textId="77777777" w:rsidR="00992B0D" w:rsidRPr="009E2F6B" w:rsidRDefault="00992B0D" w:rsidP="00992B0D">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MaNH</w:t>
            </w:r>
            <w:proofErr w:type="spellEnd"/>
          </w:p>
        </w:tc>
        <w:tc>
          <w:tcPr>
            <w:tcW w:w="1330" w:type="dxa"/>
          </w:tcPr>
          <w:p w14:paraId="2F6FED90"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73F96C40"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18" w:type="dxa"/>
          </w:tcPr>
          <w:p w14:paraId="42BAC345"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2009" w:type="dxa"/>
          </w:tcPr>
          <w:p w14:paraId="11E1F6D3"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24C6BE71"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w:t>
            </w:r>
          </w:p>
          <w:p w14:paraId="7784BAF5" w14:textId="77777777" w:rsidR="00992B0D" w:rsidRPr="009E2F6B" w:rsidRDefault="00992B0D" w:rsidP="00992B0D">
            <w:pPr>
              <w:pStyle w:val="ListParagraph"/>
              <w:ind w:left="0"/>
              <w:rPr>
                <w:rFonts w:ascii="Times New Roman" w:hAnsi="Times New Roman" w:cs="Times New Roman"/>
                <w:sz w:val="24"/>
                <w:szCs w:val="24"/>
                <w:lang w:eastAsia="vi-VN"/>
              </w:rPr>
            </w:pPr>
            <w:proofErr w:type="spellStart"/>
            <w:r w:rsidRPr="009E2F6B">
              <w:rPr>
                <w:rFonts w:ascii="Times New Roman" w:hAnsi="Times New Roman" w:cs="Times New Roman"/>
                <w:sz w:val="24"/>
                <w:szCs w:val="24"/>
                <w:lang w:eastAsia="vi-VN"/>
              </w:rPr>
              <w:t>NamHoc</w:t>
            </w:r>
            <w:proofErr w:type="spellEnd"/>
          </w:p>
        </w:tc>
        <w:tc>
          <w:tcPr>
            <w:tcW w:w="1418" w:type="dxa"/>
          </w:tcPr>
          <w:p w14:paraId="3A0534E7"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năm học</w:t>
            </w:r>
          </w:p>
        </w:tc>
      </w:tr>
    </w:tbl>
    <w:p w14:paraId="73C48626" w14:textId="555B6780" w:rsidR="00992B0D" w:rsidRPr="009E2F6B" w:rsidRDefault="00992B0D" w:rsidP="000C495C">
      <w:pPr>
        <w:rPr>
          <w:rFonts w:ascii="Times New Roman" w:hAnsi="Times New Roman" w:cs="Times New Roman"/>
          <w:sz w:val="24"/>
          <w:szCs w:val="24"/>
          <w:lang w:eastAsia="vi-VN"/>
        </w:rPr>
      </w:pPr>
    </w:p>
    <w:p w14:paraId="0647B816" w14:textId="086DC93C" w:rsidR="00992B0D" w:rsidRPr="009E2F6B" w:rsidRDefault="00992B0D" w:rsidP="00992B0D">
      <w:pPr>
        <w:rPr>
          <w:rFonts w:ascii="Times New Roman" w:hAnsi="Times New Roman" w:cs="Times New Roman"/>
          <w:sz w:val="24"/>
          <w:szCs w:val="24"/>
          <w:lang w:eastAsia="vi-VN"/>
        </w:rPr>
      </w:pPr>
    </w:p>
    <w:p w14:paraId="76CDC0D6" w14:textId="4E6BBADE" w:rsidR="00992B0D" w:rsidRPr="009E2F6B" w:rsidRDefault="00992B0D" w:rsidP="00992B0D">
      <w:pPr>
        <w:rPr>
          <w:rFonts w:ascii="Times New Roman" w:hAnsi="Times New Roman" w:cs="Times New Roman"/>
          <w:sz w:val="24"/>
          <w:szCs w:val="24"/>
          <w:lang w:eastAsia="vi-VN"/>
        </w:rPr>
      </w:pPr>
    </w:p>
    <w:p w14:paraId="15ECAA7F" w14:textId="77777777" w:rsidR="00992B0D" w:rsidRPr="009E2F6B" w:rsidRDefault="00992B0D" w:rsidP="00992B0D">
      <w:pPr>
        <w:rPr>
          <w:rFonts w:ascii="Times New Roman" w:hAnsi="Times New Roman" w:cs="Times New Roman"/>
          <w:sz w:val="24"/>
          <w:szCs w:val="24"/>
          <w:lang w:eastAsia="vi-VN"/>
        </w:rPr>
      </w:pPr>
    </w:p>
    <w:p w14:paraId="22200DAE" w14:textId="6A9C4F11" w:rsidR="00F60F36" w:rsidRDefault="00F60F36" w:rsidP="00F60F36">
      <w:pPr>
        <w:pStyle w:val="Heading1"/>
        <w:numPr>
          <w:ilvl w:val="0"/>
          <w:numId w:val="1"/>
        </w:numPr>
        <w:rPr>
          <w:rFonts w:ascii="Times New Roman" w:hAnsi="Times New Roman" w:cs="Times New Roman"/>
        </w:rPr>
      </w:pPr>
      <w:r w:rsidRPr="00F60F36">
        <w:rPr>
          <w:rFonts w:ascii="Times New Roman" w:hAnsi="Times New Roman" w:cs="Times New Roman"/>
        </w:rPr>
        <w:t>Xây dựng và xử lý thao tác</w:t>
      </w:r>
    </w:p>
    <w:p w14:paraId="099224B5" w14:textId="7485F269" w:rsidR="00F60F36" w:rsidRDefault="00F60F36" w:rsidP="00F60F36">
      <w:pPr>
        <w:pStyle w:val="ListParagraph"/>
        <w:numPr>
          <w:ilvl w:val="1"/>
          <w:numId w:val="1"/>
        </w:numPr>
        <w:outlineLvl w:val="1"/>
        <w:rPr>
          <w:rFonts w:ascii="Times New Roman" w:hAnsi="Times New Roman" w:cs="Times New Roman"/>
          <w:b/>
          <w:sz w:val="30"/>
          <w:szCs w:val="30"/>
          <w:lang w:eastAsia="vi-VN"/>
        </w:rPr>
      </w:pPr>
      <w:r w:rsidRPr="00F60F36">
        <w:rPr>
          <w:rFonts w:ascii="Times New Roman" w:hAnsi="Times New Roman" w:cs="Times New Roman"/>
          <w:b/>
          <w:sz w:val="30"/>
          <w:szCs w:val="30"/>
          <w:lang w:eastAsia="vi-VN"/>
        </w:rPr>
        <w:t>Trigger</w:t>
      </w:r>
      <w:r>
        <w:rPr>
          <w:rFonts w:ascii="Times New Roman" w:hAnsi="Times New Roman" w:cs="Times New Roman"/>
          <w:b/>
          <w:sz w:val="30"/>
          <w:szCs w:val="30"/>
          <w:lang w:eastAsia="vi-VN"/>
        </w:rPr>
        <w:tab/>
      </w:r>
    </w:p>
    <w:p w14:paraId="51B18A2C" w14:textId="0BA0BBD0" w:rsidR="00BF7A3B" w:rsidRDefault="00C62C6B" w:rsidP="00BF7A3B">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Trigger trong SQL</w:t>
      </w:r>
    </w:p>
    <w:p w14:paraId="3051D53C" w14:textId="398C13C7" w:rsidR="00C62C6B" w:rsidRDefault="00C62C6B" w:rsidP="00BF7A3B">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Danh sách các trigger trong phần mềm</w:t>
      </w:r>
    </w:p>
    <w:p w14:paraId="4DDF7AEE" w14:textId="4BCB1A99" w:rsidR="00125BA6" w:rsidRDefault="00125BA6" w:rsidP="00125BA6">
      <w:pPr>
        <w:pStyle w:val="ListParagraph"/>
        <w:numPr>
          <w:ilvl w:val="0"/>
          <w:numId w:val="13"/>
        </w:numPr>
        <w:ind w:left="709" w:hanging="283"/>
        <w:rPr>
          <w:rFonts w:ascii="Times New Roman" w:hAnsi="Times New Roman" w:cs="Times New Roman"/>
          <w:sz w:val="24"/>
          <w:szCs w:val="24"/>
          <w:lang w:val="vi-VN" w:eastAsia="vi-VN"/>
        </w:rPr>
      </w:pPr>
      <w:r w:rsidRPr="00125BA6">
        <w:rPr>
          <w:rFonts w:ascii="Times New Roman" w:hAnsi="Times New Roman" w:cs="Times New Roman"/>
          <w:sz w:val="24"/>
          <w:szCs w:val="24"/>
          <w:lang w:val="vi-VN" w:eastAsia="vi-VN"/>
        </w:rPr>
        <w:t>Danh sách trigger</w:t>
      </w:r>
    </w:p>
    <w:tbl>
      <w:tblPr>
        <w:tblStyle w:val="DTSC"/>
        <w:tblW w:w="0" w:type="auto"/>
        <w:tblLook w:val="04A0" w:firstRow="1" w:lastRow="0" w:firstColumn="1" w:lastColumn="0" w:noHBand="0" w:noVBand="1"/>
      </w:tblPr>
      <w:tblGrid>
        <w:gridCol w:w="1271"/>
        <w:gridCol w:w="3686"/>
        <w:gridCol w:w="4388"/>
      </w:tblGrid>
      <w:tr w:rsidR="00E30C12" w:rsidRPr="00E30C12" w14:paraId="02706AD4" w14:textId="77777777" w:rsidTr="00125BA6">
        <w:trPr>
          <w:cnfStyle w:val="100000000000" w:firstRow="1" w:lastRow="0" w:firstColumn="0" w:lastColumn="0" w:oddVBand="0" w:evenVBand="0" w:oddHBand="0" w:evenHBand="0" w:firstRowFirstColumn="0" w:firstRowLastColumn="0" w:lastRowFirstColumn="0" w:lastRowLastColumn="0"/>
        </w:trPr>
        <w:tc>
          <w:tcPr>
            <w:tcW w:w="1271" w:type="dxa"/>
          </w:tcPr>
          <w:p w14:paraId="0BCA3ABF" w14:textId="07F7A42C" w:rsidR="00125BA6" w:rsidRPr="00E30C12" w:rsidRDefault="00125BA6" w:rsidP="00125BA6">
            <w:pPr>
              <w:rPr>
                <w:rFonts w:ascii="Times New Roman" w:hAnsi="Times New Roman" w:cs="Times New Roman"/>
                <w:sz w:val="24"/>
                <w:szCs w:val="24"/>
                <w:lang w:eastAsia="vi-VN"/>
              </w:rPr>
            </w:pPr>
            <w:r w:rsidRPr="00E30C12">
              <w:rPr>
                <w:rFonts w:ascii="Times New Roman" w:hAnsi="Times New Roman" w:cs="Times New Roman"/>
                <w:sz w:val="24"/>
                <w:szCs w:val="24"/>
                <w:lang w:eastAsia="vi-VN"/>
              </w:rPr>
              <w:t>STT</w:t>
            </w:r>
          </w:p>
        </w:tc>
        <w:tc>
          <w:tcPr>
            <w:tcW w:w="3686" w:type="dxa"/>
          </w:tcPr>
          <w:p w14:paraId="683C7711" w14:textId="72535042" w:rsidR="00125BA6" w:rsidRPr="00E30C12" w:rsidRDefault="00125BA6" w:rsidP="00125BA6">
            <w:pPr>
              <w:rPr>
                <w:rFonts w:ascii="Times New Roman" w:hAnsi="Times New Roman" w:cs="Times New Roman"/>
                <w:sz w:val="24"/>
                <w:szCs w:val="24"/>
                <w:lang w:eastAsia="vi-VN"/>
              </w:rPr>
            </w:pPr>
            <w:r w:rsidRPr="00E30C12">
              <w:rPr>
                <w:rFonts w:ascii="Times New Roman" w:hAnsi="Times New Roman" w:cs="Times New Roman"/>
                <w:sz w:val="24"/>
                <w:szCs w:val="24"/>
                <w:lang w:eastAsia="vi-VN"/>
              </w:rPr>
              <w:t>Tên trigger</w:t>
            </w:r>
          </w:p>
        </w:tc>
        <w:tc>
          <w:tcPr>
            <w:tcW w:w="4388" w:type="dxa"/>
          </w:tcPr>
          <w:p w14:paraId="72B0C487" w14:textId="2173BE1E" w:rsidR="00125BA6" w:rsidRPr="00E30C12" w:rsidRDefault="00125BA6" w:rsidP="00125BA6">
            <w:pPr>
              <w:rPr>
                <w:rFonts w:ascii="Times New Roman" w:hAnsi="Times New Roman" w:cs="Times New Roman"/>
                <w:sz w:val="24"/>
                <w:szCs w:val="24"/>
                <w:lang w:eastAsia="vi-VN"/>
              </w:rPr>
            </w:pPr>
            <w:r w:rsidRPr="00E30C12">
              <w:rPr>
                <w:rFonts w:ascii="Times New Roman" w:hAnsi="Times New Roman" w:cs="Times New Roman"/>
                <w:sz w:val="24"/>
                <w:szCs w:val="24"/>
                <w:lang w:eastAsia="vi-VN"/>
              </w:rPr>
              <w:t>Ý nghĩa</w:t>
            </w:r>
          </w:p>
        </w:tc>
      </w:tr>
      <w:tr w:rsidR="00E30C12" w:rsidRPr="00E30C12" w14:paraId="46A24FA8" w14:textId="77777777" w:rsidTr="00125BA6">
        <w:tc>
          <w:tcPr>
            <w:tcW w:w="1271" w:type="dxa"/>
          </w:tcPr>
          <w:p w14:paraId="2DBEFD31" w14:textId="0B4A935B" w:rsidR="00125BA6" w:rsidRPr="00E30C12" w:rsidRDefault="00125BA6"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1</w:t>
            </w:r>
          </w:p>
        </w:tc>
        <w:tc>
          <w:tcPr>
            <w:tcW w:w="3686" w:type="dxa"/>
          </w:tcPr>
          <w:p w14:paraId="130400CC" w14:textId="27C4D442" w:rsidR="00125BA6" w:rsidRPr="00E30C12" w:rsidRDefault="00125BA6" w:rsidP="00125BA6">
            <w:pPr>
              <w:rPr>
                <w:rFonts w:ascii="Times New Roman" w:hAnsi="Times New Roman" w:cs="Times New Roman"/>
                <w:color w:val="000000" w:themeColor="text1"/>
                <w:sz w:val="24"/>
                <w:szCs w:val="24"/>
                <w:lang w:eastAsia="vi-VN"/>
              </w:rPr>
            </w:pPr>
            <w:proofErr w:type="spellStart"/>
            <w:r w:rsidRPr="00E30C12">
              <w:rPr>
                <w:rFonts w:ascii="Times New Roman" w:hAnsi="Times New Roman" w:cs="Times New Roman"/>
                <w:color w:val="000000" w:themeColor="text1"/>
                <w:sz w:val="24"/>
                <w:szCs w:val="24"/>
                <w:lang w:eastAsia="vi-VN"/>
              </w:rPr>
              <w:t>N</w:t>
            </w:r>
            <w:r w:rsidR="00341E46" w:rsidRPr="00E30C12">
              <w:rPr>
                <w:rFonts w:ascii="Times New Roman" w:hAnsi="Times New Roman" w:cs="Times New Roman"/>
                <w:color w:val="000000" w:themeColor="text1"/>
                <w:sz w:val="24"/>
                <w:szCs w:val="24"/>
                <w:lang w:eastAsia="vi-VN"/>
              </w:rPr>
              <w:t>amSinhHS</w:t>
            </w:r>
            <w:proofErr w:type="spellEnd"/>
          </w:p>
        </w:tc>
        <w:tc>
          <w:tcPr>
            <w:tcW w:w="4388" w:type="dxa"/>
          </w:tcPr>
          <w:p w14:paraId="24EE28D1" w14:textId="77777777" w:rsidR="00341E46" w:rsidRPr="00E30C12"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Trigger dùng để xác định độ tuổi của trẻ từ 3-5 tuổi mới nhận</w:t>
            </w:r>
          </w:p>
          <w:p w14:paraId="5FA0AB5F" w14:textId="29EAC7B8" w:rsidR="00341E46" w:rsidRPr="00E30C12"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Nếu không thông báo lỗi cho người dùng</w:t>
            </w:r>
          </w:p>
          <w:p w14:paraId="1B9F3ADF" w14:textId="77777777" w:rsidR="00125BA6" w:rsidRPr="00E30C12" w:rsidRDefault="00125BA6" w:rsidP="00125BA6">
            <w:pPr>
              <w:rPr>
                <w:rFonts w:ascii="Times New Roman" w:hAnsi="Times New Roman" w:cs="Times New Roman"/>
                <w:color w:val="000000" w:themeColor="text1"/>
                <w:sz w:val="24"/>
                <w:szCs w:val="24"/>
                <w:lang w:val="vi-VN" w:eastAsia="vi-VN"/>
              </w:rPr>
            </w:pPr>
          </w:p>
        </w:tc>
      </w:tr>
      <w:tr w:rsidR="00E30C12" w:rsidRPr="00E30C12" w14:paraId="57BE2940" w14:textId="77777777" w:rsidTr="00125BA6">
        <w:tc>
          <w:tcPr>
            <w:tcW w:w="1271" w:type="dxa"/>
          </w:tcPr>
          <w:p w14:paraId="5BD6C748" w14:textId="260BBC5A" w:rsidR="00125BA6" w:rsidRPr="00E30C12" w:rsidRDefault="00125BA6"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2</w:t>
            </w:r>
          </w:p>
        </w:tc>
        <w:tc>
          <w:tcPr>
            <w:tcW w:w="3686" w:type="dxa"/>
          </w:tcPr>
          <w:p w14:paraId="59A7FA88" w14:textId="4834440B" w:rsidR="00125BA6" w:rsidRPr="00E30C12" w:rsidRDefault="00341E46" w:rsidP="00125BA6">
            <w:pPr>
              <w:rPr>
                <w:rFonts w:ascii="Times New Roman" w:hAnsi="Times New Roman" w:cs="Times New Roman"/>
                <w:color w:val="000000" w:themeColor="text1"/>
                <w:sz w:val="24"/>
                <w:szCs w:val="24"/>
                <w:lang w:eastAsia="vi-VN"/>
              </w:rPr>
            </w:pPr>
            <w:proofErr w:type="spellStart"/>
            <w:r w:rsidRPr="00E30C12">
              <w:rPr>
                <w:rFonts w:ascii="Times New Roman" w:hAnsi="Times New Roman" w:cs="Times New Roman"/>
                <w:color w:val="000000" w:themeColor="text1"/>
                <w:sz w:val="24"/>
                <w:szCs w:val="24"/>
                <w:lang w:eastAsia="vi-VN"/>
              </w:rPr>
              <w:t>SiSoLop</w:t>
            </w:r>
            <w:proofErr w:type="spellEnd"/>
          </w:p>
        </w:tc>
        <w:tc>
          <w:tcPr>
            <w:tcW w:w="4388" w:type="dxa"/>
          </w:tcPr>
          <w:p w14:paraId="1C206C8B" w14:textId="27485BE6" w:rsidR="00341E46" w:rsidRPr="00E30C12"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Trigger này dùng để set sĩ số lớp, sĩ số lớp tối đa là 50</w:t>
            </w:r>
          </w:p>
          <w:p w14:paraId="1C432A65" w14:textId="77777777" w:rsidR="00125BA6" w:rsidRPr="00E30C12" w:rsidRDefault="00125BA6" w:rsidP="00125BA6">
            <w:pPr>
              <w:rPr>
                <w:rFonts w:ascii="Times New Roman" w:hAnsi="Times New Roman" w:cs="Times New Roman"/>
                <w:color w:val="000000" w:themeColor="text1"/>
                <w:sz w:val="24"/>
                <w:szCs w:val="24"/>
                <w:lang w:val="vi-VN" w:eastAsia="vi-VN"/>
              </w:rPr>
            </w:pPr>
          </w:p>
        </w:tc>
      </w:tr>
      <w:tr w:rsidR="00E30C12" w:rsidRPr="00E30C12" w14:paraId="485F26EF" w14:textId="77777777" w:rsidTr="00125BA6">
        <w:tc>
          <w:tcPr>
            <w:tcW w:w="1271" w:type="dxa"/>
          </w:tcPr>
          <w:p w14:paraId="35415DCF" w14:textId="2B457D99" w:rsidR="00125BA6" w:rsidRPr="00E30C12" w:rsidRDefault="00125BA6"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3</w:t>
            </w:r>
          </w:p>
        </w:tc>
        <w:tc>
          <w:tcPr>
            <w:tcW w:w="3686" w:type="dxa"/>
          </w:tcPr>
          <w:p w14:paraId="296D9312" w14:textId="77777777" w:rsidR="00341E46" w:rsidRPr="00E30C12"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UTG_CapNhatTrangThai</w:t>
            </w:r>
          </w:p>
          <w:p w14:paraId="27B894B5" w14:textId="77777777" w:rsidR="00125BA6" w:rsidRPr="00E30C12" w:rsidRDefault="00125BA6" w:rsidP="00125BA6">
            <w:pPr>
              <w:rPr>
                <w:rFonts w:ascii="Times New Roman" w:hAnsi="Times New Roman" w:cs="Times New Roman"/>
                <w:color w:val="000000" w:themeColor="text1"/>
                <w:sz w:val="24"/>
                <w:szCs w:val="24"/>
                <w:lang w:val="vi-VN" w:eastAsia="vi-VN"/>
              </w:rPr>
            </w:pPr>
          </w:p>
        </w:tc>
        <w:tc>
          <w:tcPr>
            <w:tcW w:w="4388" w:type="dxa"/>
          </w:tcPr>
          <w:p w14:paraId="7A9BBB50" w14:textId="35A01551" w:rsidR="00341E46" w:rsidRPr="00E30C12"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Cập nhật trạng thái hợp đồng khi xóa thông tin thanh toán</w:t>
            </w:r>
            <w:r w:rsidR="002873F5" w:rsidRPr="00E30C12">
              <w:rPr>
                <w:rFonts w:ascii="Times New Roman" w:eastAsia="Arial" w:hAnsi="Times New Roman" w:cs="Times New Roman"/>
                <w:color w:val="000000" w:themeColor="text1"/>
                <w:sz w:val="24"/>
                <w:szCs w:val="24"/>
                <w:lang w:val="vi-VN"/>
              </w:rPr>
              <w:t xml:space="preserve"> trên bảng thông tin thanh toán</w:t>
            </w:r>
          </w:p>
          <w:p w14:paraId="6F2DBAAB" w14:textId="77777777" w:rsidR="00125BA6" w:rsidRPr="00E30C12" w:rsidRDefault="00125BA6" w:rsidP="00125BA6">
            <w:pPr>
              <w:rPr>
                <w:rFonts w:ascii="Times New Roman" w:hAnsi="Times New Roman" w:cs="Times New Roman"/>
                <w:color w:val="000000" w:themeColor="text1"/>
                <w:sz w:val="24"/>
                <w:szCs w:val="24"/>
                <w:lang w:val="vi-VN" w:eastAsia="vi-VN"/>
              </w:rPr>
            </w:pPr>
          </w:p>
        </w:tc>
      </w:tr>
      <w:tr w:rsidR="00E30C12" w:rsidRPr="00E30C12" w14:paraId="52F83993" w14:textId="77777777" w:rsidTr="00125BA6">
        <w:tc>
          <w:tcPr>
            <w:tcW w:w="1271" w:type="dxa"/>
          </w:tcPr>
          <w:p w14:paraId="05657F8F" w14:textId="23F01333" w:rsidR="00125BA6" w:rsidRPr="00E30C12" w:rsidRDefault="00125BA6"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lastRenderedPageBreak/>
              <w:t>4</w:t>
            </w:r>
          </w:p>
        </w:tc>
        <w:tc>
          <w:tcPr>
            <w:tcW w:w="3686" w:type="dxa"/>
          </w:tcPr>
          <w:p w14:paraId="4D5B4A73" w14:textId="77777777" w:rsidR="00341E46" w:rsidRPr="00E30C12"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UTG_CapNhatTrangThai1</w:t>
            </w:r>
          </w:p>
          <w:p w14:paraId="21DB5789" w14:textId="77777777" w:rsidR="00125BA6" w:rsidRPr="00E30C12" w:rsidRDefault="00125BA6" w:rsidP="00125BA6">
            <w:pPr>
              <w:rPr>
                <w:rFonts w:ascii="Times New Roman" w:hAnsi="Times New Roman" w:cs="Times New Roman"/>
                <w:color w:val="000000" w:themeColor="text1"/>
                <w:sz w:val="24"/>
                <w:szCs w:val="24"/>
                <w:lang w:val="vi-VN" w:eastAsia="vi-VN"/>
              </w:rPr>
            </w:pPr>
          </w:p>
        </w:tc>
        <w:tc>
          <w:tcPr>
            <w:tcW w:w="4388" w:type="dxa"/>
          </w:tcPr>
          <w:p w14:paraId="4BEC8284" w14:textId="4BDBB633" w:rsidR="00341E46" w:rsidRPr="00E30C12"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Cập nhật trạng thái hợp đồng khi thêm, sửa thông tin thanh toán</w:t>
            </w:r>
            <w:r w:rsidR="002873F5" w:rsidRPr="00E30C12">
              <w:rPr>
                <w:rFonts w:ascii="Times New Roman" w:eastAsia="Arial" w:hAnsi="Times New Roman" w:cs="Times New Roman"/>
                <w:color w:val="000000" w:themeColor="text1"/>
                <w:sz w:val="24"/>
                <w:szCs w:val="24"/>
                <w:lang w:val="vi-VN"/>
              </w:rPr>
              <w:t xml:space="preserve"> trên bảng thông tin thanh toán</w:t>
            </w:r>
          </w:p>
          <w:p w14:paraId="76B9DA4A" w14:textId="77777777" w:rsidR="00125BA6" w:rsidRPr="00E30C12" w:rsidRDefault="00125BA6" w:rsidP="00125BA6">
            <w:pPr>
              <w:rPr>
                <w:rFonts w:ascii="Times New Roman" w:hAnsi="Times New Roman" w:cs="Times New Roman"/>
                <w:color w:val="000000" w:themeColor="text1"/>
                <w:sz w:val="24"/>
                <w:szCs w:val="24"/>
                <w:lang w:val="vi-VN" w:eastAsia="vi-VN"/>
              </w:rPr>
            </w:pPr>
          </w:p>
        </w:tc>
      </w:tr>
      <w:tr w:rsidR="00E30C12" w:rsidRPr="00E30C12" w14:paraId="2421AE47" w14:textId="77777777" w:rsidTr="00125BA6">
        <w:tc>
          <w:tcPr>
            <w:tcW w:w="1271" w:type="dxa"/>
          </w:tcPr>
          <w:p w14:paraId="17C59D70" w14:textId="4C1D6358" w:rsidR="00125BA6" w:rsidRPr="00E30C12" w:rsidRDefault="00125BA6"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5</w:t>
            </w:r>
          </w:p>
        </w:tc>
        <w:tc>
          <w:tcPr>
            <w:tcW w:w="3686" w:type="dxa"/>
          </w:tcPr>
          <w:p w14:paraId="3C50169B" w14:textId="77777777" w:rsidR="002873F5" w:rsidRPr="00E30C12"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UTG_CapNhatTriGiaHopDong</w:t>
            </w:r>
          </w:p>
          <w:p w14:paraId="13358DC8" w14:textId="77777777" w:rsidR="00125BA6" w:rsidRPr="00E30C12" w:rsidRDefault="00125BA6" w:rsidP="00125BA6">
            <w:pPr>
              <w:rPr>
                <w:rFonts w:ascii="Times New Roman" w:hAnsi="Times New Roman" w:cs="Times New Roman"/>
                <w:color w:val="000000" w:themeColor="text1"/>
                <w:sz w:val="24"/>
                <w:szCs w:val="24"/>
                <w:lang w:val="vi-VN" w:eastAsia="vi-VN"/>
              </w:rPr>
            </w:pPr>
          </w:p>
        </w:tc>
        <w:tc>
          <w:tcPr>
            <w:tcW w:w="4388" w:type="dxa"/>
          </w:tcPr>
          <w:p w14:paraId="088CFF10" w14:textId="0B8F6C51" w:rsidR="00125BA6" w:rsidRPr="00E30C12"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Cập nhật trạng thái hợp đồng khi sửa trị giá hợp đồng</w:t>
            </w:r>
            <w:r w:rsidRPr="00E30C12">
              <w:rPr>
                <w:rFonts w:ascii="Times New Roman" w:eastAsia="Arial" w:hAnsi="Times New Roman" w:cs="Times New Roman"/>
                <w:color w:val="000000" w:themeColor="text1"/>
                <w:sz w:val="24"/>
                <w:szCs w:val="24"/>
                <w:lang w:val="vi-VN"/>
              </w:rPr>
              <w:t xml:space="preserve"> trên bảng hợp đồng</w:t>
            </w:r>
          </w:p>
        </w:tc>
      </w:tr>
      <w:tr w:rsidR="00E30C12" w:rsidRPr="00E30C12" w14:paraId="79637B2E" w14:textId="77777777" w:rsidTr="00125BA6">
        <w:tc>
          <w:tcPr>
            <w:tcW w:w="1271" w:type="dxa"/>
          </w:tcPr>
          <w:p w14:paraId="3B27ACBD" w14:textId="1E78FC50" w:rsidR="00125BA6" w:rsidRPr="00E30C12" w:rsidRDefault="00125BA6"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6</w:t>
            </w:r>
          </w:p>
        </w:tc>
        <w:tc>
          <w:tcPr>
            <w:tcW w:w="3686" w:type="dxa"/>
          </w:tcPr>
          <w:p w14:paraId="2BFDC8DA" w14:textId="77777777" w:rsidR="002873F5" w:rsidRPr="00E30C12"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UTG_ngayKy</w:t>
            </w:r>
          </w:p>
          <w:p w14:paraId="7C1AAB6B" w14:textId="77777777" w:rsidR="00125BA6" w:rsidRPr="00E30C12" w:rsidRDefault="00125BA6" w:rsidP="00125BA6">
            <w:pPr>
              <w:rPr>
                <w:rFonts w:ascii="Times New Roman" w:hAnsi="Times New Roman" w:cs="Times New Roman"/>
                <w:color w:val="000000" w:themeColor="text1"/>
                <w:sz w:val="24"/>
                <w:szCs w:val="24"/>
                <w:lang w:val="vi-VN" w:eastAsia="vi-VN"/>
              </w:rPr>
            </w:pPr>
          </w:p>
        </w:tc>
        <w:tc>
          <w:tcPr>
            <w:tcW w:w="4388" w:type="dxa"/>
          </w:tcPr>
          <w:p w14:paraId="4138A574" w14:textId="77777777" w:rsidR="002873F5" w:rsidRPr="00E30C12"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Ngày ký hợp đồng phải nhỏ hơn ngày khởi hành</w:t>
            </w:r>
          </w:p>
          <w:p w14:paraId="262F2321" w14:textId="77777777" w:rsidR="00125BA6" w:rsidRPr="00E30C12" w:rsidRDefault="00125BA6" w:rsidP="00125BA6">
            <w:pPr>
              <w:rPr>
                <w:rFonts w:ascii="Times New Roman" w:hAnsi="Times New Roman" w:cs="Times New Roman"/>
                <w:color w:val="000000" w:themeColor="text1"/>
                <w:sz w:val="24"/>
                <w:szCs w:val="24"/>
                <w:lang w:val="vi-VN" w:eastAsia="vi-VN"/>
              </w:rPr>
            </w:pPr>
          </w:p>
        </w:tc>
      </w:tr>
      <w:tr w:rsidR="00E30C12" w:rsidRPr="00E30C12" w14:paraId="44A27A16" w14:textId="77777777" w:rsidTr="00125BA6">
        <w:tc>
          <w:tcPr>
            <w:tcW w:w="1271" w:type="dxa"/>
          </w:tcPr>
          <w:p w14:paraId="78799DE0" w14:textId="22745EA2" w:rsidR="00125BA6" w:rsidRPr="00E30C12" w:rsidRDefault="00125BA6"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7</w:t>
            </w:r>
          </w:p>
        </w:tc>
        <w:tc>
          <w:tcPr>
            <w:tcW w:w="3686" w:type="dxa"/>
          </w:tcPr>
          <w:p w14:paraId="71649E95" w14:textId="77777777" w:rsidR="002873F5" w:rsidRPr="00E30C12"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UTG_UpdateNgayKhoiHanh</w:t>
            </w:r>
          </w:p>
          <w:p w14:paraId="6CAA987A" w14:textId="77777777" w:rsidR="00125BA6" w:rsidRPr="00E30C12" w:rsidRDefault="00125BA6" w:rsidP="00125BA6">
            <w:pPr>
              <w:rPr>
                <w:rFonts w:ascii="Times New Roman" w:hAnsi="Times New Roman" w:cs="Times New Roman"/>
                <w:color w:val="000000" w:themeColor="text1"/>
                <w:sz w:val="24"/>
                <w:szCs w:val="24"/>
                <w:lang w:val="vi-VN" w:eastAsia="vi-VN"/>
              </w:rPr>
            </w:pPr>
          </w:p>
        </w:tc>
        <w:tc>
          <w:tcPr>
            <w:tcW w:w="4388" w:type="dxa"/>
          </w:tcPr>
          <w:p w14:paraId="70D2025F" w14:textId="1495936A" w:rsidR="002873F5" w:rsidRPr="00E30C12"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Ngày ký hợp đồng phải nhỏ hơn ngày khởi hành</w:t>
            </w:r>
            <w:r w:rsidRPr="00E30C12">
              <w:rPr>
                <w:rFonts w:ascii="Times New Roman" w:eastAsia="Arial" w:hAnsi="Times New Roman" w:cs="Times New Roman"/>
                <w:color w:val="000000" w:themeColor="text1"/>
                <w:sz w:val="24"/>
                <w:szCs w:val="24"/>
                <w:lang w:val="vi-VN"/>
              </w:rPr>
              <w:t xml:space="preserve"> mới cập nhật</w:t>
            </w:r>
          </w:p>
          <w:p w14:paraId="67A87522" w14:textId="77777777" w:rsidR="00125BA6" w:rsidRPr="00E30C12" w:rsidRDefault="00125BA6" w:rsidP="00125BA6">
            <w:pPr>
              <w:rPr>
                <w:rFonts w:ascii="Times New Roman" w:hAnsi="Times New Roman" w:cs="Times New Roman"/>
                <w:color w:val="000000" w:themeColor="text1"/>
                <w:sz w:val="24"/>
                <w:szCs w:val="24"/>
                <w:lang w:val="vi-VN" w:eastAsia="vi-VN"/>
              </w:rPr>
            </w:pPr>
          </w:p>
        </w:tc>
      </w:tr>
      <w:tr w:rsidR="002873F5" w:rsidRPr="00E30C12" w14:paraId="73025C75" w14:textId="77777777" w:rsidTr="00125BA6">
        <w:tc>
          <w:tcPr>
            <w:tcW w:w="1271" w:type="dxa"/>
          </w:tcPr>
          <w:p w14:paraId="41B5F873" w14:textId="3CA1FB3A" w:rsidR="002873F5" w:rsidRPr="00E30C12" w:rsidRDefault="002873F5"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8</w:t>
            </w:r>
          </w:p>
        </w:tc>
        <w:tc>
          <w:tcPr>
            <w:tcW w:w="3686" w:type="dxa"/>
          </w:tcPr>
          <w:p w14:paraId="67B2904C"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UTG_ngayThanhToan</w:t>
            </w:r>
          </w:p>
          <w:p w14:paraId="7D093DCC" w14:textId="77777777" w:rsidR="002873F5" w:rsidRPr="00E30C12"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557CBE8D"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Ngày thanh toán phải lớn hơn hoặc bằng ngày ký hợp đồng.</w:t>
            </w:r>
          </w:p>
          <w:p w14:paraId="6694BC22" w14:textId="77777777" w:rsidR="002873F5" w:rsidRPr="00E30C12"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E30C12" w14:paraId="15713E1F" w14:textId="77777777" w:rsidTr="00125BA6">
        <w:tc>
          <w:tcPr>
            <w:tcW w:w="1271" w:type="dxa"/>
          </w:tcPr>
          <w:p w14:paraId="77506681" w14:textId="77DDAFE1" w:rsidR="00737334" w:rsidRPr="00E30C12" w:rsidRDefault="00737334"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9</w:t>
            </w:r>
          </w:p>
        </w:tc>
        <w:tc>
          <w:tcPr>
            <w:tcW w:w="3686" w:type="dxa"/>
          </w:tcPr>
          <w:p w14:paraId="4783EFFE"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UTG_updateNgayKy</w:t>
            </w:r>
          </w:p>
          <w:p w14:paraId="62796CBB"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66C5799" w14:textId="73675B64"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Ngày thanh toán phải lớn hơn hoặc bằng ngày ký hợp đồng</w:t>
            </w:r>
            <w:r w:rsidRPr="00E30C12">
              <w:rPr>
                <w:rFonts w:ascii="Times New Roman" w:eastAsia="Arial" w:hAnsi="Times New Roman" w:cs="Times New Roman"/>
                <w:color w:val="000000" w:themeColor="text1"/>
                <w:sz w:val="24"/>
                <w:szCs w:val="24"/>
                <w:lang w:val="vi-VN"/>
              </w:rPr>
              <w:t xml:space="preserve"> mới cập nhật</w:t>
            </w:r>
            <w:r w:rsidRPr="00E30C12">
              <w:rPr>
                <w:rFonts w:ascii="Times New Roman" w:eastAsia="Arial" w:hAnsi="Times New Roman" w:cs="Times New Roman"/>
                <w:color w:val="000000" w:themeColor="text1"/>
                <w:sz w:val="24"/>
                <w:szCs w:val="24"/>
                <w:lang w:val="vi-VN"/>
              </w:rPr>
              <w:t>.</w:t>
            </w:r>
          </w:p>
          <w:p w14:paraId="674D242A"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E30C12" w14:paraId="398AA23D" w14:textId="77777777" w:rsidTr="00125BA6">
        <w:tc>
          <w:tcPr>
            <w:tcW w:w="1271" w:type="dxa"/>
          </w:tcPr>
          <w:p w14:paraId="1B70DB3F" w14:textId="3F75B540" w:rsidR="00737334" w:rsidRPr="00E30C12" w:rsidRDefault="00737334"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10</w:t>
            </w:r>
          </w:p>
        </w:tc>
        <w:tc>
          <w:tcPr>
            <w:tcW w:w="3686" w:type="dxa"/>
          </w:tcPr>
          <w:p w14:paraId="6A45BAF2"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UTG_congTy_name</w:t>
            </w:r>
          </w:p>
          <w:p w14:paraId="5397CFE9"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01A793A5" w14:textId="3EA70B32"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Tên công ty không được trùng</w:t>
            </w:r>
          </w:p>
          <w:p w14:paraId="020FF730"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E30C12" w14:paraId="4EF2D812" w14:textId="77777777" w:rsidTr="00125BA6">
        <w:tc>
          <w:tcPr>
            <w:tcW w:w="1271" w:type="dxa"/>
          </w:tcPr>
          <w:p w14:paraId="204184AD" w14:textId="337BE413" w:rsidR="00737334" w:rsidRPr="00E30C12" w:rsidRDefault="00737334"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11</w:t>
            </w:r>
          </w:p>
        </w:tc>
        <w:tc>
          <w:tcPr>
            <w:tcW w:w="3686" w:type="dxa"/>
          </w:tcPr>
          <w:p w14:paraId="31CA1BE3"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UTG_congTy_SDT</w:t>
            </w:r>
          </w:p>
          <w:p w14:paraId="0C8BB1C6"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1F410530" w14:textId="59BD6143"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 xml:space="preserve">SDT của công ty ko đc trùng </w:t>
            </w:r>
          </w:p>
          <w:p w14:paraId="662FB2FF"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E30C12" w14:paraId="7C60EB61" w14:textId="77777777" w:rsidTr="00125BA6">
        <w:tc>
          <w:tcPr>
            <w:tcW w:w="1271" w:type="dxa"/>
          </w:tcPr>
          <w:p w14:paraId="22294205" w14:textId="4319C1C0" w:rsidR="00737334" w:rsidRPr="00E30C12" w:rsidRDefault="00737334"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12</w:t>
            </w:r>
          </w:p>
        </w:tc>
        <w:tc>
          <w:tcPr>
            <w:tcW w:w="3686" w:type="dxa"/>
          </w:tcPr>
          <w:p w14:paraId="7EC40548"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UTG_GiaoVien_CMND</w:t>
            </w:r>
          </w:p>
          <w:p w14:paraId="23D68798"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3DC8C553" w14:textId="20021701"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CMND của giáo viên không được trùng</w:t>
            </w:r>
          </w:p>
          <w:p w14:paraId="781C9A85"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E30C12" w14:paraId="6F97BB90" w14:textId="77777777" w:rsidTr="00125BA6">
        <w:tc>
          <w:tcPr>
            <w:tcW w:w="1271" w:type="dxa"/>
          </w:tcPr>
          <w:p w14:paraId="7C54C168" w14:textId="55BD5F1E" w:rsidR="00737334" w:rsidRPr="00E30C12" w:rsidRDefault="00737334"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13</w:t>
            </w:r>
          </w:p>
        </w:tc>
        <w:tc>
          <w:tcPr>
            <w:tcW w:w="3686" w:type="dxa"/>
          </w:tcPr>
          <w:p w14:paraId="0E378B9B"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UTG_GiaoVien_SDT</w:t>
            </w:r>
          </w:p>
          <w:p w14:paraId="5A8CBB30"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31A6547D"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SDT của giáo viên không đc trung nhau</w:t>
            </w:r>
          </w:p>
          <w:p w14:paraId="63F6012B"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E30C12" w14:paraId="00A760E5" w14:textId="77777777" w:rsidTr="00125BA6">
        <w:tc>
          <w:tcPr>
            <w:tcW w:w="1271" w:type="dxa"/>
          </w:tcPr>
          <w:p w14:paraId="4CFB11C2" w14:textId="05AEEF75" w:rsidR="00737334" w:rsidRPr="00E30C12" w:rsidRDefault="00737334"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14</w:t>
            </w:r>
          </w:p>
        </w:tc>
        <w:tc>
          <w:tcPr>
            <w:tcW w:w="3686" w:type="dxa"/>
          </w:tcPr>
          <w:p w14:paraId="5E82B079"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UTG_HopDong_MaChuyenDi</w:t>
            </w:r>
          </w:p>
          <w:p w14:paraId="56E5138C"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076B4BBD"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Mã chuyến đi trong hợp đồng không được trùng nhau</w:t>
            </w:r>
          </w:p>
          <w:p w14:paraId="2D2BB40F"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E30C12" w14:paraId="59D95507" w14:textId="77777777" w:rsidTr="00125BA6">
        <w:tc>
          <w:tcPr>
            <w:tcW w:w="1271" w:type="dxa"/>
          </w:tcPr>
          <w:p w14:paraId="7F21D911" w14:textId="2D3FFC12" w:rsidR="00737334" w:rsidRPr="00E30C12" w:rsidRDefault="00737334"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15</w:t>
            </w:r>
          </w:p>
        </w:tc>
        <w:tc>
          <w:tcPr>
            <w:tcW w:w="3686" w:type="dxa"/>
          </w:tcPr>
          <w:p w14:paraId="61EC5E45" w14:textId="77777777"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checkTenDiaDiem_DiaDiem</w:t>
            </w:r>
          </w:p>
          <w:p w14:paraId="50915D2E"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145CC74C" w14:textId="3C4DBC3D" w:rsidR="00737334" w:rsidRPr="00E30C12"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T</w:t>
            </w:r>
            <w:r w:rsidRPr="00E30C12">
              <w:rPr>
                <w:rFonts w:ascii="Times New Roman" w:eastAsia="Arial" w:hAnsi="Times New Roman" w:cs="Times New Roman"/>
                <w:color w:val="000000" w:themeColor="text1"/>
                <w:sz w:val="24"/>
                <w:szCs w:val="24"/>
                <w:lang w:val="vi-VN"/>
              </w:rPr>
              <w:t>rigger checkTenDiaDiem_DiaDiem để check xem tên địa điểm lưu có bị trùng hay không</w:t>
            </w:r>
          </w:p>
          <w:p w14:paraId="73B09F39"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E30C12" w14:paraId="58FDE123" w14:textId="77777777" w:rsidTr="00125BA6">
        <w:tc>
          <w:tcPr>
            <w:tcW w:w="1271" w:type="dxa"/>
          </w:tcPr>
          <w:p w14:paraId="7CB24692" w14:textId="04179257" w:rsidR="00737334" w:rsidRPr="00E30C12" w:rsidRDefault="00737334"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16</w:t>
            </w:r>
          </w:p>
        </w:tc>
        <w:tc>
          <w:tcPr>
            <w:tcW w:w="3686" w:type="dxa"/>
          </w:tcPr>
          <w:p w14:paraId="17B120F5" w14:textId="77777777" w:rsidR="00E30C12" w:rsidRPr="00E30C12"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checkDiaChi_DiaDiem</w:t>
            </w:r>
          </w:p>
          <w:p w14:paraId="5E4A47E6"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71DB0B3" w14:textId="0BE8123F" w:rsidR="00E30C12" w:rsidRPr="00E30C12"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T</w:t>
            </w:r>
            <w:r w:rsidRPr="00E30C12">
              <w:rPr>
                <w:rFonts w:ascii="Times New Roman" w:eastAsia="Arial" w:hAnsi="Times New Roman" w:cs="Times New Roman"/>
                <w:color w:val="000000" w:themeColor="text1"/>
                <w:sz w:val="24"/>
                <w:szCs w:val="24"/>
                <w:lang w:val="vi-VN"/>
              </w:rPr>
              <w:t>rigger checkDiaChi_DiaDiem để check xem địa chỉ địa điểm lưu có bị trùng hay không</w:t>
            </w:r>
          </w:p>
          <w:p w14:paraId="62B51BF1"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E30C12" w14:paraId="10B6622C" w14:textId="77777777" w:rsidTr="00125BA6">
        <w:tc>
          <w:tcPr>
            <w:tcW w:w="1271" w:type="dxa"/>
          </w:tcPr>
          <w:p w14:paraId="72CC8033" w14:textId="514A5C39" w:rsidR="00737334" w:rsidRPr="00E30C12" w:rsidRDefault="00737334" w:rsidP="00125BA6">
            <w:pPr>
              <w:rPr>
                <w:rFonts w:ascii="Times New Roman" w:hAnsi="Times New Roman" w:cs="Times New Roman"/>
                <w:color w:val="000000" w:themeColor="text1"/>
                <w:sz w:val="24"/>
                <w:szCs w:val="24"/>
                <w:lang w:eastAsia="vi-VN"/>
              </w:rPr>
            </w:pPr>
            <w:r w:rsidRPr="00E30C12">
              <w:rPr>
                <w:rFonts w:ascii="Times New Roman" w:hAnsi="Times New Roman" w:cs="Times New Roman"/>
                <w:color w:val="000000" w:themeColor="text1"/>
                <w:sz w:val="24"/>
                <w:szCs w:val="24"/>
                <w:lang w:eastAsia="vi-VN"/>
              </w:rPr>
              <w:t>17</w:t>
            </w:r>
          </w:p>
        </w:tc>
        <w:tc>
          <w:tcPr>
            <w:tcW w:w="3686" w:type="dxa"/>
          </w:tcPr>
          <w:p w14:paraId="59AA4430" w14:textId="77777777" w:rsidR="00E30C12" w:rsidRPr="00E30C12"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checkTongTien_ChiPhi</w:t>
            </w:r>
          </w:p>
          <w:p w14:paraId="2A5F1E10"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3D977E08" w14:textId="1AE3B593" w:rsidR="00E30C12" w:rsidRPr="00E30C12"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E30C12">
              <w:rPr>
                <w:rFonts w:ascii="Times New Roman" w:eastAsia="Arial" w:hAnsi="Times New Roman" w:cs="Times New Roman"/>
                <w:color w:val="000000" w:themeColor="text1"/>
                <w:sz w:val="24"/>
                <w:szCs w:val="24"/>
                <w:lang w:val="vi-VN"/>
              </w:rPr>
              <w:t>T</w:t>
            </w:r>
            <w:r w:rsidRPr="00E30C12">
              <w:rPr>
                <w:rFonts w:ascii="Times New Roman" w:eastAsia="Arial" w:hAnsi="Times New Roman" w:cs="Times New Roman"/>
                <w:color w:val="000000" w:themeColor="text1"/>
                <w:sz w:val="24"/>
                <w:szCs w:val="24"/>
                <w:lang w:val="vi-VN"/>
              </w:rPr>
              <w:t>rigger checkTongTien_ChiPhi để check xem tổng chi phí có cao hơn 100 triệu đồng không</w:t>
            </w:r>
          </w:p>
          <w:p w14:paraId="1E111745" w14:textId="77777777" w:rsidR="00737334" w:rsidRPr="00E30C12"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bl>
    <w:p w14:paraId="49C82D22" w14:textId="77777777" w:rsidR="00125BA6" w:rsidRPr="00125BA6" w:rsidRDefault="00125BA6" w:rsidP="00125BA6">
      <w:pPr>
        <w:rPr>
          <w:rFonts w:ascii="Times New Roman" w:hAnsi="Times New Roman" w:cs="Times New Roman"/>
          <w:sz w:val="24"/>
          <w:szCs w:val="24"/>
          <w:lang w:val="vi-VN" w:eastAsia="vi-VN"/>
        </w:rPr>
      </w:pPr>
    </w:p>
    <w:p w14:paraId="5DE6A1E2" w14:textId="3E631CCC" w:rsidR="00C62C6B" w:rsidRPr="00F60F36" w:rsidRDefault="00C62C6B" w:rsidP="00BF7A3B">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Mô tả các trigger</w:t>
      </w:r>
    </w:p>
    <w:p w14:paraId="049F5D8D" w14:textId="7B549459" w:rsidR="00F60F36" w:rsidRDefault="00F60F36" w:rsidP="00F60F36">
      <w:pPr>
        <w:pStyle w:val="ListParagraph"/>
        <w:numPr>
          <w:ilvl w:val="1"/>
          <w:numId w:val="1"/>
        </w:numPr>
        <w:outlineLvl w:val="1"/>
        <w:rPr>
          <w:rFonts w:ascii="Times New Roman" w:hAnsi="Times New Roman" w:cs="Times New Roman"/>
          <w:b/>
          <w:sz w:val="30"/>
          <w:szCs w:val="30"/>
          <w:lang w:eastAsia="vi-VN"/>
        </w:rPr>
      </w:pPr>
      <w:r w:rsidRPr="00F60F36">
        <w:rPr>
          <w:rFonts w:ascii="Times New Roman" w:hAnsi="Times New Roman" w:cs="Times New Roman"/>
          <w:b/>
          <w:sz w:val="30"/>
          <w:szCs w:val="30"/>
          <w:lang w:eastAsia="vi-VN"/>
        </w:rPr>
        <w:t>Store procedure</w:t>
      </w:r>
    </w:p>
    <w:p w14:paraId="76CC1D27" w14:textId="60915981" w:rsidR="00C62C6B" w:rsidRDefault="00C62C6B" w:rsidP="00C62C6B">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Store procedure trong SQL</w:t>
      </w:r>
    </w:p>
    <w:p w14:paraId="43239F6D" w14:textId="0B8E01EC" w:rsidR="00C62C6B" w:rsidRDefault="00C62C6B" w:rsidP="00C62C6B">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Danh sách các Store procedure</w:t>
      </w:r>
    </w:p>
    <w:p w14:paraId="61EC8117" w14:textId="0415DD24" w:rsidR="00F276EC" w:rsidRDefault="00F276EC" w:rsidP="00F276EC">
      <w:pPr>
        <w:pStyle w:val="ListParagraph"/>
        <w:numPr>
          <w:ilvl w:val="0"/>
          <w:numId w:val="13"/>
        </w:numPr>
        <w:ind w:left="709" w:hanging="283"/>
        <w:rPr>
          <w:rFonts w:ascii="Times New Roman" w:hAnsi="Times New Roman" w:cs="Times New Roman"/>
          <w:sz w:val="24"/>
          <w:szCs w:val="24"/>
          <w:lang w:val="vi-VN" w:eastAsia="vi-VN"/>
        </w:rPr>
      </w:pPr>
      <w:r w:rsidRPr="00F276EC">
        <w:rPr>
          <w:rFonts w:ascii="Times New Roman" w:hAnsi="Times New Roman" w:cs="Times New Roman"/>
          <w:sz w:val="24"/>
          <w:szCs w:val="24"/>
          <w:lang w:val="vi-VN" w:eastAsia="vi-VN"/>
        </w:rPr>
        <w:lastRenderedPageBreak/>
        <w:t>Danh sách các Store procedure</w:t>
      </w:r>
    </w:p>
    <w:tbl>
      <w:tblPr>
        <w:tblStyle w:val="DTSC"/>
        <w:tblW w:w="0" w:type="auto"/>
        <w:tblInd w:w="-5" w:type="dxa"/>
        <w:tblLook w:val="04A0" w:firstRow="1" w:lastRow="0" w:firstColumn="1" w:lastColumn="0" w:noHBand="0" w:noVBand="1"/>
      </w:tblPr>
      <w:tblGrid>
        <w:gridCol w:w="1276"/>
        <w:gridCol w:w="3686"/>
        <w:gridCol w:w="4388"/>
      </w:tblGrid>
      <w:tr w:rsidR="00F276EC" w14:paraId="266CCF06" w14:textId="77777777" w:rsidTr="00F276EC">
        <w:trPr>
          <w:cnfStyle w:val="100000000000" w:firstRow="1" w:lastRow="0" w:firstColumn="0" w:lastColumn="0" w:oddVBand="0" w:evenVBand="0" w:oddHBand="0" w:evenHBand="0" w:firstRowFirstColumn="0" w:firstRowLastColumn="0" w:lastRowFirstColumn="0" w:lastRowLastColumn="0"/>
        </w:trPr>
        <w:tc>
          <w:tcPr>
            <w:tcW w:w="1276" w:type="dxa"/>
          </w:tcPr>
          <w:p w14:paraId="504DCAD7" w14:textId="23D72E08" w:rsidR="00F276EC" w:rsidRPr="00F276EC" w:rsidRDefault="00F276EC"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STT</w:t>
            </w:r>
          </w:p>
        </w:tc>
        <w:tc>
          <w:tcPr>
            <w:tcW w:w="3686" w:type="dxa"/>
          </w:tcPr>
          <w:p w14:paraId="536B706C" w14:textId="7BCE86F0" w:rsidR="00F276EC" w:rsidRPr="00F276EC" w:rsidRDefault="00F276EC"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Tên Procedure</w:t>
            </w:r>
          </w:p>
        </w:tc>
        <w:tc>
          <w:tcPr>
            <w:tcW w:w="4388" w:type="dxa"/>
          </w:tcPr>
          <w:p w14:paraId="5BC4C2AA" w14:textId="13C1C12F" w:rsidR="00F276EC" w:rsidRPr="00F276EC" w:rsidRDefault="00F276EC"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Ý nghĩa</w:t>
            </w:r>
          </w:p>
        </w:tc>
      </w:tr>
      <w:tr w:rsidR="00F276EC" w14:paraId="1B70B39F" w14:textId="77777777" w:rsidTr="00F276EC">
        <w:tc>
          <w:tcPr>
            <w:tcW w:w="1276" w:type="dxa"/>
          </w:tcPr>
          <w:p w14:paraId="374ED5CC" w14:textId="3CB0A3FA" w:rsidR="00F276EC" w:rsidRPr="00061DA0" w:rsidRDefault="00061DA0"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1</w:t>
            </w:r>
          </w:p>
        </w:tc>
        <w:tc>
          <w:tcPr>
            <w:tcW w:w="3686" w:type="dxa"/>
          </w:tcPr>
          <w:p w14:paraId="32F2FBE4" w14:textId="77777777" w:rsidR="00061DA0" w:rsidRDefault="00061DA0" w:rsidP="00061DA0">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SelectHocSinh</w:t>
            </w:r>
          </w:p>
          <w:p w14:paraId="666CCAEC" w14:textId="77777777" w:rsidR="00F276EC" w:rsidRDefault="00F276EC" w:rsidP="00F276EC">
            <w:pPr>
              <w:pStyle w:val="ListParagraph"/>
              <w:ind w:left="0"/>
              <w:rPr>
                <w:rFonts w:ascii="Times New Roman" w:hAnsi="Times New Roman" w:cs="Times New Roman"/>
                <w:sz w:val="24"/>
                <w:szCs w:val="24"/>
                <w:lang w:val="vi-VN" w:eastAsia="vi-VN"/>
              </w:rPr>
            </w:pPr>
          </w:p>
        </w:tc>
        <w:tc>
          <w:tcPr>
            <w:tcW w:w="4388" w:type="dxa"/>
          </w:tcPr>
          <w:p w14:paraId="79F9827D" w14:textId="484813AC" w:rsidR="00061DA0" w:rsidRPr="00061DA0" w:rsidRDefault="00061DA0" w:rsidP="00061DA0">
            <w:pPr>
              <w:autoSpaceDE w:val="0"/>
              <w:autoSpaceDN w:val="0"/>
              <w:adjustRightInd w:val="0"/>
              <w:spacing w:line="240" w:lineRule="auto"/>
              <w:jc w:val="left"/>
              <w:rPr>
                <w:rFonts w:ascii="Consolas" w:eastAsia="Arial" w:hAnsi="Consolas" w:cs="Consolas"/>
                <w:color w:val="008000"/>
                <w:sz w:val="19"/>
                <w:szCs w:val="19"/>
              </w:rPr>
            </w:pPr>
            <w:r>
              <w:rPr>
                <w:rFonts w:ascii="Consolas" w:eastAsia="Arial" w:hAnsi="Consolas" w:cs="Consolas"/>
                <w:color w:val="008000"/>
                <w:sz w:val="19"/>
                <w:szCs w:val="19"/>
              </w:rPr>
              <w:t>P</w:t>
            </w:r>
            <w:r>
              <w:rPr>
                <w:rFonts w:ascii="Consolas" w:eastAsia="Arial" w:hAnsi="Consolas" w:cs="Consolas"/>
                <w:color w:val="008000"/>
                <w:sz w:val="19"/>
                <w:szCs w:val="19"/>
                <w:lang w:val="vi-VN"/>
              </w:rPr>
              <w:t xml:space="preserve">rocedure </w:t>
            </w:r>
            <w:r>
              <w:rPr>
                <w:rFonts w:ascii="Consolas" w:eastAsia="Arial" w:hAnsi="Consolas" w:cs="Consolas"/>
                <w:color w:val="008000"/>
                <w:sz w:val="19"/>
                <w:szCs w:val="19"/>
              </w:rPr>
              <w:t>chọn học sinh theo lớp, theo năm học</w:t>
            </w:r>
          </w:p>
          <w:p w14:paraId="76B1BB70" w14:textId="77777777" w:rsidR="00F276EC" w:rsidRDefault="00F276EC" w:rsidP="00F276EC">
            <w:pPr>
              <w:pStyle w:val="ListParagraph"/>
              <w:ind w:left="0"/>
              <w:rPr>
                <w:rFonts w:ascii="Times New Roman" w:hAnsi="Times New Roman" w:cs="Times New Roman"/>
                <w:sz w:val="24"/>
                <w:szCs w:val="24"/>
                <w:lang w:val="vi-VN" w:eastAsia="vi-VN"/>
              </w:rPr>
            </w:pPr>
          </w:p>
        </w:tc>
      </w:tr>
      <w:tr w:rsidR="00F276EC" w14:paraId="3C9FD836" w14:textId="77777777" w:rsidTr="00F276EC">
        <w:tc>
          <w:tcPr>
            <w:tcW w:w="1276" w:type="dxa"/>
          </w:tcPr>
          <w:p w14:paraId="4DA79F05" w14:textId="5F8F790C" w:rsidR="00F276EC" w:rsidRPr="00061DA0" w:rsidRDefault="00061DA0"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2</w:t>
            </w:r>
          </w:p>
        </w:tc>
        <w:tc>
          <w:tcPr>
            <w:tcW w:w="3686" w:type="dxa"/>
          </w:tcPr>
          <w:p w14:paraId="5690B78F" w14:textId="77777777" w:rsidR="00061DA0" w:rsidRDefault="00061DA0" w:rsidP="00061DA0">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SelectLopHoc</w:t>
            </w:r>
          </w:p>
          <w:p w14:paraId="328C6EDD" w14:textId="77777777" w:rsidR="00F276EC" w:rsidRDefault="00F276EC" w:rsidP="00F276EC">
            <w:pPr>
              <w:pStyle w:val="ListParagraph"/>
              <w:ind w:left="0"/>
              <w:rPr>
                <w:rFonts w:ascii="Times New Roman" w:hAnsi="Times New Roman" w:cs="Times New Roman"/>
                <w:sz w:val="24"/>
                <w:szCs w:val="24"/>
                <w:lang w:val="vi-VN" w:eastAsia="vi-VN"/>
              </w:rPr>
            </w:pPr>
          </w:p>
        </w:tc>
        <w:tc>
          <w:tcPr>
            <w:tcW w:w="4388" w:type="dxa"/>
          </w:tcPr>
          <w:p w14:paraId="5085EB47" w14:textId="33A6C506" w:rsidR="00F276EC" w:rsidRPr="00061DA0" w:rsidRDefault="00061DA0" w:rsidP="00F276EC">
            <w:pPr>
              <w:pStyle w:val="ListParagraph"/>
              <w:ind w:left="0"/>
              <w:rPr>
                <w:rFonts w:ascii="Times New Roman" w:hAnsi="Times New Roman" w:cs="Times New Roman"/>
                <w:sz w:val="24"/>
                <w:szCs w:val="24"/>
                <w:lang w:val="vi-VN" w:eastAsia="vi-VN"/>
              </w:rPr>
            </w:pPr>
            <w:r w:rsidRPr="00061DA0">
              <w:rPr>
                <w:rFonts w:ascii="Times New Roman" w:hAnsi="Times New Roman" w:cs="Times New Roman"/>
                <w:sz w:val="24"/>
                <w:szCs w:val="24"/>
                <w:lang w:val="vi-VN" w:eastAsia="vi-VN"/>
              </w:rPr>
              <w:t>Lấy danh sách lớp h</w:t>
            </w:r>
            <w:r>
              <w:rPr>
                <w:rFonts w:ascii="Times New Roman" w:hAnsi="Times New Roman" w:cs="Times New Roman"/>
                <w:sz w:val="24"/>
                <w:szCs w:val="24"/>
                <w:lang w:val="vi-VN" w:eastAsia="vi-VN"/>
              </w:rPr>
              <w:t>ọc</w:t>
            </w:r>
            <w:r w:rsidRPr="00061DA0">
              <w:rPr>
                <w:rFonts w:ascii="Times New Roman" w:hAnsi="Times New Roman" w:cs="Times New Roman"/>
                <w:sz w:val="24"/>
                <w:szCs w:val="24"/>
                <w:lang w:val="vi-VN" w:eastAsia="vi-VN"/>
              </w:rPr>
              <w:t>.</w:t>
            </w:r>
          </w:p>
        </w:tc>
      </w:tr>
      <w:tr w:rsidR="00F276EC" w14:paraId="7ECAFA2E" w14:textId="77777777" w:rsidTr="00F276EC">
        <w:tc>
          <w:tcPr>
            <w:tcW w:w="1276" w:type="dxa"/>
          </w:tcPr>
          <w:p w14:paraId="5B366C27" w14:textId="1E23A94A" w:rsidR="00F276EC" w:rsidRPr="00061DA0" w:rsidRDefault="00061DA0"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3</w:t>
            </w:r>
          </w:p>
        </w:tc>
        <w:tc>
          <w:tcPr>
            <w:tcW w:w="3686" w:type="dxa"/>
          </w:tcPr>
          <w:p w14:paraId="3F6DF0EB" w14:textId="77777777" w:rsidR="00061DA0" w:rsidRDefault="00061DA0" w:rsidP="00061DA0">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SelectNamHoc</w:t>
            </w:r>
          </w:p>
          <w:p w14:paraId="51DFFA85" w14:textId="77777777" w:rsidR="00F276EC" w:rsidRDefault="00F276EC" w:rsidP="00F276EC">
            <w:pPr>
              <w:pStyle w:val="ListParagraph"/>
              <w:ind w:left="0"/>
              <w:rPr>
                <w:rFonts w:ascii="Times New Roman" w:hAnsi="Times New Roman" w:cs="Times New Roman"/>
                <w:sz w:val="24"/>
                <w:szCs w:val="24"/>
                <w:lang w:val="vi-VN" w:eastAsia="vi-VN"/>
              </w:rPr>
            </w:pPr>
          </w:p>
        </w:tc>
        <w:tc>
          <w:tcPr>
            <w:tcW w:w="4388" w:type="dxa"/>
          </w:tcPr>
          <w:p w14:paraId="189A9ECE" w14:textId="1B9C4B2F" w:rsidR="00F276EC" w:rsidRPr="00061DA0" w:rsidRDefault="00061DA0" w:rsidP="00F276EC">
            <w:pPr>
              <w:pStyle w:val="ListParagraph"/>
              <w:ind w:left="0"/>
              <w:rPr>
                <w:rFonts w:ascii="Times New Roman" w:hAnsi="Times New Roman" w:cs="Times New Roman"/>
                <w:sz w:val="24"/>
                <w:szCs w:val="24"/>
                <w:lang w:val="vi-VN" w:eastAsia="vi-VN"/>
              </w:rPr>
            </w:pPr>
            <w:r w:rsidRPr="00061DA0">
              <w:rPr>
                <w:rFonts w:ascii="Times New Roman" w:hAnsi="Times New Roman" w:cs="Times New Roman"/>
                <w:sz w:val="24"/>
                <w:szCs w:val="24"/>
                <w:lang w:val="vi-VN" w:eastAsia="vi-VN"/>
              </w:rPr>
              <w:t xml:space="preserve">Lấy danh sách </w:t>
            </w:r>
            <w:r w:rsidRPr="00061DA0">
              <w:rPr>
                <w:rFonts w:ascii="Times New Roman" w:hAnsi="Times New Roman" w:cs="Times New Roman"/>
                <w:sz w:val="24"/>
                <w:szCs w:val="24"/>
                <w:lang w:val="vi-VN" w:eastAsia="vi-VN"/>
              </w:rPr>
              <w:t>năm h</w:t>
            </w:r>
            <w:r>
              <w:rPr>
                <w:rFonts w:ascii="Times New Roman" w:hAnsi="Times New Roman" w:cs="Times New Roman"/>
                <w:sz w:val="24"/>
                <w:szCs w:val="24"/>
                <w:lang w:val="vi-VN" w:eastAsia="vi-VN"/>
              </w:rPr>
              <w:t>ọc</w:t>
            </w:r>
          </w:p>
        </w:tc>
      </w:tr>
      <w:tr w:rsidR="00F276EC" w14:paraId="13ECAA21" w14:textId="77777777" w:rsidTr="00F276EC">
        <w:tc>
          <w:tcPr>
            <w:tcW w:w="1276" w:type="dxa"/>
          </w:tcPr>
          <w:p w14:paraId="4BECC380" w14:textId="59222CE2" w:rsidR="00F276EC" w:rsidRPr="00061DA0" w:rsidRDefault="00061DA0"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4</w:t>
            </w:r>
          </w:p>
        </w:tc>
        <w:tc>
          <w:tcPr>
            <w:tcW w:w="3686" w:type="dxa"/>
          </w:tcPr>
          <w:p w14:paraId="576D9BD9" w14:textId="77777777" w:rsidR="00D971DC" w:rsidRDefault="00E1215E" w:rsidP="00D971DC">
            <w:pPr>
              <w:autoSpaceDE w:val="0"/>
              <w:autoSpaceDN w:val="0"/>
              <w:adjustRightInd w:val="0"/>
              <w:spacing w:line="240" w:lineRule="auto"/>
              <w:jc w:val="left"/>
              <w:rPr>
                <w:rFonts w:ascii="Consolas" w:eastAsia="Arial" w:hAnsi="Consolas" w:cs="Consolas"/>
                <w:color w:val="808080"/>
                <w:sz w:val="19"/>
                <w:szCs w:val="19"/>
                <w:lang w:val="vi-VN"/>
              </w:rPr>
            </w:pPr>
            <w:r>
              <w:rPr>
                <w:rFonts w:ascii="Consolas" w:eastAsia="Arial" w:hAnsi="Consolas" w:cs="Consolas"/>
                <w:sz w:val="19"/>
                <w:szCs w:val="19"/>
                <w:lang w:val="vi-VN"/>
              </w:rPr>
              <w:t>ThemThamGia</w:t>
            </w:r>
            <w:r w:rsidR="00D971DC">
              <w:rPr>
                <w:rFonts w:ascii="Consolas" w:eastAsia="Arial" w:hAnsi="Consolas" w:cs="Consolas"/>
                <w:sz w:val="19"/>
                <w:szCs w:val="19"/>
              </w:rPr>
              <w:t xml:space="preserve"> </w:t>
            </w:r>
            <w:r w:rsidR="00D971DC">
              <w:rPr>
                <w:rFonts w:ascii="Consolas" w:eastAsia="Arial" w:hAnsi="Consolas" w:cs="Consolas"/>
                <w:sz w:val="19"/>
                <w:szCs w:val="19"/>
                <w:lang w:val="vi-VN"/>
              </w:rPr>
              <w:t xml:space="preserve">@MaNH </w:t>
            </w:r>
            <w:r w:rsidR="00D971DC">
              <w:rPr>
                <w:rFonts w:ascii="Consolas" w:eastAsia="Arial" w:hAnsi="Consolas" w:cs="Consolas"/>
                <w:color w:val="0000FF"/>
                <w:sz w:val="19"/>
                <w:szCs w:val="19"/>
                <w:lang w:val="vi-VN"/>
              </w:rPr>
              <w:t>int</w:t>
            </w:r>
            <w:r w:rsidR="00D971DC">
              <w:rPr>
                <w:rFonts w:ascii="Consolas" w:eastAsia="Arial" w:hAnsi="Consolas" w:cs="Consolas"/>
                <w:color w:val="808080"/>
                <w:sz w:val="19"/>
                <w:szCs w:val="19"/>
                <w:lang w:val="vi-VN"/>
              </w:rPr>
              <w:t>,</w:t>
            </w:r>
            <w:r w:rsidR="00D971DC">
              <w:rPr>
                <w:rFonts w:ascii="Consolas" w:eastAsia="Arial" w:hAnsi="Consolas" w:cs="Consolas"/>
                <w:sz w:val="19"/>
                <w:szCs w:val="19"/>
                <w:lang w:val="vi-VN"/>
              </w:rPr>
              <w:t xml:space="preserve">  @MaChuyenDi </w:t>
            </w:r>
            <w:r w:rsidR="00D971DC">
              <w:rPr>
                <w:rFonts w:ascii="Consolas" w:eastAsia="Arial" w:hAnsi="Consolas" w:cs="Consolas"/>
                <w:color w:val="0000FF"/>
                <w:sz w:val="19"/>
                <w:szCs w:val="19"/>
                <w:lang w:val="vi-VN"/>
              </w:rPr>
              <w:t>NVARCHAR</w:t>
            </w:r>
            <w:r w:rsidR="00D971DC">
              <w:rPr>
                <w:rFonts w:ascii="Consolas" w:eastAsia="Arial" w:hAnsi="Consolas" w:cs="Consolas"/>
                <w:color w:val="808080"/>
                <w:sz w:val="19"/>
                <w:szCs w:val="19"/>
                <w:lang w:val="vi-VN"/>
              </w:rPr>
              <w:t>(</w:t>
            </w:r>
            <w:r w:rsidR="00D971DC">
              <w:rPr>
                <w:rFonts w:ascii="Consolas" w:eastAsia="Arial" w:hAnsi="Consolas" w:cs="Consolas"/>
                <w:sz w:val="19"/>
                <w:szCs w:val="19"/>
                <w:lang w:val="vi-VN"/>
              </w:rPr>
              <w:t>6</w:t>
            </w:r>
            <w:r w:rsidR="00D971DC">
              <w:rPr>
                <w:rFonts w:ascii="Consolas" w:eastAsia="Arial" w:hAnsi="Consolas" w:cs="Consolas"/>
                <w:color w:val="808080"/>
                <w:sz w:val="19"/>
                <w:szCs w:val="19"/>
                <w:lang w:val="vi-VN"/>
              </w:rPr>
              <w:t>)</w:t>
            </w:r>
          </w:p>
          <w:p w14:paraId="5B67F208" w14:textId="3B9928A9" w:rsidR="00E1215E" w:rsidRPr="00D971DC" w:rsidRDefault="00E1215E" w:rsidP="00E1215E">
            <w:pPr>
              <w:autoSpaceDE w:val="0"/>
              <w:autoSpaceDN w:val="0"/>
              <w:adjustRightInd w:val="0"/>
              <w:spacing w:line="240" w:lineRule="auto"/>
              <w:jc w:val="left"/>
              <w:rPr>
                <w:rFonts w:ascii="Consolas" w:eastAsia="Arial" w:hAnsi="Consolas" w:cs="Consolas"/>
                <w:sz w:val="19"/>
                <w:szCs w:val="19"/>
                <w:lang w:val="vi-VN"/>
              </w:rPr>
            </w:pPr>
          </w:p>
          <w:p w14:paraId="5514EB07" w14:textId="77777777" w:rsidR="00F276EC" w:rsidRDefault="00F276EC" w:rsidP="00F276EC">
            <w:pPr>
              <w:pStyle w:val="ListParagraph"/>
              <w:ind w:left="0"/>
              <w:rPr>
                <w:rFonts w:ascii="Times New Roman" w:hAnsi="Times New Roman" w:cs="Times New Roman"/>
                <w:sz w:val="24"/>
                <w:szCs w:val="24"/>
                <w:lang w:val="vi-VN" w:eastAsia="vi-VN"/>
              </w:rPr>
            </w:pPr>
          </w:p>
        </w:tc>
        <w:tc>
          <w:tcPr>
            <w:tcW w:w="4388" w:type="dxa"/>
          </w:tcPr>
          <w:p w14:paraId="1E894A1B" w14:textId="56B47E7B" w:rsidR="00F276EC" w:rsidRPr="00D971DC" w:rsidRDefault="00E1215E" w:rsidP="00F276EC">
            <w:pPr>
              <w:pStyle w:val="ListParagraph"/>
              <w:ind w:left="0"/>
              <w:rPr>
                <w:rFonts w:ascii="Times New Roman" w:hAnsi="Times New Roman" w:cs="Times New Roman"/>
                <w:sz w:val="24"/>
                <w:szCs w:val="24"/>
                <w:lang w:val="vi-VN" w:eastAsia="vi-VN"/>
              </w:rPr>
            </w:pPr>
            <w:r w:rsidRPr="00E1215E">
              <w:rPr>
                <w:rFonts w:ascii="Times New Roman" w:hAnsi="Times New Roman" w:cs="Times New Roman"/>
                <w:sz w:val="24"/>
                <w:szCs w:val="24"/>
                <w:lang w:val="vi-VN" w:eastAsia="vi-VN"/>
              </w:rPr>
              <w:t xml:space="preserve">Tự động thêm danh sách </w:t>
            </w:r>
            <w:r w:rsidR="00D971DC" w:rsidRPr="00D971DC">
              <w:rPr>
                <w:rFonts w:ascii="Times New Roman" w:hAnsi="Times New Roman" w:cs="Times New Roman"/>
                <w:sz w:val="24"/>
                <w:szCs w:val="24"/>
                <w:lang w:val="vi-VN" w:eastAsia="vi-VN"/>
              </w:rPr>
              <w:t>h</w:t>
            </w:r>
            <w:r w:rsidR="00D971DC">
              <w:rPr>
                <w:rFonts w:ascii="Times New Roman" w:hAnsi="Times New Roman" w:cs="Times New Roman"/>
                <w:sz w:val="24"/>
                <w:szCs w:val="24"/>
                <w:lang w:val="vi-VN" w:eastAsia="vi-VN"/>
              </w:rPr>
              <w:t>ọc</w:t>
            </w:r>
            <w:r w:rsidR="00D971DC" w:rsidRPr="00D971DC">
              <w:rPr>
                <w:rFonts w:ascii="Times New Roman" w:hAnsi="Times New Roman" w:cs="Times New Roman"/>
                <w:sz w:val="24"/>
                <w:szCs w:val="24"/>
                <w:lang w:val="vi-VN" w:eastAsia="vi-VN"/>
              </w:rPr>
              <w:t xml:space="preserve"> sinh vào bảng  học sinh tham gia sau khi thêm mỗi chuyến đi</w:t>
            </w:r>
          </w:p>
        </w:tc>
      </w:tr>
      <w:tr w:rsidR="00F276EC" w14:paraId="4D2E7FB5" w14:textId="77777777" w:rsidTr="00F276EC">
        <w:tc>
          <w:tcPr>
            <w:tcW w:w="1276" w:type="dxa"/>
          </w:tcPr>
          <w:p w14:paraId="79476FEE" w14:textId="0F20D25D" w:rsidR="00F276EC" w:rsidRPr="00061DA0" w:rsidRDefault="00061DA0"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5</w:t>
            </w:r>
          </w:p>
        </w:tc>
        <w:tc>
          <w:tcPr>
            <w:tcW w:w="3686" w:type="dxa"/>
          </w:tcPr>
          <w:p w14:paraId="319A6E44" w14:textId="77777777" w:rsidR="00D971DC" w:rsidRDefault="00D971DC" w:rsidP="00D971DC">
            <w:pPr>
              <w:autoSpaceDE w:val="0"/>
              <w:autoSpaceDN w:val="0"/>
              <w:adjustRightInd w:val="0"/>
              <w:spacing w:line="240" w:lineRule="auto"/>
              <w:jc w:val="left"/>
              <w:rPr>
                <w:rFonts w:ascii="Consolas" w:eastAsia="Arial" w:hAnsi="Consolas" w:cs="Consolas"/>
                <w:color w:val="808080"/>
                <w:sz w:val="19"/>
                <w:szCs w:val="19"/>
                <w:lang w:val="vi-VN"/>
              </w:rPr>
            </w:pPr>
            <w:r>
              <w:rPr>
                <w:rFonts w:ascii="Consolas" w:eastAsia="Arial" w:hAnsi="Consolas" w:cs="Consolas"/>
                <w:sz w:val="19"/>
                <w:szCs w:val="19"/>
                <w:lang w:val="vi-VN"/>
              </w:rPr>
              <w:t xml:space="preserve">ThemThamGiaGV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49DE34A" w14:textId="77777777" w:rsidR="00F276EC" w:rsidRDefault="00F276EC" w:rsidP="00F276EC">
            <w:pPr>
              <w:pStyle w:val="ListParagraph"/>
              <w:ind w:left="0"/>
              <w:rPr>
                <w:rFonts w:ascii="Times New Roman" w:hAnsi="Times New Roman" w:cs="Times New Roman"/>
                <w:sz w:val="24"/>
                <w:szCs w:val="24"/>
                <w:lang w:val="vi-VN" w:eastAsia="vi-VN"/>
              </w:rPr>
            </w:pPr>
          </w:p>
        </w:tc>
        <w:tc>
          <w:tcPr>
            <w:tcW w:w="4388" w:type="dxa"/>
          </w:tcPr>
          <w:p w14:paraId="78256206" w14:textId="683DC0E5" w:rsidR="00F276EC" w:rsidRDefault="00D971DC" w:rsidP="00F276EC">
            <w:pPr>
              <w:pStyle w:val="ListParagraph"/>
              <w:ind w:left="0"/>
              <w:rPr>
                <w:rFonts w:ascii="Times New Roman" w:hAnsi="Times New Roman" w:cs="Times New Roman"/>
                <w:sz w:val="24"/>
                <w:szCs w:val="24"/>
                <w:lang w:val="vi-VN" w:eastAsia="vi-VN"/>
              </w:rPr>
            </w:pPr>
            <w:r w:rsidRPr="00E1215E">
              <w:rPr>
                <w:rFonts w:ascii="Times New Roman" w:hAnsi="Times New Roman" w:cs="Times New Roman"/>
                <w:sz w:val="24"/>
                <w:szCs w:val="24"/>
                <w:lang w:val="vi-VN" w:eastAsia="vi-VN"/>
              </w:rPr>
              <w:t xml:space="preserve">Tự động thêm danh sách </w:t>
            </w:r>
            <w:r w:rsidRPr="00D971DC">
              <w:rPr>
                <w:rFonts w:ascii="Times New Roman" w:hAnsi="Times New Roman" w:cs="Times New Roman"/>
                <w:sz w:val="24"/>
                <w:szCs w:val="24"/>
                <w:lang w:val="vi-VN" w:eastAsia="vi-VN"/>
              </w:rPr>
              <w:t>giáo vi</w:t>
            </w:r>
            <w:r>
              <w:rPr>
                <w:rFonts w:ascii="Times New Roman" w:hAnsi="Times New Roman" w:cs="Times New Roman"/>
                <w:sz w:val="24"/>
                <w:szCs w:val="24"/>
                <w:lang w:val="vi-VN" w:eastAsia="vi-VN"/>
              </w:rPr>
              <w:t>ê</w:t>
            </w:r>
            <w:r w:rsidRPr="00D971DC">
              <w:rPr>
                <w:rFonts w:ascii="Times New Roman" w:hAnsi="Times New Roman" w:cs="Times New Roman"/>
                <w:sz w:val="24"/>
                <w:szCs w:val="24"/>
                <w:lang w:val="vi-VN" w:eastAsia="vi-VN"/>
              </w:rPr>
              <w:t xml:space="preserve">n </w:t>
            </w:r>
            <w:r w:rsidRPr="00D971DC">
              <w:rPr>
                <w:rFonts w:ascii="Times New Roman" w:hAnsi="Times New Roman" w:cs="Times New Roman"/>
                <w:sz w:val="24"/>
                <w:szCs w:val="24"/>
                <w:lang w:val="vi-VN" w:eastAsia="vi-VN"/>
              </w:rPr>
              <w:t xml:space="preserve">vào bảng </w:t>
            </w:r>
            <w:r w:rsidRPr="00D971DC">
              <w:rPr>
                <w:rFonts w:ascii="Times New Roman" w:hAnsi="Times New Roman" w:cs="Times New Roman"/>
                <w:sz w:val="24"/>
                <w:szCs w:val="24"/>
                <w:lang w:val="vi-VN" w:eastAsia="vi-VN"/>
              </w:rPr>
              <w:t>giáo vi</w:t>
            </w:r>
            <w:r>
              <w:rPr>
                <w:rFonts w:ascii="Times New Roman" w:hAnsi="Times New Roman" w:cs="Times New Roman"/>
                <w:sz w:val="24"/>
                <w:szCs w:val="24"/>
                <w:lang w:val="vi-VN" w:eastAsia="vi-VN"/>
              </w:rPr>
              <w:t>ê</w:t>
            </w:r>
            <w:r w:rsidRPr="00D971DC">
              <w:rPr>
                <w:rFonts w:ascii="Times New Roman" w:hAnsi="Times New Roman" w:cs="Times New Roman"/>
                <w:sz w:val="24"/>
                <w:szCs w:val="24"/>
                <w:lang w:val="vi-VN" w:eastAsia="vi-VN"/>
              </w:rPr>
              <w:t xml:space="preserve">n </w:t>
            </w:r>
            <w:r w:rsidRPr="00D971DC">
              <w:rPr>
                <w:rFonts w:ascii="Times New Roman" w:hAnsi="Times New Roman" w:cs="Times New Roman"/>
                <w:sz w:val="24"/>
                <w:szCs w:val="24"/>
                <w:lang w:val="vi-VN" w:eastAsia="vi-VN"/>
              </w:rPr>
              <w:t>tham gia sau khi thêm mỗi chuyến đi</w:t>
            </w:r>
          </w:p>
        </w:tc>
      </w:tr>
      <w:tr w:rsidR="00F276EC" w14:paraId="11239ACB" w14:textId="77777777" w:rsidTr="00F276EC">
        <w:tc>
          <w:tcPr>
            <w:tcW w:w="1276" w:type="dxa"/>
          </w:tcPr>
          <w:p w14:paraId="0BE62297" w14:textId="793301B7" w:rsidR="00F276EC" w:rsidRPr="00061DA0" w:rsidRDefault="00061DA0"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6</w:t>
            </w:r>
          </w:p>
        </w:tc>
        <w:tc>
          <w:tcPr>
            <w:tcW w:w="3686" w:type="dxa"/>
          </w:tcPr>
          <w:p w14:paraId="12FDE6AA" w14:textId="77777777" w:rsidR="00D971DC" w:rsidRDefault="00D971DC" w:rsidP="00D971DC">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 xml:space="preserve">TimMaHS @MaHS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OUT</w:t>
            </w:r>
          </w:p>
          <w:p w14:paraId="16C9BA8C" w14:textId="77777777" w:rsidR="00F276EC" w:rsidRDefault="00F276EC" w:rsidP="00F276EC">
            <w:pPr>
              <w:pStyle w:val="ListParagraph"/>
              <w:ind w:left="0"/>
              <w:rPr>
                <w:rFonts w:ascii="Times New Roman" w:hAnsi="Times New Roman" w:cs="Times New Roman"/>
                <w:sz w:val="24"/>
                <w:szCs w:val="24"/>
                <w:lang w:val="vi-VN" w:eastAsia="vi-VN"/>
              </w:rPr>
            </w:pPr>
          </w:p>
        </w:tc>
        <w:tc>
          <w:tcPr>
            <w:tcW w:w="4388" w:type="dxa"/>
          </w:tcPr>
          <w:p w14:paraId="54064F78" w14:textId="3DF73035" w:rsidR="00F276EC" w:rsidRPr="00D971DC" w:rsidRDefault="00D971DC" w:rsidP="00F276EC">
            <w:pPr>
              <w:pStyle w:val="ListParagraph"/>
              <w:ind w:left="0"/>
              <w:rPr>
                <w:rFonts w:ascii="Times New Roman" w:hAnsi="Times New Roman" w:cs="Times New Roman"/>
                <w:sz w:val="24"/>
                <w:szCs w:val="24"/>
                <w:lang w:eastAsia="vi-VN"/>
              </w:rPr>
            </w:pPr>
            <w:r w:rsidRPr="00D971DC">
              <w:rPr>
                <w:rFonts w:ascii="Times New Roman" w:hAnsi="Times New Roman" w:cs="Times New Roman"/>
                <w:sz w:val="24"/>
                <w:szCs w:val="24"/>
                <w:lang w:val="vi-VN" w:eastAsia="vi-VN"/>
              </w:rPr>
              <w:t>Tìm mã học sinh phù hợp . Nếu học sinh chưa có mã số theo thứ tự thì thêm vào số thứ tự trống. Ngư</w:t>
            </w:r>
            <w:proofErr w:type="spellStart"/>
            <w:r>
              <w:rPr>
                <w:rFonts w:ascii="Times New Roman" w:hAnsi="Times New Roman" w:cs="Times New Roman"/>
                <w:sz w:val="24"/>
                <w:szCs w:val="24"/>
                <w:lang w:eastAsia="vi-VN"/>
              </w:rPr>
              <w:t>ợc</w:t>
            </w:r>
            <w:proofErr w:type="spellEnd"/>
            <w:r>
              <w:rPr>
                <w:rFonts w:ascii="Times New Roman" w:hAnsi="Times New Roman" w:cs="Times New Roman"/>
                <w:sz w:val="24"/>
                <w:szCs w:val="24"/>
                <w:lang w:eastAsia="vi-VN"/>
              </w:rPr>
              <w:t xml:space="preserve"> lại sẽ thêm </w:t>
            </w:r>
            <w:bookmarkStart w:id="65" w:name="_GoBack"/>
            <w:bookmarkEnd w:id="65"/>
          </w:p>
        </w:tc>
      </w:tr>
      <w:tr w:rsidR="00F276EC" w14:paraId="6F8977B8" w14:textId="77777777" w:rsidTr="00F276EC">
        <w:tc>
          <w:tcPr>
            <w:tcW w:w="1276" w:type="dxa"/>
          </w:tcPr>
          <w:p w14:paraId="1DF61C50" w14:textId="34D5B1B5" w:rsidR="00F276EC" w:rsidRPr="00061DA0" w:rsidRDefault="00061DA0" w:rsidP="00F276EC">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7</w:t>
            </w:r>
          </w:p>
        </w:tc>
        <w:tc>
          <w:tcPr>
            <w:tcW w:w="3686" w:type="dxa"/>
          </w:tcPr>
          <w:p w14:paraId="05A8F63E" w14:textId="77777777" w:rsidR="00F276EC" w:rsidRDefault="00F276EC" w:rsidP="00F276EC">
            <w:pPr>
              <w:pStyle w:val="ListParagraph"/>
              <w:ind w:left="0"/>
              <w:rPr>
                <w:rFonts w:ascii="Times New Roman" w:hAnsi="Times New Roman" w:cs="Times New Roman"/>
                <w:sz w:val="24"/>
                <w:szCs w:val="24"/>
                <w:lang w:val="vi-VN" w:eastAsia="vi-VN"/>
              </w:rPr>
            </w:pPr>
          </w:p>
        </w:tc>
        <w:tc>
          <w:tcPr>
            <w:tcW w:w="4388" w:type="dxa"/>
          </w:tcPr>
          <w:p w14:paraId="3DFB5F72" w14:textId="77777777" w:rsidR="00F276EC" w:rsidRDefault="00F276EC" w:rsidP="00F276EC">
            <w:pPr>
              <w:pStyle w:val="ListParagraph"/>
              <w:ind w:left="0"/>
              <w:rPr>
                <w:rFonts w:ascii="Times New Roman" w:hAnsi="Times New Roman" w:cs="Times New Roman"/>
                <w:sz w:val="24"/>
                <w:szCs w:val="24"/>
                <w:lang w:val="vi-VN" w:eastAsia="vi-VN"/>
              </w:rPr>
            </w:pPr>
          </w:p>
        </w:tc>
      </w:tr>
    </w:tbl>
    <w:p w14:paraId="55D15B7C" w14:textId="76A279B1" w:rsidR="00F276EC" w:rsidRPr="00061DA0" w:rsidRDefault="00F276EC" w:rsidP="00F276EC">
      <w:pPr>
        <w:pStyle w:val="ListParagraph"/>
        <w:ind w:left="709"/>
        <w:rPr>
          <w:rFonts w:ascii="Times New Roman" w:hAnsi="Times New Roman" w:cs="Times New Roman"/>
          <w:sz w:val="24"/>
          <w:szCs w:val="24"/>
          <w:lang w:eastAsia="vi-VN"/>
        </w:rPr>
      </w:pPr>
    </w:p>
    <w:p w14:paraId="24EF283B" w14:textId="5B9669FC" w:rsidR="00C62C6B" w:rsidRPr="00F60F36" w:rsidRDefault="00C62C6B" w:rsidP="00C62C6B">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Mô tả các Store procedure</w:t>
      </w:r>
    </w:p>
    <w:p w14:paraId="50FB5651" w14:textId="7BECD142" w:rsidR="00F60F36" w:rsidRDefault="00F60F36" w:rsidP="00F60F36">
      <w:pPr>
        <w:pStyle w:val="Heading1"/>
        <w:numPr>
          <w:ilvl w:val="0"/>
          <w:numId w:val="1"/>
        </w:numPr>
        <w:rPr>
          <w:rFonts w:ascii="Times New Roman" w:hAnsi="Times New Roman" w:cs="Times New Roman"/>
        </w:rPr>
      </w:pPr>
      <w:r w:rsidRPr="00F60F36">
        <w:rPr>
          <w:rFonts w:ascii="Times New Roman" w:hAnsi="Times New Roman" w:cs="Times New Roman"/>
        </w:rPr>
        <w:t>Xử lý truy xuất đồng thời</w:t>
      </w:r>
    </w:p>
    <w:p w14:paraId="4724D154" w14:textId="346CBF77" w:rsidR="00F60F36" w:rsidRDefault="00F60F36" w:rsidP="00F60F36">
      <w:pPr>
        <w:pStyle w:val="ListParagraph"/>
        <w:numPr>
          <w:ilvl w:val="1"/>
          <w:numId w:val="1"/>
        </w:numPr>
        <w:outlineLvl w:val="1"/>
        <w:rPr>
          <w:rFonts w:ascii="Times New Roman" w:hAnsi="Times New Roman" w:cs="Times New Roman"/>
          <w:b/>
          <w:sz w:val="30"/>
          <w:szCs w:val="30"/>
          <w:lang w:eastAsia="vi-VN"/>
        </w:rPr>
      </w:pPr>
      <w:r w:rsidRPr="00F60F36">
        <w:rPr>
          <w:rFonts w:ascii="Times New Roman" w:hAnsi="Times New Roman" w:cs="Times New Roman"/>
          <w:b/>
          <w:sz w:val="30"/>
          <w:szCs w:val="30"/>
          <w:lang w:eastAsia="vi-VN"/>
        </w:rPr>
        <w:t xml:space="preserve"> Các mức cô lập trong SQL Server</w:t>
      </w:r>
    </w:p>
    <w:p w14:paraId="41FF54FA" w14:textId="3F820FCB" w:rsidR="00DB382A" w:rsidRDefault="00CA634F" w:rsidP="00DB382A">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Read Uncommitted</w:t>
      </w:r>
    </w:p>
    <w:p w14:paraId="30B238A9" w14:textId="3E02C6F0" w:rsidR="001E5059" w:rsidRPr="001E5059" w:rsidRDefault="001E5059" w:rsidP="001E5059">
      <w:pPr>
        <w:pStyle w:val="ListParagraph"/>
        <w:numPr>
          <w:ilvl w:val="0"/>
          <w:numId w:val="13"/>
        </w:numPr>
        <w:ind w:left="709" w:hanging="283"/>
        <w:rPr>
          <w:rFonts w:ascii="Times New Roman" w:hAnsi="Times New Roman" w:cs="Times New Roman"/>
          <w:sz w:val="24"/>
          <w:szCs w:val="24"/>
          <w:lang w:val="vi-VN" w:eastAsia="vi-VN"/>
        </w:rPr>
      </w:pPr>
      <w:r w:rsidRPr="001E5059">
        <w:rPr>
          <w:rFonts w:ascii="Times New Roman" w:hAnsi="Times New Roman" w:cs="Times New Roman"/>
          <w:sz w:val="24"/>
          <w:szCs w:val="24"/>
          <w:lang w:val="vi-VN" w:eastAsia="vi-VN"/>
        </w:rPr>
        <w:t>Đặc điểm:</w:t>
      </w:r>
      <w:r>
        <w:rPr>
          <w:rFonts w:ascii="Times New Roman" w:hAnsi="Times New Roman" w:cs="Times New Roman"/>
          <w:sz w:val="24"/>
          <w:szCs w:val="24"/>
          <w:lang w:eastAsia="vi-VN"/>
        </w:rPr>
        <w:t xml:space="preserve"> </w:t>
      </w:r>
    </w:p>
    <w:p w14:paraId="0B96A8B4" w14:textId="04FE1D52" w:rsidR="001E5059" w:rsidRPr="001E5059" w:rsidRDefault="001E5059" w:rsidP="001E5059">
      <w:pPr>
        <w:pStyle w:val="ListParagraph"/>
        <w:numPr>
          <w:ilvl w:val="1"/>
          <w:numId w:val="13"/>
        </w:numPr>
        <w:rPr>
          <w:rFonts w:ascii="Times New Roman" w:hAnsi="Times New Roman" w:cs="Times New Roman"/>
          <w:sz w:val="24"/>
          <w:szCs w:val="24"/>
          <w:lang w:val="vi-VN" w:eastAsia="vi-VN"/>
        </w:rPr>
      </w:pPr>
      <w:r w:rsidRPr="001E5059">
        <w:rPr>
          <w:rFonts w:ascii="Times New Roman" w:hAnsi="Times New Roman" w:cs="Times New Roman"/>
          <w:sz w:val="24"/>
          <w:szCs w:val="24"/>
          <w:lang w:val="vi-VN" w:eastAsia="vi-VN"/>
        </w:rPr>
        <w:t xml:space="preserve">Không thiết lập Share lock </w:t>
      </w:r>
      <w:r w:rsidRPr="001E5059">
        <w:rPr>
          <w:rFonts w:ascii="Times New Roman" w:hAnsi="Times New Roman" w:cs="Times New Roman"/>
          <w:sz w:val="24"/>
          <w:szCs w:val="24"/>
          <w:lang w:val="vi-VN"/>
        </w:rPr>
        <w:t>trên những đơn vị dữ liệu cần đọc. Do đó không phải chờ khi đọc dữ liệu (kể cả khi dữ liệu đang bị lock bởi giao tác khác)</w:t>
      </w:r>
    </w:p>
    <w:p w14:paraId="23B79002" w14:textId="3C3B1E2D" w:rsidR="001E5059" w:rsidRPr="001E5059" w:rsidRDefault="001E5059" w:rsidP="001E5059">
      <w:pPr>
        <w:pStyle w:val="ListParagraph"/>
        <w:numPr>
          <w:ilvl w:val="1"/>
          <w:numId w:val="13"/>
        </w:numPr>
        <w:rPr>
          <w:rFonts w:ascii="Times New Roman" w:hAnsi="Times New Roman" w:cs="Times New Roman"/>
          <w:sz w:val="24"/>
          <w:szCs w:val="24"/>
          <w:lang w:val="vi-VN" w:eastAsia="vi-VN"/>
        </w:rPr>
      </w:pPr>
      <w:r w:rsidRPr="001E5059">
        <w:rPr>
          <w:rFonts w:ascii="Times New Roman" w:hAnsi="Times New Roman" w:cs="Times New Roman"/>
          <w:sz w:val="24"/>
          <w:szCs w:val="24"/>
          <w:lang w:val="vi-VN"/>
        </w:rPr>
        <w:t>Vẫn tạo Exclusive Lock trên đơn vị dữ liệu được ghi, Exclusive Lock được giữ cho đến hết giao tác</w:t>
      </w:r>
    </w:p>
    <w:p w14:paraId="43016682" w14:textId="26379FF1" w:rsidR="001E5059" w:rsidRPr="001E5059" w:rsidRDefault="001E5059" w:rsidP="001E5059">
      <w:pPr>
        <w:pStyle w:val="ListParagraph"/>
        <w:numPr>
          <w:ilvl w:val="0"/>
          <w:numId w:val="13"/>
        </w:numPr>
        <w:rPr>
          <w:rFonts w:ascii="Times New Roman" w:hAnsi="Times New Roman" w:cs="Times New Roman"/>
          <w:sz w:val="24"/>
          <w:szCs w:val="24"/>
          <w:lang w:eastAsia="vi-VN"/>
        </w:rPr>
      </w:pPr>
      <w:r w:rsidRPr="001E5059">
        <w:rPr>
          <w:rFonts w:ascii="Times New Roman" w:hAnsi="Times New Roman" w:cs="Times New Roman"/>
          <w:sz w:val="24"/>
          <w:szCs w:val="24"/>
          <w:lang w:eastAsia="vi-VN"/>
        </w:rPr>
        <w:t xml:space="preserve">Ưu điểm: </w:t>
      </w:r>
    </w:p>
    <w:p w14:paraId="3EFFA077" w14:textId="649C3EF1" w:rsidR="001E5059" w:rsidRPr="001E5059" w:rsidRDefault="001E5059" w:rsidP="001E5059">
      <w:pPr>
        <w:pStyle w:val="ListParagraph"/>
        <w:numPr>
          <w:ilvl w:val="1"/>
          <w:numId w:val="13"/>
        </w:numPr>
        <w:rPr>
          <w:rFonts w:ascii="Times New Roman" w:hAnsi="Times New Roman" w:cs="Times New Roman"/>
          <w:sz w:val="24"/>
          <w:szCs w:val="24"/>
          <w:lang w:eastAsia="vi-VN"/>
        </w:rPr>
      </w:pPr>
      <w:r w:rsidRPr="001E5059">
        <w:rPr>
          <w:rFonts w:ascii="Times New Roman" w:hAnsi="Times New Roman" w:cs="Times New Roman"/>
          <w:sz w:val="24"/>
          <w:szCs w:val="24"/>
          <w:lang w:eastAsia="vi-VN"/>
        </w:rPr>
        <w:t>Tốc độ xử lý nhanh</w:t>
      </w:r>
    </w:p>
    <w:p w14:paraId="5927A0E8" w14:textId="48391427" w:rsidR="001E5059" w:rsidRDefault="001E5059" w:rsidP="001E5059">
      <w:pPr>
        <w:pStyle w:val="ListParagraph"/>
        <w:numPr>
          <w:ilvl w:val="1"/>
          <w:numId w:val="13"/>
        </w:numPr>
        <w:rPr>
          <w:rFonts w:ascii="Times New Roman" w:hAnsi="Times New Roman" w:cs="Times New Roman"/>
          <w:sz w:val="24"/>
          <w:szCs w:val="24"/>
          <w:lang w:eastAsia="vi-VN"/>
        </w:rPr>
      </w:pPr>
      <w:r w:rsidRPr="001E5059">
        <w:rPr>
          <w:rFonts w:ascii="Times New Roman" w:hAnsi="Times New Roman" w:cs="Times New Roman"/>
          <w:sz w:val="24"/>
          <w:szCs w:val="24"/>
          <w:lang w:eastAsia="vi-VN"/>
        </w:rPr>
        <w:t>Không cản trở những giao tác khác thực hiện việc cập nhật dữ liệu</w:t>
      </w:r>
    </w:p>
    <w:p w14:paraId="50C6F721" w14:textId="219EA379" w:rsidR="00642843" w:rsidRDefault="00642843" w:rsidP="00642843">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Khuyết điểm</w:t>
      </w:r>
    </w:p>
    <w:p w14:paraId="5DF20CBB" w14:textId="1799FECE" w:rsidR="00642843" w:rsidRDefault="00642843" w:rsidP="00642843">
      <w:pPr>
        <w:rPr>
          <w:rFonts w:ascii="Times New Roman" w:hAnsi="Times New Roman" w:cs="Times New Roman"/>
          <w:sz w:val="24"/>
          <w:szCs w:val="24"/>
          <w:lang w:eastAsia="vi-VN"/>
        </w:rPr>
      </w:pPr>
      <w:r>
        <w:rPr>
          <w:rFonts w:ascii="Times New Roman" w:hAnsi="Times New Roman" w:cs="Times New Roman"/>
          <w:sz w:val="24"/>
          <w:szCs w:val="24"/>
          <w:lang w:eastAsia="vi-VN"/>
        </w:rPr>
        <w:t>Có khả năng xảy ra mọi vấn đề xử lý đồng thời:</w:t>
      </w:r>
    </w:p>
    <w:p w14:paraId="09D0E5CD" w14:textId="33EB9AD0" w:rsidR="00642843" w:rsidRDefault="00642843" w:rsidP="00642843">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Dirty Read</w:t>
      </w:r>
    </w:p>
    <w:p w14:paraId="709EF0CE" w14:textId="23B14053" w:rsidR="00642843" w:rsidRDefault="00642843" w:rsidP="00642843">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Unrepeatable Reads</w:t>
      </w:r>
    </w:p>
    <w:p w14:paraId="61FD6919" w14:textId="0D57E0FF" w:rsidR="00642843" w:rsidRDefault="00642843" w:rsidP="00642843">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Phantoms</w:t>
      </w:r>
    </w:p>
    <w:p w14:paraId="7F5F5C64" w14:textId="5DE554DB" w:rsidR="00642843" w:rsidRPr="00642843" w:rsidRDefault="00642843" w:rsidP="00642843">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Lost update</w:t>
      </w:r>
    </w:p>
    <w:p w14:paraId="3C559FBE" w14:textId="41F53D42" w:rsidR="00CA634F" w:rsidRDefault="00CA634F" w:rsidP="00CA634F">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Read Committed</w:t>
      </w:r>
    </w:p>
    <w:p w14:paraId="783BF5CC" w14:textId="2ACB4466" w:rsidR="00642843" w:rsidRDefault="00642843" w:rsidP="00642843">
      <w:pPr>
        <w:pStyle w:val="ListParagraph"/>
        <w:numPr>
          <w:ilvl w:val="0"/>
          <w:numId w:val="13"/>
        </w:numPr>
        <w:rPr>
          <w:rFonts w:ascii="Times New Roman" w:hAnsi="Times New Roman" w:cs="Times New Roman"/>
          <w:sz w:val="24"/>
          <w:szCs w:val="24"/>
          <w:lang w:eastAsia="vi-VN"/>
        </w:rPr>
      </w:pPr>
      <w:r w:rsidRPr="00642843">
        <w:rPr>
          <w:rFonts w:ascii="Times New Roman" w:hAnsi="Times New Roman" w:cs="Times New Roman"/>
          <w:sz w:val="24"/>
          <w:szCs w:val="24"/>
          <w:lang w:eastAsia="vi-VN"/>
        </w:rPr>
        <w:t>Đặc điểm</w:t>
      </w:r>
    </w:p>
    <w:p w14:paraId="530BCE93" w14:textId="7D889EF2" w:rsidR="00642843" w:rsidRDefault="00642843" w:rsidP="00642843">
      <w:pPr>
        <w:pStyle w:val="ListParagraph"/>
        <w:numPr>
          <w:ilvl w:val="1"/>
          <w:numId w:val="13"/>
        </w:numPr>
        <w:rPr>
          <w:rFonts w:ascii="Times New Roman" w:hAnsi="Times New Roman" w:cs="Times New Roman"/>
          <w:sz w:val="24"/>
          <w:szCs w:val="24"/>
          <w:lang w:eastAsia="vi-VN"/>
        </w:rPr>
      </w:pPr>
      <w:r w:rsidRPr="00642843">
        <w:rPr>
          <w:rFonts w:ascii="Times New Roman" w:hAnsi="Times New Roman" w:cs="Times New Roman"/>
          <w:sz w:val="24"/>
          <w:szCs w:val="24"/>
          <w:lang w:eastAsia="vi-VN"/>
        </w:rPr>
        <w:t>Đây là mức cô lập m</w:t>
      </w:r>
      <w:r>
        <w:rPr>
          <w:rFonts w:ascii="Times New Roman" w:hAnsi="Times New Roman" w:cs="Times New Roman"/>
          <w:sz w:val="24"/>
          <w:szCs w:val="24"/>
          <w:lang w:eastAsia="vi-VN"/>
        </w:rPr>
        <w:t>ặc định của SQL Server</w:t>
      </w:r>
    </w:p>
    <w:p w14:paraId="7D469DF9" w14:textId="2440C4F9" w:rsidR="00642843" w:rsidRDefault="00642843" w:rsidP="00642843">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Tạo Share Lock trên đơn vi dữ liệu đọc và giải phóng ngay sau đó</w:t>
      </w:r>
    </w:p>
    <w:p w14:paraId="63D15AC6" w14:textId="1244355F" w:rsidR="00642843" w:rsidRDefault="00642843" w:rsidP="00642843">
      <w:pPr>
        <w:pStyle w:val="ListParagraph"/>
        <w:numPr>
          <w:ilvl w:val="1"/>
          <w:numId w:val="13"/>
        </w:numPr>
        <w:rPr>
          <w:rFonts w:ascii="Times New Roman" w:hAnsi="Times New Roman" w:cs="Times New Roman"/>
          <w:sz w:val="24"/>
          <w:szCs w:val="24"/>
          <w:lang w:eastAsia="vi-VN"/>
        </w:rPr>
      </w:pPr>
      <w:r w:rsidRPr="002E645E">
        <w:rPr>
          <w:rFonts w:ascii="Times New Roman" w:hAnsi="Times New Roman" w:cs="Times New Roman"/>
          <w:sz w:val="24"/>
          <w:szCs w:val="24"/>
          <w:lang w:eastAsia="vi-VN"/>
        </w:rPr>
        <w:t xml:space="preserve">Tạo </w:t>
      </w:r>
      <w:r w:rsidR="002E645E" w:rsidRPr="002E645E">
        <w:rPr>
          <w:rFonts w:ascii="Times New Roman" w:hAnsi="Times New Roman" w:cs="Times New Roman"/>
          <w:sz w:val="24"/>
          <w:szCs w:val="24"/>
          <w:lang w:eastAsia="vi-VN"/>
        </w:rPr>
        <w:t xml:space="preserve">Exclusive Lock trên đơn </w:t>
      </w:r>
      <w:proofErr w:type="spellStart"/>
      <w:r w:rsidR="002E645E" w:rsidRPr="002E645E">
        <w:rPr>
          <w:rFonts w:ascii="Times New Roman" w:hAnsi="Times New Roman" w:cs="Times New Roman"/>
          <w:sz w:val="24"/>
          <w:szCs w:val="24"/>
          <w:lang w:eastAsia="vi-VN"/>
        </w:rPr>
        <w:t>viij</w:t>
      </w:r>
      <w:proofErr w:type="spellEnd"/>
      <w:r w:rsidR="002E645E" w:rsidRPr="002E645E">
        <w:rPr>
          <w:rFonts w:ascii="Times New Roman" w:hAnsi="Times New Roman" w:cs="Times New Roman"/>
          <w:sz w:val="24"/>
          <w:szCs w:val="24"/>
          <w:lang w:eastAsia="vi-VN"/>
        </w:rPr>
        <w:t xml:space="preserve"> dữ liệu được ghi, Exclusive Lock này</w:t>
      </w:r>
      <w:r w:rsidR="002E645E">
        <w:rPr>
          <w:rFonts w:ascii="Times New Roman" w:hAnsi="Times New Roman" w:cs="Times New Roman"/>
          <w:sz w:val="24"/>
          <w:szCs w:val="24"/>
          <w:lang w:eastAsia="vi-VN"/>
        </w:rPr>
        <w:t xml:space="preserve"> được giữ đến hết giao tác</w:t>
      </w:r>
    </w:p>
    <w:p w14:paraId="5DC02F56" w14:textId="39BF6E00" w:rsidR="002E645E" w:rsidRDefault="002E645E" w:rsidP="002E645E">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Ưu điểm</w:t>
      </w:r>
    </w:p>
    <w:p w14:paraId="7FEBCD70" w14:textId="58BC7259" w:rsidR="002E645E" w:rsidRDefault="002E645E" w:rsidP="002E645E">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Giải quyết vấn đề Dirty Reads</w:t>
      </w:r>
    </w:p>
    <w:p w14:paraId="507BB5BE" w14:textId="4249044E" w:rsidR="002E645E" w:rsidRDefault="002E645E" w:rsidP="002E645E">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Share lock được giải phóng ngay nên không ảnh hưởng đến thao tác cập nhật của các giao tác khác</w:t>
      </w:r>
    </w:p>
    <w:p w14:paraId="06370047" w14:textId="32FF52FE" w:rsidR="002E645E" w:rsidRDefault="002E645E" w:rsidP="002E645E">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Khuyết điểm: Chưa giải quyết được các vấn đề</w:t>
      </w:r>
    </w:p>
    <w:p w14:paraId="081FAE59" w14:textId="51B8B1F3" w:rsidR="002E645E" w:rsidRDefault="002E645E" w:rsidP="002E645E">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 xml:space="preserve">Unrepeatable reads, Phantoms, </w:t>
      </w:r>
      <w:proofErr w:type="spellStart"/>
      <w:r>
        <w:rPr>
          <w:rFonts w:ascii="Times New Roman" w:hAnsi="Times New Roman" w:cs="Times New Roman"/>
          <w:sz w:val="24"/>
          <w:szCs w:val="24"/>
          <w:lang w:eastAsia="vi-VN"/>
        </w:rPr>
        <w:t>LostUpdate</w:t>
      </w:r>
      <w:proofErr w:type="spellEnd"/>
    </w:p>
    <w:p w14:paraId="358F9637" w14:textId="0EC0F429" w:rsidR="002E645E" w:rsidRPr="002E645E" w:rsidRDefault="002E645E" w:rsidP="002E645E">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 xml:space="preserve">Giao tác </w:t>
      </w:r>
      <w:r w:rsidR="009F34AE">
        <w:rPr>
          <w:rFonts w:ascii="Times New Roman" w:hAnsi="Times New Roman" w:cs="Times New Roman"/>
          <w:sz w:val="24"/>
          <w:szCs w:val="24"/>
          <w:lang w:eastAsia="vi-VN"/>
        </w:rPr>
        <w:t>khác phải chờ khi dữ liệu cần đọc đang được giữ khóa ghi</w:t>
      </w:r>
    </w:p>
    <w:p w14:paraId="53B6BB6A" w14:textId="77777777" w:rsidR="00642843" w:rsidRPr="002E645E" w:rsidRDefault="00642843" w:rsidP="00642843">
      <w:pPr>
        <w:pStyle w:val="ListParagraph"/>
        <w:ind w:left="1440"/>
        <w:rPr>
          <w:rFonts w:ascii="Times New Roman" w:hAnsi="Times New Roman" w:cs="Times New Roman"/>
          <w:sz w:val="24"/>
          <w:szCs w:val="24"/>
          <w:lang w:eastAsia="vi-VN"/>
        </w:rPr>
      </w:pPr>
    </w:p>
    <w:p w14:paraId="5D61DF49" w14:textId="1B6381FE" w:rsidR="00CA634F" w:rsidRDefault="00CA634F" w:rsidP="00CA634F">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Repeated Read</w:t>
      </w:r>
    </w:p>
    <w:p w14:paraId="537EB07C" w14:textId="26A6367B" w:rsidR="009F34AE" w:rsidRDefault="009F34AE" w:rsidP="009F34AE">
      <w:pPr>
        <w:pStyle w:val="ListParagraph"/>
        <w:numPr>
          <w:ilvl w:val="0"/>
          <w:numId w:val="13"/>
        </w:numPr>
        <w:rPr>
          <w:rFonts w:ascii="Times New Roman" w:hAnsi="Times New Roman" w:cs="Times New Roman"/>
          <w:sz w:val="24"/>
          <w:szCs w:val="24"/>
          <w:lang w:eastAsia="vi-VN"/>
        </w:rPr>
      </w:pPr>
      <w:r w:rsidRPr="009F34AE">
        <w:rPr>
          <w:rFonts w:ascii="Times New Roman" w:hAnsi="Times New Roman" w:cs="Times New Roman"/>
          <w:sz w:val="24"/>
          <w:szCs w:val="24"/>
          <w:lang w:eastAsia="vi-VN"/>
        </w:rPr>
        <w:t>Đặc điểm</w:t>
      </w:r>
    </w:p>
    <w:p w14:paraId="5184CB8C" w14:textId="343F5132" w:rsidR="00784ADB" w:rsidRPr="00784ADB" w:rsidRDefault="00784ADB" w:rsidP="00784ADB">
      <w:pPr>
        <w:pStyle w:val="ListParagraph"/>
        <w:numPr>
          <w:ilvl w:val="1"/>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 xml:space="preserve">Tạo Share Lock </w:t>
      </w:r>
      <w:r w:rsidRPr="00784ADB">
        <w:rPr>
          <w:rFonts w:ascii="Times New Roman" w:hAnsi="Times New Roman" w:cs="Times New Roman"/>
          <w:sz w:val="24"/>
          <w:szCs w:val="24"/>
          <w:lang w:eastAsia="vi-VN"/>
        </w:rPr>
        <w:t xml:space="preserve">trên </w:t>
      </w:r>
      <w:r w:rsidRPr="00784ADB">
        <w:rPr>
          <w:rFonts w:ascii="Times New Roman" w:hAnsi="Times New Roman" w:cs="Times New Roman"/>
          <w:sz w:val="24"/>
          <w:szCs w:val="24"/>
        </w:rPr>
        <w:t xml:space="preserve">đơn vị dữ liệu được đọc và giữ shared lock này đến hết giao tác </w:t>
      </w:r>
      <w:r w:rsidRPr="00784ADB">
        <w:rPr>
          <w:rFonts w:ascii="Times New Roman" w:hAnsi="Times New Roman" w:cs="Times New Roman"/>
          <w:sz w:val="24"/>
          <w:szCs w:val="24"/>
        </w:rPr>
        <w:sym w:font="Wingdings" w:char="F0E0"/>
      </w:r>
      <w:r w:rsidRPr="00784ADB">
        <w:rPr>
          <w:rFonts w:ascii="Times New Roman" w:hAnsi="Times New Roman" w:cs="Times New Roman"/>
          <w:sz w:val="24"/>
          <w:szCs w:val="24"/>
        </w:rPr>
        <w:t xml:space="preserve"> Các giao tác khác phải chờ đến khi giao tác này kết thúc nếu muốn cập nhật, thay đổi giá trị trên đơn vị dữ liệu này</w:t>
      </w:r>
    </w:p>
    <w:p w14:paraId="7C1AC958" w14:textId="563E935F" w:rsidR="00784ADB" w:rsidRPr="00784ADB" w:rsidRDefault="00784ADB" w:rsidP="00784ADB">
      <w:pPr>
        <w:pStyle w:val="ListParagraph"/>
        <w:numPr>
          <w:ilvl w:val="1"/>
          <w:numId w:val="13"/>
        </w:numPr>
        <w:rPr>
          <w:rFonts w:ascii="Times New Roman" w:hAnsi="Times New Roman" w:cs="Times New Roman"/>
          <w:sz w:val="24"/>
          <w:szCs w:val="24"/>
          <w:lang w:eastAsia="vi-VN"/>
        </w:rPr>
      </w:pPr>
      <w:r w:rsidRPr="00784ADB">
        <w:rPr>
          <w:rFonts w:ascii="Times New Roman" w:hAnsi="Times New Roman" w:cs="Times New Roman"/>
          <w:sz w:val="24"/>
          <w:szCs w:val="24"/>
        </w:rPr>
        <w:t>Repeatable Read = Read Committed + Giải quyết Unrepeatable Reads</w:t>
      </w:r>
    </w:p>
    <w:p w14:paraId="39A87F73" w14:textId="52D415C3" w:rsidR="00784ADB" w:rsidRDefault="00784ADB" w:rsidP="00784ADB">
      <w:pPr>
        <w:pStyle w:val="ListParagraph"/>
        <w:numPr>
          <w:ilvl w:val="1"/>
          <w:numId w:val="13"/>
        </w:numPr>
        <w:rPr>
          <w:rFonts w:ascii="Times New Roman" w:hAnsi="Times New Roman" w:cs="Times New Roman"/>
          <w:sz w:val="24"/>
          <w:szCs w:val="24"/>
          <w:lang w:eastAsia="vi-VN"/>
        </w:rPr>
      </w:pPr>
      <w:r w:rsidRPr="00784ADB">
        <w:rPr>
          <w:rFonts w:ascii="Times New Roman" w:hAnsi="Times New Roman" w:cs="Times New Roman"/>
          <w:sz w:val="24"/>
          <w:szCs w:val="24"/>
        </w:rPr>
        <w:t>Tạo Exclusive Lock trên đơn vị dữ liệu được ghi, Exclusive Lock được giữ cho đến hết giao tác.</w:t>
      </w:r>
    </w:p>
    <w:p w14:paraId="2D53C7B0" w14:textId="5F0A2103" w:rsidR="00784ADB" w:rsidRDefault="00784ADB" w:rsidP="00784ADB">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 xml:space="preserve">Ưu điểm: giải quyết được vấn đề </w:t>
      </w:r>
      <w:r w:rsidRPr="00784ADB">
        <w:rPr>
          <w:rFonts w:ascii="Times New Roman" w:hAnsi="Times New Roman" w:cs="Times New Roman"/>
          <w:sz w:val="24"/>
          <w:szCs w:val="24"/>
          <w:lang w:eastAsia="vi-VN"/>
        </w:rPr>
        <w:t>Dirty Reads và Unrepeatable Reads</w:t>
      </w:r>
    </w:p>
    <w:p w14:paraId="22A15C23" w14:textId="57618CE1" w:rsidR="00784ADB" w:rsidRPr="00784ADB" w:rsidRDefault="00784ADB" w:rsidP="00784ADB">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Khuyết điểm</w:t>
      </w:r>
    </w:p>
    <w:p w14:paraId="546679DD" w14:textId="787E6A78" w:rsidR="00784ADB" w:rsidRPr="00784ADB" w:rsidRDefault="00784ADB" w:rsidP="00784ADB">
      <w:pPr>
        <w:pStyle w:val="ListParagraph"/>
        <w:numPr>
          <w:ilvl w:val="1"/>
          <w:numId w:val="13"/>
        </w:numPr>
        <w:rPr>
          <w:rFonts w:ascii="Times New Roman" w:hAnsi="Times New Roman" w:cs="Times New Roman"/>
          <w:sz w:val="24"/>
          <w:szCs w:val="24"/>
          <w:lang w:eastAsia="vi-VN"/>
        </w:rPr>
      </w:pPr>
      <w:r w:rsidRPr="00784ADB">
        <w:rPr>
          <w:rFonts w:ascii="Times New Roman" w:hAnsi="Times New Roman" w:cs="Times New Roman"/>
          <w:sz w:val="24"/>
          <w:szCs w:val="24"/>
        </w:rPr>
        <w:t>Chưa giải quyết được vấn đề Phantoms, do vẫn cho phép insert những dòng dữ liệu thỏa điều kiện thiết lập shared lock</w:t>
      </w:r>
    </w:p>
    <w:p w14:paraId="24C76393" w14:textId="71DFA51F" w:rsidR="00784ADB" w:rsidRPr="00784ADB" w:rsidRDefault="00784ADB" w:rsidP="00784ADB">
      <w:pPr>
        <w:pStyle w:val="ListParagraph"/>
        <w:numPr>
          <w:ilvl w:val="1"/>
          <w:numId w:val="13"/>
        </w:numPr>
        <w:rPr>
          <w:rFonts w:ascii="Times New Roman" w:hAnsi="Times New Roman" w:cs="Times New Roman"/>
          <w:sz w:val="24"/>
          <w:szCs w:val="24"/>
          <w:lang w:eastAsia="vi-VN"/>
        </w:rPr>
      </w:pPr>
      <w:r w:rsidRPr="00784ADB">
        <w:rPr>
          <w:rFonts w:ascii="Times New Roman" w:hAnsi="Times New Roman" w:cs="Times New Roman"/>
          <w:sz w:val="24"/>
          <w:szCs w:val="24"/>
        </w:rPr>
        <w:t>Phải chờ nếu đơn vị dữ liệu cần đọc đang được giữ khoá ghi (</w:t>
      </w:r>
      <w:proofErr w:type="spellStart"/>
      <w:r w:rsidRPr="00784ADB">
        <w:rPr>
          <w:rFonts w:ascii="Times New Roman" w:hAnsi="Times New Roman" w:cs="Times New Roman"/>
          <w:sz w:val="24"/>
          <w:szCs w:val="24"/>
        </w:rPr>
        <w:t>xlock</w:t>
      </w:r>
      <w:proofErr w:type="spellEnd"/>
      <w:r w:rsidRPr="00784ADB">
        <w:rPr>
          <w:rFonts w:ascii="Times New Roman" w:hAnsi="Times New Roman" w:cs="Times New Roman"/>
          <w:sz w:val="24"/>
          <w:szCs w:val="24"/>
        </w:rPr>
        <w:t>)</w:t>
      </w:r>
    </w:p>
    <w:p w14:paraId="2BCE7CB1" w14:textId="6EF51713" w:rsidR="00784ADB" w:rsidRPr="00784ADB" w:rsidRDefault="00784ADB" w:rsidP="00784ADB">
      <w:pPr>
        <w:pStyle w:val="ListParagraph"/>
        <w:numPr>
          <w:ilvl w:val="1"/>
          <w:numId w:val="13"/>
        </w:numPr>
        <w:rPr>
          <w:rFonts w:ascii="Times New Roman" w:hAnsi="Times New Roman" w:cs="Times New Roman"/>
          <w:sz w:val="24"/>
          <w:szCs w:val="24"/>
          <w:lang w:eastAsia="vi-VN"/>
        </w:rPr>
      </w:pPr>
      <w:r w:rsidRPr="00784ADB">
        <w:rPr>
          <w:rFonts w:ascii="Times New Roman" w:hAnsi="Times New Roman" w:cs="Times New Roman"/>
          <w:sz w:val="24"/>
          <w:szCs w:val="24"/>
        </w:rPr>
        <w:t xml:space="preserve">Shared lock được giữ đến hết giao tác </w:t>
      </w:r>
      <w:r w:rsidRPr="00784ADB">
        <w:rPr>
          <w:rFonts w:ascii="Times New Roman" w:hAnsi="Times New Roman" w:cs="Times New Roman"/>
          <w:sz w:val="24"/>
          <w:szCs w:val="24"/>
        </w:rPr>
        <w:sym w:font="Wingdings" w:char="F0E0"/>
      </w:r>
      <w:r w:rsidRPr="00784ADB">
        <w:rPr>
          <w:rFonts w:ascii="Times New Roman" w:hAnsi="Times New Roman" w:cs="Times New Roman"/>
          <w:sz w:val="24"/>
          <w:szCs w:val="24"/>
        </w:rPr>
        <w:t xml:space="preserve"> cản trở việc cập nhật dữ liệu của các giao tác khác</w:t>
      </w:r>
    </w:p>
    <w:p w14:paraId="01876991" w14:textId="644B02BB" w:rsidR="00CA634F" w:rsidRDefault="00CA634F" w:rsidP="00CA634F">
      <w:pPr>
        <w:pStyle w:val="ListParagraph"/>
        <w:numPr>
          <w:ilvl w:val="2"/>
          <w:numId w:val="1"/>
        </w:numPr>
        <w:outlineLvl w:val="2"/>
        <w:rPr>
          <w:rFonts w:ascii="Times New Roman" w:hAnsi="Times New Roman" w:cs="Times New Roman"/>
          <w:b/>
          <w:sz w:val="30"/>
          <w:szCs w:val="30"/>
          <w:lang w:eastAsia="vi-VN"/>
        </w:rPr>
      </w:pPr>
      <w:r>
        <w:rPr>
          <w:rFonts w:ascii="Times New Roman" w:hAnsi="Times New Roman" w:cs="Times New Roman"/>
          <w:b/>
          <w:sz w:val="30"/>
          <w:szCs w:val="30"/>
          <w:lang w:eastAsia="vi-VN"/>
        </w:rPr>
        <w:t>Serializable</w:t>
      </w:r>
    </w:p>
    <w:p w14:paraId="2CB4B3A0" w14:textId="19DC9C88" w:rsidR="00784ADB" w:rsidRDefault="00784ADB" w:rsidP="00784ADB">
      <w:pPr>
        <w:pStyle w:val="ListParagraph"/>
        <w:numPr>
          <w:ilvl w:val="0"/>
          <w:numId w:val="13"/>
        </w:numPr>
        <w:rPr>
          <w:rFonts w:ascii="Times New Roman" w:hAnsi="Times New Roman" w:cs="Times New Roman"/>
          <w:sz w:val="24"/>
          <w:szCs w:val="24"/>
          <w:lang w:eastAsia="vi-VN"/>
        </w:rPr>
      </w:pPr>
      <w:r w:rsidRPr="00784ADB">
        <w:rPr>
          <w:rFonts w:ascii="Times New Roman" w:hAnsi="Times New Roman" w:cs="Times New Roman"/>
          <w:sz w:val="24"/>
          <w:szCs w:val="24"/>
          <w:lang w:eastAsia="vi-VN"/>
        </w:rPr>
        <w:lastRenderedPageBreak/>
        <w:t>Đặc điểm</w:t>
      </w:r>
      <w:r>
        <w:rPr>
          <w:rFonts w:ascii="Times New Roman" w:hAnsi="Times New Roman" w:cs="Times New Roman"/>
          <w:sz w:val="24"/>
          <w:szCs w:val="24"/>
          <w:lang w:eastAsia="vi-VN"/>
        </w:rPr>
        <w:t>:</w:t>
      </w:r>
    </w:p>
    <w:p w14:paraId="736705A4" w14:textId="7F120210" w:rsidR="00784ADB" w:rsidRPr="00F767FB" w:rsidRDefault="00784ADB" w:rsidP="00784ADB">
      <w:pPr>
        <w:pStyle w:val="ListParagraph"/>
        <w:numPr>
          <w:ilvl w:val="1"/>
          <w:numId w:val="13"/>
        </w:numPr>
        <w:rPr>
          <w:rFonts w:ascii="Times New Roman" w:hAnsi="Times New Roman" w:cs="Times New Roman"/>
          <w:sz w:val="24"/>
          <w:szCs w:val="24"/>
          <w:lang w:eastAsia="vi-VN"/>
        </w:rPr>
      </w:pPr>
      <w:r w:rsidRPr="00F767FB">
        <w:rPr>
          <w:rFonts w:ascii="Times New Roman" w:hAnsi="Times New Roman" w:cs="Times New Roman"/>
          <w:sz w:val="24"/>
          <w:szCs w:val="24"/>
        </w:rPr>
        <w:t xml:space="preserve">Tạo Shared Lock trên đơn vị dữ liệu được đọc và giữ shared lock này đến hết giao tác </w:t>
      </w:r>
      <w:r w:rsidR="00F767FB" w:rsidRPr="00F767FB">
        <w:rPr>
          <w:rFonts w:ascii="Times New Roman" w:hAnsi="Times New Roman" w:cs="Times New Roman"/>
          <w:sz w:val="24"/>
          <w:szCs w:val="24"/>
        </w:rPr>
        <w:sym w:font="Wingdings" w:char="F0E0"/>
      </w:r>
      <w:r w:rsidRPr="00F767FB">
        <w:rPr>
          <w:rFonts w:ascii="Times New Roman" w:hAnsi="Times New Roman" w:cs="Times New Roman"/>
          <w:sz w:val="24"/>
          <w:szCs w:val="24"/>
        </w:rPr>
        <w:t xml:space="preserve">Các giao tác khác phải chờ đến khi giao tác này kết thúc nếu muốn cập nhật, thay đổi giá trị trên đơn vị dữ liệu này. </w:t>
      </w:r>
    </w:p>
    <w:p w14:paraId="3F6DC348" w14:textId="370D2985" w:rsidR="00784ADB" w:rsidRPr="00F767FB" w:rsidRDefault="00784ADB" w:rsidP="00784ADB">
      <w:pPr>
        <w:pStyle w:val="ListParagraph"/>
        <w:numPr>
          <w:ilvl w:val="1"/>
          <w:numId w:val="13"/>
        </w:numPr>
        <w:rPr>
          <w:rFonts w:ascii="Times New Roman" w:hAnsi="Times New Roman" w:cs="Times New Roman"/>
          <w:sz w:val="24"/>
          <w:szCs w:val="24"/>
          <w:lang w:eastAsia="vi-VN"/>
        </w:rPr>
      </w:pPr>
      <w:r w:rsidRPr="00F767FB">
        <w:rPr>
          <w:rFonts w:ascii="Times New Roman" w:hAnsi="Times New Roman" w:cs="Times New Roman"/>
          <w:sz w:val="24"/>
          <w:szCs w:val="24"/>
        </w:rPr>
        <w:t>Không cho phép Insert những dòng dữ liệu thỏa mãn điều kiện thiết</w:t>
      </w:r>
      <w:r w:rsidRPr="00F767FB">
        <w:rPr>
          <w:rFonts w:ascii="Times New Roman" w:hAnsi="Times New Roman" w:cs="Times New Roman"/>
          <w:sz w:val="24"/>
          <w:szCs w:val="24"/>
        </w:rPr>
        <w:t xml:space="preserve"> </w:t>
      </w:r>
      <w:r w:rsidRPr="00F767FB">
        <w:rPr>
          <w:rFonts w:ascii="Times New Roman" w:hAnsi="Times New Roman" w:cs="Times New Roman"/>
          <w:sz w:val="24"/>
          <w:szCs w:val="24"/>
        </w:rPr>
        <w:t xml:space="preserve">lập Shared Lock (sử dụng Key Range Lock) </w:t>
      </w:r>
      <w:r w:rsidR="00F767FB" w:rsidRPr="00F767FB">
        <w:rPr>
          <w:rFonts w:ascii="Times New Roman" w:hAnsi="Times New Roman" w:cs="Times New Roman"/>
          <w:sz w:val="24"/>
          <w:szCs w:val="24"/>
        </w:rPr>
        <w:sym w:font="Wingdings" w:char="F0E0"/>
      </w:r>
      <w:r w:rsidR="00F767FB">
        <w:rPr>
          <w:rFonts w:ascii="Times New Roman" w:hAnsi="Times New Roman" w:cs="Times New Roman"/>
          <w:sz w:val="24"/>
          <w:szCs w:val="24"/>
        </w:rPr>
        <w:t xml:space="preserve"> </w:t>
      </w:r>
      <w:r w:rsidRPr="00F767FB">
        <w:rPr>
          <w:rFonts w:ascii="Times New Roman" w:hAnsi="Times New Roman" w:cs="Times New Roman"/>
          <w:sz w:val="24"/>
          <w:szCs w:val="24"/>
        </w:rPr>
        <w:t>Serializable = Repeatable Read + Giải quyết Phantoms</w:t>
      </w:r>
    </w:p>
    <w:p w14:paraId="13AE7E97" w14:textId="7FF6E4DA" w:rsidR="00F767FB" w:rsidRPr="00F767FB" w:rsidRDefault="00F767FB" w:rsidP="00784ADB">
      <w:pPr>
        <w:pStyle w:val="ListParagraph"/>
        <w:numPr>
          <w:ilvl w:val="1"/>
          <w:numId w:val="13"/>
        </w:numPr>
        <w:rPr>
          <w:rFonts w:ascii="Times New Roman" w:hAnsi="Times New Roman" w:cs="Times New Roman"/>
          <w:sz w:val="24"/>
          <w:szCs w:val="24"/>
          <w:lang w:eastAsia="vi-VN"/>
        </w:rPr>
      </w:pPr>
      <w:r w:rsidRPr="00F767FB">
        <w:rPr>
          <w:rFonts w:ascii="Times New Roman" w:hAnsi="Times New Roman" w:cs="Times New Roman"/>
          <w:sz w:val="24"/>
          <w:szCs w:val="24"/>
        </w:rPr>
        <w:t>Tạo Exclusive Lock trên đơn vị dữ liệu được ghi, Exclusive Lock được giữ cho đến hết giao tác</w:t>
      </w:r>
    </w:p>
    <w:p w14:paraId="3DB68564" w14:textId="36F6399E" w:rsidR="00F767FB" w:rsidRPr="00F767FB" w:rsidRDefault="00F767FB" w:rsidP="00F767FB">
      <w:pPr>
        <w:pStyle w:val="ListParagraph"/>
        <w:numPr>
          <w:ilvl w:val="0"/>
          <w:numId w:val="13"/>
        </w:numPr>
        <w:rPr>
          <w:rFonts w:ascii="Times New Roman" w:hAnsi="Times New Roman" w:cs="Times New Roman"/>
          <w:sz w:val="24"/>
          <w:szCs w:val="24"/>
          <w:lang w:eastAsia="vi-VN"/>
        </w:rPr>
      </w:pPr>
      <w:r w:rsidRPr="00F767FB">
        <w:rPr>
          <w:rFonts w:ascii="Times New Roman" w:hAnsi="Times New Roman" w:cs="Times New Roman"/>
          <w:sz w:val="24"/>
          <w:szCs w:val="24"/>
          <w:lang w:eastAsia="vi-VN"/>
        </w:rPr>
        <w:t>Ưu điểm: Giải quyết được vấn đề Phantoms</w:t>
      </w:r>
    </w:p>
    <w:p w14:paraId="24B5F95D" w14:textId="1F0D3C8A" w:rsidR="00F767FB" w:rsidRPr="00F767FB" w:rsidRDefault="00F767FB" w:rsidP="00F767FB">
      <w:pPr>
        <w:pStyle w:val="ListParagraph"/>
        <w:numPr>
          <w:ilvl w:val="0"/>
          <w:numId w:val="13"/>
        </w:numPr>
        <w:rPr>
          <w:rFonts w:ascii="Times New Roman" w:hAnsi="Times New Roman" w:cs="Times New Roman"/>
          <w:sz w:val="24"/>
          <w:szCs w:val="24"/>
          <w:lang w:eastAsia="vi-VN"/>
        </w:rPr>
      </w:pPr>
      <w:r w:rsidRPr="00F767FB">
        <w:rPr>
          <w:rFonts w:ascii="Times New Roman" w:hAnsi="Times New Roman" w:cs="Times New Roman"/>
          <w:sz w:val="24"/>
          <w:szCs w:val="24"/>
          <w:lang w:eastAsia="vi-VN"/>
        </w:rPr>
        <w:t>Khuyết điểm</w:t>
      </w:r>
    </w:p>
    <w:p w14:paraId="39669B1D" w14:textId="77777777" w:rsidR="00F767FB" w:rsidRPr="00F767FB" w:rsidRDefault="00F767FB" w:rsidP="00F767FB">
      <w:pPr>
        <w:pStyle w:val="ListParagraph"/>
        <w:numPr>
          <w:ilvl w:val="1"/>
          <w:numId w:val="13"/>
        </w:numPr>
        <w:rPr>
          <w:rFonts w:ascii="Times New Roman" w:hAnsi="Times New Roman" w:cs="Times New Roman"/>
          <w:sz w:val="24"/>
          <w:szCs w:val="24"/>
          <w:lang w:eastAsia="vi-VN"/>
        </w:rPr>
      </w:pPr>
      <w:r w:rsidRPr="00F767FB">
        <w:rPr>
          <w:rFonts w:ascii="Times New Roman" w:hAnsi="Times New Roman" w:cs="Times New Roman"/>
          <w:sz w:val="24"/>
          <w:szCs w:val="24"/>
        </w:rPr>
        <w:t>Phải chờ nếu đơn vị dữ liệu cần đọc đang được giữ khoá ghi (</w:t>
      </w:r>
      <w:proofErr w:type="spellStart"/>
      <w:r w:rsidRPr="00F767FB">
        <w:rPr>
          <w:rFonts w:ascii="Times New Roman" w:hAnsi="Times New Roman" w:cs="Times New Roman"/>
          <w:sz w:val="24"/>
          <w:szCs w:val="24"/>
        </w:rPr>
        <w:t>xlock</w:t>
      </w:r>
      <w:proofErr w:type="spellEnd"/>
      <w:r w:rsidRPr="00F767FB">
        <w:rPr>
          <w:rFonts w:ascii="Times New Roman" w:hAnsi="Times New Roman" w:cs="Times New Roman"/>
          <w:sz w:val="24"/>
          <w:szCs w:val="24"/>
        </w:rPr>
        <w:t xml:space="preserve">) </w:t>
      </w:r>
    </w:p>
    <w:p w14:paraId="59D84150" w14:textId="0E53A17B" w:rsidR="00F767FB" w:rsidRPr="00F767FB" w:rsidRDefault="00F767FB" w:rsidP="00F767FB">
      <w:pPr>
        <w:pStyle w:val="ListParagraph"/>
        <w:numPr>
          <w:ilvl w:val="1"/>
          <w:numId w:val="13"/>
        </w:numPr>
        <w:rPr>
          <w:rFonts w:ascii="Times New Roman" w:hAnsi="Times New Roman" w:cs="Times New Roman"/>
          <w:sz w:val="24"/>
          <w:szCs w:val="24"/>
          <w:lang w:eastAsia="vi-VN"/>
        </w:rPr>
      </w:pPr>
      <w:r w:rsidRPr="00F767FB">
        <w:rPr>
          <w:rFonts w:ascii="Times New Roman" w:hAnsi="Times New Roman" w:cs="Times New Roman"/>
          <w:sz w:val="24"/>
          <w:szCs w:val="24"/>
        </w:rPr>
        <w:t>Cản trở nhiều đến việc cập nhật dữ liệu của các giao tác khác</w:t>
      </w:r>
    </w:p>
    <w:p w14:paraId="4CF393FF" w14:textId="5890C453" w:rsidR="00F60F36" w:rsidRDefault="00F60F36" w:rsidP="00F60F36">
      <w:pPr>
        <w:pStyle w:val="ListParagraph"/>
        <w:numPr>
          <w:ilvl w:val="1"/>
          <w:numId w:val="1"/>
        </w:numPr>
        <w:outlineLvl w:val="1"/>
        <w:rPr>
          <w:rFonts w:ascii="Times New Roman" w:hAnsi="Times New Roman" w:cs="Times New Roman"/>
          <w:b/>
          <w:sz w:val="30"/>
          <w:szCs w:val="30"/>
          <w:lang w:eastAsia="vi-VN"/>
        </w:rPr>
      </w:pPr>
      <w:r w:rsidRPr="00F60F36">
        <w:rPr>
          <w:rFonts w:ascii="Times New Roman" w:hAnsi="Times New Roman" w:cs="Times New Roman"/>
          <w:b/>
          <w:sz w:val="30"/>
          <w:szCs w:val="30"/>
          <w:lang w:eastAsia="vi-VN"/>
        </w:rPr>
        <w:t>Các vấn đề xảy ra khi truy vấn đồng thời</w:t>
      </w:r>
    </w:p>
    <w:p w14:paraId="44C88542" w14:textId="0EFEADC2" w:rsidR="00CA634F" w:rsidRPr="00400C03" w:rsidRDefault="00CA634F" w:rsidP="00CA634F">
      <w:pPr>
        <w:pStyle w:val="ListParagraph"/>
        <w:numPr>
          <w:ilvl w:val="2"/>
          <w:numId w:val="1"/>
        </w:numPr>
        <w:outlineLvl w:val="1"/>
        <w:rPr>
          <w:rFonts w:ascii="Times New Roman" w:hAnsi="Times New Roman" w:cs="Times New Roman"/>
          <w:b/>
          <w:sz w:val="30"/>
          <w:szCs w:val="30"/>
          <w:lang w:eastAsia="vi-VN"/>
        </w:rPr>
      </w:pPr>
      <w:r>
        <w:rPr>
          <w:rFonts w:ascii="Times New Roman" w:hAnsi="Times New Roman" w:cs="Times New Roman"/>
          <w:b/>
          <w:sz w:val="30"/>
          <w:szCs w:val="30"/>
          <w:lang w:eastAsia="vi-VN"/>
        </w:rPr>
        <w:t>Lost update</w:t>
      </w:r>
    </w:p>
    <w:p w14:paraId="6F11AE68" w14:textId="74CC6FFA" w:rsidR="00400C03" w:rsidRPr="00400C03" w:rsidRDefault="00F767FB" w:rsidP="00400C03">
      <w:pPr>
        <w:pStyle w:val="ListParagraph"/>
        <w:numPr>
          <w:ilvl w:val="0"/>
          <w:numId w:val="19"/>
        </w:numPr>
        <w:spacing w:after="160" w:line="256" w:lineRule="auto"/>
        <w:jc w:val="left"/>
        <w:rPr>
          <w:rFonts w:ascii="Times New Roman" w:hAnsi="Times New Roman" w:cs="Times New Roman"/>
          <w:sz w:val="24"/>
          <w:szCs w:val="24"/>
        </w:rPr>
      </w:pPr>
      <w:r w:rsidRPr="00400C03">
        <w:rPr>
          <w:rFonts w:ascii="Times New Roman" w:hAnsi="Times New Roman" w:cs="Times New Roman"/>
          <w:sz w:val="24"/>
          <w:szCs w:val="24"/>
          <w:lang w:eastAsia="vi-VN"/>
        </w:rPr>
        <w:t>Tr</w:t>
      </w:r>
      <w:r w:rsidR="00400C03">
        <w:rPr>
          <w:rFonts w:ascii="Times New Roman" w:hAnsi="Times New Roman" w:cs="Times New Roman"/>
          <w:sz w:val="24"/>
          <w:szCs w:val="24"/>
          <w:lang w:eastAsia="vi-VN"/>
        </w:rPr>
        <w:t>ườ</w:t>
      </w:r>
      <w:r w:rsidRPr="00400C03">
        <w:rPr>
          <w:rFonts w:ascii="Times New Roman" w:hAnsi="Times New Roman" w:cs="Times New Roman"/>
          <w:sz w:val="24"/>
          <w:szCs w:val="24"/>
          <w:lang w:eastAsia="vi-VN"/>
        </w:rPr>
        <w:t xml:space="preserve">ng hợp 1: </w:t>
      </w:r>
      <w:r w:rsidR="00400C03" w:rsidRPr="00400C03">
        <w:rPr>
          <w:rFonts w:ascii="Times New Roman" w:hAnsi="Times New Roman" w:cs="Times New Roman"/>
          <w:sz w:val="24"/>
          <w:szCs w:val="24"/>
        </w:rPr>
        <w:t>Khi cập nhật tổng số chi phí trong 1 chuyến đi, T1 cập nhật lên 10. T2 cập nhật lên 20</w:t>
      </w:r>
      <w:r w:rsidR="00400C03" w:rsidRPr="00400C03">
        <w:rPr>
          <w:rFonts w:ascii="Times New Roman" w:hAnsi="Times New Roman" w:cs="Times New Roman"/>
          <w:sz w:val="24"/>
          <w:szCs w:val="24"/>
        </w:rPr>
        <w:t xml:space="preserve">. </w:t>
      </w:r>
      <w:r w:rsidR="00400C03" w:rsidRPr="00400C03">
        <w:rPr>
          <w:rFonts w:ascii="Times New Roman" w:hAnsi="Times New Roman" w:cs="Times New Roman"/>
          <w:sz w:val="24"/>
          <w:szCs w:val="24"/>
        </w:rPr>
        <w:t xml:space="preserve">Giả sử T1 bị delay 10s. Thì T2 thực hiện update trước. sau đó T1 lấy lại giá trị cũ để </w:t>
      </w:r>
      <w:r w:rsidR="00400C03" w:rsidRPr="00400C03">
        <w:rPr>
          <w:rFonts w:ascii="Times New Roman" w:hAnsi="Times New Roman" w:cs="Times New Roman"/>
          <w:sz w:val="24"/>
          <w:szCs w:val="24"/>
        </w:rPr>
        <w:t xml:space="preserve">cập nhật. </w:t>
      </w:r>
      <w:r w:rsidR="00400C03" w:rsidRPr="00400C03">
        <w:rPr>
          <w:rFonts w:ascii="Times New Roman" w:hAnsi="Times New Roman" w:cs="Times New Roman"/>
          <w:sz w:val="24"/>
          <w:szCs w:val="24"/>
        </w:rPr>
        <w:t xml:space="preserve">Trong </w:t>
      </w:r>
      <w:r w:rsidR="00400C03" w:rsidRPr="00400C03">
        <w:rPr>
          <w:rFonts w:ascii="Times New Roman" w:hAnsi="Times New Roman" w:cs="Times New Roman"/>
          <w:sz w:val="24"/>
          <w:szCs w:val="24"/>
        </w:rPr>
        <w:t>trường hợp</w:t>
      </w:r>
      <w:r w:rsidR="00400C03" w:rsidRPr="00400C03">
        <w:rPr>
          <w:rFonts w:ascii="Times New Roman" w:hAnsi="Times New Roman" w:cs="Times New Roman"/>
          <w:sz w:val="24"/>
          <w:szCs w:val="24"/>
        </w:rPr>
        <w:t xml:space="preserve"> này. Cả hai đều tăng chi phí của chuyến đi. Nhưng sau khi cập nhật. dẫn đến kết quả tổng sai. Mất dữ liệu cập nhật của T2</w:t>
      </w:r>
    </w:p>
    <w:p w14:paraId="145CB1D6" w14:textId="7DC600DC" w:rsidR="00400C03" w:rsidRPr="00400C03" w:rsidRDefault="00400C03" w:rsidP="00400C03">
      <w:pPr>
        <w:pStyle w:val="ListParagraph"/>
        <w:ind w:left="0"/>
        <w:rPr>
          <w:rFonts w:ascii="Times New Roman" w:hAnsi="Times New Roman" w:cs="Times New Roman"/>
          <w:sz w:val="24"/>
          <w:szCs w:val="24"/>
          <w:lang w:val="fr-FR"/>
        </w:rPr>
      </w:pPr>
      <w:r w:rsidRPr="00400C03">
        <w:rPr>
          <w:rFonts w:ascii="Times New Roman" w:hAnsi="Times New Roman" w:cs="Times New Roman"/>
          <w:noProof/>
          <w:sz w:val="24"/>
          <w:szCs w:val="24"/>
        </w:rPr>
        <w:drawing>
          <wp:inline distT="0" distB="0" distL="0" distR="0" wp14:anchorId="0FFF4DC2" wp14:editId="60281BF9">
            <wp:extent cx="5734050" cy="3228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31F2181" w14:textId="77777777" w:rsidR="00400C03" w:rsidRPr="00400C03" w:rsidRDefault="00400C03" w:rsidP="00400C03">
      <w:pPr>
        <w:pStyle w:val="ListParagraph"/>
        <w:numPr>
          <w:ilvl w:val="0"/>
          <w:numId w:val="48"/>
        </w:numPr>
        <w:spacing w:after="160" w:line="256" w:lineRule="auto"/>
        <w:jc w:val="left"/>
        <w:rPr>
          <w:rFonts w:ascii="Times New Roman" w:hAnsi="Times New Roman" w:cs="Times New Roman"/>
          <w:sz w:val="24"/>
          <w:szCs w:val="24"/>
        </w:rPr>
      </w:pPr>
      <w:r w:rsidRPr="00400C03">
        <w:rPr>
          <w:rFonts w:ascii="Times New Roman" w:hAnsi="Times New Roman" w:cs="Times New Roman"/>
          <w:sz w:val="24"/>
          <w:szCs w:val="24"/>
        </w:rPr>
        <w:t xml:space="preserve">Khi sử dụng chế độ Repeatable </w:t>
      </w:r>
      <w:proofErr w:type="gramStart"/>
      <w:r w:rsidRPr="00400C03">
        <w:rPr>
          <w:rFonts w:ascii="Times New Roman" w:hAnsi="Times New Roman" w:cs="Times New Roman"/>
          <w:sz w:val="24"/>
          <w:szCs w:val="24"/>
        </w:rPr>
        <w:t>Read :</w:t>
      </w:r>
      <w:proofErr w:type="gramEnd"/>
      <w:r w:rsidRPr="00400C03">
        <w:rPr>
          <w:rFonts w:ascii="Times New Roman" w:hAnsi="Times New Roman" w:cs="Times New Roman"/>
          <w:sz w:val="24"/>
          <w:szCs w:val="24"/>
        </w:rPr>
        <w:t xml:space="preserve"> xảy ra deadlock</w:t>
      </w:r>
    </w:p>
    <w:p w14:paraId="1C5525A3" w14:textId="7DB659D0" w:rsidR="00400C03" w:rsidRPr="00400C03" w:rsidRDefault="00400C03" w:rsidP="00400C03">
      <w:pPr>
        <w:pStyle w:val="ListParagraph"/>
        <w:ind w:left="0"/>
        <w:rPr>
          <w:rFonts w:ascii="Times New Roman" w:hAnsi="Times New Roman" w:cs="Times New Roman"/>
          <w:sz w:val="24"/>
          <w:szCs w:val="24"/>
        </w:rPr>
      </w:pPr>
      <w:r w:rsidRPr="00400C03">
        <w:rPr>
          <w:rFonts w:ascii="Times New Roman" w:hAnsi="Times New Roman" w:cs="Times New Roman"/>
          <w:noProof/>
          <w:sz w:val="24"/>
          <w:szCs w:val="24"/>
        </w:rPr>
        <w:lastRenderedPageBreak/>
        <w:drawing>
          <wp:inline distT="0" distB="0" distL="0" distR="0" wp14:anchorId="5056D7D4" wp14:editId="645A77E4">
            <wp:extent cx="5734050" cy="3228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991948B" w14:textId="77777777" w:rsidR="00400C03" w:rsidRPr="00400C03" w:rsidRDefault="00400C03" w:rsidP="00400C03">
      <w:pPr>
        <w:pStyle w:val="ListParagraph"/>
        <w:numPr>
          <w:ilvl w:val="0"/>
          <w:numId w:val="48"/>
        </w:numPr>
        <w:spacing w:after="160" w:line="256" w:lineRule="auto"/>
        <w:jc w:val="left"/>
        <w:rPr>
          <w:rFonts w:ascii="Times New Roman" w:hAnsi="Times New Roman" w:cs="Times New Roman"/>
          <w:sz w:val="24"/>
          <w:szCs w:val="24"/>
        </w:rPr>
      </w:pPr>
      <w:r w:rsidRPr="00400C03">
        <w:rPr>
          <w:rFonts w:ascii="Times New Roman" w:hAnsi="Times New Roman" w:cs="Times New Roman"/>
          <w:sz w:val="24"/>
          <w:szCs w:val="24"/>
        </w:rPr>
        <w:t xml:space="preserve">Khi chuyển đổi share lock thành update </w:t>
      </w:r>
      <w:proofErr w:type="gramStart"/>
      <w:r w:rsidRPr="00400C03">
        <w:rPr>
          <w:rFonts w:ascii="Times New Roman" w:hAnsi="Times New Roman" w:cs="Times New Roman"/>
          <w:sz w:val="24"/>
          <w:szCs w:val="24"/>
        </w:rPr>
        <w:t>lock :</w:t>
      </w:r>
      <w:proofErr w:type="gramEnd"/>
      <w:r w:rsidRPr="00400C03">
        <w:rPr>
          <w:rFonts w:ascii="Times New Roman" w:hAnsi="Times New Roman" w:cs="Times New Roman"/>
          <w:sz w:val="24"/>
          <w:szCs w:val="24"/>
        </w:rPr>
        <w:t xml:space="preserve"> giải quyết được deadlock</w:t>
      </w:r>
    </w:p>
    <w:p w14:paraId="30FC400F" w14:textId="64280A15" w:rsidR="00400C03" w:rsidRDefault="00400C03" w:rsidP="00400C03">
      <w:pPr>
        <w:ind w:left="360"/>
        <w:rPr>
          <w:rFonts w:ascii="Times New Roman" w:hAnsi="Times New Roman" w:cs="Times New Roman"/>
          <w:sz w:val="24"/>
          <w:szCs w:val="24"/>
        </w:rPr>
      </w:pPr>
      <w:r w:rsidRPr="00400C03">
        <w:rPr>
          <w:rFonts w:ascii="Times New Roman" w:hAnsi="Times New Roman" w:cs="Times New Roman"/>
          <w:noProof/>
          <w:sz w:val="24"/>
          <w:szCs w:val="24"/>
        </w:rPr>
        <w:drawing>
          <wp:inline distT="0" distB="0" distL="0" distR="0" wp14:anchorId="2EA2BD61" wp14:editId="64AA6B00">
            <wp:extent cx="5734050" cy="3228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F17BE17" w14:textId="2B183E22" w:rsidR="00400C03" w:rsidRPr="00400C03" w:rsidRDefault="00400C03" w:rsidP="00400C03">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Trường hợp 2: </w:t>
      </w:r>
    </w:p>
    <w:p w14:paraId="5B5CA82B" w14:textId="70BC9ADF" w:rsidR="00F767FB" w:rsidRPr="00F767FB" w:rsidRDefault="00F767FB" w:rsidP="00400C03">
      <w:pPr>
        <w:pStyle w:val="ListParagraph"/>
        <w:rPr>
          <w:rFonts w:ascii="Times New Roman" w:hAnsi="Times New Roman" w:cs="Times New Roman"/>
          <w:sz w:val="24"/>
          <w:szCs w:val="24"/>
          <w:lang w:eastAsia="vi-VN"/>
        </w:rPr>
      </w:pPr>
    </w:p>
    <w:p w14:paraId="6E9E9FA0" w14:textId="1031FC78" w:rsidR="00CA634F" w:rsidRDefault="00CA634F" w:rsidP="00CA634F">
      <w:pPr>
        <w:pStyle w:val="ListParagraph"/>
        <w:numPr>
          <w:ilvl w:val="2"/>
          <w:numId w:val="1"/>
        </w:numPr>
        <w:outlineLvl w:val="1"/>
        <w:rPr>
          <w:rFonts w:ascii="Times New Roman" w:hAnsi="Times New Roman" w:cs="Times New Roman"/>
          <w:b/>
          <w:sz w:val="30"/>
          <w:szCs w:val="30"/>
          <w:lang w:eastAsia="vi-VN"/>
        </w:rPr>
      </w:pPr>
      <w:r>
        <w:rPr>
          <w:rFonts w:ascii="Times New Roman" w:hAnsi="Times New Roman" w:cs="Times New Roman"/>
          <w:b/>
          <w:sz w:val="30"/>
          <w:szCs w:val="30"/>
          <w:lang w:eastAsia="vi-VN"/>
        </w:rPr>
        <w:t>Dirty read</w:t>
      </w:r>
    </w:p>
    <w:p w14:paraId="68AF2EEE" w14:textId="159133F3" w:rsidR="00CA634F" w:rsidRDefault="00DB382A" w:rsidP="00CA634F">
      <w:pPr>
        <w:pStyle w:val="ListParagraph"/>
        <w:numPr>
          <w:ilvl w:val="2"/>
          <w:numId w:val="1"/>
        </w:numPr>
        <w:outlineLvl w:val="1"/>
        <w:rPr>
          <w:rFonts w:ascii="Times New Roman" w:hAnsi="Times New Roman" w:cs="Times New Roman"/>
          <w:b/>
          <w:sz w:val="30"/>
          <w:szCs w:val="30"/>
          <w:lang w:eastAsia="vi-VN"/>
        </w:rPr>
      </w:pPr>
      <w:r>
        <w:rPr>
          <w:rFonts w:ascii="Times New Roman" w:hAnsi="Times New Roman" w:cs="Times New Roman"/>
          <w:b/>
          <w:sz w:val="30"/>
          <w:szCs w:val="30"/>
          <w:lang w:eastAsia="vi-VN"/>
        </w:rPr>
        <w:t>Unrepeatable read</w:t>
      </w:r>
    </w:p>
    <w:p w14:paraId="7E82B948" w14:textId="001BF956" w:rsidR="00DB382A" w:rsidRPr="00F60F36" w:rsidRDefault="00DB382A" w:rsidP="00CA634F">
      <w:pPr>
        <w:pStyle w:val="ListParagraph"/>
        <w:numPr>
          <w:ilvl w:val="2"/>
          <w:numId w:val="1"/>
        </w:numPr>
        <w:outlineLvl w:val="1"/>
        <w:rPr>
          <w:rFonts w:ascii="Times New Roman" w:hAnsi="Times New Roman" w:cs="Times New Roman"/>
          <w:b/>
          <w:sz w:val="30"/>
          <w:szCs w:val="30"/>
          <w:lang w:eastAsia="vi-VN"/>
        </w:rPr>
      </w:pPr>
      <w:r>
        <w:rPr>
          <w:rFonts w:ascii="Times New Roman" w:hAnsi="Times New Roman" w:cs="Times New Roman"/>
          <w:b/>
          <w:sz w:val="30"/>
          <w:szCs w:val="30"/>
          <w:lang w:eastAsia="vi-VN"/>
        </w:rPr>
        <w:t>Phantom</w:t>
      </w:r>
    </w:p>
    <w:p w14:paraId="2ADD9286" w14:textId="65EB81C9" w:rsidR="00F60F36" w:rsidRDefault="00F60F36" w:rsidP="00F60F36">
      <w:pPr>
        <w:pStyle w:val="ListParagraph"/>
        <w:numPr>
          <w:ilvl w:val="1"/>
          <w:numId w:val="1"/>
        </w:numPr>
        <w:outlineLvl w:val="1"/>
        <w:rPr>
          <w:rFonts w:ascii="Times New Roman" w:hAnsi="Times New Roman" w:cs="Times New Roman"/>
          <w:b/>
          <w:sz w:val="30"/>
          <w:szCs w:val="30"/>
          <w:lang w:eastAsia="vi-VN"/>
        </w:rPr>
      </w:pPr>
      <w:r w:rsidRPr="00F60F36">
        <w:rPr>
          <w:rFonts w:ascii="Times New Roman" w:hAnsi="Times New Roman" w:cs="Times New Roman"/>
          <w:b/>
          <w:sz w:val="30"/>
          <w:szCs w:val="30"/>
          <w:lang w:eastAsia="vi-VN"/>
        </w:rPr>
        <w:t>Deadlock</w:t>
      </w:r>
    </w:p>
    <w:p w14:paraId="16DEEC57" w14:textId="77777777" w:rsidR="00F60F36" w:rsidRPr="00F60F36" w:rsidRDefault="00F60F36" w:rsidP="00F60F36">
      <w:pPr>
        <w:pStyle w:val="ListParagraph"/>
        <w:ind w:left="792"/>
        <w:outlineLvl w:val="1"/>
        <w:rPr>
          <w:rFonts w:ascii="Times New Roman" w:hAnsi="Times New Roman" w:cs="Times New Roman"/>
          <w:b/>
          <w:sz w:val="30"/>
          <w:szCs w:val="30"/>
          <w:lang w:eastAsia="vi-VN"/>
        </w:rPr>
      </w:pPr>
    </w:p>
    <w:p w14:paraId="0DD52CDC" w14:textId="77777777" w:rsidR="00F60F36" w:rsidRPr="00F60F36" w:rsidRDefault="00F60F36" w:rsidP="00F60F36">
      <w:pPr>
        <w:rPr>
          <w:lang w:val="vi-VN" w:eastAsia="vi-VN"/>
        </w:rPr>
      </w:pPr>
    </w:p>
    <w:p w14:paraId="2909FF3A" w14:textId="7F9114F4" w:rsidR="000C495C" w:rsidRPr="00F60F36" w:rsidRDefault="000C495C" w:rsidP="006C5C6B">
      <w:pPr>
        <w:ind w:left="720"/>
        <w:rPr>
          <w:rFonts w:ascii="Times New Roman" w:hAnsi="Times New Roman" w:cs="Times New Roman"/>
          <w:sz w:val="24"/>
          <w:szCs w:val="24"/>
          <w:lang w:val="vi-VN" w:eastAsia="vi-VN"/>
        </w:rPr>
      </w:pPr>
    </w:p>
    <w:p w14:paraId="7BDDE061" w14:textId="0804ACCF" w:rsidR="000C495C" w:rsidRPr="00F60F36" w:rsidRDefault="000C495C" w:rsidP="006C5C6B">
      <w:pPr>
        <w:ind w:left="720"/>
        <w:rPr>
          <w:rFonts w:ascii="Times New Roman" w:hAnsi="Times New Roman" w:cs="Times New Roman"/>
          <w:sz w:val="24"/>
          <w:szCs w:val="24"/>
          <w:lang w:val="vi-VN" w:eastAsia="vi-VN"/>
        </w:rPr>
      </w:pPr>
    </w:p>
    <w:p w14:paraId="366643F6" w14:textId="66BA5457" w:rsidR="000C495C" w:rsidRPr="00F60F36" w:rsidRDefault="000C495C" w:rsidP="006C5C6B">
      <w:pPr>
        <w:ind w:left="720"/>
        <w:rPr>
          <w:rFonts w:ascii="Times New Roman" w:hAnsi="Times New Roman" w:cs="Times New Roman"/>
          <w:sz w:val="24"/>
          <w:szCs w:val="24"/>
          <w:lang w:val="vi-VN" w:eastAsia="vi-VN"/>
        </w:rPr>
      </w:pPr>
    </w:p>
    <w:p w14:paraId="15428A37" w14:textId="3691AEE9" w:rsidR="000C495C" w:rsidRPr="00F60F36" w:rsidRDefault="000C495C" w:rsidP="006C5C6B">
      <w:pPr>
        <w:ind w:left="720"/>
        <w:rPr>
          <w:rFonts w:ascii="Times New Roman" w:hAnsi="Times New Roman" w:cs="Times New Roman"/>
          <w:sz w:val="24"/>
          <w:szCs w:val="24"/>
          <w:lang w:val="vi-VN" w:eastAsia="vi-VN"/>
        </w:rPr>
      </w:pPr>
    </w:p>
    <w:p w14:paraId="0DEFFBFC" w14:textId="1DB84414" w:rsidR="000C495C" w:rsidRPr="00F60F36" w:rsidRDefault="000C495C" w:rsidP="006C5C6B">
      <w:pPr>
        <w:ind w:left="720"/>
        <w:rPr>
          <w:rFonts w:ascii="Times New Roman" w:hAnsi="Times New Roman" w:cs="Times New Roman"/>
          <w:sz w:val="24"/>
          <w:szCs w:val="24"/>
          <w:lang w:val="vi-VN" w:eastAsia="vi-VN"/>
        </w:rPr>
      </w:pPr>
    </w:p>
    <w:p w14:paraId="41188550" w14:textId="0425800B" w:rsidR="000C495C" w:rsidRPr="00F60F36" w:rsidRDefault="000C495C" w:rsidP="006C5C6B">
      <w:pPr>
        <w:ind w:left="720"/>
        <w:rPr>
          <w:rFonts w:ascii="Times New Roman" w:hAnsi="Times New Roman" w:cs="Times New Roman"/>
          <w:sz w:val="24"/>
          <w:szCs w:val="24"/>
          <w:lang w:val="vi-VN" w:eastAsia="vi-VN"/>
        </w:rPr>
      </w:pPr>
    </w:p>
    <w:p w14:paraId="2DADE05E" w14:textId="26A0D59F" w:rsidR="000C495C" w:rsidRPr="00F60F36" w:rsidRDefault="000C495C" w:rsidP="006C5C6B">
      <w:pPr>
        <w:ind w:left="720"/>
        <w:rPr>
          <w:rFonts w:ascii="Times New Roman" w:hAnsi="Times New Roman" w:cs="Times New Roman"/>
          <w:sz w:val="24"/>
          <w:szCs w:val="24"/>
          <w:lang w:val="vi-VN" w:eastAsia="vi-VN"/>
        </w:rPr>
      </w:pPr>
    </w:p>
    <w:p w14:paraId="03300670" w14:textId="4AF5C582" w:rsidR="000C495C" w:rsidRPr="00F60F36" w:rsidRDefault="000C495C" w:rsidP="006C5C6B">
      <w:pPr>
        <w:ind w:left="720"/>
        <w:rPr>
          <w:rFonts w:ascii="Times New Roman" w:hAnsi="Times New Roman" w:cs="Times New Roman"/>
          <w:sz w:val="24"/>
          <w:szCs w:val="24"/>
          <w:lang w:val="vi-VN" w:eastAsia="vi-VN"/>
        </w:rPr>
      </w:pPr>
    </w:p>
    <w:p w14:paraId="51A6F580" w14:textId="65988BB3" w:rsidR="000C495C" w:rsidRPr="00F60F36" w:rsidRDefault="000C495C" w:rsidP="006C5C6B">
      <w:pPr>
        <w:ind w:left="720"/>
        <w:rPr>
          <w:rFonts w:ascii="Times New Roman" w:hAnsi="Times New Roman" w:cs="Times New Roman"/>
          <w:sz w:val="24"/>
          <w:szCs w:val="24"/>
          <w:lang w:val="vi-VN" w:eastAsia="vi-VN"/>
        </w:rPr>
      </w:pPr>
    </w:p>
    <w:p w14:paraId="28344797" w14:textId="35BD7209" w:rsidR="000C495C" w:rsidRPr="00F60F36" w:rsidRDefault="000C495C" w:rsidP="006C5C6B">
      <w:pPr>
        <w:ind w:left="720"/>
        <w:rPr>
          <w:rFonts w:ascii="Times New Roman" w:hAnsi="Times New Roman" w:cs="Times New Roman"/>
          <w:sz w:val="24"/>
          <w:szCs w:val="24"/>
          <w:lang w:val="vi-VN" w:eastAsia="vi-VN"/>
        </w:rPr>
      </w:pPr>
    </w:p>
    <w:p w14:paraId="3FCC9757" w14:textId="400A0D89" w:rsidR="000C495C" w:rsidRPr="00F60F36" w:rsidRDefault="000C495C" w:rsidP="006C5C6B">
      <w:pPr>
        <w:ind w:left="720"/>
        <w:rPr>
          <w:rFonts w:ascii="Times New Roman" w:hAnsi="Times New Roman" w:cs="Times New Roman"/>
          <w:sz w:val="24"/>
          <w:szCs w:val="24"/>
          <w:lang w:val="vi-VN" w:eastAsia="vi-VN"/>
        </w:rPr>
      </w:pPr>
    </w:p>
    <w:p w14:paraId="5CB60F25" w14:textId="307DB1A0" w:rsidR="000C495C" w:rsidRPr="00F60F36" w:rsidRDefault="000C495C" w:rsidP="006C5C6B">
      <w:pPr>
        <w:ind w:left="720"/>
        <w:rPr>
          <w:rFonts w:ascii="Times New Roman" w:hAnsi="Times New Roman" w:cs="Times New Roman"/>
          <w:sz w:val="24"/>
          <w:szCs w:val="24"/>
          <w:lang w:val="vi-VN" w:eastAsia="vi-VN"/>
        </w:rPr>
      </w:pPr>
    </w:p>
    <w:p w14:paraId="61141499" w14:textId="14B826F9" w:rsidR="000C495C" w:rsidRPr="00F60F36" w:rsidRDefault="000C495C" w:rsidP="006C5C6B">
      <w:pPr>
        <w:ind w:left="720"/>
        <w:rPr>
          <w:rFonts w:ascii="Times New Roman" w:hAnsi="Times New Roman" w:cs="Times New Roman"/>
          <w:sz w:val="24"/>
          <w:szCs w:val="24"/>
          <w:lang w:val="vi-VN" w:eastAsia="vi-VN"/>
        </w:rPr>
      </w:pPr>
    </w:p>
    <w:p w14:paraId="23DC1607" w14:textId="6AEBAC3F" w:rsidR="000C495C" w:rsidRPr="00F60F36" w:rsidRDefault="000C495C" w:rsidP="006C5C6B">
      <w:pPr>
        <w:ind w:left="720"/>
        <w:rPr>
          <w:rFonts w:ascii="Times New Roman" w:hAnsi="Times New Roman" w:cs="Times New Roman"/>
          <w:sz w:val="24"/>
          <w:szCs w:val="24"/>
          <w:lang w:val="vi-VN" w:eastAsia="vi-VN"/>
        </w:rPr>
      </w:pPr>
    </w:p>
    <w:p w14:paraId="6E3BCCCB" w14:textId="77777777" w:rsidR="000C495C" w:rsidRPr="00F60F36" w:rsidRDefault="000C495C" w:rsidP="006C5C6B">
      <w:pPr>
        <w:ind w:left="720"/>
        <w:rPr>
          <w:rFonts w:ascii="Times New Roman" w:hAnsi="Times New Roman" w:cs="Times New Roman"/>
          <w:sz w:val="24"/>
          <w:szCs w:val="24"/>
          <w:lang w:val="vi-VN" w:eastAsia="vi-VN"/>
        </w:rPr>
      </w:pPr>
    </w:p>
    <w:p w14:paraId="08465477" w14:textId="3DB29C64" w:rsidR="00F717B9" w:rsidRPr="009E2F6B" w:rsidRDefault="00F717B9" w:rsidP="009E2F6B">
      <w:pPr>
        <w:pStyle w:val="Heading1"/>
        <w:numPr>
          <w:ilvl w:val="0"/>
          <w:numId w:val="1"/>
        </w:numPr>
        <w:rPr>
          <w:rFonts w:ascii="Times New Roman" w:hAnsi="Times New Roman" w:cs="Times New Roman"/>
        </w:rPr>
      </w:pPr>
      <w:bookmarkStart w:id="66" w:name="_Toc532459288"/>
      <w:r w:rsidRPr="009E2F6B">
        <w:rPr>
          <w:rFonts w:ascii="Times New Roman" w:hAnsi="Times New Roman" w:cs="Times New Roman"/>
        </w:rPr>
        <w:t>Thiết kế giao diện</w:t>
      </w:r>
      <w:bookmarkEnd w:id="66"/>
    </w:p>
    <w:p w14:paraId="4FF8D0D6" w14:textId="7AFB7528" w:rsidR="009E2F6B" w:rsidRDefault="009E2F6B" w:rsidP="009E2F6B">
      <w:pPr>
        <w:ind w:left="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Danh sách các màn hình</w:t>
      </w:r>
    </w:p>
    <w:p w14:paraId="1BCA73F9" w14:textId="57365872" w:rsidR="009E2F6B" w:rsidRDefault="009E2F6B" w:rsidP="009E2F6B">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From giao diện</w:t>
      </w:r>
    </w:p>
    <w:p w14:paraId="5AEBFA0F" w14:textId="48D81C0A" w:rsidR="009E2F6B" w:rsidRPr="009E2F6B" w:rsidRDefault="009E2F6B" w:rsidP="00AF3131">
      <w:pPr>
        <w:pStyle w:val="ListParagraph"/>
        <w:ind w:left="0"/>
        <w:rPr>
          <w:rFonts w:ascii="Times New Roman" w:hAnsi="Times New Roman" w:cs="Times New Roman"/>
          <w:sz w:val="24"/>
          <w:szCs w:val="24"/>
          <w:lang w:eastAsia="vi-VN"/>
        </w:rPr>
      </w:pPr>
      <w:r>
        <w:rPr>
          <w:noProof/>
        </w:rPr>
        <w:drawing>
          <wp:inline distT="0" distB="0" distL="0" distR="0" wp14:anchorId="25B87D62" wp14:editId="1E665062">
            <wp:extent cx="5940425" cy="33401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0100"/>
                    </a:xfrm>
                    <a:prstGeom prst="rect">
                      <a:avLst/>
                    </a:prstGeom>
                  </pic:spPr>
                </pic:pic>
              </a:graphicData>
            </a:graphic>
          </wp:inline>
        </w:drawing>
      </w:r>
    </w:p>
    <w:p w14:paraId="0C98972B" w14:textId="6097E287" w:rsidR="009E2F6B" w:rsidRDefault="009E2F6B" w:rsidP="009E2F6B">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Giao diện chính</w:t>
      </w:r>
    </w:p>
    <w:p w14:paraId="3DDA2D3C" w14:textId="53B715A5" w:rsidR="00AF3131" w:rsidRDefault="00AF3131" w:rsidP="00AF3131">
      <w:pPr>
        <w:rPr>
          <w:rFonts w:ascii="Times New Roman" w:hAnsi="Times New Roman" w:cs="Times New Roman"/>
          <w:sz w:val="24"/>
          <w:szCs w:val="24"/>
          <w:lang w:eastAsia="vi-VN"/>
        </w:rPr>
      </w:pPr>
      <w:r>
        <w:rPr>
          <w:noProof/>
        </w:rPr>
        <w:lastRenderedPageBreak/>
        <w:drawing>
          <wp:inline distT="0" distB="0" distL="0" distR="0" wp14:anchorId="2974B08A" wp14:editId="5D6701A6">
            <wp:extent cx="5940425" cy="33401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0100"/>
                    </a:xfrm>
                    <a:prstGeom prst="rect">
                      <a:avLst/>
                    </a:prstGeom>
                  </pic:spPr>
                </pic:pic>
              </a:graphicData>
            </a:graphic>
          </wp:inline>
        </w:drawing>
      </w:r>
    </w:p>
    <w:p w14:paraId="31C63AB3" w14:textId="072C74C5" w:rsidR="00AF3131" w:rsidRDefault="00AF3131" w:rsidP="00AF3131">
      <w:pPr>
        <w:rPr>
          <w:rFonts w:ascii="Times New Roman" w:hAnsi="Times New Roman" w:cs="Times New Roman"/>
          <w:sz w:val="24"/>
          <w:szCs w:val="24"/>
          <w:lang w:eastAsia="vi-VN"/>
        </w:rPr>
      </w:pPr>
    </w:p>
    <w:p w14:paraId="4F886822" w14:textId="08B702D4" w:rsidR="000C495C" w:rsidRDefault="000C495C" w:rsidP="00AF3131">
      <w:pPr>
        <w:rPr>
          <w:rFonts w:ascii="Times New Roman" w:hAnsi="Times New Roman" w:cs="Times New Roman"/>
          <w:sz w:val="24"/>
          <w:szCs w:val="24"/>
          <w:lang w:eastAsia="vi-VN"/>
        </w:rPr>
      </w:pPr>
    </w:p>
    <w:p w14:paraId="6FF43449" w14:textId="0686DA58" w:rsidR="000C495C" w:rsidRDefault="000C495C" w:rsidP="00AF3131">
      <w:pPr>
        <w:rPr>
          <w:rFonts w:ascii="Times New Roman" w:hAnsi="Times New Roman" w:cs="Times New Roman"/>
          <w:sz w:val="24"/>
          <w:szCs w:val="24"/>
          <w:lang w:eastAsia="vi-VN"/>
        </w:rPr>
      </w:pPr>
    </w:p>
    <w:p w14:paraId="7E732553" w14:textId="226BECAC" w:rsidR="000C495C" w:rsidRDefault="000C495C" w:rsidP="00AF3131">
      <w:pPr>
        <w:rPr>
          <w:rFonts w:ascii="Times New Roman" w:hAnsi="Times New Roman" w:cs="Times New Roman"/>
          <w:sz w:val="24"/>
          <w:szCs w:val="24"/>
          <w:lang w:eastAsia="vi-VN"/>
        </w:rPr>
      </w:pPr>
    </w:p>
    <w:p w14:paraId="21633E5B" w14:textId="77777777" w:rsidR="000C495C" w:rsidRPr="00AF3131" w:rsidRDefault="000C495C" w:rsidP="00AF3131">
      <w:pPr>
        <w:rPr>
          <w:rFonts w:ascii="Times New Roman" w:hAnsi="Times New Roman" w:cs="Times New Roman"/>
          <w:sz w:val="24"/>
          <w:szCs w:val="24"/>
          <w:lang w:eastAsia="vi-VN"/>
        </w:rPr>
      </w:pPr>
    </w:p>
    <w:p w14:paraId="4CA542AB" w14:textId="2B8980ED" w:rsidR="009E2F6B" w:rsidRDefault="009F087D" w:rsidP="009E2F6B">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Chuyến đi</w:t>
      </w:r>
    </w:p>
    <w:p w14:paraId="5523CC8D" w14:textId="2416CAAA" w:rsidR="009F087D" w:rsidRDefault="005B649C" w:rsidP="005B649C">
      <w:pPr>
        <w:pStyle w:val="ListParagraph"/>
        <w:ind w:left="0"/>
        <w:rPr>
          <w:rFonts w:ascii="Times New Roman" w:hAnsi="Times New Roman" w:cs="Times New Roman"/>
          <w:sz w:val="24"/>
          <w:szCs w:val="24"/>
          <w:lang w:eastAsia="vi-VN"/>
        </w:rPr>
      </w:pPr>
      <w:r>
        <w:rPr>
          <w:noProof/>
        </w:rPr>
        <w:drawing>
          <wp:inline distT="0" distB="0" distL="0" distR="0" wp14:anchorId="190A4603" wp14:editId="14D4780C">
            <wp:extent cx="5940425" cy="33401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0100"/>
                    </a:xfrm>
                    <a:prstGeom prst="rect">
                      <a:avLst/>
                    </a:prstGeom>
                  </pic:spPr>
                </pic:pic>
              </a:graphicData>
            </a:graphic>
          </wp:inline>
        </w:drawing>
      </w:r>
    </w:p>
    <w:p w14:paraId="19698F89" w14:textId="01B441F5" w:rsidR="005B649C" w:rsidRDefault="005B649C" w:rsidP="005B649C">
      <w:pPr>
        <w:pStyle w:val="ListParagraph"/>
        <w:ind w:left="0"/>
        <w:rPr>
          <w:rFonts w:ascii="Times New Roman" w:hAnsi="Times New Roman" w:cs="Times New Roman"/>
          <w:sz w:val="24"/>
          <w:szCs w:val="24"/>
          <w:lang w:eastAsia="vi-VN"/>
        </w:rPr>
      </w:pPr>
    </w:p>
    <w:p w14:paraId="7B52F68B" w14:textId="775BE18D" w:rsidR="005B649C" w:rsidRDefault="005B649C" w:rsidP="005B649C">
      <w:pPr>
        <w:pStyle w:val="ListParagraph"/>
        <w:ind w:left="0"/>
        <w:rPr>
          <w:rFonts w:ascii="Times New Roman" w:hAnsi="Times New Roman" w:cs="Times New Roman"/>
          <w:sz w:val="24"/>
          <w:szCs w:val="24"/>
          <w:lang w:eastAsia="vi-VN"/>
        </w:rPr>
      </w:pPr>
      <w:r>
        <w:rPr>
          <w:noProof/>
        </w:rPr>
        <w:lastRenderedPageBreak/>
        <w:drawing>
          <wp:inline distT="0" distB="0" distL="0" distR="0" wp14:anchorId="544303A1" wp14:editId="564C841D">
            <wp:extent cx="5940425" cy="33401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40100"/>
                    </a:xfrm>
                    <a:prstGeom prst="rect">
                      <a:avLst/>
                    </a:prstGeom>
                  </pic:spPr>
                </pic:pic>
              </a:graphicData>
            </a:graphic>
          </wp:inline>
        </w:drawing>
      </w:r>
    </w:p>
    <w:p w14:paraId="1AE8DCC7" w14:textId="726A9030" w:rsidR="000C495C" w:rsidRDefault="000C495C" w:rsidP="005B649C">
      <w:pPr>
        <w:pStyle w:val="ListParagraph"/>
        <w:ind w:left="0"/>
        <w:rPr>
          <w:rFonts w:ascii="Times New Roman" w:hAnsi="Times New Roman" w:cs="Times New Roman"/>
          <w:sz w:val="24"/>
          <w:szCs w:val="24"/>
          <w:lang w:eastAsia="vi-VN"/>
        </w:rPr>
      </w:pPr>
    </w:p>
    <w:p w14:paraId="7D2A6FBB" w14:textId="600D4128" w:rsidR="000C495C" w:rsidRDefault="000C495C" w:rsidP="005B649C">
      <w:pPr>
        <w:pStyle w:val="ListParagraph"/>
        <w:ind w:left="0"/>
        <w:rPr>
          <w:rFonts w:ascii="Times New Roman" w:hAnsi="Times New Roman" w:cs="Times New Roman"/>
          <w:sz w:val="24"/>
          <w:szCs w:val="24"/>
          <w:lang w:eastAsia="vi-VN"/>
        </w:rPr>
      </w:pPr>
    </w:p>
    <w:p w14:paraId="77898ED8" w14:textId="7339E336" w:rsidR="000C495C" w:rsidRDefault="000C495C" w:rsidP="005B649C">
      <w:pPr>
        <w:pStyle w:val="ListParagraph"/>
        <w:ind w:left="0"/>
        <w:rPr>
          <w:rFonts w:ascii="Times New Roman" w:hAnsi="Times New Roman" w:cs="Times New Roman"/>
          <w:sz w:val="24"/>
          <w:szCs w:val="24"/>
          <w:lang w:eastAsia="vi-VN"/>
        </w:rPr>
      </w:pPr>
    </w:p>
    <w:p w14:paraId="0ECE7A71" w14:textId="223C0337" w:rsidR="000C495C" w:rsidRDefault="000C495C" w:rsidP="005B649C">
      <w:pPr>
        <w:pStyle w:val="ListParagraph"/>
        <w:ind w:left="0"/>
        <w:rPr>
          <w:rFonts w:ascii="Times New Roman" w:hAnsi="Times New Roman" w:cs="Times New Roman"/>
          <w:sz w:val="24"/>
          <w:szCs w:val="24"/>
          <w:lang w:eastAsia="vi-VN"/>
        </w:rPr>
      </w:pPr>
    </w:p>
    <w:p w14:paraId="7354175D" w14:textId="7C114870" w:rsidR="000C495C" w:rsidRDefault="000C495C" w:rsidP="005B649C">
      <w:pPr>
        <w:pStyle w:val="ListParagraph"/>
        <w:ind w:left="0"/>
        <w:rPr>
          <w:rFonts w:ascii="Times New Roman" w:hAnsi="Times New Roman" w:cs="Times New Roman"/>
          <w:sz w:val="24"/>
          <w:szCs w:val="24"/>
          <w:lang w:eastAsia="vi-VN"/>
        </w:rPr>
      </w:pPr>
    </w:p>
    <w:p w14:paraId="3E14E20E" w14:textId="4231062E" w:rsidR="000C495C" w:rsidRDefault="000C495C" w:rsidP="005B649C">
      <w:pPr>
        <w:pStyle w:val="ListParagraph"/>
        <w:ind w:left="0"/>
        <w:rPr>
          <w:rFonts w:ascii="Times New Roman" w:hAnsi="Times New Roman" w:cs="Times New Roman"/>
          <w:sz w:val="24"/>
          <w:szCs w:val="24"/>
          <w:lang w:eastAsia="vi-VN"/>
        </w:rPr>
      </w:pPr>
    </w:p>
    <w:p w14:paraId="6DC6FD68" w14:textId="77777777" w:rsidR="000C495C" w:rsidRDefault="000C495C" w:rsidP="005B649C">
      <w:pPr>
        <w:pStyle w:val="ListParagraph"/>
        <w:ind w:left="0"/>
        <w:rPr>
          <w:rFonts w:ascii="Times New Roman" w:hAnsi="Times New Roman" w:cs="Times New Roman"/>
          <w:sz w:val="24"/>
          <w:szCs w:val="24"/>
          <w:lang w:eastAsia="vi-VN"/>
        </w:rPr>
      </w:pPr>
    </w:p>
    <w:p w14:paraId="51FAA520" w14:textId="50B18B3D" w:rsidR="005B649C" w:rsidRDefault="005B649C" w:rsidP="005B649C">
      <w:pPr>
        <w:pStyle w:val="ListParagraph"/>
        <w:numPr>
          <w:ilvl w:val="1"/>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Chi tiết chuyến đi</w:t>
      </w:r>
    </w:p>
    <w:p w14:paraId="463792F4" w14:textId="4C346DD5" w:rsidR="009B3844" w:rsidRDefault="009B3844" w:rsidP="009B3844">
      <w:pPr>
        <w:pStyle w:val="ListParagraph"/>
        <w:ind w:left="0"/>
        <w:rPr>
          <w:rFonts w:ascii="Times New Roman" w:hAnsi="Times New Roman" w:cs="Times New Roman"/>
          <w:sz w:val="24"/>
          <w:szCs w:val="24"/>
          <w:lang w:eastAsia="vi-VN"/>
        </w:rPr>
      </w:pPr>
      <w:r>
        <w:rPr>
          <w:noProof/>
        </w:rPr>
        <w:drawing>
          <wp:inline distT="0" distB="0" distL="0" distR="0" wp14:anchorId="63050019" wp14:editId="65DD48AA">
            <wp:extent cx="5940425" cy="334010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40100"/>
                    </a:xfrm>
                    <a:prstGeom prst="rect">
                      <a:avLst/>
                    </a:prstGeom>
                  </pic:spPr>
                </pic:pic>
              </a:graphicData>
            </a:graphic>
          </wp:inline>
        </w:drawing>
      </w:r>
    </w:p>
    <w:p w14:paraId="1266584D" w14:textId="77777777" w:rsidR="009B3844" w:rsidRDefault="009B3844" w:rsidP="009B3844">
      <w:pPr>
        <w:pStyle w:val="ListParagraph"/>
        <w:ind w:left="0"/>
        <w:rPr>
          <w:rFonts w:ascii="Times New Roman" w:hAnsi="Times New Roman" w:cs="Times New Roman"/>
          <w:sz w:val="24"/>
          <w:szCs w:val="24"/>
          <w:lang w:eastAsia="vi-VN"/>
        </w:rPr>
      </w:pPr>
    </w:p>
    <w:p w14:paraId="3DA0985B" w14:textId="42F4891B" w:rsidR="005B649C" w:rsidRDefault="009B3844" w:rsidP="005B649C">
      <w:pPr>
        <w:pStyle w:val="ListParagraph"/>
        <w:numPr>
          <w:ilvl w:val="1"/>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Chi phí</w:t>
      </w:r>
    </w:p>
    <w:p w14:paraId="3A3C9991" w14:textId="05F471CD" w:rsidR="009B3844" w:rsidRDefault="009B3844" w:rsidP="009B3844">
      <w:pPr>
        <w:pStyle w:val="ListParagraph"/>
        <w:ind w:left="0"/>
        <w:rPr>
          <w:rFonts w:ascii="Times New Roman" w:hAnsi="Times New Roman" w:cs="Times New Roman"/>
          <w:sz w:val="24"/>
          <w:szCs w:val="24"/>
          <w:lang w:eastAsia="vi-VN"/>
        </w:rPr>
      </w:pPr>
      <w:r>
        <w:rPr>
          <w:noProof/>
        </w:rPr>
        <w:drawing>
          <wp:inline distT="0" distB="0" distL="0" distR="0" wp14:anchorId="59E84F9D" wp14:editId="31570C08">
            <wp:extent cx="5940425" cy="33401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0100"/>
                    </a:xfrm>
                    <a:prstGeom prst="rect">
                      <a:avLst/>
                    </a:prstGeom>
                  </pic:spPr>
                </pic:pic>
              </a:graphicData>
            </a:graphic>
          </wp:inline>
        </w:drawing>
      </w:r>
    </w:p>
    <w:p w14:paraId="0DBE720F" w14:textId="5E2A5FD8" w:rsidR="000C495C" w:rsidRDefault="000C495C" w:rsidP="009B3844">
      <w:pPr>
        <w:pStyle w:val="ListParagraph"/>
        <w:ind w:left="0"/>
        <w:rPr>
          <w:rFonts w:ascii="Times New Roman" w:hAnsi="Times New Roman" w:cs="Times New Roman"/>
          <w:sz w:val="24"/>
          <w:szCs w:val="24"/>
          <w:lang w:eastAsia="vi-VN"/>
        </w:rPr>
      </w:pPr>
    </w:p>
    <w:p w14:paraId="1AABDCBA" w14:textId="4E3F9DB1" w:rsidR="000C495C" w:rsidRDefault="000C495C" w:rsidP="009B3844">
      <w:pPr>
        <w:pStyle w:val="ListParagraph"/>
        <w:ind w:left="0"/>
        <w:rPr>
          <w:rFonts w:ascii="Times New Roman" w:hAnsi="Times New Roman" w:cs="Times New Roman"/>
          <w:sz w:val="24"/>
          <w:szCs w:val="24"/>
          <w:lang w:eastAsia="vi-VN"/>
        </w:rPr>
      </w:pPr>
    </w:p>
    <w:p w14:paraId="79916C22" w14:textId="5AEE5693" w:rsidR="000C495C" w:rsidRDefault="000C495C" w:rsidP="009B3844">
      <w:pPr>
        <w:pStyle w:val="ListParagraph"/>
        <w:ind w:left="0"/>
        <w:rPr>
          <w:rFonts w:ascii="Times New Roman" w:hAnsi="Times New Roman" w:cs="Times New Roman"/>
          <w:sz w:val="24"/>
          <w:szCs w:val="24"/>
          <w:lang w:eastAsia="vi-VN"/>
        </w:rPr>
      </w:pPr>
    </w:p>
    <w:p w14:paraId="047C39EB" w14:textId="2CC6B128" w:rsidR="000C495C" w:rsidRDefault="000C495C" w:rsidP="009B3844">
      <w:pPr>
        <w:pStyle w:val="ListParagraph"/>
        <w:ind w:left="0"/>
        <w:rPr>
          <w:rFonts w:ascii="Times New Roman" w:hAnsi="Times New Roman" w:cs="Times New Roman"/>
          <w:sz w:val="24"/>
          <w:szCs w:val="24"/>
          <w:lang w:eastAsia="vi-VN"/>
        </w:rPr>
      </w:pPr>
    </w:p>
    <w:p w14:paraId="5D871BA1" w14:textId="233BCFFF" w:rsidR="000C495C" w:rsidRDefault="000C495C" w:rsidP="009B3844">
      <w:pPr>
        <w:pStyle w:val="ListParagraph"/>
        <w:ind w:left="0"/>
        <w:rPr>
          <w:rFonts w:ascii="Times New Roman" w:hAnsi="Times New Roman" w:cs="Times New Roman"/>
          <w:sz w:val="24"/>
          <w:szCs w:val="24"/>
          <w:lang w:eastAsia="vi-VN"/>
        </w:rPr>
      </w:pPr>
    </w:p>
    <w:p w14:paraId="48A741AD" w14:textId="77777777" w:rsidR="000C495C" w:rsidRDefault="000C495C" w:rsidP="009B3844">
      <w:pPr>
        <w:pStyle w:val="ListParagraph"/>
        <w:ind w:left="0"/>
        <w:rPr>
          <w:rFonts w:ascii="Times New Roman" w:hAnsi="Times New Roman" w:cs="Times New Roman"/>
          <w:sz w:val="24"/>
          <w:szCs w:val="24"/>
          <w:lang w:eastAsia="vi-VN"/>
        </w:rPr>
      </w:pPr>
    </w:p>
    <w:p w14:paraId="1C7029CE" w14:textId="062F6BEC" w:rsidR="009B3844" w:rsidRDefault="009B3844" w:rsidP="009B3844">
      <w:pPr>
        <w:pStyle w:val="ListParagraph"/>
        <w:numPr>
          <w:ilvl w:val="1"/>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Tham gia</w:t>
      </w:r>
    </w:p>
    <w:p w14:paraId="644BFD52" w14:textId="41E5763D" w:rsidR="009B3844" w:rsidRDefault="009B3844" w:rsidP="009B3844">
      <w:pPr>
        <w:pStyle w:val="ListParagraph"/>
        <w:ind w:left="0"/>
        <w:rPr>
          <w:rFonts w:ascii="Times New Roman" w:hAnsi="Times New Roman" w:cs="Times New Roman"/>
          <w:sz w:val="24"/>
          <w:szCs w:val="24"/>
          <w:lang w:eastAsia="vi-VN"/>
        </w:rPr>
      </w:pPr>
      <w:r>
        <w:rPr>
          <w:noProof/>
        </w:rPr>
        <w:drawing>
          <wp:inline distT="0" distB="0" distL="0" distR="0" wp14:anchorId="1AF5EB10" wp14:editId="7FE0634A">
            <wp:extent cx="5940425" cy="33401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0100"/>
                    </a:xfrm>
                    <a:prstGeom prst="rect">
                      <a:avLst/>
                    </a:prstGeom>
                  </pic:spPr>
                </pic:pic>
              </a:graphicData>
            </a:graphic>
          </wp:inline>
        </w:drawing>
      </w:r>
    </w:p>
    <w:p w14:paraId="74C34BF1" w14:textId="77777777" w:rsidR="005B649C" w:rsidRPr="009E2F6B" w:rsidRDefault="005B649C" w:rsidP="005B649C">
      <w:pPr>
        <w:pStyle w:val="ListParagraph"/>
        <w:ind w:left="0"/>
        <w:rPr>
          <w:rFonts w:ascii="Times New Roman" w:hAnsi="Times New Roman" w:cs="Times New Roman"/>
          <w:sz w:val="24"/>
          <w:szCs w:val="24"/>
          <w:lang w:eastAsia="vi-VN"/>
        </w:rPr>
      </w:pPr>
    </w:p>
    <w:p w14:paraId="588D6BA5" w14:textId="4F935105" w:rsidR="009E2F6B" w:rsidRDefault="005B649C" w:rsidP="005B649C">
      <w:pPr>
        <w:pStyle w:val="ListParagraph"/>
        <w:numPr>
          <w:ilvl w:val="0"/>
          <w:numId w:val="28"/>
        </w:numPr>
        <w:rPr>
          <w:rFonts w:ascii="Times New Roman" w:hAnsi="Times New Roman" w:cs="Times New Roman"/>
          <w:lang w:eastAsia="vi-VN"/>
        </w:rPr>
      </w:pPr>
      <w:r>
        <w:rPr>
          <w:rFonts w:ascii="Times New Roman" w:hAnsi="Times New Roman" w:cs="Times New Roman"/>
          <w:lang w:eastAsia="vi-VN"/>
        </w:rPr>
        <w:lastRenderedPageBreak/>
        <w:t>Công ty du lịch</w:t>
      </w:r>
    </w:p>
    <w:p w14:paraId="619801DC" w14:textId="1DF9E71B" w:rsidR="005B649C" w:rsidRDefault="005B649C" w:rsidP="005B649C">
      <w:pPr>
        <w:rPr>
          <w:rFonts w:ascii="Times New Roman" w:hAnsi="Times New Roman" w:cs="Times New Roman"/>
          <w:lang w:eastAsia="vi-VN"/>
        </w:rPr>
      </w:pPr>
      <w:r>
        <w:rPr>
          <w:noProof/>
        </w:rPr>
        <w:drawing>
          <wp:inline distT="0" distB="0" distL="0" distR="0" wp14:anchorId="690C53E1" wp14:editId="54BAD13D">
            <wp:extent cx="5940425" cy="33401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0100"/>
                    </a:xfrm>
                    <a:prstGeom prst="rect">
                      <a:avLst/>
                    </a:prstGeom>
                  </pic:spPr>
                </pic:pic>
              </a:graphicData>
            </a:graphic>
          </wp:inline>
        </w:drawing>
      </w:r>
    </w:p>
    <w:p w14:paraId="1723B766" w14:textId="2B88ECDF" w:rsidR="005B649C" w:rsidRDefault="005B649C" w:rsidP="005B649C">
      <w:pPr>
        <w:rPr>
          <w:rFonts w:ascii="Times New Roman" w:hAnsi="Times New Roman" w:cs="Times New Roman"/>
          <w:lang w:eastAsia="vi-VN"/>
        </w:rPr>
      </w:pPr>
    </w:p>
    <w:p w14:paraId="3EF3F337" w14:textId="6F814928" w:rsidR="005B649C" w:rsidRDefault="005B649C" w:rsidP="005B649C">
      <w:pPr>
        <w:rPr>
          <w:rFonts w:ascii="Times New Roman" w:hAnsi="Times New Roman" w:cs="Times New Roman"/>
          <w:lang w:eastAsia="vi-VN"/>
        </w:rPr>
      </w:pPr>
      <w:r>
        <w:rPr>
          <w:noProof/>
        </w:rPr>
        <w:drawing>
          <wp:inline distT="0" distB="0" distL="0" distR="0" wp14:anchorId="67F9169A" wp14:editId="5AA2A880">
            <wp:extent cx="5940425" cy="33401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0100"/>
                    </a:xfrm>
                    <a:prstGeom prst="rect">
                      <a:avLst/>
                    </a:prstGeom>
                  </pic:spPr>
                </pic:pic>
              </a:graphicData>
            </a:graphic>
          </wp:inline>
        </w:drawing>
      </w:r>
    </w:p>
    <w:p w14:paraId="298AFC23" w14:textId="19499028" w:rsidR="009B3844" w:rsidRPr="000C495C" w:rsidRDefault="009B3844" w:rsidP="009B3844">
      <w:pPr>
        <w:pStyle w:val="ListParagraph"/>
        <w:numPr>
          <w:ilvl w:val="0"/>
          <w:numId w:val="28"/>
        </w:numPr>
        <w:rPr>
          <w:rFonts w:ascii="Times New Roman" w:hAnsi="Times New Roman" w:cs="Times New Roman"/>
          <w:sz w:val="24"/>
          <w:szCs w:val="24"/>
          <w:lang w:eastAsia="vi-VN"/>
        </w:rPr>
      </w:pPr>
      <w:r w:rsidRPr="009B3844">
        <w:rPr>
          <w:rFonts w:ascii="Times New Roman" w:hAnsi="Times New Roman" w:cs="Times New Roman"/>
          <w:sz w:val="24"/>
          <w:szCs w:val="24"/>
          <w:lang w:eastAsia="vi-VN"/>
        </w:rPr>
        <w:t>Địa điểm</w:t>
      </w:r>
    </w:p>
    <w:p w14:paraId="118D5572" w14:textId="362C0036" w:rsidR="00FC194A" w:rsidRDefault="00FC194A" w:rsidP="009B3844">
      <w:pPr>
        <w:rPr>
          <w:rFonts w:ascii="Times New Roman" w:hAnsi="Times New Roman" w:cs="Times New Roman"/>
          <w:sz w:val="24"/>
          <w:szCs w:val="24"/>
          <w:lang w:eastAsia="vi-VN"/>
        </w:rPr>
      </w:pPr>
      <w:r>
        <w:rPr>
          <w:noProof/>
        </w:rPr>
        <w:lastRenderedPageBreak/>
        <w:drawing>
          <wp:inline distT="0" distB="0" distL="0" distR="0" wp14:anchorId="395B975F" wp14:editId="669BB45F">
            <wp:extent cx="5940425" cy="334010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0100"/>
                    </a:xfrm>
                    <a:prstGeom prst="rect">
                      <a:avLst/>
                    </a:prstGeom>
                  </pic:spPr>
                </pic:pic>
              </a:graphicData>
            </a:graphic>
          </wp:inline>
        </w:drawing>
      </w:r>
    </w:p>
    <w:p w14:paraId="5110DB80" w14:textId="0EC1AD12" w:rsidR="000C495C" w:rsidRDefault="000C495C" w:rsidP="009B3844">
      <w:pPr>
        <w:rPr>
          <w:rFonts w:ascii="Times New Roman" w:hAnsi="Times New Roman" w:cs="Times New Roman"/>
          <w:sz w:val="24"/>
          <w:szCs w:val="24"/>
          <w:lang w:eastAsia="vi-VN"/>
        </w:rPr>
      </w:pPr>
    </w:p>
    <w:p w14:paraId="371950C6" w14:textId="613C8F79" w:rsidR="000C495C" w:rsidRDefault="000C495C" w:rsidP="009B3844">
      <w:pPr>
        <w:rPr>
          <w:rFonts w:ascii="Times New Roman" w:hAnsi="Times New Roman" w:cs="Times New Roman"/>
          <w:sz w:val="24"/>
          <w:szCs w:val="24"/>
          <w:lang w:eastAsia="vi-VN"/>
        </w:rPr>
      </w:pPr>
    </w:p>
    <w:p w14:paraId="6B590319" w14:textId="50D8D6BC" w:rsidR="000C495C" w:rsidRDefault="000C495C" w:rsidP="009B3844">
      <w:pPr>
        <w:rPr>
          <w:rFonts w:ascii="Times New Roman" w:hAnsi="Times New Roman" w:cs="Times New Roman"/>
          <w:sz w:val="24"/>
          <w:szCs w:val="24"/>
          <w:lang w:eastAsia="vi-VN"/>
        </w:rPr>
      </w:pPr>
    </w:p>
    <w:p w14:paraId="29B2BF7E" w14:textId="49690C68" w:rsidR="000C495C" w:rsidRDefault="000C495C" w:rsidP="009B3844">
      <w:pPr>
        <w:rPr>
          <w:rFonts w:ascii="Times New Roman" w:hAnsi="Times New Roman" w:cs="Times New Roman"/>
          <w:sz w:val="24"/>
          <w:szCs w:val="24"/>
          <w:lang w:eastAsia="vi-VN"/>
        </w:rPr>
      </w:pPr>
    </w:p>
    <w:p w14:paraId="5E0DBE22" w14:textId="5043FBB6" w:rsidR="000C495C" w:rsidRDefault="000C495C" w:rsidP="009B3844">
      <w:pPr>
        <w:rPr>
          <w:rFonts w:ascii="Times New Roman" w:hAnsi="Times New Roman" w:cs="Times New Roman"/>
          <w:sz w:val="24"/>
          <w:szCs w:val="24"/>
          <w:lang w:eastAsia="vi-VN"/>
        </w:rPr>
      </w:pPr>
    </w:p>
    <w:p w14:paraId="5B1C5B65" w14:textId="69EB0935" w:rsidR="000C495C" w:rsidRDefault="000C495C" w:rsidP="009B3844">
      <w:pPr>
        <w:rPr>
          <w:rFonts w:ascii="Times New Roman" w:hAnsi="Times New Roman" w:cs="Times New Roman"/>
          <w:sz w:val="24"/>
          <w:szCs w:val="24"/>
          <w:lang w:eastAsia="vi-VN"/>
        </w:rPr>
      </w:pPr>
    </w:p>
    <w:p w14:paraId="78CD1616" w14:textId="6ED5300B" w:rsidR="000C495C" w:rsidRDefault="000C495C" w:rsidP="009B3844">
      <w:pPr>
        <w:rPr>
          <w:rFonts w:ascii="Times New Roman" w:hAnsi="Times New Roman" w:cs="Times New Roman"/>
          <w:sz w:val="24"/>
          <w:szCs w:val="24"/>
          <w:lang w:eastAsia="vi-VN"/>
        </w:rPr>
      </w:pPr>
    </w:p>
    <w:p w14:paraId="03A0FF20" w14:textId="77777777" w:rsidR="000C495C" w:rsidRPr="009B3844" w:rsidRDefault="000C495C" w:rsidP="009B3844">
      <w:pPr>
        <w:rPr>
          <w:rFonts w:ascii="Times New Roman" w:hAnsi="Times New Roman" w:cs="Times New Roman"/>
          <w:sz w:val="24"/>
          <w:szCs w:val="24"/>
          <w:lang w:eastAsia="vi-VN"/>
        </w:rPr>
      </w:pPr>
    </w:p>
    <w:p w14:paraId="31CE2D95" w14:textId="7E638729" w:rsidR="009B3844" w:rsidRDefault="009B3844" w:rsidP="009B3844">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Hợp đồng</w:t>
      </w:r>
    </w:p>
    <w:p w14:paraId="4B452A41" w14:textId="3147117C" w:rsidR="00FC194A" w:rsidRDefault="00FC194A" w:rsidP="00FC194A">
      <w:pPr>
        <w:rPr>
          <w:rFonts w:ascii="Times New Roman" w:hAnsi="Times New Roman" w:cs="Times New Roman"/>
          <w:sz w:val="24"/>
          <w:szCs w:val="24"/>
          <w:lang w:eastAsia="vi-VN"/>
        </w:rPr>
      </w:pPr>
      <w:r>
        <w:rPr>
          <w:noProof/>
        </w:rPr>
        <w:drawing>
          <wp:inline distT="0" distB="0" distL="0" distR="0" wp14:anchorId="35F2EA9B" wp14:editId="0C83A469">
            <wp:extent cx="5940425" cy="334010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0100"/>
                    </a:xfrm>
                    <a:prstGeom prst="rect">
                      <a:avLst/>
                    </a:prstGeom>
                  </pic:spPr>
                </pic:pic>
              </a:graphicData>
            </a:graphic>
          </wp:inline>
        </w:drawing>
      </w:r>
    </w:p>
    <w:p w14:paraId="0E768483" w14:textId="52681C1B" w:rsidR="00FC194A" w:rsidRDefault="00FC194A" w:rsidP="00FC194A">
      <w:pPr>
        <w:rPr>
          <w:rFonts w:ascii="Times New Roman" w:hAnsi="Times New Roman" w:cs="Times New Roman"/>
          <w:sz w:val="24"/>
          <w:szCs w:val="24"/>
          <w:lang w:eastAsia="vi-VN"/>
        </w:rPr>
      </w:pPr>
      <w:r>
        <w:rPr>
          <w:noProof/>
        </w:rPr>
        <w:lastRenderedPageBreak/>
        <w:drawing>
          <wp:inline distT="0" distB="0" distL="0" distR="0" wp14:anchorId="64EA4D05" wp14:editId="4B2485C8">
            <wp:extent cx="5940425" cy="33401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0100"/>
                    </a:xfrm>
                    <a:prstGeom prst="rect">
                      <a:avLst/>
                    </a:prstGeom>
                  </pic:spPr>
                </pic:pic>
              </a:graphicData>
            </a:graphic>
          </wp:inline>
        </w:drawing>
      </w:r>
    </w:p>
    <w:p w14:paraId="7F0B1B76" w14:textId="68296E08" w:rsidR="000C495C" w:rsidRDefault="000C495C" w:rsidP="00FC194A">
      <w:pPr>
        <w:rPr>
          <w:rFonts w:ascii="Times New Roman" w:hAnsi="Times New Roman" w:cs="Times New Roman"/>
          <w:sz w:val="24"/>
          <w:szCs w:val="24"/>
          <w:lang w:eastAsia="vi-VN"/>
        </w:rPr>
      </w:pPr>
    </w:p>
    <w:p w14:paraId="186F25F7" w14:textId="7B102E46" w:rsidR="000C495C" w:rsidRDefault="000C495C" w:rsidP="00FC194A">
      <w:pPr>
        <w:rPr>
          <w:rFonts w:ascii="Times New Roman" w:hAnsi="Times New Roman" w:cs="Times New Roman"/>
          <w:sz w:val="24"/>
          <w:szCs w:val="24"/>
          <w:lang w:eastAsia="vi-VN"/>
        </w:rPr>
      </w:pPr>
    </w:p>
    <w:p w14:paraId="36CC2074" w14:textId="5005C0B5" w:rsidR="000C495C" w:rsidRDefault="000C495C" w:rsidP="00FC194A">
      <w:pPr>
        <w:rPr>
          <w:rFonts w:ascii="Times New Roman" w:hAnsi="Times New Roman" w:cs="Times New Roman"/>
          <w:sz w:val="24"/>
          <w:szCs w:val="24"/>
          <w:lang w:eastAsia="vi-VN"/>
        </w:rPr>
      </w:pPr>
    </w:p>
    <w:p w14:paraId="07BEACEF" w14:textId="38FD03BF" w:rsidR="000C495C" w:rsidRDefault="000C495C" w:rsidP="00FC194A">
      <w:pPr>
        <w:rPr>
          <w:rFonts w:ascii="Times New Roman" w:hAnsi="Times New Roman" w:cs="Times New Roman"/>
          <w:sz w:val="24"/>
          <w:szCs w:val="24"/>
          <w:lang w:eastAsia="vi-VN"/>
        </w:rPr>
      </w:pPr>
    </w:p>
    <w:p w14:paraId="5D8595B2" w14:textId="68CCA94D" w:rsidR="000C495C" w:rsidRDefault="000C495C" w:rsidP="00FC194A">
      <w:pPr>
        <w:rPr>
          <w:rFonts w:ascii="Times New Roman" w:hAnsi="Times New Roman" w:cs="Times New Roman"/>
          <w:sz w:val="24"/>
          <w:szCs w:val="24"/>
          <w:lang w:eastAsia="vi-VN"/>
        </w:rPr>
      </w:pPr>
    </w:p>
    <w:p w14:paraId="0E87CE6F" w14:textId="0B073B8A" w:rsidR="000C495C" w:rsidRDefault="000C495C" w:rsidP="00FC194A">
      <w:pPr>
        <w:rPr>
          <w:rFonts w:ascii="Times New Roman" w:hAnsi="Times New Roman" w:cs="Times New Roman"/>
          <w:sz w:val="24"/>
          <w:szCs w:val="24"/>
          <w:lang w:eastAsia="vi-VN"/>
        </w:rPr>
      </w:pPr>
    </w:p>
    <w:p w14:paraId="2F83CDFD" w14:textId="6E8226DE" w:rsidR="000C495C" w:rsidRDefault="000C495C" w:rsidP="00FC194A">
      <w:pPr>
        <w:rPr>
          <w:rFonts w:ascii="Times New Roman" w:hAnsi="Times New Roman" w:cs="Times New Roman"/>
          <w:sz w:val="24"/>
          <w:szCs w:val="24"/>
          <w:lang w:eastAsia="vi-VN"/>
        </w:rPr>
      </w:pPr>
    </w:p>
    <w:p w14:paraId="121A0930" w14:textId="77777777" w:rsidR="000C495C" w:rsidRPr="00FC194A" w:rsidRDefault="000C495C" w:rsidP="00FC194A">
      <w:pPr>
        <w:rPr>
          <w:rFonts w:ascii="Times New Roman" w:hAnsi="Times New Roman" w:cs="Times New Roman"/>
          <w:sz w:val="24"/>
          <w:szCs w:val="24"/>
          <w:lang w:eastAsia="vi-VN"/>
        </w:rPr>
      </w:pPr>
    </w:p>
    <w:p w14:paraId="503B9446" w14:textId="532D315B" w:rsidR="009B3844" w:rsidRDefault="009B3844" w:rsidP="009B3844">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Thống kê</w:t>
      </w:r>
    </w:p>
    <w:p w14:paraId="07CB58E3" w14:textId="2CA0A866" w:rsidR="00FC194A" w:rsidRPr="00FC194A" w:rsidRDefault="00FC194A" w:rsidP="00FC194A">
      <w:pPr>
        <w:rPr>
          <w:rFonts w:ascii="Times New Roman" w:hAnsi="Times New Roman" w:cs="Times New Roman"/>
          <w:sz w:val="24"/>
          <w:szCs w:val="24"/>
          <w:lang w:eastAsia="vi-VN"/>
        </w:rPr>
      </w:pPr>
      <w:r>
        <w:rPr>
          <w:noProof/>
        </w:rPr>
        <w:drawing>
          <wp:inline distT="0" distB="0" distL="0" distR="0" wp14:anchorId="2A691AB6" wp14:editId="2E69273F">
            <wp:extent cx="5940425" cy="334010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0100"/>
                    </a:xfrm>
                    <a:prstGeom prst="rect">
                      <a:avLst/>
                    </a:prstGeom>
                  </pic:spPr>
                </pic:pic>
              </a:graphicData>
            </a:graphic>
          </wp:inline>
        </w:drawing>
      </w:r>
    </w:p>
    <w:p w14:paraId="6C9B121C" w14:textId="5C285C84" w:rsidR="00FC194A" w:rsidRPr="000C495C" w:rsidRDefault="009B3844" w:rsidP="00FC194A">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Học sinh</w:t>
      </w:r>
    </w:p>
    <w:p w14:paraId="385A24C7" w14:textId="137228F5" w:rsidR="00FC194A" w:rsidRDefault="00FC194A" w:rsidP="00FC194A">
      <w:pPr>
        <w:rPr>
          <w:rFonts w:ascii="Times New Roman" w:hAnsi="Times New Roman" w:cs="Times New Roman"/>
          <w:sz w:val="24"/>
          <w:szCs w:val="24"/>
          <w:lang w:eastAsia="vi-VN"/>
        </w:rPr>
      </w:pPr>
      <w:r>
        <w:rPr>
          <w:noProof/>
        </w:rPr>
        <w:drawing>
          <wp:inline distT="0" distB="0" distL="0" distR="0" wp14:anchorId="6F5F4BC6" wp14:editId="7E7BAE24">
            <wp:extent cx="5940425" cy="334010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0100"/>
                    </a:xfrm>
                    <a:prstGeom prst="rect">
                      <a:avLst/>
                    </a:prstGeom>
                  </pic:spPr>
                </pic:pic>
              </a:graphicData>
            </a:graphic>
          </wp:inline>
        </w:drawing>
      </w:r>
    </w:p>
    <w:p w14:paraId="1D99F781" w14:textId="36B8C1B1" w:rsidR="000C495C" w:rsidRDefault="000C495C" w:rsidP="00FC194A">
      <w:pPr>
        <w:rPr>
          <w:rFonts w:ascii="Times New Roman" w:hAnsi="Times New Roman" w:cs="Times New Roman"/>
          <w:sz w:val="24"/>
          <w:szCs w:val="24"/>
          <w:lang w:eastAsia="vi-VN"/>
        </w:rPr>
      </w:pPr>
    </w:p>
    <w:p w14:paraId="68EB751F" w14:textId="2BF90D97" w:rsidR="000C495C" w:rsidRDefault="000C495C" w:rsidP="00FC194A">
      <w:pPr>
        <w:rPr>
          <w:rFonts w:ascii="Times New Roman" w:hAnsi="Times New Roman" w:cs="Times New Roman"/>
          <w:sz w:val="24"/>
          <w:szCs w:val="24"/>
          <w:lang w:eastAsia="vi-VN"/>
        </w:rPr>
      </w:pPr>
    </w:p>
    <w:p w14:paraId="0C8B1FD8" w14:textId="5051479B" w:rsidR="000C495C" w:rsidRDefault="000C495C" w:rsidP="00FC194A">
      <w:pPr>
        <w:rPr>
          <w:rFonts w:ascii="Times New Roman" w:hAnsi="Times New Roman" w:cs="Times New Roman"/>
          <w:sz w:val="24"/>
          <w:szCs w:val="24"/>
          <w:lang w:eastAsia="vi-VN"/>
        </w:rPr>
      </w:pPr>
    </w:p>
    <w:p w14:paraId="5934F09B" w14:textId="5EFF4858" w:rsidR="000C495C" w:rsidRDefault="000C495C" w:rsidP="00FC194A">
      <w:pPr>
        <w:rPr>
          <w:rFonts w:ascii="Times New Roman" w:hAnsi="Times New Roman" w:cs="Times New Roman"/>
          <w:sz w:val="24"/>
          <w:szCs w:val="24"/>
          <w:lang w:eastAsia="vi-VN"/>
        </w:rPr>
      </w:pPr>
    </w:p>
    <w:p w14:paraId="0287303D" w14:textId="17524697" w:rsidR="000C495C" w:rsidRDefault="000C495C" w:rsidP="00FC194A">
      <w:pPr>
        <w:rPr>
          <w:rFonts w:ascii="Times New Roman" w:hAnsi="Times New Roman" w:cs="Times New Roman"/>
          <w:sz w:val="24"/>
          <w:szCs w:val="24"/>
          <w:lang w:eastAsia="vi-VN"/>
        </w:rPr>
      </w:pPr>
    </w:p>
    <w:p w14:paraId="4A6ACBB3" w14:textId="7E156F62" w:rsidR="000C495C" w:rsidRDefault="000C495C" w:rsidP="00FC194A">
      <w:pPr>
        <w:rPr>
          <w:rFonts w:ascii="Times New Roman" w:hAnsi="Times New Roman" w:cs="Times New Roman"/>
          <w:sz w:val="24"/>
          <w:szCs w:val="24"/>
          <w:lang w:eastAsia="vi-VN"/>
        </w:rPr>
      </w:pPr>
    </w:p>
    <w:p w14:paraId="175F0F3F" w14:textId="77777777" w:rsidR="000C495C" w:rsidRPr="00FC194A" w:rsidRDefault="000C495C" w:rsidP="00FC194A">
      <w:pPr>
        <w:rPr>
          <w:rFonts w:ascii="Times New Roman" w:hAnsi="Times New Roman" w:cs="Times New Roman"/>
          <w:sz w:val="24"/>
          <w:szCs w:val="24"/>
          <w:lang w:eastAsia="vi-VN"/>
        </w:rPr>
      </w:pPr>
    </w:p>
    <w:p w14:paraId="0EC34151" w14:textId="3C4FB687" w:rsidR="009B3844" w:rsidRDefault="009B3844" w:rsidP="009B3844">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Giáo viên</w:t>
      </w:r>
    </w:p>
    <w:p w14:paraId="591A1D14" w14:textId="34D8951E" w:rsidR="009B3844" w:rsidRDefault="00FC194A" w:rsidP="00FC194A">
      <w:pPr>
        <w:pStyle w:val="ListParagraph"/>
        <w:ind w:left="0"/>
        <w:rPr>
          <w:rFonts w:ascii="Times New Roman" w:hAnsi="Times New Roman" w:cs="Times New Roman"/>
          <w:sz w:val="24"/>
          <w:szCs w:val="24"/>
          <w:lang w:eastAsia="vi-VN"/>
        </w:rPr>
      </w:pPr>
      <w:r>
        <w:rPr>
          <w:noProof/>
        </w:rPr>
        <w:drawing>
          <wp:inline distT="0" distB="0" distL="0" distR="0" wp14:anchorId="6F674EDB" wp14:editId="20E08941">
            <wp:extent cx="5940425" cy="334010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0100"/>
                    </a:xfrm>
                    <a:prstGeom prst="rect">
                      <a:avLst/>
                    </a:prstGeom>
                  </pic:spPr>
                </pic:pic>
              </a:graphicData>
            </a:graphic>
          </wp:inline>
        </w:drawing>
      </w:r>
    </w:p>
    <w:p w14:paraId="73DD6055" w14:textId="0EC5A52D" w:rsidR="000C495C" w:rsidRDefault="000C495C" w:rsidP="00FC194A">
      <w:pPr>
        <w:pStyle w:val="ListParagraph"/>
        <w:ind w:left="0"/>
        <w:rPr>
          <w:rFonts w:ascii="Times New Roman" w:hAnsi="Times New Roman" w:cs="Times New Roman"/>
          <w:sz w:val="24"/>
          <w:szCs w:val="24"/>
          <w:lang w:eastAsia="vi-VN"/>
        </w:rPr>
      </w:pPr>
    </w:p>
    <w:p w14:paraId="4F5E7268" w14:textId="26242BF9" w:rsidR="000C495C" w:rsidRDefault="000C495C" w:rsidP="00FC194A">
      <w:pPr>
        <w:pStyle w:val="ListParagraph"/>
        <w:ind w:left="0"/>
        <w:rPr>
          <w:rFonts w:ascii="Times New Roman" w:hAnsi="Times New Roman" w:cs="Times New Roman"/>
          <w:sz w:val="24"/>
          <w:szCs w:val="24"/>
          <w:lang w:eastAsia="vi-VN"/>
        </w:rPr>
      </w:pPr>
    </w:p>
    <w:p w14:paraId="54B7BE95" w14:textId="350ABD17" w:rsidR="000C495C" w:rsidRDefault="000C495C" w:rsidP="00FC194A">
      <w:pPr>
        <w:pStyle w:val="ListParagraph"/>
        <w:ind w:left="0"/>
        <w:rPr>
          <w:rFonts w:ascii="Times New Roman" w:hAnsi="Times New Roman" w:cs="Times New Roman"/>
          <w:sz w:val="24"/>
          <w:szCs w:val="24"/>
          <w:lang w:eastAsia="vi-VN"/>
        </w:rPr>
      </w:pPr>
    </w:p>
    <w:p w14:paraId="7804EBFA" w14:textId="68636C94" w:rsidR="000C495C" w:rsidRDefault="000C495C" w:rsidP="00FC194A">
      <w:pPr>
        <w:pStyle w:val="ListParagraph"/>
        <w:ind w:left="0"/>
        <w:rPr>
          <w:rFonts w:ascii="Times New Roman" w:hAnsi="Times New Roman" w:cs="Times New Roman"/>
          <w:sz w:val="24"/>
          <w:szCs w:val="24"/>
          <w:lang w:eastAsia="vi-VN"/>
        </w:rPr>
      </w:pPr>
    </w:p>
    <w:p w14:paraId="494969E5" w14:textId="1381BD3F" w:rsidR="000C495C" w:rsidRDefault="000C495C" w:rsidP="00FC194A">
      <w:pPr>
        <w:pStyle w:val="ListParagraph"/>
        <w:ind w:left="0"/>
        <w:rPr>
          <w:rFonts w:ascii="Times New Roman" w:hAnsi="Times New Roman" w:cs="Times New Roman"/>
          <w:sz w:val="24"/>
          <w:szCs w:val="24"/>
          <w:lang w:eastAsia="vi-VN"/>
        </w:rPr>
      </w:pPr>
    </w:p>
    <w:p w14:paraId="7345C2CB" w14:textId="6D9C99B2" w:rsidR="000C495C" w:rsidRDefault="000C495C" w:rsidP="00FC194A">
      <w:pPr>
        <w:pStyle w:val="ListParagraph"/>
        <w:ind w:left="0"/>
        <w:rPr>
          <w:rFonts w:ascii="Times New Roman" w:hAnsi="Times New Roman" w:cs="Times New Roman"/>
          <w:sz w:val="24"/>
          <w:szCs w:val="24"/>
          <w:lang w:eastAsia="vi-VN"/>
        </w:rPr>
      </w:pPr>
    </w:p>
    <w:p w14:paraId="2BC12D7D" w14:textId="4B9427AD" w:rsidR="000C495C" w:rsidRDefault="000C495C" w:rsidP="00FC194A">
      <w:pPr>
        <w:pStyle w:val="ListParagraph"/>
        <w:ind w:left="0"/>
        <w:rPr>
          <w:rFonts w:ascii="Times New Roman" w:hAnsi="Times New Roman" w:cs="Times New Roman"/>
          <w:sz w:val="24"/>
          <w:szCs w:val="24"/>
          <w:lang w:eastAsia="vi-VN"/>
        </w:rPr>
      </w:pPr>
    </w:p>
    <w:p w14:paraId="0DC2E2C8" w14:textId="4B8B1BB0" w:rsidR="000C495C" w:rsidRDefault="000C495C" w:rsidP="00FC194A">
      <w:pPr>
        <w:pStyle w:val="ListParagraph"/>
        <w:ind w:left="0"/>
        <w:rPr>
          <w:rFonts w:ascii="Times New Roman" w:hAnsi="Times New Roman" w:cs="Times New Roman"/>
          <w:sz w:val="24"/>
          <w:szCs w:val="24"/>
          <w:lang w:eastAsia="vi-VN"/>
        </w:rPr>
      </w:pPr>
    </w:p>
    <w:p w14:paraId="32B204F5" w14:textId="5253E54B" w:rsidR="000C495C" w:rsidRDefault="000C495C" w:rsidP="00FC194A">
      <w:pPr>
        <w:pStyle w:val="ListParagraph"/>
        <w:ind w:left="0"/>
        <w:rPr>
          <w:rFonts w:ascii="Times New Roman" w:hAnsi="Times New Roman" w:cs="Times New Roman"/>
          <w:sz w:val="24"/>
          <w:szCs w:val="24"/>
          <w:lang w:eastAsia="vi-VN"/>
        </w:rPr>
      </w:pPr>
    </w:p>
    <w:p w14:paraId="77906215" w14:textId="4EE56A56" w:rsidR="000C495C" w:rsidRDefault="000C495C" w:rsidP="00FC194A">
      <w:pPr>
        <w:pStyle w:val="ListParagraph"/>
        <w:ind w:left="0"/>
        <w:rPr>
          <w:rFonts w:ascii="Times New Roman" w:hAnsi="Times New Roman" w:cs="Times New Roman"/>
          <w:sz w:val="24"/>
          <w:szCs w:val="24"/>
          <w:lang w:eastAsia="vi-VN"/>
        </w:rPr>
      </w:pPr>
    </w:p>
    <w:p w14:paraId="522D3989" w14:textId="5097B001" w:rsidR="000C495C" w:rsidRDefault="000C495C" w:rsidP="00FC194A">
      <w:pPr>
        <w:pStyle w:val="ListParagraph"/>
        <w:ind w:left="0"/>
        <w:rPr>
          <w:rFonts w:ascii="Times New Roman" w:hAnsi="Times New Roman" w:cs="Times New Roman"/>
          <w:sz w:val="24"/>
          <w:szCs w:val="24"/>
          <w:lang w:eastAsia="vi-VN"/>
        </w:rPr>
      </w:pPr>
    </w:p>
    <w:p w14:paraId="66480089" w14:textId="4315D8E5" w:rsidR="000C495C" w:rsidRDefault="000C495C" w:rsidP="00FC194A">
      <w:pPr>
        <w:pStyle w:val="ListParagraph"/>
        <w:ind w:left="0"/>
        <w:rPr>
          <w:rFonts w:ascii="Times New Roman" w:hAnsi="Times New Roman" w:cs="Times New Roman"/>
          <w:sz w:val="24"/>
          <w:szCs w:val="24"/>
          <w:lang w:eastAsia="vi-VN"/>
        </w:rPr>
      </w:pPr>
    </w:p>
    <w:p w14:paraId="382E9B77" w14:textId="50F10647" w:rsidR="000C495C" w:rsidRDefault="000C495C" w:rsidP="00FC194A">
      <w:pPr>
        <w:pStyle w:val="ListParagraph"/>
        <w:ind w:left="0"/>
        <w:rPr>
          <w:rFonts w:ascii="Times New Roman" w:hAnsi="Times New Roman" w:cs="Times New Roman"/>
          <w:sz w:val="24"/>
          <w:szCs w:val="24"/>
          <w:lang w:eastAsia="vi-VN"/>
        </w:rPr>
      </w:pPr>
    </w:p>
    <w:p w14:paraId="498AA7F6" w14:textId="08E3CBD5" w:rsidR="000C495C" w:rsidRDefault="000C495C" w:rsidP="00FC194A">
      <w:pPr>
        <w:pStyle w:val="ListParagraph"/>
        <w:ind w:left="0"/>
        <w:rPr>
          <w:rFonts w:ascii="Times New Roman" w:hAnsi="Times New Roman" w:cs="Times New Roman"/>
          <w:sz w:val="24"/>
          <w:szCs w:val="24"/>
          <w:lang w:eastAsia="vi-VN"/>
        </w:rPr>
      </w:pPr>
    </w:p>
    <w:p w14:paraId="260F62E0" w14:textId="12472677" w:rsidR="000C495C" w:rsidRDefault="000C495C" w:rsidP="00FC194A">
      <w:pPr>
        <w:pStyle w:val="ListParagraph"/>
        <w:ind w:left="0"/>
        <w:rPr>
          <w:rFonts w:ascii="Times New Roman" w:hAnsi="Times New Roman" w:cs="Times New Roman"/>
          <w:sz w:val="24"/>
          <w:szCs w:val="24"/>
          <w:lang w:eastAsia="vi-VN"/>
        </w:rPr>
      </w:pPr>
    </w:p>
    <w:p w14:paraId="4E9B6937" w14:textId="5CC3B738" w:rsidR="000C495C" w:rsidRDefault="000C495C" w:rsidP="00FC194A">
      <w:pPr>
        <w:pStyle w:val="ListParagraph"/>
        <w:ind w:left="0"/>
        <w:rPr>
          <w:rFonts w:ascii="Times New Roman" w:hAnsi="Times New Roman" w:cs="Times New Roman"/>
          <w:sz w:val="24"/>
          <w:szCs w:val="24"/>
          <w:lang w:eastAsia="vi-VN"/>
        </w:rPr>
      </w:pPr>
    </w:p>
    <w:p w14:paraId="5B58B79C" w14:textId="000FFD44" w:rsidR="000C495C" w:rsidRDefault="000C495C" w:rsidP="00FC194A">
      <w:pPr>
        <w:pStyle w:val="ListParagraph"/>
        <w:ind w:left="0"/>
        <w:rPr>
          <w:rFonts w:ascii="Times New Roman" w:hAnsi="Times New Roman" w:cs="Times New Roman"/>
          <w:sz w:val="24"/>
          <w:szCs w:val="24"/>
          <w:lang w:eastAsia="vi-VN"/>
        </w:rPr>
      </w:pPr>
    </w:p>
    <w:p w14:paraId="00CC4749" w14:textId="48CA1D6F" w:rsidR="000C495C" w:rsidRDefault="000C495C" w:rsidP="00FC194A">
      <w:pPr>
        <w:pStyle w:val="ListParagraph"/>
        <w:ind w:left="0"/>
        <w:rPr>
          <w:rFonts w:ascii="Times New Roman" w:hAnsi="Times New Roman" w:cs="Times New Roman"/>
          <w:sz w:val="24"/>
          <w:szCs w:val="24"/>
          <w:lang w:eastAsia="vi-VN"/>
        </w:rPr>
      </w:pPr>
    </w:p>
    <w:p w14:paraId="0CD8101B" w14:textId="77777777" w:rsidR="000C495C" w:rsidRPr="009B3844" w:rsidRDefault="000C495C" w:rsidP="00FC194A">
      <w:pPr>
        <w:pStyle w:val="ListParagraph"/>
        <w:ind w:left="0"/>
        <w:rPr>
          <w:rFonts w:ascii="Times New Roman" w:hAnsi="Times New Roman" w:cs="Times New Roman"/>
          <w:sz w:val="24"/>
          <w:szCs w:val="24"/>
          <w:lang w:eastAsia="vi-VN"/>
        </w:rPr>
      </w:pPr>
    </w:p>
    <w:p w14:paraId="10D87393" w14:textId="5EC40E3C" w:rsidR="00F717B9" w:rsidRPr="009E2F6B" w:rsidRDefault="00F717B9" w:rsidP="005A1039">
      <w:pPr>
        <w:pStyle w:val="Heading1"/>
        <w:numPr>
          <w:ilvl w:val="0"/>
          <w:numId w:val="1"/>
        </w:numPr>
        <w:rPr>
          <w:rFonts w:ascii="Times New Roman" w:hAnsi="Times New Roman" w:cs="Times New Roman"/>
        </w:rPr>
      </w:pPr>
      <w:bookmarkStart w:id="67" w:name="_Toc532459289"/>
      <w:r w:rsidRPr="009E2F6B">
        <w:rPr>
          <w:rFonts w:ascii="Times New Roman" w:hAnsi="Times New Roman" w:cs="Times New Roman"/>
        </w:rPr>
        <w:t>Kiểm tra phần mềm</w:t>
      </w:r>
      <w:bookmarkEnd w:id="67"/>
    </w:p>
    <w:p w14:paraId="2096F247" w14:textId="391E64B0" w:rsidR="00F717B9" w:rsidRPr="009E2F6B" w:rsidRDefault="00F717B9" w:rsidP="00F717B9">
      <w:pPr>
        <w:pStyle w:val="ListParagraph"/>
        <w:numPr>
          <w:ilvl w:val="1"/>
          <w:numId w:val="1"/>
        </w:numPr>
        <w:rPr>
          <w:rFonts w:ascii="Times New Roman" w:hAnsi="Times New Roman" w:cs="Times New Roman"/>
          <w:b/>
          <w:sz w:val="24"/>
          <w:szCs w:val="24"/>
          <w:lang w:val="vi-VN" w:eastAsia="vi-VN"/>
        </w:rPr>
      </w:pPr>
      <w:r w:rsidRPr="009E2F6B">
        <w:rPr>
          <w:rFonts w:ascii="Times New Roman" w:hAnsi="Times New Roman" w:cs="Times New Roman"/>
          <w:b/>
          <w:sz w:val="24"/>
          <w:szCs w:val="24"/>
          <w:lang w:val="vi-VN" w:eastAsia="vi-VN"/>
        </w:rPr>
        <w:t>Mục đích của việc kiểm tra phần mềm</w:t>
      </w:r>
    </w:p>
    <w:p w14:paraId="059AA0D9" w14:textId="6C7DD364" w:rsidR="00F717B9" w:rsidRPr="009E2F6B" w:rsidRDefault="00F717B9" w:rsidP="0073098E">
      <w:pPr>
        <w:ind w:firstLine="360"/>
        <w:jc w:val="left"/>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Báo cáo kiểm tra phần mềm Quản lý </w:t>
      </w:r>
      <w:r w:rsidR="0073098E" w:rsidRPr="009E2F6B">
        <w:rPr>
          <w:rFonts w:ascii="Times New Roman" w:hAnsi="Times New Roman" w:cs="Times New Roman"/>
          <w:sz w:val="24"/>
          <w:szCs w:val="24"/>
          <w:lang w:val="vi-VN" w:eastAsia="vi-VN"/>
        </w:rPr>
        <w:t>chuyến đi</w:t>
      </w:r>
      <w:r w:rsidRPr="009E2F6B">
        <w:rPr>
          <w:rFonts w:ascii="Times New Roman" w:hAnsi="Times New Roman" w:cs="Times New Roman"/>
          <w:sz w:val="24"/>
          <w:szCs w:val="24"/>
          <w:lang w:val="vi-VN" w:eastAsia="vi-VN"/>
        </w:rPr>
        <w:t xml:space="preserve"> dã ngoại của trường mẫu giáo Thiên Thần cung cấp các kết quả kiểm thử một cách khách quan trên bộ dữ liệu mẫu được lấy ngẫu nhiện (Không theo sắp xếp). Các kết quả nhận được phản ánh mức độ hoàn thành phần mềm và tính đúng đắn của hệ thống, đảm bảo hệ thống hoạt động một cách an toàn và hiệu quả khi được úng dụng trong thực tế.</w:t>
      </w:r>
    </w:p>
    <w:p w14:paraId="5240E316" w14:textId="1E54A7FF" w:rsidR="00F717B9" w:rsidRPr="009E2F6B" w:rsidRDefault="00F717B9" w:rsidP="00F717B9">
      <w:pPr>
        <w:pStyle w:val="ListParagraph"/>
        <w:ind w:firstLine="720"/>
        <w:jc w:val="left"/>
        <w:rPr>
          <w:rFonts w:ascii="Times New Roman" w:hAnsi="Times New Roman" w:cs="Times New Roman"/>
          <w:sz w:val="24"/>
          <w:szCs w:val="24"/>
          <w:lang w:val="vi-VN" w:eastAsia="vi-VN"/>
        </w:rPr>
      </w:pPr>
    </w:p>
    <w:p w14:paraId="30BDB5C8" w14:textId="2222DAD4" w:rsidR="00F717B9" w:rsidRPr="009E2F6B" w:rsidRDefault="00F717B9" w:rsidP="00F717B9">
      <w:pPr>
        <w:pStyle w:val="ListParagraph"/>
        <w:numPr>
          <w:ilvl w:val="1"/>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Các yêu cầu kiểm tra</w:t>
      </w:r>
    </w:p>
    <w:p w14:paraId="2E31B356" w14:textId="64716B96" w:rsidR="00F717B9" w:rsidRPr="009E2F6B" w:rsidRDefault="00F717B9" w:rsidP="0073098E">
      <w:pPr>
        <w:ind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Danh sách sau liệt kê các đối tượng được tập trung kiểm tra trong các </w:t>
      </w:r>
      <w:proofErr w:type="spellStart"/>
      <w:r w:rsidRPr="009E2F6B">
        <w:rPr>
          <w:rFonts w:ascii="Times New Roman" w:hAnsi="Times New Roman" w:cs="Times New Roman"/>
          <w:sz w:val="24"/>
          <w:szCs w:val="24"/>
          <w:lang w:eastAsia="vi-VN"/>
        </w:rPr>
        <w:t>Usecase</w:t>
      </w:r>
      <w:proofErr w:type="spellEnd"/>
      <w:r w:rsidRPr="009E2F6B">
        <w:rPr>
          <w:rFonts w:ascii="Times New Roman" w:hAnsi="Times New Roman" w:cs="Times New Roman"/>
          <w:sz w:val="24"/>
          <w:szCs w:val="24"/>
          <w:lang w:eastAsia="vi-VN"/>
        </w:rPr>
        <w:t xml:space="preserve">, các yêu cầu chức năng </w:t>
      </w:r>
      <w:r w:rsidR="0073098E" w:rsidRPr="009E2F6B">
        <w:rPr>
          <w:rFonts w:ascii="Times New Roman" w:hAnsi="Times New Roman" w:cs="Times New Roman"/>
          <w:sz w:val="24"/>
          <w:szCs w:val="24"/>
          <w:lang w:eastAsia="vi-VN"/>
        </w:rPr>
        <w:t>và các yêu cầu phi chức năng đối với hệ thống.</w:t>
      </w:r>
    </w:p>
    <w:p w14:paraId="6E39557F" w14:textId="490E76EA"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Đăng nhập hệ thống</w:t>
      </w:r>
    </w:p>
    <w:p w14:paraId="4AF4CED7" w14:textId="42D55516"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p w14:paraId="0D2DF3BA" w14:textId="0AE3FAEC"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p w14:paraId="671DE468" w14:textId="714952F8"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p w14:paraId="2500DCD8" w14:textId="4FBD7034"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Quản lý chuyến đi</w:t>
      </w:r>
    </w:p>
    <w:p w14:paraId="3186496B" w14:textId="79A0E244"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p w14:paraId="2C153BC5" w14:textId="3186D659"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tiết chuyến đi</w:t>
      </w:r>
    </w:p>
    <w:p w14:paraId="1CD9D346" w14:textId="0A2CD459"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tham gia</w:t>
      </w:r>
    </w:p>
    <w:p w14:paraId="74DB09FC" w14:textId="6ADC7927"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Thống kê chi phí, học sinh, chuyến đi </w:t>
      </w:r>
    </w:p>
    <w:p w14:paraId="2720B911" w14:textId="72E885C0" w:rsidR="00EE081B" w:rsidRPr="009E2F6B" w:rsidRDefault="00EE081B"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Quản lý hợp </w:t>
      </w:r>
      <w:proofErr w:type="spellStart"/>
      <w:r w:rsidRPr="009E2F6B">
        <w:rPr>
          <w:rFonts w:ascii="Times New Roman" w:hAnsi="Times New Roman" w:cs="Times New Roman"/>
          <w:sz w:val="24"/>
          <w:szCs w:val="24"/>
          <w:lang w:eastAsia="vi-VN"/>
        </w:rPr>
        <w:t>dồng</w:t>
      </w:r>
      <w:proofErr w:type="spellEnd"/>
    </w:p>
    <w:p w14:paraId="727AE7C8" w14:textId="77777777" w:rsidR="0073098E" w:rsidRPr="009E2F6B" w:rsidRDefault="0073098E" w:rsidP="0073098E">
      <w:pPr>
        <w:pStyle w:val="ListParagraph"/>
        <w:jc w:val="left"/>
        <w:rPr>
          <w:rFonts w:ascii="Times New Roman" w:hAnsi="Times New Roman" w:cs="Times New Roman"/>
          <w:sz w:val="24"/>
          <w:szCs w:val="24"/>
          <w:lang w:eastAsia="vi-VN"/>
        </w:rPr>
      </w:pPr>
    </w:p>
    <w:p w14:paraId="1D39A8CD" w14:textId="701ADF36" w:rsidR="0073098E" w:rsidRPr="009E2F6B" w:rsidRDefault="0073098E" w:rsidP="0073098E">
      <w:pPr>
        <w:pStyle w:val="ListParagraph"/>
        <w:numPr>
          <w:ilvl w:val="1"/>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Các chiến lược kiểm tra</w:t>
      </w:r>
    </w:p>
    <w:p w14:paraId="44DB450B" w14:textId="77777777" w:rsidR="0073098E" w:rsidRPr="009E2F6B" w:rsidRDefault="0073098E" w:rsidP="0073098E">
      <w:pPr>
        <w:pStyle w:val="ListParagraph"/>
        <w:numPr>
          <w:ilvl w:val="2"/>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Kiêm tra tích hợp dữ liệu và cơ sở dữ liệu</w:t>
      </w:r>
    </w:p>
    <w:p w14:paraId="4CFE24DD" w14:textId="77777777" w:rsidR="0073098E" w:rsidRPr="009E2F6B" w:rsidRDefault="0073098E" w:rsidP="0073098E">
      <w:pPr>
        <w:pStyle w:val="ListParagraph"/>
        <w:numPr>
          <w:ilvl w:val="3"/>
          <w:numId w:val="1"/>
        </w:numPr>
        <w:jc w:val="left"/>
        <w:rPr>
          <w:rFonts w:ascii="Times New Roman" w:hAnsi="Times New Roman" w:cs="Times New Roman"/>
          <w:b/>
          <w:sz w:val="24"/>
          <w:szCs w:val="24"/>
          <w:lang w:eastAsia="vi-VN"/>
        </w:rPr>
      </w:pPr>
      <w:r w:rsidRPr="009E2F6B">
        <w:rPr>
          <w:rFonts w:ascii="Times New Roman" w:hAnsi="Times New Roman" w:cs="Times New Roman"/>
          <w:sz w:val="24"/>
          <w:szCs w:val="24"/>
          <w:lang w:eastAsia="vi-VN"/>
        </w:rPr>
        <w:t>Mục tiêu</w:t>
      </w:r>
    </w:p>
    <w:p w14:paraId="51F208B0" w14:textId="31D6C60B" w:rsidR="0073098E" w:rsidRPr="009E2F6B" w:rsidRDefault="0073098E" w:rsidP="0073098E">
      <w:pPr>
        <w:ind w:left="720" w:firstLine="72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Đảm bảo các phương thức truy cập cơ sở dữ liệu và các chức năng xử lý hoạt động đúng và dòng dữ liệu không bi ngắt giữa chừng.</w:t>
      </w:r>
    </w:p>
    <w:p w14:paraId="1778685E" w14:textId="0148A5DC" w:rsidR="0073098E" w:rsidRPr="009E2F6B" w:rsidRDefault="0073098E" w:rsidP="0073098E">
      <w:pPr>
        <w:ind w:left="720" w:firstLine="720"/>
        <w:jc w:val="left"/>
        <w:rPr>
          <w:rFonts w:ascii="Times New Roman" w:hAnsi="Times New Roman" w:cs="Times New Roman"/>
          <w:b/>
          <w:sz w:val="24"/>
          <w:szCs w:val="24"/>
          <w:lang w:eastAsia="vi-VN"/>
        </w:rPr>
      </w:pPr>
    </w:p>
    <w:p w14:paraId="5B0F95E1" w14:textId="2A0516F6" w:rsidR="0073098E" w:rsidRPr="009E2F6B" w:rsidRDefault="0073098E" w:rsidP="0073098E">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Kỹ thuật</w:t>
      </w:r>
    </w:p>
    <w:p w14:paraId="204E94EA" w14:textId="54FDF310" w:rsidR="0073098E" w:rsidRPr="009E2F6B" w:rsidRDefault="0073098E" w:rsidP="0073098E">
      <w:pPr>
        <w:ind w:left="720" w:firstLine="72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Mọi phương thức truy cập cơ sở dữ liệu và chức năng xử </w:t>
      </w:r>
      <w:proofErr w:type="spellStart"/>
      <w:r w:rsidRPr="009E2F6B">
        <w:rPr>
          <w:rFonts w:ascii="Times New Roman" w:hAnsi="Times New Roman" w:cs="Times New Roman"/>
          <w:sz w:val="24"/>
          <w:szCs w:val="24"/>
          <w:lang w:eastAsia="vi-VN"/>
        </w:rPr>
        <w:t>lỳ</w:t>
      </w:r>
      <w:proofErr w:type="spellEnd"/>
      <w:r w:rsidRPr="009E2F6B">
        <w:rPr>
          <w:rFonts w:ascii="Times New Roman" w:hAnsi="Times New Roman" w:cs="Times New Roman"/>
          <w:sz w:val="24"/>
          <w:szCs w:val="24"/>
          <w:lang w:eastAsia="vi-VN"/>
        </w:rPr>
        <w:t xml:space="preserve"> được kiểm tra trên các bộ dữ liệu test cả đúng và cả không đúng.</w:t>
      </w:r>
    </w:p>
    <w:p w14:paraId="2D628ABD" w14:textId="38712F41" w:rsidR="0073098E" w:rsidRPr="009E2F6B" w:rsidRDefault="0073098E" w:rsidP="0073098E">
      <w:pPr>
        <w:ind w:left="720" w:firstLine="720"/>
        <w:jc w:val="left"/>
        <w:rPr>
          <w:rFonts w:ascii="Times New Roman" w:hAnsi="Times New Roman" w:cs="Times New Roman"/>
          <w:sz w:val="24"/>
          <w:szCs w:val="24"/>
          <w:lang w:eastAsia="vi-VN"/>
        </w:rPr>
      </w:pPr>
    </w:p>
    <w:p w14:paraId="692EAC19" w14:textId="056A317C" w:rsidR="0073098E" w:rsidRPr="009E2F6B" w:rsidRDefault="0073098E" w:rsidP="0073098E">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phần mềm quản lý chuyến đi dã ngoại trường mẫu giáo Thiên Thần</w:t>
      </w:r>
    </w:p>
    <w:p w14:paraId="55F903B0" w14:textId="67100514" w:rsidR="0073098E" w:rsidRPr="009E2F6B" w:rsidRDefault="0073098E" w:rsidP="0073098E">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Cơ sở dữ liệu của siêu thị được lần lượt kiểm tra truy cập và tiến hành xử lý theo các đối tượng đã được nêu ở trên. Mọi dữ liệu và thông tin cần thiết được truy cập và lấy ra trong thời gian hợp lý. Việc xử lý tiến hành đúng đắn. Các bộ phận dữ liệu đúng được đưa vào kiểm tra, tiếp theo là các bộ dữ liệu không chính xác cũng được đưa vào kiểm tra. Đối với dữ liệu đúng đắn, hệ thống thực hiện các chức năng theo như yêu cầu đặt ra, đối với các bộ dữ liệu không </w:t>
      </w:r>
      <w:proofErr w:type="spellStart"/>
      <w:r w:rsidRPr="009E2F6B">
        <w:rPr>
          <w:rFonts w:ascii="Times New Roman" w:hAnsi="Times New Roman" w:cs="Times New Roman"/>
          <w:sz w:val="24"/>
          <w:szCs w:val="24"/>
          <w:lang w:eastAsia="vi-VN"/>
        </w:rPr>
        <w:t>đúngn</w:t>
      </w:r>
      <w:proofErr w:type="spellEnd"/>
      <w:r w:rsidRPr="009E2F6B">
        <w:rPr>
          <w:rFonts w:ascii="Times New Roman" w:hAnsi="Times New Roman" w:cs="Times New Roman"/>
          <w:sz w:val="24"/>
          <w:szCs w:val="24"/>
          <w:lang w:eastAsia="vi-VN"/>
        </w:rPr>
        <w:t xml:space="preserve"> hệ thống yêu cầu nhập lại dữ liệu và không tiến hành các xử lý. Sau khi kết thúc hệ thống, các dữ liệu mang tính Persistency tiếp tục tồn tại một cách độc lập, đảm bảo tính bền vững của dữ liệu.</w:t>
      </w:r>
    </w:p>
    <w:p w14:paraId="6C9FB3D8" w14:textId="45C34EAB" w:rsidR="0073098E" w:rsidRPr="009E2F6B" w:rsidRDefault="0073098E" w:rsidP="0073098E">
      <w:pPr>
        <w:ind w:left="1080" w:firstLine="360"/>
        <w:jc w:val="left"/>
        <w:rPr>
          <w:rFonts w:ascii="Times New Roman" w:hAnsi="Times New Roman" w:cs="Times New Roman"/>
          <w:sz w:val="24"/>
          <w:szCs w:val="24"/>
          <w:lang w:eastAsia="vi-VN"/>
        </w:rPr>
      </w:pPr>
    </w:p>
    <w:p w14:paraId="70ADD0DB" w14:textId="7588F1DB" w:rsidR="0073098E" w:rsidRPr="009E2F6B" w:rsidRDefault="00854C87" w:rsidP="0073098E">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Tiêu chuẩn hoàn chỉnh</w:t>
      </w:r>
    </w:p>
    <w:p w14:paraId="21B3626F" w14:textId="5F8B215C" w:rsidR="00854C87" w:rsidRPr="009E2F6B" w:rsidRDefault="00854C87" w:rsidP="00854C87">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Tất cả các phương thức truy cập cơ sở dữ liệu và các hàm xử lý thực hiện đúng theo thiết kế và không bị ngắt giữa chừng trong khi truy cập cơ sở dữ liệu.</w:t>
      </w:r>
    </w:p>
    <w:p w14:paraId="778BB3E4" w14:textId="04D2BD23" w:rsidR="00854C87" w:rsidRPr="009E2F6B" w:rsidRDefault="00854C87" w:rsidP="00854C87">
      <w:pPr>
        <w:ind w:left="1080" w:firstLine="360"/>
        <w:jc w:val="left"/>
        <w:rPr>
          <w:rFonts w:ascii="Times New Roman" w:hAnsi="Times New Roman" w:cs="Times New Roman"/>
          <w:sz w:val="24"/>
          <w:szCs w:val="24"/>
          <w:lang w:eastAsia="vi-VN"/>
        </w:rPr>
      </w:pPr>
    </w:p>
    <w:p w14:paraId="23AE8B3C" w14:textId="77777777" w:rsidR="00854C87" w:rsidRPr="009E2F6B" w:rsidRDefault="00854C87" w:rsidP="00854C87">
      <w:pPr>
        <w:ind w:left="1080" w:firstLine="360"/>
        <w:jc w:val="left"/>
        <w:rPr>
          <w:rFonts w:ascii="Times New Roman" w:hAnsi="Times New Roman" w:cs="Times New Roman"/>
          <w:sz w:val="24"/>
          <w:szCs w:val="24"/>
          <w:lang w:eastAsia="vi-VN"/>
        </w:rPr>
      </w:pPr>
    </w:p>
    <w:p w14:paraId="068C0420" w14:textId="0C4C48EE" w:rsidR="00854C87" w:rsidRPr="009E2F6B" w:rsidRDefault="00854C87" w:rsidP="00854C87">
      <w:pPr>
        <w:pStyle w:val="ListParagraph"/>
        <w:numPr>
          <w:ilvl w:val="2"/>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Kiểm tra các chức năng hệ thống</w:t>
      </w:r>
    </w:p>
    <w:p w14:paraId="0ACD6CA0" w14:textId="49335FE8" w:rsidR="00854C87" w:rsidRPr="009E2F6B" w:rsidRDefault="00854C87" w:rsidP="00854C87">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Mục tiêu</w:t>
      </w:r>
    </w:p>
    <w:p w14:paraId="5C7B64B1" w14:textId="7BCF67E9" w:rsidR="00854C87" w:rsidRPr="009E2F6B" w:rsidRDefault="00854C87" w:rsidP="00854C87">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Đảm bảo tính đúng đắn của các chức năng yêu cầu của hệ thống (đã được liệt kê), bao gồm chiều của các luồng thông tin, dữ liệu nhập, xử lý và trả kết quả.</w:t>
      </w:r>
    </w:p>
    <w:p w14:paraId="5ED23F38" w14:textId="42D01EA3" w:rsidR="00854C87" w:rsidRPr="009E2F6B" w:rsidRDefault="00854C87" w:rsidP="00854C87">
      <w:pPr>
        <w:ind w:left="720"/>
        <w:jc w:val="left"/>
        <w:rPr>
          <w:rFonts w:ascii="Times New Roman" w:hAnsi="Times New Roman" w:cs="Times New Roman"/>
          <w:sz w:val="24"/>
          <w:szCs w:val="24"/>
          <w:lang w:eastAsia="vi-VN"/>
        </w:rPr>
      </w:pPr>
    </w:p>
    <w:p w14:paraId="45341E25" w14:textId="40FF6574" w:rsidR="00854C87" w:rsidRPr="009E2F6B" w:rsidRDefault="00854C87" w:rsidP="00854C87">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Kỹ thuật</w:t>
      </w:r>
    </w:p>
    <w:p w14:paraId="3BCA1CF4" w14:textId="77777777" w:rsidR="00854C87" w:rsidRPr="009E2F6B" w:rsidRDefault="00854C87" w:rsidP="00854C87">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Chiến lược kiểm tra các chức năng sử dụng kỹ thuật kiểm tra hộp đen, quan tâm đến ứng xử của hệ thống và giao tác với người sử dụng hệ thống, thẩm định ứng dụng và các xử lý bên trong của nó khi tương tác với người sử dụng thông qua giao diện đồ họa, cuối cùng là phân tích kiểm chứng các kết quả xuất với các kết quả được tính bằng tay trước đó.</w:t>
      </w:r>
    </w:p>
    <w:p w14:paraId="20E3E497" w14:textId="5AD224E5" w:rsidR="00854C87" w:rsidRPr="009E2F6B" w:rsidRDefault="00854C87" w:rsidP="00854C87">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Đối với mọi chức năng của hệ thống cần sử dụng các bộ dữ liệu khác nhau cả đúng và cả sai để kiểm tra và ghi nhận ứng xử của hệ thống.</w:t>
      </w:r>
    </w:p>
    <w:p w14:paraId="4ADE3F08" w14:textId="4B24E794" w:rsidR="00854C87" w:rsidRPr="009E2F6B" w:rsidRDefault="00854C87" w:rsidP="00854C87">
      <w:pPr>
        <w:ind w:left="1080" w:firstLine="360"/>
        <w:jc w:val="left"/>
        <w:rPr>
          <w:rFonts w:ascii="Times New Roman" w:hAnsi="Times New Roman" w:cs="Times New Roman"/>
          <w:sz w:val="24"/>
          <w:szCs w:val="24"/>
          <w:lang w:eastAsia="vi-VN"/>
        </w:rPr>
      </w:pPr>
    </w:p>
    <w:p w14:paraId="61D4F227" w14:textId="3FD4539D" w:rsidR="00854C87" w:rsidRPr="009E2F6B" w:rsidRDefault="00854C87" w:rsidP="00854C87">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phần mềm quản lý chuyến đi dã ngoại trường mẫu giáo Thiên Thần</w:t>
      </w:r>
    </w:p>
    <w:p w14:paraId="4F9875E4" w14:textId="1AEB2CF7" w:rsidR="00854C87" w:rsidRPr="009E2F6B" w:rsidRDefault="00B70003" w:rsidP="00B70003">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Các chức năng được liệt kê trong "các yêu cầu kiểm tra" được lượng kiểm tra. Đối với các bộ dữ liệu đúng hệ thống cho kết quả tính toán chính xác (tính tổng chi phí, thống kê chi phí, học sinh). Về chức năng lưu trữ cơ sở dữ liệu được thêm/sửa/xóa hoàn chỉnh, không xảy ra tình trạng mất mát dữ liệu và hiển thị không đúng. Về chức năng tra cứu thống kê hệ thống cho thấy được đầy đủ các thông tin cần thiết về cho kết quả nhớ được tính bằng tay trước. Với các bộ dữ liệu không hợp lệ hệ thống yêu cầu nhập lại các thông tin không hợp lệ các ràng buộc dịch vụ cũng được xem xét về hệ thống đã có thể phản ứng tốt trong các tình huống yêu cầu tự động nhận biết các nhiệm vụ chức năng như khi chuyến đi chưa có chi phí, hệ thống sẽ tự tạo một chi phí rỗng cho chuyến đi đó.</w:t>
      </w:r>
    </w:p>
    <w:p w14:paraId="4B28BC0C" w14:textId="74C2FAAA" w:rsidR="00B70003" w:rsidRPr="009E2F6B" w:rsidRDefault="00B70003" w:rsidP="00B70003">
      <w:pPr>
        <w:ind w:left="1080" w:firstLine="360"/>
        <w:jc w:val="left"/>
        <w:rPr>
          <w:rFonts w:ascii="Times New Roman" w:hAnsi="Times New Roman" w:cs="Times New Roman"/>
          <w:sz w:val="24"/>
          <w:szCs w:val="24"/>
          <w:lang w:eastAsia="vi-VN"/>
        </w:rPr>
      </w:pPr>
    </w:p>
    <w:p w14:paraId="77173195" w14:textId="2F6BCA13"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Tiêu chuẩn hoàn chỉnh</w:t>
      </w:r>
    </w:p>
    <w:p w14:paraId="55340DD9" w14:textId="1C792F04" w:rsidR="00B70003" w:rsidRPr="009E2F6B" w:rsidRDefault="00B70003" w:rsidP="00B70003">
      <w:pPr>
        <w:ind w:left="108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Tất cả các đối tượng kiểm tra đều thực hiện </w:t>
      </w:r>
      <w:proofErr w:type="spellStart"/>
      <w:r w:rsidRPr="009E2F6B">
        <w:rPr>
          <w:rFonts w:ascii="Times New Roman" w:hAnsi="Times New Roman" w:cs="Times New Roman"/>
          <w:sz w:val="24"/>
          <w:szCs w:val="24"/>
          <w:lang w:eastAsia="vi-VN"/>
        </w:rPr>
        <w:t>tôt</w:t>
      </w:r>
      <w:proofErr w:type="spellEnd"/>
      <w:r w:rsidRPr="009E2F6B">
        <w:rPr>
          <w:rFonts w:ascii="Times New Roman" w:hAnsi="Times New Roman" w:cs="Times New Roman"/>
          <w:sz w:val="24"/>
          <w:szCs w:val="24"/>
          <w:lang w:eastAsia="vi-VN"/>
        </w:rPr>
        <w:t xml:space="preserve"> chức năng của mình, và các sai sót được chỉ ra rõ ràng.</w:t>
      </w:r>
    </w:p>
    <w:p w14:paraId="700D7C53" w14:textId="50676E1E" w:rsidR="00B70003" w:rsidRPr="009E2F6B" w:rsidRDefault="00B70003" w:rsidP="00B70003">
      <w:pPr>
        <w:ind w:left="1080"/>
        <w:jc w:val="left"/>
        <w:rPr>
          <w:rFonts w:ascii="Times New Roman" w:hAnsi="Times New Roman" w:cs="Times New Roman"/>
          <w:sz w:val="24"/>
          <w:szCs w:val="24"/>
          <w:lang w:eastAsia="vi-VN"/>
        </w:rPr>
      </w:pPr>
    </w:p>
    <w:p w14:paraId="2AF85961" w14:textId="1C11ECCB" w:rsidR="00B70003" w:rsidRPr="009E2F6B" w:rsidRDefault="00B70003" w:rsidP="00B70003">
      <w:pPr>
        <w:pStyle w:val="ListParagraph"/>
        <w:numPr>
          <w:ilvl w:val="2"/>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Kiểm tra giao diện người dùng</w:t>
      </w:r>
    </w:p>
    <w:p w14:paraId="76B5E09D" w14:textId="6ACC835C"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Mục tiêu</w:t>
      </w:r>
    </w:p>
    <w:p w14:paraId="574E1E06" w14:textId="77777777" w:rsidR="00B70003" w:rsidRPr="009E2F6B" w:rsidRDefault="00B70003" w:rsidP="00B70003">
      <w:pPr>
        <w:pStyle w:val="ListParagraph"/>
        <w:ind w:left="1224" w:firstLine="216"/>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Thẩm định các tương tác của người sử dụng với phần mềm. Mục đích chính của việc kiểm tra giao diện người dùng là đảm bảo hệ thống cung cấp các giao diện người dùng đúng và các truy cập chính xác cũng như chiều của các luồng sự kiện của các đối tượng cần kiểm tra.</w:t>
      </w:r>
    </w:p>
    <w:p w14:paraId="6C5EF375" w14:textId="6AE2ACE9" w:rsidR="00B70003" w:rsidRPr="009E2F6B" w:rsidRDefault="00B70003" w:rsidP="00B70003">
      <w:pPr>
        <w:pStyle w:val="ListParagraph"/>
        <w:ind w:left="1224" w:firstLine="216"/>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Kiểm tra tính đúng đắn của các chức năng của phần mềm thông qua việc giám sát các chức năng yêu cầu hệ thống có, bao gồm từng cửa sổ tương tác, các trường dữ liệu và các phương thức truy cập hệ thống như phím Tab, sự kiện di chuyển chuột, các phím tắt... Kiểm tra tất cả các đối tượng cửa sổ cùng với các đặc tính của nó.</w:t>
      </w:r>
    </w:p>
    <w:p w14:paraId="73CD02A3" w14:textId="15105398" w:rsidR="00B70003" w:rsidRPr="009E2F6B" w:rsidRDefault="00B70003" w:rsidP="00B70003">
      <w:pPr>
        <w:ind w:left="1080" w:firstLine="360"/>
        <w:jc w:val="left"/>
        <w:rPr>
          <w:rFonts w:ascii="Times New Roman" w:hAnsi="Times New Roman" w:cs="Times New Roman"/>
          <w:sz w:val="24"/>
          <w:szCs w:val="24"/>
          <w:lang w:eastAsia="vi-VN"/>
        </w:rPr>
      </w:pPr>
    </w:p>
    <w:p w14:paraId="35A46A74" w14:textId="523BC90E"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Kỹ thuật</w:t>
      </w:r>
    </w:p>
    <w:p w14:paraId="5A9D099B" w14:textId="41A42E50" w:rsidR="00B70003" w:rsidRPr="009E2F6B" w:rsidRDefault="00B70003" w:rsidP="00784F26">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tạo lập và sửa đổi từng cửa sổ để thẩm định tính đúng đắn của chiều xử lý và các trạng thái của đối tượng cho mỗi đối tượng và cửa sổ ứng dụng.</w:t>
      </w:r>
    </w:p>
    <w:p w14:paraId="529177C5" w14:textId="31ACB010" w:rsidR="00B70003" w:rsidRPr="009E2F6B" w:rsidRDefault="00B70003" w:rsidP="00B70003">
      <w:pPr>
        <w:ind w:left="1080"/>
        <w:jc w:val="left"/>
        <w:rPr>
          <w:rFonts w:ascii="Times New Roman" w:hAnsi="Times New Roman" w:cs="Times New Roman"/>
          <w:sz w:val="24"/>
          <w:szCs w:val="24"/>
          <w:lang w:eastAsia="vi-VN"/>
        </w:rPr>
      </w:pPr>
    </w:p>
    <w:p w14:paraId="48EB1414" w14:textId="4819415D"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phần mềm quản lý chuyến đi dã ngoại trường mẫu giáo Thiên Thần</w:t>
      </w:r>
    </w:p>
    <w:p w14:paraId="0BED6342" w14:textId="04659D31" w:rsidR="00B70003" w:rsidRPr="009E2F6B" w:rsidRDefault="00B70003" w:rsidP="00B70003">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Tất cả các cửa sổ trong phần mềm lần được lần lượt kiểm tra, các chức năng cơ bản như định hướng xử lý, phản hồi phím nóng, các sự kiện chuột trên cửa sổ ứng dụng đều khá hoàn chỉnh và không làm ảnh hưởng đến kết quả xử lý của hệ thống. Trong mỗi cửa sổ kiểm tra các Focus mặc định và các Focus khi di chuyển con trỏ bàn phím Tab. Các phím tắt không bị đụng nhau trong mỗi cửa sổ. Giao diện thân thiện và được bố trí các thành phần hợp lý chuyển đổi giữa các giao diện được thực hiện tốt.</w:t>
      </w:r>
    </w:p>
    <w:p w14:paraId="494C1434" w14:textId="3BB9C8C9" w:rsidR="00B70003" w:rsidRPr="009E2F6B" w:rsidRDefault="00B70003" w:rsidP="00B70003">
      <w:pPr>
        <w:ind w:left="1080" w:firstLine="360"/>
        <w:jc w:val="left"/>
        <w:rPr>
          <w:rFonts w:ascii="Times New Roman" w:hAnsi="Times New Roman" w:cs="Times New Roman"/>
          <w:sz w:val="24"/>
          <w:szCs w:val="24"/>
          <w:lang w:eastAsia="vi-VN"/>
        </w:rPr>
      </w:pPr>
    </w:p>
    <w:p w14:paraId="6158964B" w14:textId="34EFE725"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Tiêu chuẩn hoàn chỉnh</w:t>
      </w:r>
    </w:p>
    <w:p w14:paraId="72835200" w14:textId="219BC6E0" w:rsidR="00B70003" w:rsidRPr="009E2F6B" w:rsidRDefault="00B70003" w:rsidP="00B70003">
      <w:pPr>
        <w:ind w:left="108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Các cửa sổ được thẩm định thành công trong việc duy trì sự tương thích thao tác của người sử dụng và cung cấp đầy đủ các chức năng theo như yêu cầu.</w:t>
      </w:r>
    </w:p>
    <w:p w14:paraId="702935D8" w14:textId="2DCC29A9" w:rsidR="00B70003" w:rsidRPr="009E2F6B" w:rsidRDefault="00B70003" w:rsidP="00B70003">
      <w:pPr>
        <w:ind w:left="1080"/>
        <w:jc w:val="left"/>
        <w:rPr>
          <w:rFonts w:ascii="Times New Roman" w:hAnsi="Times New Roman" w:cs="Times New Roman"/>
          <w:sz w:val="24"/>
          <w:szCs w:val="24"/>
          <w:lang w:eastAsia="vi-VN"/>
        </w:rPr>
      </w:pPr>
    </w:p>
    <w:p w14:paraId="0C66F2FE" w14:textId="2FAE8C56" w:rsidR="00EE081B" w:rsidRPr="009E2F6B" w:rsidRDefault="00EE081B" w:rsidP="00EE081B">
      <w:pPr>
        <w:pStyle w:val="ListParagraph"/>
        <w:numPr>
          <w:ilvl w:val="2"/>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Kiểm tra bảo mật và điều khiển truy cập</w:t>
      </w:r>
    </w:p>
    <w:p w14:paraId="564A866C" w14:textId="5A45A9D6" w:rsidR="00EE081B" w:rsidRPr="009E2F6B" w:rsidRDefault="00EE081B" w:rsidP="00EE081B">
      <w:pPr>
        <w:pStyle w:val="ListParagraph"/>
        <w:numPr>
          <w:ilvl w:val="3"/>
          <w:numId w:val="1"/>
        </w:numPr>
        <w:jc w:val="left"/>
        <w:rPr>
          <w:rFonts w:ascii="Times New Roman" w:hAnsi="Times New Roman" w:cs="Times New Roman"/>
          <w:b/>
          <w:sz w:val="24"/>
          <w:szCs w:val="24"/>
          <w:lang w:eastAsia="vi-VN"/>
        </w:rPr>
      </w:pPr>
      <w:r w:rsidRPr="009E2F6B">
        <w:rPr>
          <w:rFonts w:ascii="Times New Roman" w:hAnsi="Times New Roman" w:cs="Times New Roman"/>
          <w:sz w:val="24"/>
          <w:szCs w:val="24"/>
          <w:lang w:eastAsia="vi-VN"/>
        </w:rPr>
        <w:t>Mục đích</w:t>
      </w:r>
    </w:p>
    <w:p w14:paraId="3D915022" w14:textId="093CF58E" w:rsidR="00EE081B" w:rsidRPr="009E2F6B" w:rsidRDefault="00EE081B" w:rsidP="00EE081B">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w:t>
      </w:r>
    </w:p>
    <w:p w14:paraId="02A50F79" w14:textId="18B26367" w:rsidR="00EE081B" w:rsidRPr="009E2F6B" w:rsidRDefault="00EE081B" w:rsidP="00EE081B">
      <w:pPr>
        <w:pStyle w:val="ListParagraph"/>
        <w:numPr>
          <w:ilvl w:val="1"/>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Bảo mật ở mức ứng dụng: bao gồm các truy cập dữ liệu và các chức năng hệ thống.</w:t>
      </w:r>
    </w:p>
    <w:p w14:paraId="0E9C152D" w14:textId="16AC0062" w:rsidR="00EE081B" w:rsidRPr="009E2F6B" w:rsidRDefault="00EE081B" w:rsidP="00EE081B">
      <w:pPr>
        <w:pStyle w:val="ListParagraph"/>
        <w:numPr>
          <w:ilvl w:val="1"/>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Bảo mật ở mức hệ thống: bao gồm đăng nhập vào hệ thống hoặc điều khiển truy cập.</w:t>
      </w:r>
    </w:p>
    <w:p w14:paraId="5F976F4A" w14:textId="30CB99E2" w:rsidR="00EE081B" w:rsidRPr="009E2F6B" w:rsidRDefault="00EE081B" w:rsidP="00EE081B">
      <w:pPr>
        <w:pStyle w:val="ListParagraph"/>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Đảm bảo hệ thống phân quyền tốt, mỗi người sử dụng với quyền đăng nhập khác nhau sẽ có các quyền truy cập hệ thống và cơ sở dữ liệu khác nhau. Đảm bảo tính toàn vẹn và đồng bộ dữ liệu của phần mềm. Các thông tin nhạy cảm và bí mật cần có cơ chế truy cập không hợp phép.</w:t>
      </w:r>
    </w:p>
    <w:p w14:paraId="0DDB4AC5" w14:textId="5A2477DA" w:rsidR="00EE081B" w:rsidRPr="009E2F6B" w:rsidRDefault="00EE081B" w:rsidP="00EE081B">
      <w:pPr>
        <w:pStyle w:val="ListParagraph"/>
        <w:ind w:left="1080" w:firstLine="360"/>
        <w:jc w:val="left"/>
        <w:rPr>
          <w:rFonts w:ascii="Times New Roman" w:hAnsi="Times New Roman" w:cs="Times New Roman"/>
          <w:sz w:val="24"/>
          <w:szCs w:val="24"/>
          <w:lang w:eastAsia="vi-VN"/>
        </w:rPr>
      </w:pPr>
    </w:p>
    <w:p w14:paraId="3DA6E445" w14:textId="2D6FC27D" w:rsidR="00EE081B" w:rsidRPr="009E2F6B" w:rsidRDefault="00EE081B" w:rsidP="00EE081B">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Kỹ thuật</w:t>
      </w:r>
    </w:p>
    <w:p w14:paraId="3CA7D59B" w14:textId="77777777" w:rsidR="00EE081B" w:rsidRPr="009E2F6B" w:rsidRDefault="00EE081B" w:rsidP="00EE081B">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Liệt kê danh sách các người sử dụng có tương tác với hệ thống (actor) ứng với các chức năng và dữ liệu được phép truy cập khác nhau. </w:t>
      </w:r>
    </w:p>
    <w:p w14:paraId="0DBA736D" w14:textId="77777777" w:rsidR="00EE081B" w:rsidRPr="009E2F6B" w:rsidRDefault="00EE081B" w:rsidP="00EE081B">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Lần lượt kiểm tra cho từng loại người truy cập hệ thống bằng cách thực hiện các giao tác đặc biệt ứng với mỗi đối tượng truy cập hệ thống.</w:t>
      </w:r>
    </w:p>
    <w:p w14:paraId="3384F0FB" w14:textId="02BE123B" w:rsidR="00EE081B" w:rsidRPr="009E2F6B" w:rsidRDefault="00EE081B" w:rsidP="00EE081B">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Lặp lại việc kiểm tra đối với mỗi đối tượng truy cập hệ thống nhưng với các quyền truy cập không được phép. Ghi nhận các phản ứng của hệ thống.</w:t>
      </w:r>
    </w:p>
    <w:p w14:paraId="50CE00AE" w14:textId="09FCE33E" w:rsidR="00EE081B" w:rsidRPr="009E2F6B" w:rsidRDefault="00EE081B" w:rsidP="00EE081B">
      <w:pPr>
        <w:ind w:left="1080" w:firstLine="360"/>
        <w:jc w:val="left"/>
        <w:rPr>
          <w:rFonts w:ascii="Times New Roman" w:hAnsi="Times New Roman" w:cs="Times New Roman"/>
          <w:sz w:val="24"/>
          <w:szCs w:val="24"/>
          <w:lang w:eastAsia="vi-VN"/>
        </w:rPr>
      </w:pPr>
    </w:p>
    <w:p w14:paraId="45A66557" w14:textId="4F3C991D" w:rsidR="00EE081B" w:rsidRPr="009E2F6B" w:rsidRDefault="00EE081B" w:rsidP="00EE081B">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phần mềm Quản lý chuyến đi dã ngoại trường mẫu giáo Thiên Thần</w:t>
      </w:r>
    </w:p>
    <w:p w14:paraId="62CAD2FC" w14:textId="57EE9B0C" w:rsidR="00EE081B" w:rsidRDefault="00EE081B" w:rsidP="00784F26">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Hệ thống được bảo vệ thông qua chức năng đăng nhập hệ thống. Có hai loại đối tượng có tương tác với hệ thống: hiệu trưởng và nhân viên ứng với các quyền truy cập hệ thống và dữ liệu như trong bảng sau:</w:t>
      </w:r>
    </w:p>
    <w:p w14:paraId="77BF00E2" w14:textId="5C077D0B" w:rsidR="000C495C" w:rsidRDefault="000C495C" w:rsidP="00784F26">
      <w:pPr>
        <w:ind w:left="1080" w:firstLine="360"/>
        <w:jc w:val="left"/>
        <w:rPr>
          <w:rFonts w:ascii="Times New Roman" w:hAnsi="Times New Roman" w:cs="Times New Roman"/>
          <w:sz w:val="24"/>
          <w:szCs w:val="24"/>
          <w:lang w:eastAsia="vi-VN"/>
        </w:rPr>
      </w:pPr>
    </w:p>
    <w:p w14:paraId="2654F3A0" w14:textId="241318CB" w:rsidR="000C495C" w:rsidRDefault="000C495C" w:rsidP="00784F26">
      <w:pPr>
        <w:ind w:left="1080" w:firstLine="360"/>
        <w:jc w:val="left"/>
        <w:rPr>
          <w:rFonts w:ascii="Times New Roman" w:hAnsi="Times New Roman" w:cs="Times New Roman"/>
          <w:sz w:val="24"/>
          <w:szCs w:val="24"/>
          <w:lang w:eastAsia="vi-VN"/>
        </w:rPr>
      </w:pPr>
    </w:p>
    <w:p w14:paraId="0BAAEB28" w14:textId="370C14FB" w:rsidR="000C495C" w:rsidRDefault="000C495C" w:rsidP="00784F26">
      <w:pPr>
        <w:ind w:left="1080" w:firstLine="360"/>
        <w:jc w:val="left"/>
        <w:rPr>
          <w:rFonts w:ascii="Times New Roman" w:hAnsi="Times New Roman" w:cs="Times New Roman"/>
          <w:sz w:val="24"/>
          <w:szCs w:val="24"/>
          <w:lang w:eastAsia="vi-VN"/>
        </w:rPr>
      </w:pPr>
    </w:p>
    <w:p w14:paraId="658DA48B" w14:textId="05EE4DA7" w:rsidR="000C495C" w:rsidRDefault="000C495C" w:rsidP="00784F26">
      <w:pPr>
        <w:ind w:left="1080" w:firstLine="360"/>
        <w:jc w:val="left"/>
        <w:rPr>
          <w:rFonts w:ascii="Times New Roman" w:hAnsi="Times New Roman" w:cs="Times New Roman"/>
          <w:sz w:val="24"/>
          <w:szCs w:val="24"/>
          <w:lang w:eastAsia="vi-VN"/>
        </w:rPr>
      </w:pPr>
    </w:p>
    <w:p w14:paraId="2225BB63" w14:textId="1C9295E4" w:rsidR="000C495C" w:rsidRDefault="000C495C" w:rsidP="00784F26">
      <w:pPr>
        <w:ind w:left="1080" w:firstLine="360"/>
        <w:jc w:val="left"/>
        <w:rPr>
          <w:rFonts w:ascii="Times New Roman" w:hAnsi="Times New Roman" w:cs="Times New Roman"/>
          <w:sz w:val="24"/>
          <w:szCs w:val="24"/>
          <w:lang w:eastAsia="vi-VN"/>
        </w:rPr>
      </w:pPr>
    </w:p>
    <w:p w14:paraId="3E8D05E6" w14:textId="77777777" w:rsidR="000C495C" w:rsidRPr="009E2F6B" w:rsidRDefault="000C495C" w:rsidP="00784F26">
      <w:pPr>
        <w:ind w:left="1080" w:firstLine="360"/>
        <w:jc w:val="left"/>
        <w:rPr>
          <w:rFonts w:ascii="Times New Roman" w:hAnsi="Times New Roman" w:cs="Times New Roman"/>
          <w:sz w:val="24"/>
          <w:szCs w:val="24"/>
          <w:lang w:eastAsia="vi-VN"/>
        </w:rPr>
      </w:pPr>
    </w:p>
    <w:tbl>
      <w:tblPr>
        <w:tblStyle w:val="DTSC"/>
        <w:tblW w:w="0" w:type="auto"/>
        <w:tblInd w:w="1080" w:type="dxa"/>
        <w:tblLook w:val="04A0" w:firstRow="1" w:lastRow="0" w:firstColumn="1" w:lastColumn="0" w:noHBand="0" w:noVBand="1"/>
      </w:tblPr>
      <w:tblGrid>
        <w:gridCol w:w="2077"/>
        <w:gridCol w:w="2069"/>
        <w:gridCol w:w="2085"/>
        <w:gridCol w:w="2034"/>
      </w:tblGrid>
      <w:tr w:rsidR="00EE081B" w:rsidRPr="009E2F6B" w14:paraId="76115057" w14:textId="77777777" w:rsidTr="00EE081B">
        <w:trPr>
          <w:cnfStyle w:val="100000000000" w:firstRow="1" w:lastRow="0" w:firstColumn="0" w:lastColumn="0" w:oddVBand="0" w:evenVBand="0" w:oddHBand="0" w:evenHBand="0" w:firstRowFirstColumn="0" w:firstRowLastColumn="0" w:lastRowFirstColumn="0" w:lastRowLastColumn="0"/>
        </w:trPr>
        <w:tc>
          <w:tcPr>
            <w:tcW w:w="2370" w:type="dxa"/>
          </w:tcPr>
          <w:p w14:paraId="3A8B3C9B" w14:textId="197738B1"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Chức năng</w:t>
            </w:r>
          </w:p>
        </w:tc>
        <w:tc>
          <w:tcPr>
            <w:tcW w:w="2360" w:type="dxa"/>
          </w:tcPr>
          <w:p w14:paraId="0AA0CFE4" w14:textId="09D32041"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Dữ liệu </w:t>
            </w:r>
          </w:p>
        </w:tc>
        <w:tc>
          <w:tcPr>
            <w:tcW w:w="2374" w:type="dxa"/>
          </w:tcPr>
          <w:p w14:paraId="56541F8A" w14:textId="7FD479C0"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Hiệu trưởng</w:t>
            </w:r>
          </w:p>
        </w:tc>
        <w:tc>
          <w:tcPr>
            <w:tcW w:w="2350" w:type="dxa"/>
          </w:tcPr>
          <w:p w14:paraId="744AD66F" w14:textId="42B39E7D"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Nhân viên</w:t>
            </w:r>
          </w:p>
        </w:tc>
      </w:tr>
      <w:tr w:rsidR="00EE081B" w:rsidRPr="009E2F6B" w14:paraId="44C1E982" w14:textId="77777777" w:rsidTr="00EE081B">
        <w:tc>
          <w:tcPr>
            <w:tcW w:w="2370" w:type="dxa"/>
          </w:tcPr>
          <w:p w14:paraId="114408BA" w14:textId="36435D46"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Đăng nhập</w:t>
            </w:r>
          </w:p>
        </w:tc>
        <w:tc>
          <w:tcPr>
            <w:tcW w:w="2360" w:type="dxa"/>
          </w:tcPr>
          <w:p w14:paraId="7A0F896E" w14:textId="77777777" w:rsidR="00EE081B" w:rsidRPr="009E2F6B" w:rsidRDefault="00EE081B" w:rsidP="00EE081B">
            <w:pPr>
              <w:jc w:val="left"/>
              <w:rPr>
                <w:rFonts w:ascii="Times New Roman" w:hAnsi="Times New Roman" w:cs="Times New Roman"/>
                <w:sz w:val="24"/>
                <w:szCs w:val="24"/>
                <w:lang w:eastAsia="vi-VN"/>
              </w:rPr>
            </w:pPr>
          </w:p>
        </w:tc>
        <w:tc>
          <w:tcPr>
            <w:tcW w:w="2374" w:type="dxa"/>
          </w:tcPr>
          <w:p w14:paraId="41183433" w14:textId="5A149DD2"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350" w:type="dxa"/>
          </w:tcPr>
          <w:p w14:paraId="58977074" w14:textId="22F43839"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r>
      <w:tr w:rsidR="00EE081B" w:rsidRPr="009E2F6B" w14:paraId="389B2077" w14:textId="77777777" w:rsidTr="00EE081B">
        <w:tc>
          <w:tcPr>
            <w:tcW w:w="2370" w:type="dxa"/>
          </w:tcPr>
          <w:p w14:paraId="5E27F21F" w14:textId="2A914180"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tc>
        <w:tc>
          <w:tcPr>
            <w:tcW w:w="2360" w:type="dxa"/>
          </w:tcPr>
          <w:p w14:paraId="3D807D8E" w14:textId="2431D452"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học sinh</w:t>
            </w:r>
          </w:p>
        </w:tc>
        <w:tc>
          <w:tcPr>
            <w:tcW w:w="2374" w:type="dxa"/>
          </w:tcPr>
          <w:p w14:paraId="055D98D1" w14:textId="63F757E8"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350" w:type="dxa"/>
          </w:tcPr>
          <w:p w14:paraId="72BC3070" w14:textId="328BCEC6"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r>
      <w:tr w:rsidR="00EE081B" w:rsidRPr="009E2F6B" w14:paraId="2636B3F4" w14:textId="77777777" w:rsidTr="00EE081B">
        <w:tc>
          <w:tcPr>
            <w:tcW w:w="2370" w:type="dxa"/>
          </w:tcPr>
          <w:p w14:paraId="32393EBC" w14:textId="38203AEA"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tc>
        <w:tc>
          <w:tcPr>
            <w:tcW w:w="2360" w:type="dxa"/>
          </w:tcPr>
          <w:p w14:paraId="59289367" w14:textId="63ED1FDA"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giáo viên</w:t>
            </w:r>
          </w:p>
        </w:tc>
        <w:tc>
          <w:tcPr>
            <w:tcW w:w="2374" w:type="dxa"/>
          </w:tcPr>
          <w:p w14:paraId="04ABBFD9" w14:textId="0E1DAD7D"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350" w:type="dxa"/>
          </w:tcPr>
          <w:p w14:paraId="4BEB8AC0" w14:textId="38885194"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r>
      <w:tr w:rsidR="00EE081B" w:rsidRPr="009E2F6B" w14:paraId="672680D3" w14:textId="77777777" w:rsidTr="00EE081B">
        <w:tc>
          <w:tcPr>
            <w:tcW w:w="2370" w:type="dxa"/>
          </w:tcPr>
          <w:p w14:paraId="1BA26711" w14:textId="6A7D614D"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tc>
        <w:tc>
          <w:tcPr>
            <w:tcW w:w="2360" w:type="dxa"/>
          </w:tcPr>
          <w:p w14:paraId="4058BF55" w14:textId="7F8F654E"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địa điểm</w:t>
            </w:r>
          </w:p>
        </w:tc>
        <w:tc>
          <w:tcPr>
            <w:tcW w:w="2374" w:type="dxa"/>
          </w:tcPr>
          <w:p w14:paraId="27B0F6A6" w14:textId="23955287"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350" w:type="dxa"/>
          </w:tcPr>
          <w:p w14:paraId="4AF2FED1" w14:textId="2037CA6C"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r>
      <w:tr w:rsidR="00EE081B" w:rsidRPr="009E2F6B" w14:paraId="07049F9A" w14:textId="77777777" w:rsidTr="00EE081B">
        <w:tc>
          <w:tcPr>
            <w:tcW w:w="2370" w:type="dxa"/>
          </w:tcPr>
          <w:p w14:paraId="4B2903E1" w14:textId="4B18FBA6"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chuyến đi</w:t>
            </w:r>
          </w:p>
        </w:tc>
        <w:tc>
          <w:tcPr>
            <w:tcW w:w="2360" w:type="dxa"/>
          </w:tcPr>
          <w:p w14:paraId="7F86B7C9" w14:textId="0C65C699"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chuyến đi</w:t>
            </w:r>
          </w:p>
        </w:tc>
        <w:tc>
          <w:tcPr>
            <w:tcW w:w="2374" w:type="dxa"/>
          </w:tcPr>
          <w:p w14:paraId="6E458D2F" w14:textId="60AE77D3"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350" w:type="dxa"/>
          </w:tcPr>
          <w:p w14:paraId="7D4624F4" w14:textId="175D52E0"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r>
      <w:tr w:rsidR="00EE081B" w:rsidRPr="009E2F6B" w14:paraId="6331BCE4" w14:textId="77777777" w:rsidTr="00EE081B">
        <w:tc>
          <w:tcPr>
            <w:tcW w:w="2370" w:type="dxa"/>
          </w:tcPr>
          <w:p w14:paraId="576B8D44" w14:textId="26E2EE4B"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Quản lý </w:t>
            </w:r>
            <w:proofErr w:type="spellStart"/>
            <w:r w:rsidRPr="009E2F6B">
              <w:rPr>
                <w:rFonts w:ascii="Times New Roman" w:hAnsi="Times New Roman" w:cs="Times New Roman"/>
                <w:sz w:val="24"/>
                <w:szCs w:val="24"/>
                <w:lang w:eastAsia="vi-VN"/>
              </w:rPr>
              <w:t>hơp</w:t>
            </w:r>
            <w:proofErr w:type="spellEnd"/>
            <w:r w:rsidRPr="009E2F6B">
              <w:rPr>
                <w:rFonts w:ascii="Times New Roman" w:hAnsi="Times New Roman" w:cs="Times New Roman"/>
                <w:sz w:val="24"/>
                <w:szCs w:val="24"/>
                <w:lang w:eastAsia="vi-VN"/>
              </w:rPr>
              <w:t xml:space="preserve"> đồng</w:t>
            </w:r>
          </w:p>
        </w:tc>
        <w:tc>
          <w:tcPr>
            <w:tcW w:w="2360" w:type="dxa"/>
          </w:tcPr>
          <w:p w14:paraId="54175DFE" w14:textId="016232E7"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hợp đồng</w:t>
            </w:r>
          </w:p>
        </w:tc>
        <w:tc>
          <w:tcPr>
            <w:tcW w:w="2374" w:type="dxa"/>
          </w:tcPr>
          <w:p w14:paraId="1F7DAF85" w14:textId="72411358"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350" w:type="dxa"/>
          </w:tcPr>
          <w:p w14:paraId="33C3376A" w14:textId="432819A1" w:rsidR="00EE081B" w:rsidRPr="009E2F6B" w:rsidRDefault="000C495C" w:rsidP="00EE081B">
            <w:pPr>
              <w:jc w:val="left"/>
              <w:rPr>
                <w:rFonts w:ascii="Times New Roman" w:hAnsi="Times New Roman" w:cs="Times New Roman"/>
                <w:sz w:val="24"/>
                <w:szCs w:val="24"/>
                <w:lang w:eastAsia="vi-VN"/>
              </w:rPr>
            </w:pPr>
            <w:r>
              <w:rPr>
                <w:rFonts w:ascii="Times New Roman" w:hAnsi="Times New Roman" w:cs="Times New Roman"/>
                <w:sz w:val="24"/>
                <w:szCs w:val="24"/>
                <w:lang w:eastAsia="vi-VN"/>
              </w:rPr>
              <w:t>x</w:t>
            </w:r>
          </w:p>
        </w:tc>
      </w:tr>
      <w:tr w:rsidR="00EE081B" w:rsidRPr="009E2F6B" w14:paraId="5060E8E7" w14:textId="77777777" w:rsidTr="00EE081B">
        <w:tc>
          <w:tcPr>
            <w:tcW w:w="2370" w:type="dxa"/>
          </w:tcPr>
          <w:p w14:paraId="3FE83236" w14:textId="41B1E371"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tham gia</w:t>
            </w:r>
          </w:p>
        </w:tc>
        <w:tc>
          <w:tcPr>
            <w:tcW w:w="2360" w:type="dxa"/>
          </w:tcPr>
          <w:p w14:paraId="49DB19F5" w14:textId="3A7FFC1B"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việc tham gia của học sinh và giáo viên</w:t>
            </w:r>
          </w:p>
        </w:tc>
        <w:tc>
          <w:tcPr>
            <w:tcW w:w="2374" w:type="dxa"/>
          </w:tcPr>
          <w:p w14:paraId="757FABC2" w14:textId="4206F9A1"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350" w:type="dxa"/>
          </w:tcPr>
          <w:p w14:paraId="3DED36ED" w14:textId="427515B0" w:rsidR="00EE081B" w:rsidRPr="009E2F6B" w:rsidRDefault="000C495C" w:rsidP="00EE081B">
            <w:pPr>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x </w:t>
            </w:r>
          </w:p>
        </w:tc>
      </w:tr>
      <w:tr w:rsidR="00EE081B" w:rsidRPr="009E2F6B" w14:paraId="29EBADCA" w14:textId="77777777" w:rsidTr="00EE081B">
        <w:tc>
          <w:tcPr>
            <w:tcW w:w="2370" w:type="dxa"/>
          </w:tcPr>
          <w:p w14:paraId="1DB3B237" w14:textId="6E926AB1"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Quản lý chi tiết chuyến đi</w:t>
            </w:r>
          </w:p>
        </w:tc>
        <w:tc>
          <w:tcPr>
            <w:tcW w:w="2360" w:type="dxa"/>
          </w:tcPr>
          <w:p w14:paraId="11C8B95B" w14:textId="1C700856"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chi tiết chuyến đi</w:t>
            </w:r>
          </w:p>
        </w:tc>
        <w:tc>
          <w:tcPr>
            <w:tcW w:w="2374" w:type="dxa"/>
          </w:tcPr>
          <w:p w14:paraId="5C7B9593" w14:textId="20A361C4"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350" w:type="dxa"/>
          </w:tcPr>
          <w:p w14:paraId="0C26071D" w14:textId="11A8747D" w:rsidR="00EE081B" w:rsidRPr="009E2F6B" w:rsidRDefault="000C495C" w:rsidP="00EE081B">
            <w:pPr>
              <w:jc w:val="left"/>
              <w:rPr>
                <w:rFonts w:ascii="Times New Roman" w:hAnsi="Times New Roman" w:cs="Times New Roman"/>
                <w:sz w:val="24"/>
                <w:szCs w:val="24"/>
                <w:lang w:eastAsia="vi-VN"/>
              </w:rPr>
            </w:pPr>
            <w:r>
              <w:rPr>
                <w:rFonts w:ascii="Times New Roman" w:hAnsi="Times New Roman" w:cs="Times New Roman"/>
                <w:sz w:val="24"/>
                <w:szCs w:val="24"/>
                <w:lang w:eastAsia="vi-VN"/>
              </w:rPr>
              <w:t>x</w:t>
            </w:r>
          </w:p>
        </w:tc>
      </w:tr>
      <w:tr w:rsidR="00EE081B" w:rsidRPr="009E2F6B" w14:paraId="596A7B72" w14:textId="77777777" w:rsidTr="00EE081B">
        <w:tc>
          <w:tcPr>
            <w:tcW w:w="2370" w:type="dxa"/>
          </w:tcPr>
          <w:p w14:paraId="3B169A04" w14:textId="63B0FC72"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Thống kê chuyến đi</w:t>
            </w:r>
          </w:p>
        </w:tc>
        <w:tc>
          <w:tcPr>
            <w:tcW w:w="2360" w:type="dxa"/>
          </w:tcPr>
          <w:p w14:paraId="6D1F6A3C" w14:textId="38095BD4"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chi phí, học sinh, số chuyến đi</w:t>
            </w:r>
          </w:p>
        </w:tc>
        <w:tc>
          <w:tcPr>
            <w:tcW w:w="2374" w:type="dxa"/>
          </w:tcPr>
          <w:p w14:paraId="693B7761" w14:textId="36EA7299"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350" w:type="dxa"/>
          </w:tcPr>
          <w:p w14:paraId="295FC08C" w14:textId="68C909A2" w:rsidR="00EE081B" w:rsidRPr="009E2F6B" w:rsidRDefault="000C495C" w:rsidP="00EE081B">
            <w:pPr>
              <w:jc w:val="left"/>
              <w:rPr>
                <w:rFonts w:ascii="Times New Roman" w:hAnsi="Times New Roman" w:cs="Times New Roman"/>
                <w:sz w:val="24"/>
                <w:szCs w:val="24"/>
                <w:lang w:eastAsia="vi-VN"/>
              </w:rPr>
            </w:pPr>
            <w:r>
              <w:rPr>
                <w:rFonts w:ascii="Times New Roman" w:hAnsi="Times New Roman" w:cs="Times New Roman"/>
                <w:sz w:val="24"/>
                <w:szCs w:val="24"/>
                <w:lang w:eastAsia="vi-VN"/>
              </w:rPr>
              <w:t>x</w:t>
            </w:r>
          </w:p>
        </w:tc>
      </w:tr>
    </w:tbl>
    <w:p w14:paraId="66344BF3" w14:textId="77777777" w:rsidR="00EE081B" w:rsidRPr="009E2F6B" w:rsidRDefault="00EE081B" w:rsidP="00EE081B">
      <w:pPr>
        <w:ind w:left="1080"/>
        <w:jc w:val="left"/>
        <w:rPr>
          <w:rFonts w:ascii="Times New Roman" w:hAnsi="Times New Roman" w:cs="Times New Roman"/>
          <w:sz w:val="24"/>
          <w:szCs w:val="24"/>
          <w:lang w:eastAsia="vi-VN"/>
        </w:rPr>
      </w:pPr>
    </w:p>
    <w:p w14:paraId="75C909CB" w14:textId="68DD96B9" w:rsidR="00F2735B" w:rsidRDefault="00784F26" w:rsidP="00784F26">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Với quyền ứng phần mềm chỉ cho phép truy cập đến các chức năng cho phép, người đăng nhập được thực hiện hoàn chỉnh và không xảy ra lỗi đăng nhập. Khi có thấy có sai sót trong công tác đăng nhập (sai về email hoặc sai về mật khẩu) hệ thống sẽ ngăn cản việc đăng nhập và phản hồi với người sử dụng.</w:t>
      </w:r>
    </w:p>
    <w:p w14:paraId="17EC2D99" w14:textId="5A9DF9C2" w:rsidR="00C514B7" w:rsidRDefault="00C514B7" w:rsidP="00784F26">
      <w:pPr>
        <w:ind w:left="1080" w:firstLine="360"/>
        <w:jc w:val="left"/>
        <w:rPr>
          <w:rFonts w:ascii="Times New Roman" w:hAnsi="Times New Roman" w:cs="Times New Roman"/>
          <w:sz w:val="24"/>
          <w:szCs w:val="24"/>
          <w:lang w:eastAsia="vi-VN"/>
        </w:rPr>
      </w:pPr>
    </w:p>
    <w:p w14:paraId="798363A3" w14:textId="41C90057" w:rsidR="00C514B7" w:rsidRDefault="00C514B7" w:rsidP="00784F26">
      <w:pPr>
        <w:ind w:left="1080" w:firstLine="360"/>
        <w:jc w:val="left"/>
        <w:rPr>
          <w:rFonts w:ascii="Times New Roman" w:hAnsi="Times New Roman" w:cs="Times New Roman"/>
          <w:sz w:val="24"/>
          <w:szCs w:val="24"/>
          <w:lang w:eastAsia="vi-VN"/>
        </w:rPr>
      </w:pPr>
    </w:p>
    <w:p w14:paraId="571ED728" w14:textId="5D8B5B92" w:rsidR="00C514B7" w:rsidRDefault="00C514B7" w:rsidP="00784F26">
      <w:pPr>
        <w:ind w:left="1080" w:firstLine="360"/>
        <w:jc w:val="left"/>
        <w:rPr>
          <w:rFonts w:ascii="Times New Roman" w:hAnsi="Times New Roman" w:cs="Times New Roman"/>
          <w:sz w:val="24"/>
          <w:szCs w:val="24"/>
          <w:lang w:eastAsia="vi-VN"/>
        </w:rPr>
      </w:pPr>
    </w:p>
    <w:p w14:paraId="4644E441" w14:textId="6C9E3C5E" w:rsidR="00C514B7" w:rsidRDefault="00C514B7" w:rsidP="00784F26">
      <w:pPr>
        <w:ind w:left="1080" w:firstLine="360"/>
        <w:jc w:val="left"/>
        <w:rPr>
          <w:rFonts w:ascii="Times New Roman" w:hAnsi="Times New Roman" w:cs="Times New Roman"/>
          <w:sz w:val="24"/>
          <w:szCs w:val="24"/>
          <w:lang w:eastAsia="vi-VN"/>
        </w:rPr>
      </w:pPr>
    </w:p>
    <w:p w14:paraId="0D7EC847" w14:textId="75355AAF" w:rsidR="00C514B7" w:rsidRDefault="00C514B7" w:rsidP="00784F26">
      <w:pPr>
        <w:ind w:left="1080" w:firstLine="360"/>
        <w:jc w:val="left"/>
        <w:rPr>
          <w:rFonts w:ascii="Times New Roman" w:hAnsi="Times New Roman" w:cs="Times New Roman"/>
          <w:sz w:val="24"/>
          <w:szCs w:val="24"/>
          <w:lang w:eastAsia="vi-VN"/>
        </w:rPr>
      </w:pPr>
    </w:p>
    <w:p w14:paraId="1AE4DBF8" w14:textId="25F833B4" w:rsidR="00C514B7" w:rsidRDefault="00C514B7" w:rsidP="00784F26">
      <w:pPr>
        <w:ind w:left="1080" w:firstLine="360"/>
        <w:jc w:val="left"/>
        <w:rPr>
          <w:rFonts w:ascii="Times New Roman" w:hAnsi="Times New Roman" w:cs="Times New Roman"/>
          <w:sz w:val="24"/>
          <w:szCs w:val="24"/>
          <w:lang w:eastAsia="vi-VN"/>
        </w:rPr>
      </w:pPr>
    </w:p>
    <w:p w14:paraId="3DE45A4E" w14:textId="77777777" w:rsidR="00C514B7" w:rsidRPr="009E2F6B" w:rsidRDefault="00C514B7" w:rsidP="00784F26">
      <w:pPr>
        <w:ind w:left="1080" w:firstLine="360"/>
        <w:jc w:val="left"/>
        <w:rPr>
          <w:rFonts w:ascii="Times New Roman" w:hAnsi="Times New Roman" w:cs="Times New Roman"/>
          <w:sz w:val="24"/>
          <w:szCs w:val="24"/>
          <w:lang w:eastAsia="vi-VN"/>
        </w:rPr>
      </w:pPr>
    </w:p>
    <w:p w14:paraId="59CD3629" w14:textId="14B47303" w:rsidR="00395B3F" w:rsidRPr="009E2F6B" w:rsidRDefault="00F2735B" w:rsidP="005A1039">
      <w:pPr>
        <w:pStyle w:val="Heading1"/>
        <w:numPr>
          <w:ilvl w:val="0"/>
          <w:numId w:val="1"/>
        </w:numPr>
        <w:rPr>
          <w:rFonts w:ascii="Times New Roman" w:hAnsi="Times New Roman" w:cs="Times New Roman"/>
        </w:rPr>
      </w:pPr>
      <w:bookmarkStart w:id="68" w:name="_Toc532459290"/>
      <w:r w:rsidRPr="009E2F6B">
        <w:rPr>
          <w:rFonts w:ascii="Times New Roman" w:hAnsi="Times New Roman" w:cs="Times New Roman"/>
        </w:rPr>
        <w:t>Tổng kết – đánh giá</w:t>
      </w:r>
      <w:bookmarkEnd w:id="68"/>
    </w:p>
    <w:p w14:paraId="265083EC" w14:textId="70350651" w:rsidR="006E17A9" w:rsidRDefault="0016150A">
      <w:pPr>
        <w:spacing w:line="240" w:lineRule="auto"/>
        <w:jc w:val="left"/>
        <w:rPr>
          <w:rFonts w:ascii="Times New Roman" w:hAnsi="Times New Roman" w:cs="Times New Roman"/>
          <w:sz w:val="24"/>
          <w:szCs w:val="24"/>
          <w:lang w:eastAsia="vi-VN"/>
        </w:rPr>
      </w:pPr>
      <w:r w:rsidRPr="0016150A">
        <w:rPr>
          <w:rFonts w:ascii="Times New Roman" w:hAnsi="Times New Roman" w:cs="Times New Roman"/>
          <w:sz w:val="24"/>
          <w:szCs w:val="24"/>
          <w:lang w:val="vi-VN" w:eastAsia="vi-VN"/>
        </w:rPr>
        <w:t xml:space="preserve">Phần mềm quản lý chuyến đi dã ngoại của trẻ mầm non giúp người dùng dễ dàng quản lý </w:t>
      </w:r>
      <w:r w:rsidR="00FB10B5" w:rsidRPr="00FB10B5">
        <w:rPr>
          <w:rFonts w:ascii="Times New Roman" w:hAnsi="Times New Roman" w:cs="Times New Roman"/>
          <w:sz w:val="24"/>
          <w:szCs w:val="24"/>
          <w:lang w:val="vi-VN" w:eastAsia="vi-VN"/>
        </w:rPr>
        <w:t xml:space="preserve">thông tin về các chuyến đi chơi của trẻ. </w:t>
      </w:r>
      <w:r w:rsidR="00FB10B5">
        <w:rPr>
          <w:rFonts w:ascii="Times New Roman" w:hAnsi="Times New Roman" w:cs="Times New Roman"/>
          <w:sz w:val="24"/>
          <w:szCs w:val="24"/>
          <w:lang w:eastAsia="vi-VN"/>
        </w:rPr>
        <w:t>Qua đó có những ưu nhược điểm sau:</w:t>
      </w:r>
    </w:p>
    <w:p w14:paraId="3D4053F4" w14:textId="16CDD0AB" w:rsidR="00FB10B5" w:rsidRDefault="00FB10B5" w:rsidP="00FB10B5">
      <w:pPr>
        <w:pStyle w:val="ListParagraph"/>
        <w:numPr>
          <w:ilvl w:val="0"/>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Ưu điểm: </w:t>
      </w:r>
      <w:r w:rsidR="00CA42A8">
        <w:rPr>
          <w:rFonts w:ascii="Times New Roman" w:hAnsi="Times New Roman" w:cs="Times New Roman"/>
          <w:sz w:val="24"/>
          <w:szCs w:val="24"/>
          <w:lang w:eastAsia="vi-VN"/>
        </w:rPr>
        <w:t xml:space="preserve">Phần mềm đáp ứng được hầu hết các yêu cầu của khách hàng như quản lý về nhân sư, quản lý về chuyến đi </w:t>
      </w:r>
      <w:r w:rsidR="00891256">
        <w:rPr>
          <w:rFonts w:ascii="Times New Roman" w:hAnsi="Times New Roman" w:cs="Times New Roman"/>
          <w:sz w:val="24"/>
          <w:szCs w:val="24"/>
          <w:lang w:eastAsia="vi-VN"/>
        </w:rPr>
        <w:t>của trẻ mầm non</w:t>
      </w:r>
    </w:p>
    <w:p w14:paraId="6E063D00" w14:textId="5DBF616F" w:rsidR="00FB10B5" w:rsidRPr="00FB10B5" w:rsidRDefault="00FB10B5" w:rsidP="00FB10B5">
      <w:pPr>
        <w:pStyle w:val="ListParagraph"/>
        <w:spacing w:line="240" w:lineRule="auto"/>
        <w:jc w:val="left"/>
        <w:rPr>
          <w:rFonts w:ascii="Times New Roman" w:hAnsi="Times New Roman" w:cs="Times New Roman"/>
          <w:sz w:val="24"/>
          <w:szCs w:val="24"/>
          <w:lang w:eastAsia="vi-VN"/>
        </w:rPr>
      </w:pPr>
    </w:p>
    <w:p w14:paraId="3B8F9448" w14:textId="32C4A142" w:rsidR="006E17A9" w:rsidRPr="009E2F6B" w:rsidRDefault="006E17A9" w:rsidP="005A1039">
      <w:pPr>
        <w:pStyle w:val="Heading1"/>
        <w:numPr>
          <w:ilvl w:val="0"/>
          <w:numId w:val="1"/>
        </w:numPr>
        <w:rPr>
          <w:rFonts w:ascii="Times New Roman" w:hAnsi="Times New Roman" w:cs="Times New Roman"/>
        </w:rPr>
      </w:pPr>
      <w:bookmarkStart w:id="69" w:name="_Toc532459291"/>
      <w:r w:rsidRPr="009E2F6B">
        <w:rPr>
          <w:rFonts w:ascii="Times New Roman" w:hAnsi="Times New Roman" w:cs="Times New Roman"/>
        </w:rPr>
        <w:t>Phụ lục</w:t>
      </w:r>
      <w:bookmarkEnd w:id="69"/>
    </w:p>
    <w:p w14:paraId="27BE7CBE" w14:textId="77777777" w:rsidR="006E17A9" w:rsidRPr="009E2F6B" w:rsidRDefault="006E17A9" w:rsidP="006E17A9">
      <w:pPr>
        <w:rPr>
          <w:rFonts w:ascii="Times New Roman" w:hAnsi="Times New Roman" w:cs="Times New Roman"/>
          <w:lang w:val="vi-VN" w:eastAsia="vi-VN"/>
        </w:rPr>
      </w:pPr>
    </w:p>
    <w:p w14:paraId="4191C87C" w14:textId="77777777" w:rsidR="00912069" w:rsidRPr="009E2F6B" w:rsidRDefault="00912069" w:rsidP="00912069">
      <w:pPr>
        <w:rPr>
          <w:rFonts w:ascii="Times New Roman" w:hAnsi="Times New Roman" w:cs="Times New Roman"/>
          <w:lang w:val="vi-VN" w:eastAsia="vi-VN"/>
        </w:rPr>
      </w:pPr>
    </w:p>
    <w:sectPr w:rsidR="00912069" w:rsidRPr="009E2F6B" w:rsidSect="00E67F96">
      <w:footerReference w:type="default" r:id="rId55"/>
      <w:pgSz w:w="11907" w:h="16840" w:code="9"/>
      <w:pgMar w:top="1134" w:right="851" w:bottom="1134" w:left="1701" w:header="709" w:footer="709"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C18D9" w14:textId="77777777" w:rsidR="00FE337B" w:rsidRDefault="00FE337B" w:rsidP="00D73B8F">
      <w:pPr>
        <w:spacing w:line="240" w:lineRule="auto"/>
      </w:pPr>
      <w:r>
        <w:separator/>
      </w:r>
    </w:p>
  </w:endnote>
  <w:endnote w:type="continuationSeparator" w:id="0">
    <w:p w14:paraId="0E2EBD96" w14:textId="77777777" w:rsidR="00FE337B" w:rsidRDefault="00FE337B" w:rsidP="00D73B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3"/>
    <w:family w:val="swiss"/>
    <w:pitch w:val="variable"/>
    <w:sig w:usb0="A10006FF" w:usb1="4000205B" w:usb2="00000010" w:usb3="00000000" w:csb0="0000019F" w:csb1="00000000"/>
  </w:font>
  <w:font w:name="Tahoma">
    <w:panose1 w:val="020B0604030504040204"/>
    <w:charset w:val="A3"/>
    <w:family w:val="swiss"/>
    <w:pitch w:val="variable"/>
    <w:sig w:usb0="E1002EFF" w:usb1="C000605B" w:usb2="00000029" w:usb3="00000000" w:csb0="000101FF" w:csb1="00000000"/>
  </w:font>
  <w:font w:name="Vrinda">
    <w:panose1 w:val="00000400000000000000"/>
    <w:charset w:val="00"/>
    <w:family w:val="swiss"/>
    <w:pitch w:val="variable"/>
    <w:sig w:usb0="0001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C Helvetica Condensed">
    <w:panose1 w:val="00000000000000000000"/>
    <w:charset w:val="00"/>
    <w:family w:val="auto"/>
    <w:notTrueType/>
    <w:pitch w:val="default"/>
    <w:sig w:usb0="00000003" w:usb1="00000000" w:usb2="00000000" w:usb3="00000000" w:csb0="00000001"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C347A" w14:textId="2EFD3829" w:rsidR="00642843" w:rsidRPr="005D63BA" w:rsidRDefault="00642843" w:rsidP="00003CD3">
    <w:pPr>
      <w:pStyle w:val="FooterOdd"/>
      <w:tabs>
        <w:tab w:val="right" w:pos="9720"/>
      </w:tabs>
      <w:jc w:val="left"/>
      <w:rPr>
        <w:rFonts w:ascii="Tahoma" w:hAnsi="Tahoma"/>
      </w:rPr>
    </w:pPr>
    <w:r>
      <w:rPr>
        <w:rFonts w:ascii="Tahoma" w:hAnsi="Tahoma"/>
      </w:rPr>
      <w:t>Kế hoạch dự án</w:t>
    </w:r>
    <w:r w:rsidRPr="007B22AE">
      <w:rPr>
        <w:rFonts w:ascii="Tahoma" w:hAnsi="Tahoma"/>
      </w:rPr>
      <w:tab/>
      <w:t xml:space="preserve">Trang </w:t>
    </w:r>
    <w:r w:rsidRPr="007B22AE">
      <w:rPr>
        <w:rStyle w:val="PageNumber"/>
        <w:rFonts w:ascii="Tahoma" w:eastAsia="Times New Roman" w:hAnsi="Tahoma"/>
        <w:lang w:eastAsia="en-US"/>
      </w:rPr>
      <w:fldChar w:fldCharType="begin"/>
    </w:r>
    <w:r w:rsidRPr="007B22AE">
      <w:rPr>
        <w:rStyle w:val="PageNumber"/>
        <w:rFonts w:ascii="Tahoma" w:eastAsia="Times New Roman" w:hAnsi="Tahoma"/>
        <w:lang w:eastAsia="en-US"/>
      </w:rPr>
      <w:instrText xml:space="preserve"> PAGE </w:instrText>
    </w:r>
    <w:r w:rsidRPr="007B22AE">
      <w:rPr>
        <w:rStyle w:val="PageNumber"/>
        <w:rFonts w:ascii="Tahoma" w:eastAsia="Times New Roman" w:hAnsi="Tahoma"/>
        <w:lang w:eastAsia="en-US"/>
      </w:rPr>
      <w:fldChar w:fldCharType="separate"/>
    </w:r>
    <w:r>
      <w:rPr>
        <w:rStyle w:val="PageNumber"/>
        <w:rFonts w:ascii="Tahoma" w:eastAsia="Times New Roman" w:hAnsi="Tahoma"/>
        <w:noProof/>
        <w:lang w:eastAsia="en-US"/>
      </w:rPr>
      <w:t>5</w:t>
    </w:r>
    <w:r w:rsidRPr="007B22AE">
      <w:rPr>
        <w:rStyle w:val="PageNumber"/>
        <w:rFonts w:ascii="Tahoma" w:eastAsia="Times New Roman"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C8A51" w14:textId="77777777" w:rsidR="00FE337B" w:rsidRDefault="00FE337B" w:rsidP="00D73B8F">
      <w:pPr>
        <w:spacing w:line="240" w:lineRule="auto"/>
      </w:pPr>
      <w:r>
        <w:separator/>
      </w:r>
    </w:p>
  </w:footnote>
  <w:footnote w:type="continuationSeparator" w:id="0">
    <w:p w14:paraId="2FFE5909" w14:textId="77777777" w:rsidR="00FE337B" w:rsidRDefault="00FE337B" w:rsidP="00D73B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250D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463BB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3" w15:restartNumberingAfterBreak="0">
    <w:nsid w:val="0D010836"/>
    <w:multiLevelType w:val="hybridMultilevel"/>
    <w:tmpl w:val="2E6C314E"/>
    <w:lvl w:ilvl="0" w:tplc="8E82A3D2">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3D1D9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FF27B9"/>
    <w:multiLevelType w:val="hybridMultilevel"/>
    <w:tmpl w:val="554E1420"/>
    <w:lvl w:ilvl="0" w:tplc="042A0009">
      <w:start w:val="1"/>
      <w:numFmt w:val="bullet"/>
      <w:lvlText w:val=""/>
      <w:lvlJc w:val="left"/>
      <w:pPr>
        <w:ind w:left="2422" w:hanging="360"/>
      </w:pPr>
      <w:rPr>
        <w:rFonts w:ascii="Wingdings" w:hAnsi="Wingdings" w:hint="default"/>
      </w:rPr>
    </w:lvl>
    <w:lvl w:ilvl="1" w:tplc="042A0003" w:tentative="1">
      <w:start w:val="1"/>
      <w:numFmt w:val="bullet"/>
      <w:lvlText w:val="o"/>
      <w:lvlJc w:val="left"/>
      <w:pPr>
        <w:ind w:left="3142" w:hanging="360"/>
      </w:pPr>
      <w:rPr>
        <w:rFonts w:ascii="Courier New" w:hAnsi="Courier New" w:cs="Courier New" w:hint="default"/>
      </w:rPr>
    </w:lvl>
    <w:lvl w:ilvl="2" w:tplc="042A0005" w:tentative="1">
      <w:start w:val="1"/>
      <w:numFmt w:val="bullet"/>
      <w:lvlText w:val=""/>
      <w:lvlJc w:val="left"/>
      <w:pPr>
        <w:ind w:left="3862" w:hanging="360"/>
      </w:pPr>
      <w:rPr>
        <w:rFonts w:ascii="Wingdings" w:hAnsi="Wingdings" w:hint="default"/>
      </w:rPr>
    </w:lvl>
    <w:lvl w:ilvl="3" w:tplc="042A0001" w:tentative="1">
      <w:start w:val="1"/>
      <w:numFmt w:val="bullet"/>
      <w:lvlText w:val=""/>
      <w:lvlJc w:val="left"/>
      <w:pPr>
        <w:ind w:left="4582" w:hanging="360"/>
      </w:pPr>
      <w:rPr>
        <w:rFonts w:ascii="Symbol" w:hAnsi="Symbol" w:hint="default"/>
      </w:rPr>
    </w:lvl>
    <w:lvl w:ilvl="4" w:tplc="042A0003" w:tentative="1">
      <w:start w:val="1"/>
      <w:numFmt w:val="bullet"/>
      <w:lvlText w:val="o"/>
      <w:lvlJc w:val="left"/>
      <w:pPr>
        <w:ind w:left="5302" w:hanging="360"/>
      </w:pPr>
      <w:rPr>
        <w:rFonts w:ascii="Courier New" w:hAnsi="Courier New" w:cs="Courier New" w:hint="default"/>
      </w:rPr>
    </w:lvl>
    <w:lvl w:ilvl="5" w:tplc="042A0005" w:tentative="1">
      <w:start w:val="1"/>
      <w:numFmt w:val="bullet"/>
      <w:lvlText w:val=""/>
      <w:lvlJc w:val="left"/>
      <w:pPr>
        <w:ind w:left="6022" w:hanging="360"/>
      </w:pPr>
      <w:rPr>
        <w:rFonts w:ascii="Wingdings" w:hAnsi="Wingdings" w:hint="default"/>
      </w:rPr>
    </w:lvl>
    <w:lvl w:ilvl="6" w:tplc="042A0001" w:tentative="1">
      <w:start w:val="1"/>
      <w:numFmt w:val="bullet"/>
      <w:lvlText w:val=""/>
      <w:lvlJc w:val="left"/>
      <w:pPr>
        <w:ind w:left="6742" w:hanging="360"/>
      </w:pPr>
      <w:rPr>
        <w:rFonts w:ascii="Symbol" w:hAnsi="Symbol" w:hint="default"/>
      </w:rPr>
    </w:lvl>
    <w:lvl w:ilvl="7" w:tplc="042A0003" w:tentative="1">
      <w:start w:val="1"/>
      <w:numFmt w:val="bullet"/>
      <w:lvlText w:val="o"/>
      <w:lvlJc w:val="left"/>
      <w:pPr>
        <w:ind w:left="7462" w:hanging="360"/>
      </w:pPr>
      <w:rPr>
        <w:rFonts w:ascii="Courier New" w:hAnsi="Courier New" w:cs="Courier New" w:hint="default"/>
      </w:rPr>
    </w:lvl>
    <w:lvl w:ilvl="8" w:tplc="042A0005" w:tentative="1">
      <w:start w:val="1"/>
      <w:numFmt w:val="bullet"/>
      <w:lvlText w:val=""/>
      <w:lvlJc w:val="left"/>
      <w:pPr>
        <w:ind w:left="8182" w:hanging="360"/>
      </w:pPr>
      <w:rPr>
        <w:rFonts w:ascii="Wingdings" w:hAnsi="Wingdings" w:hint="default"/>
      </w:rPr>
    </w:lvl>
  </w:abstractNum>
  <w:abstractNum w:abstractNumId="6" w15:restartNumberingAfterBreak="0">
    <w:nsid w:val="12D409FB"/>
    <w:multiLevelType w:val="hybridMultilevel"/>
    <w:tmpl w:val="1B6E9B90"/>
    <w:lvl w:ilvl="0" w:tplc="4ECA00DA">
      <w:start w:val="5"/>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F27123"/>
    <w:multiLevelType w:val="hybridMultilevel"/>
    <w:tmpl w:val="4970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9F5218"/>
    <w:multiLevelType w:val="hybridMultilevel"/>
    <w:tmpl w:val="F8B25320"/>
    <w:lvl w:ilvl="0" w:tplc="73AAD3F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19D95871"/>
    <w:multiLevelType w:val="hybridMultilevel"/>
    <w:tmpl w:val="446C5BF8"/>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EA1983"/>
    <w:multiLevelType w:val="multilevel"/>
    <w:tmpl w:val="E14CE1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12" w15:restartNumberingAfterBreak="0">
    <w:nsid w:val="23B22DAA"/>
    <w:multiLevelType w:val="hybridMultilevel"/>
    <w:tmpl w:val="0AC6B8E8"/>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4629CE"/>
    <w:multiLevelType w:val="hybridMultilevel"/>
    <w:tmpl w:val="09F681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15" w15:restartNumberingAfterBreak="0">
    <w:nsid w:val="287F4AF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7607F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9345B7"/>
    <w:multiLevelType w:val="hybridMultilevel"/>
    <w:tmpl w:val="BEFC6DBA"/>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F710BD"/>
    <w:multiLevelType w:val="hybridMultilevel"/>
    <w:tmpl w:val="AEBAB148"/>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227E1B"/>
    <w:multiLevelType w:val="hybridMultilevel"/>
    <w:tmpl w:val="BDEC9A6E"/>
    <w:lvl w:ilvl="0" w:tplc="98A0A72C">
      <w:start w:val="2"/>
      <w:numFmt w:val="bullet"/>
      <w:lvlText w:val="-"/>
      <w:lvlJc w:val="left"/>
      <w:pPr>
        <w:ind w:left="720" w:hanging="360"/>
      </w:pPr>
      <w:rPr>
        <w:rFonts w:ascii="Verdana" w:eastAsia="Times New Roman" w:hAnsi="Verdana" w:cs="Tahoma"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0974B7E"/>
    <w:multiLevelType w:val="hybridMultilevel"/>
    <w:tmpl w:val="99B40810"/>
    <w:lvl w:ilvl="0" w:tplc="042A0009">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3142" w:hanging="360"/>
      </w:pPr>
      <w:rPr>
        <w:rFonts w:ascii="Courier New" w:hAnsi="Courier New" w:cs="Courier New" w:hint="default"/>
      </w:rPr>
    </w:lvl>
    <w:lvl w:ilvl="2" w:tplc="042A0005" w:tentative="1">
      <w:start w:val="1"/>
      <w:numFmt w:val="bullet"/>
      <w:lvlText w:val=""/>
      <w:lvlJc w:val="left"/>
      <w:pPr>
        <w:ind w:left="3862" w:hanging="360"/>
      </w:pPr>
      <w:rPr>
        <w:rFonts w:ascii="Wingdings" w:hAnsi="Wingdings" w:hint="default"/>
      </w:rPr>
    </w:lvl>
    <w:lvl w:ilvl="3" w:tplc="042A0001" w:tentative="1">
      <w:start w:val="1"/>
      <w:numFmt w:val="bullet"/>
      <w:lvlText w:val=""/>
      <w:lvlJc w:val="left"/>
      <w:pPr>
        <w:ind w:left="4582" w:hanging="360"/>
      </w:pPr>
      <w:rPr>
        <w:rFonts w:ascii="Symbol" w:hAnsi="Symbol" w:hint="default"/>
      </w:rPr>
    </w:lvl>
    <w:lvl w:ilvl="4" w:tplc="042A0003" w:tentative="1">
      <w:start w:val="1"/>
      <w:numFmt w:val="bullet"/>
      <w:lvlText w:val="o"/>
      <w:lvlJc w:val="left"/>
      <w:pPr>
        <w:ind w:left="5302" w:hanging="360"/>
      </w:pPr>
      <w:rPr>
        <w:rFonts w:ascii="Courier New" w:hAnsi="Courier New" w:cs="Courier New" w:hint="default"/>
      </w:rPr>
    </w:lvl>
    <w:lvl w:ilvl="5" w:tplc="042A0005" w:tentative="1">
      <w:start w:val="1"/>
      <w:numFmt w:val="bullet"/>
      <w:lvlText w:val=""/>
      <w:lvlJc w:val="left"/>
      <w:pPr>
        <w:ind w:left="6022" w:hanging="360"/>
      </w:pPr>
      <w:rPr>
        <w:rFonts w:ascii="Wingdings" w:hAnsi="Wingdings" w:hint="default"/>
      </w:rPr>
    </w:lvl>
    <w:lvl w:ilvl="6" w:tplc="042A0001" w:tentative="1">
      <w:start w:val="1"/>
      <w:numFmt w:val="bullet"/>
      <w:lvlText w:val=""/>
      <w:lvlJc w:val="left"/>
      <w:pPr>
        <w:ind w:left="6742" w:hanging="360"/>
      </w:pPr>
      <w:rPr>
        <w:rFonts w:ascii="Symbol" w:hAnsi="Symbol" w:hint="default"/>
      </w:rPr>
    </w:lvl>
    <w:lvl w:ilvl="7" w:tplc="042A0003" w:tentative="1">
      <w:start w:val="1"/>
      <w:numFmt w:val="bullet"/>
      <w:lvlText w:val="o"/>
      <w:lvlJc w:val="left"/>
      <w:pPr>
        <w:ind w:left="7462" w:hanging="360"/>
      </w:pPr>
      <w:rPr>
        <w:rFonts w:ascii="Courier New" w:hAnsi="Courier New" w:cs="Courier New" w:hint="default"/>
      </w:rPr>
    </w:lvl>
    <w:lvl w:ilvl="8" w:tplc="042A0005" w:tentative="1">
      <w:start w:val="1"/>
      <w:numFmt w:val="bullet"/>
      <w:lvlText w:val=""/>
      <w:lvlJc w:val="left"/>
      <w:pPr>
        <w:ind w:left="8182" w:hanging="360"/>
      </w:pPr>
      <w:rPr>
        <w:rFonts w:ascii="Wingdings" w:hAnsi="Wingdings" w:hint="default"/>
      </w:rPr>
    </w:lvl>
  </w:abstractNum>
  <w:abstractNum w:abstractNumId="21" w15:restartNumberingAfterBreak="0">
    <w:nsid w:val="322D29D0"/>
    <w:multiLevelType w:val="hybridMultilevel"/>
    <w:tmpl w:val="68423962"/>
    <w:lvl w:ilvl="0" w:tplc="D25830EE">
      <w:numFmt w:val="bullet"/>
      <w:lvlText w:val="–"/>
      <w:lvlJc w:val="left"/>
      <w:pPr>
        <w:ind w:left="435" w:hanging="360"/>
      </w:pPr>
      <w:rPr>
        <w:rFonts w:ascii="Verdana" w:eastAsia="Times New Roman" w:hAnsi="Verdana" w:cs="Tahoma" w:hint="default"/>
      </w:rPr>
    </w:lvl>
    <w:lvl w:ilvl="1" w:tplc="042A0003" w:tentative="1">
      <w:start w:val="1"/>
      <w:numFmt w:val="bullet"/>
      <w:lvlText w:val="o"/>
      <w:lvlJc w:val="left"/>
      <w:pPr>
        <w:ind w:left="1155" w:hanging="360"/>
      </w:pPr>
      <w:rPr>
        <w:rFonts w:ascii="Courier New" w:hAnsi="Courier New" w:cs="Courier New" w:hint="default"/>
      </w:rPr>
    </w:lvl>
    <w:lvl w:ilvl="2" w:tplc="042A0005" w:tentative="1">
      <w:start w:val="1"/>
      <w:numFmt w:val="bullet"/>
      <w:lvlText w:val=""/>
      <w:lvlJc w:val="left"/>
      <w:pPr>
        <w:ind w:left="1875" w:hanging="360"/>
      </w:pPr>
      <w:rPr>
        <w:rFonts w:ascii="Wingdings" w:hAnsi="Wingdings" w:hint="default"/>
      </w:rPr>
    </w:lvl>
    <w:lvl w:ilvl="3" w:tplc="042A0001" w:tentative="1">
      <w:start w:val="1"/>
      <w:numFmt w:val="bullet"/>
      <w:lvlText w:val=""/>
      <w:lvlJc w:val="left"/>
      <w:pPr>
        <w:ind w:left="2595" w:hanging="360"/>
      </w:pPr>
      <w:rPr>
        <w:rFonts w:ascii="Symbol" w:hAnsi="Symbol" w:hint="default"/>
      </w:rPr>
    </w:lvl>
    <w:lvl w:ilvl="4" w:tplc="042A0003" w:tentative="1">
      <w:start w:val="1"/>
      <w:numFmt w:val="bullet"/>
      <w:lvlText w:val="o"/>
      <w:lvlJc w:val="left"/>
      <w:pPr>
        <w:ind w:left="3315" w:hanging="360"/>
      </w:pPr>
      <w:rPr>
        <w:rFonts w:ascii="Courier New" w:hAnsi="Courier New" w:cs="Courier New" w:hint="default"/>
      </w:rPr>
    </w:lvl>
    <w:lvl w:ilvl="5" w:tplc="042A0005" w:tentative="1">
      <w:start w:val="1"/>
      <w:numFmt w:val="bullet"/>
      <w:lvlText w:val=""/>
      <w:lvlJc w:val="left"/>
      <w:pPr>
        <w:ind w:left="4035" w:hanging="360"/>
      </w:pPr>
      <w:rPr>
        <w:rFonts w:ascii="Wingdings" w:hAnsi="Wingdings" w:hint="default"/>
      </w:rPr>
    </w:lvl>
    <w:lvl w:ilvl="6" w:tplc="042A0001" w:tentative="1">
      <w:start w:val="1"/>
      <w:numFmt w:val="bullet"/>
      <w:lvlText w:val=""/>
      <w:lvlJc w:val="left"/>
      <w:pPr>
        <w:ind w:left="4755" w:hanging="360"/>
      </w:pPr>
      <w:rPr>
        <w:rFonts w:ascii="Symbol" w:hAnsi="Symbol" w:hint="default"/>
      </w:rPr>
    </w:lvl>
    <w:lvl w:ilvl="7" w:tplc="042A0003" w:tentative="1">
      <w:start w:val="1"/>
      <w:numFmt w:val="bullet"/>
      <w:lvlText w:val="o"/>
      <w:lvlJc w:val="left"/>
      <w:pPr>
        <w:ind w:left="5475" w:hanging="360"/>
      </w:pPr>
      <w:rPr>
        <w:rFonts w:ascii="Courier New" w:hAnsi="Courier New" w:cs="Courier New" w:hint="default"/>
      </w:rPr>
    </w:lvl>
    <w:lvl w:ilvl="8" w:tplc="042A0005" w:tentative="1">
      <w:start w:val="1"/>
      <w:numFmt w:val="bullet"/>
      <w:lvlText w:val=""/>
      <w:lvlJc w:val="left"/>
      <w:pPr>
        <w:ind w:left="6195" w:hanging="360"/>
      </w:pPr>
      <w:rPr>
        <w:rFonts w:ascii="Wingdings" w:hAnsi="Wingdings" w:hint="default"/>
      </w:rPr>
    </w:lvl>
  </w:abstractNum>
  <w:abstractNum w:abstractNumId="22" w15:restartNumberingAfterBreak="0">
    <w:nsid w:val="32396C64"/>
    <w:multiLevelType w:val="hybridMultilevel"/>
    <w:tmpl w:val="6450CA3E"/>
    <w:lvl w:ilvl="0" w:tplc="042A0009">
      <w:start w:val="1"/>
      <w:numFmt w:val="bullet"/>
      <w:lvlText w:val=""/>
      <w:lvlJc w:val="left"/>
      <w:pPr>
        <w:ind w:left="2422" w:hanging="360"/>
      </w:pPr>
      <w:rPr>
        <w:rFonts w:ascii="Wingdings" w:hAnsi="Wingdings" w:hint="default"/>
      </w:rPr>
    </w:lvl>
    <w:lvl w:ilvl="1" w:tplc="042A0003" w:tentative="1">
      <w:start w:val="1"/>
      <w:numFmt w:val="bullet"/>
      <w:lvlText w:val="o"/>
      <w:lvlJc w:val="left"/>
      <w:pPr>
        <w:ind w:left="3142" w:hanging="360"/>
      </w:pPr>
      <w:rPr>
        <w:rFonts w:ascii="Courier New" w:hAnsi="Courier New" w:cs="Courier New" w:hint="default"/>
      </w:rPr>
    </w:lvl>
    <w:lvl w:ilvl="2" w:tplc="042A0005" w:tentative="1">
      <w:start w:val="1"/>
      <w:numFmt w:val="bullet"/>
      <w:lvlText w:val=""/>
      <w:lvlJc w:val="left"/>
      <w:pPr>
        <w:ind w:left="3862" w:hanging="360"/>
      </w:pPr>
      <w:rPr>
        <w:rFonts w:ascii="Wingdings" w:hAnsi="Wingdings" w:hint="default"/>
      </w:rPr>
    </w:lvl>
    <w:lvl w:ilvl="3" w:tplc="042A0001" w:tentative="1">
      <w:start w:val="1"/>
      <w:numFmt w:val="bullet"/>
      <w:lvlText w:val=""/>
      <w:lvlJc w:val="left"/>
      <w:pPr>
        <w:ind w:left="4582" w:hanging="360"/>
      </w:pPr>
      <w:rPr>
        <w:rFonts w:ascii="Symbol" w:hAnsi="Symbol" w:hint="default"/>
      </w:rPr>
    </w:lvl>
    <w:lvl w:ilvl="4" w:tplc="042A0003" w:tentative="1">
      <w:start w:val="1"/>
      <w:numFmt w:val="bullet"/>
      <w:lvlText w:val="o"/>
      <w:lvlJc w:val="left"/>
      <w:pPr>
        <w:ind w:left="5302" w:hanging="360"/>
      </w:pPr>
      <w:rPr>
        <w:rFonts w:ascii="Courier New" w:hAnsi="Courier New" w:cs="Courier New" w:hint="default"/>
      </w:rPr>
    </w:lvl>
    <w:lvl w:ilvl="5" w:tplc="042A0005" w:tentative="1">
      <w:start w:val="1"/>
      <w:numFmt w:val="bullet"/>
      <w:lvlText w:val=""/>
      <w:lvlJc w:val="left"/>
      <w:pPr>
        <w:ind w:left="6022" w:hanging="360"/>
      </w:pPr>
      <w:rPr>
        <w:rFonts w:ascii="Wingdings" w:hAnsi="Wingdings" w:hint="default"/>
      </w:rPr>
    </w:lvl>
    <w:lvl w:ilvl="6" w:tplc="042A0001" w:tentative="1">
      <w:start w:val="1"/>
      <w:numFmt w:val="bullet"/>
      <w:lvlText w:val=""/>
      <w:lvlJc w:val="left"/>
      <w:pPr>
        <w:ind w:left="6742" w:hanging="360"/>
      </w:pPr>
      <w:rPr>
        <w:rFonts w:ascii="Symbol" w:hAnsi="Symbol" w:hint="default"/>
      </w:rPr>
    </w:lvl>
    <w:lvl w:ilvl="7" w:tplc="042A0003" w:tentative="1">
      <w:start w:val="1"/>
      <w:numFmt w:val="bullet"/>
      <w:lvlText w:val="o"/>
      <w:lvlJc w:val="left"/>
      <w:pPr>
        <w:ind w:left="7462" w:hanging="360"/>
      </w:pPr>
      <w:rPr>
        <w:rFonts w:ascii="Courier New" w:hAnsi="Courier New" w:cs="Courier New" w:hint="default"/>
      </w:rPr>
    </w:lvl>
    <w:lvl w:ilvl="8" w:tplc="042A0005" w:tentative="1">
      <w:start w:val="1"/>
      <w:numFmt w:val="bullet"/>
      <w:lvlText w:val=""/>
      <w:lvlJc w:val="left"/>
      <w:pPr>
        <w:ind w:left="8182" w:hanging="360"/>
      </w:pPr>
      <w:rPr>
        <w:rFonts w:ascii="Wingdings" w:hAnsi="Wingdings" w:hint="default"/>
      </w:rPr>
    </w:lvl>
  </w:abstractNum>
  <w:abstractNum w:abstractNumId="23" w15:restartNumberingAfterBreak="0">
    <w:nsid w:val="391C2DF9"/>
    <w:multiLevelType w:val="multilevel"/>
    <w:tmpl w:val="BC34A830"/>
    <w:lvl w:ilvl="0">
      <w:start w:val="7"/>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A32607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FEB56D8"/>
    <w:multiLevelType w:val="hybridMultilevel"/>
    <w:tmpl w:val="60E0FB52"/>
    <w:lvl w:ilvl="0" w:tplc="2C5E649E">
      <w:start w:val="1"/>
      <w:numFmt w:val="decimal"/>
      <w:suff w:val="nothing"/>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B96451"/>
    <w:multiLevelType w:val="multilevel"/>
    <w:tmpl w:val="042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43350FA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44A7A77"/>
    <w:multiLevelType w:val="hybridMultilevel"/>
    <w:tmpl w:val="D58A9874"/>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31" w15:restartNumberingAfterBreak="0">
    <w:nsid w:val="469626E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2A787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A43C9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62E67F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7615E29"/>
    <w:multiLevelType w:val="hybridMultilevel"/>
    <w:tmpl w:val="3E3260A8"/>
    <w:lvl w:ilvl="0" w:tplc="CCEE86B4">
      <w:start w:val="1"/>
      <w:numFmt w:val="bullet"/>
      <w:lvlText w:val="-"/>
      <w:lvlJc w:val="left"/>
      <w:pPr>
        <w:ind w:left="720" w:hanging="360"/>
      </w:pPr>
      <w:rPr>
        <w:rFonts w:ascii="Vrinda" w:hAnsi="Vrind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D240D0"/>
    <w:multiLevelType w:val="hybridMultilevel"/>
    <w:tmpl w:val="621E6C9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F6F7E0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FC55854"/>
    <w:multiLevelType w:val="hybridMultilevel"/>
    <w:tmpl w:val="8D021A32"/>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2232A9"/>
    <w:multiLevelType w:val="hybridMultilevel"/>
    <w:tmpl w:val="7B746EA0"/>
    <w:lvl w:ilvl="0" w:tplc="490251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161DE7"/>
    <w:multiLevelType w:val="hybridMultilevel"/>
    <w:tmpl w:val="0CE4E24E"/>
    <w:lvl w:ilvl="0" w:tplc="033088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A7E340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061134D"/>
    <w:multiLevelType w:val="hybridMultilevel"/>
    <w:tmpl w:val="A3A0A074"/>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AF6CA1"/>
    <w:multiLevelType w:val="hybridMultilevel"/>
    <w:tmpl w:val="DE006154"/>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2C2DF4"/>
    <w:multiLevelType w:val="multilevel"/>
    <w:tmpl w:val="042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6" w15:restartNumberingAfterBreak="0">
    <w:nsid w:val="74326042"/>
    <w:multiLevelType w:val="hybridMultilevel"/>
    <w:tmpl w:val="3E2A46D2"/>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F47CC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2"/>
  </w:num>
  <w:num w:numId="3">
    <w:abstractNumId w:val="30"/>
  </w:num>
  <w:num w:numId="4">
    <w:abstractNumId w:val="11"/>
  </w:num>
  <w:num w:numId="5">
    <w:abstractNumId w:val="14"/>
  </w:num>
  <w:num w:numId="6">
    <w:abstractNumId w:val="24"/>
  </w:num>
  <w:num w:numId="7">
    <w:abstractNumId w:val="36"/>
  </w:num>
  <w:num w:numId="8">
    <w:abstractNumId w:val="32"/>
  </w:num>
  <w:num w:numId="9">
    <w:abstractNumId w:val="26"/>
  </w:num>
  <w:num w:numId="10">
    <w:abstractNumId w:val="7"/>
  </w:num>
  <w:num w:numId="11">
    <w:abstractNumId w:val="1"/>
  </w:num>
  <w:num w:numId="12">
    <w:abstractNumId w:val="47"/>
  </w:num>
  <w:num w:numId="13">
    <w:abstractNumId w:val="19"/>
  </w:num>
  <w:num w:numId="14">
    <w:abstractNumId w:val="13"/>
  </w:num>
  <w:num w:numId="15">
    <w:abstractNumId w:val="21"/>
  </w:num>
  <w:num w:numId="16">
    <w:abstractNumId w:val="0"/>
  </w:num>
  <w:num w:numId="17">
    <w:abstractNumId w:val="22"/>
  </w:num>
  <w:num w:numId="18">
    <w:abstractNumId w:val="5"/>
  </w:num>
  <w:num w:numId="19">
    <w:abstractNumId w:val="20"/>
  </w:num>
  <w:num w:numId="20">
    <w:abstractNumId w:val="45"/>
  </w:num>
  <w:num w:numId="21">
    <w:abstractNumId w:val="25"/>
  </w:num>
  <w:num w:numId="22">
    <w:abstractNumId w:val="28"/>
  </w:num>
  <w:num w:numId="23">
    <w:abstractNumId w:val="15"/>
  </w:num>
  <w:num w:numId="24">
    <w:abstractNumId w:val="6"/>
  </w:num>
  <w:num w:numId="25">
    <w:abstractNumId w:val="23"/>
  </w:num>
  <w:num w:numId="26">
    <w:abstractNumId w:val="35"/>
  </w:num>
  <w:num w:numId="27">
    <w:abstractNumId w:val="37"/>
  </w:num>
  <w:num w:numId="28">
    <w:abstractNumId w:val="3"/>
  </w:num>
  <w:num w:numId="29">
    <w:abstractNumId w:val="4"/>
  </w:num>
  <w:num w:numId="30">
    <w:abstractNumId w:val="34"/>
  </w:num>
  <w:num w:numId="31">
    <w:abstractNumId w:val="17"/>
  </w:num>
  <w:num w:numId="32">
    <w:abstractNumId w:val="40"/>
  </w:num>
  <w:num w:numId="33">
    <w:abstractNumId w:val="9"/>
  </w:num>
  <w:num w:numId="34">
    <w:abstractNumId w:val="39"/>
  </w:num>
  <w:num w:numId="35">
    <w:abstractNumId w:val="18"/>
  </w:num>
  <w:num w:numId="36">
    <w:abstractNumId w:val="43"/>
  </w:num>
  <w:num w:numId="37">
    <w:abstractNumId w:val="46"/>
  </w:num>
  <w:num w:numId="38">
    <w:abstractNumId w:val="29"/>
  </w:num>
  <w:num w:numId="39">
    <w:abstractNumId w:val="41"/>
  </w:num>
  <w:num w:numId="40">
    <w:abstractNumId w:val="44"/>
  </w:num>
  <w:num w:numId="41">
    <w:abstractNumId w:val="12"/>
  </w:num>
  <w:num w:numId="42">
    <w:abstractNumId w:val="38"/>
  </w:num>
  <w:num w:numId="43">
    <w:abstractNumId w:val="16"/>
  </w:num>
  <w:num w:numId="44">
    <w:abstractNumId w:val="33"/>
  </w:num>
  <w:num w:numId="45">
    <w:abstractNumId w:val="27"/>
  </w:num>
  <w:num w:numId="46">
    <w:abstractNumId w:val="31"/>
  </w:num>
  <w:num w:numId="47">
    <w:abstractNumId w:val="42"/>
  </w:num>
  <w:num w:numId="48">
    <w:abstractNumId w:val="8"/>
    <w:lvlOverride w:ilvl="0"/>
    <w:lvlOverride w:ilvl="1"/>
    <w:lvlOverride w:ilvl="2"/>
    <w:lvlOverride w:ilvl="3"/>
    <w:lvlOverride w:ilvl="4"/>
    <w:lvlOverride w:ilvl="5"/>
    <w:lvlOverride w:ilvl="6"/>
    <w:lvlOverride w:ilvl="7"/>
    <w:lvlOverride w:ilv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D01"/>
    <w:rsid w:val="00002B13"/>
    <w:rsid w:val="000031B4"/>
    <w:rsid w:val="00003CD3"/>
    <w:rsid w:val="00004023"/>
    <w:rsid w:val="00004F18"/>
    <w:rsid w:val="00006D8B"/>
    <w:rsid w:val="000107B6"/>
    <w:rsid w:val="00010812"/>
    <w:rsid w:val="00013827"/>
    <w:rsid w:val="000149AC"/>
    <w:rsid w:val="00014DF4"/>
    <w:rsid w:val="00020490"/>
    <w:rsid w:val="000208A6"/>
    <w:rsid w:val="000219A0"/>
    <w:rsid w:val="00023ED5"/>
    <w:rsid w:val="0002541A"/>
    <w:rsid w:val="00025A6E"/>
    <w:rsid w:val="00026BE2"/>
    <w:rsid w:val="00027A4A"/>
    <w:rsid w:val="0003221E"/>
    <w:rsid w:val="000330B5"/>
    <w:rsid w:val="00034B1A"/>
    <w:rsid w:val="000375E2"/>
    <w:rsid w:val="00042D33"/>
    <w:rsid w:val="00044D3F"/>
    <w:rsid w:val="000467F7"/>
    <w:rsid w:val="00054287"/>
    <w:rsid w:val="00054748"/>
    <w:rsid w:val="0005602A"/>
    <w:rsid w:val="0005656D"/>
    <w:rsid w:val="00056DEF"/>
    <w:rsid w:val="00061384"/>
    <w:rsid w:val="000619DC"/>
    <w:rsid w:val="00061DA0"/>
    <w:rsid w:val="00062244"/>
    <w:rsid w:val="000633FA"/>
    <w:rsid w:val="00063D48"/>
    <w:rsid w:val="00065100"/>
    <w:rsid w:val="00065FC0"/>
    <w:rsid w:val="00066E54"/>
    <w:rsid w:val="0007030A"/>
    <w:rsid w:val="00070F6C"/>
    <w:rsid w:val="00071050"/>
    <w:rsid w:val="00071269"/>
    <w:rsid w:val="00071652"/>
    <w:rsid w:val="000718CC"/>
    <w:rsid w:val="00071FFD"/>
    <w:rsid w:val="00072B17"/>
    <w:rsid w:val="00072E1A"/>
    <w:rsid w:val="000778B1"/>
    <w:rsid w:val="00080B65"/>
    <w:rsid w:val="00082BD0"/>
    <w:rsid w:val="0008386E"/>
    <w:rsid w:val="000874C9"/>
    <w:rsid w:val="00090B8A"/>
    <w:rsid w:val="00092067"/>
    <w:rsid w:val="00092DCE"/>
    <w:rsid w:val="00095342"/>
    <w:rsid w:val="000976AA"/>
    <w:rsid w:val="00097800"/>
    <w:rsid w:val="000A1314"/>
    <w:rsid w:val="000A21A7"/>
    <w:rsid w:val="000A60E6"/>
    <w:rsid w:val="000A6FCA"/>
    <w:rsid w:val="000B1734"/>
    <w:rsid w:val="000B1961"/>
    <w:rsid w:val="000B25DA"/>
    <w:rsid w:val="000B30C9"/>
    <w:rsid w:val="000B3A56"/>
    <w:rsid w:val="000B5B99"/>
    <w:rsid w:val="000C1976"/>
    <w:rsid w:val="000C221E"/>
    <w:rsid w:val="000C4544"/>
    <w:rsid w:val="000C495C"/>
    <w:rsid w:val="000C52FD"/>
    <w:rsid w:val="000C550C"/>
    <w:rsid w:val="000C6E6D"/>
    <w:rsid w:val="000C7321"/>
    <w:rsid w:val="000C7589"/>
    <w:rsid w:val="000D15E1"/>
    <w:rsid w:val="000D2FCC"/>
    <w:rsid w:val="000D3216"/>
    <w:rsid w:val="000D69E6"/>
    <w:rsid w:val="000D7609"/>
    <w:rsid w:val="000E0212"/>
    <w:rsid w:val="000E1EC8"/>
    <w:rsid w:val="000E3257"/>
    <w:rsid w:val="000E3DEA"/>
    <w:rsid w:val="000E796C"/>
    <w:rsid w:val="000F1C34"/>
    <w:rsid w:val="000F524D"/>
    <w:rsid w:val="000F5AC6"/>
    <w:rsid w:val="000F7A43"/>
    <w:rsid w:val="00100A56"/>
    <w:rsid w:val="0010337F"/>
    <w:rsid w:val="001077D1"/>
    <w:rsid w:val="00111612"/>
    <w:rsid w:val="0011352B"/>
    <w:rsid w:val="00113BFD"/>
    <w:rsid w:val="00113EEC"/>
    <w:rsid w:val="001155ED"/>
    <w:rsid w:val="00116532"/>
    <w:rsid w:val="00116BFD"/>
    <w:rsid w:val="0012191B"/>
    <w:rsid w:val="00121B2F"/>
    <w:rsid w:val="00122462"/>
    <w:rsid w:val="00124C1F"/>
    <w:rsid w:val="00125BA6"/>
    <w:rsid w:val="00125F83"/>
    <w:rsid w:val="00127789"/>
    <w:rsid w:val="00127FC8"/>
    <w:rsid w:val="00130AA6"/>
    <w:rsid w:val="001346D6"/>
    <w:rsid w:val="00134D10"/>
    <w:rsid w:val="00135DFC"/>
    <w:rsid w:val="00137912"/>
    <w:rsid w:val="00141DA9"/>
    <w:rsid w:val="0014526A"/>
    <w:rsid w:val="00145E22"/>
    <w:rsid w:val="001533D2"/>
    <w:rsid w:val="00155AE5"/>
    <w:rsid w:val="00156364"/>
    <w:rsid w:val="00156780"/>
    <w:rsid w:val="00157155"/>
    <w:rsid w:val="0015748B"/>
    <w:rsid w:val="00157D28"/>
    <w:rsid w:val="0016150A"/>
    <w:rsid w:val="00161A1A"/>
    <w:rsid w:val="001645DA"/>
    <w:rsid w:val="001650F7"/>
    <w:rsid w:val="00167FAF"/>
    <w:rsid w:val="00175BB6"/>
    <w:rsid w:val="00180199"/>
    <w:rsid w:val="00181CF5"/>
    <w:rsid w:val="00185261"/>
    <w:rsid w:val="0019061D"/>
    <w:rsid w:val="00190A41"/>
    <w:rsid w:val="0019113D"/>
    <w:rsid w:val="00191A20"/>
    <w:rsid w:val="0019273E"/>
    <w:rsid w:val="00194ECA"/>
    <w:rsid w:val="00196B50"/>
    <w:rsid w:val="00197669"/>
    <w:rsid w:val="001A4FE0"/>
    <w:rsid w:val="001A5D69"/>
    <w:rsid w:val="001A62B1"/>
    <w:rsid w:val="001A7F6B"/>
    <w:rsid w:val="001B0C65"/>
    <w:rsid w:val="001B3062"/>
    <w:rsid w:val="001B5076"/>
    <w:rsid w:val="001B6602"/>
    <w:rsid w:val="001B67AF"/>
    <w:rsid w:val="001B7023"/>
    <w:rsid w:val="001C03FA"/>
    <w:rsid w:val="001C160C"/>
    <w:rsid w:val="001C3130"/>
    <w:rsid w:val="001C3A3C"/>
    <w:rsid w:val="001C3B48"/>
    <w:rsid w:val="001C4939"/>
    <w:rsid w:val="001C4D3A"/>
    <w:rsid w:val="001C5AA6"/>
    <w:rsid w:val="001C7F89"/>
    <w:rsid w:val="001D0537"/>
    <w:rsid w:val="001D2480"/>
    <w:rsid w:val="001D4BF3"/>
    <w:rsid w:val="001D4D3F"/>
    <w:rsid w:val="001E0094"/>
    <w:rsid w:val="001E1BAC"/>
    <w:rsid w:val="001E380D"/>
    <w:rsid w:val="001E3B34"/>
    <w:rsid w:val="001E3F21"/>
    <w:rsid w:val="001E46F4"/>
    <w:rsid w:val="001E5059"/>
    <w:rsid w:val="001E5194"/>
    <w:rsid w:val="001E54A6"/>
    <w:rsid w:val="001E6419"/>
    <w:rsid w:val="001E7341"/>
    <w:rsid w:val="001E7C52"/>
    <w:rsid w:val="001F3179"/>
    <w:rsid w:val="001F3665"/>
    <w:rsid w:val="001F3B70"/>
    <w:rsid w:val="001F5C63"/>
    <w:rsid w:val="001F6027"/>
    <w:rsid w:val="001F623F"/>
    <w:rsid w:val="001F7A89"/>
    <w:rsid w:val="00200AA1"/>
    <w:rsid w:val="00204A43"/>
    <w:rsid w:val="002074A5"/>
    <w:rsid w:val="00207727"/>
    <w:rsid w:val="00213DD4"/>
    <w:rsid w:val="00217526"/>
    <w:rsid w:val="00217D53"/>
    <w:rsid w:val="00224710"/>
    <w:rsid w:val="0022689C"/>
    <w:rsid w:val="002271E4"/>
    <w:rsid w:val="0022793B"/>
    <w:rsid w:val="00227C9A"/>
    <w:rsid w:val="002314A5"/>
    <w:rsid w:val="002321F7"/>
    <w:rsid w:val="002325CA"/>
    <w:rsid w:val="002328E3"/>
    <w:rsid w:val="002350FF"/>
    <w:rsid w:val="00242A3D"/>
    <w:rsid w:val="00243030"/>
    <w:rsid w:val="0024352C"/>
    <w:rsid w:val="002444C7"/>
    <w:rsid w:val="00244844"/>
    <w:rsid w:val="00245573"/>
    <w:rsid w:val="00246111"/>
    <w:rsid w:val="00247019"/>
    <w:rsid w:val="00253614"/>
    <w:rsid w:val="00255BC1"/>
    <w:rsid w:val="00256BFF"/>
    <w:rsid w:val="0026338E"/>
    <w:rsid w:val="002650BC"/>
    <w:rsid w:val="00270DBC"/>
    <w:rsid w:val="0027318A"/>
    <w:rsid w:val="002736E9"/>
    <w:rsid w:val="00273EBF"/>
    <w:rsid w:val="00274010"/>
    <w:rsid w:val="00275AE7"/>
    <w:rsid w:val="002762A5"/>
    <w:rsid w:val="00276995"/>
    <w:rsid w:val="00277769"/>
    <w:rsid w:val="002777CB"/>
    <w:rsid w:val="002805D2"/>
    <w:rsid w:val="00281E55"/>
    <w:rsid w:val="0028584A"/>
    <w:rsid w:val="00286D20"/>
    <w:rsid w:val="002873F5"/>
    <w:rsid w:val="002909AE"/>
    <w:rsid w:val="00292B2B"/>
    <w:rsid w:val="00292DCC"/>
    <w:rsid w:val="0029437F"/>
    <w:rsid w:val="002948AC"/>
    <w:rsid w:val="00295805"/>
    <w:rsid w:val="0029608A"/>
    <w:rsid w:val="00296AD7"/>
    <w:rsid w:val="0029761D"/>
    <w:rsid w:val="00297AE6"/>
    <w:rsid w:val="002A03BF"/>
    <w:rsid w:val="002A21B6"/>
    <w:rsid w:val="002A39B4"/>
    <w:rsid w:val="002A64FB"/>
    <w:rsid w:val="002A73C8"/>
    <w:rsid w:val="002B2C6E"/>
    <w:rsid w:val="002B4485"/>
    <w:rsid w:val="002B545B"/>
    <w:rsid w:val="002B56F7"/>
    <w:rsid w:val="002C1F43"/>
    <w:rsid w:val="002C34F5"/>
    <w:rsid w:val="002C3628"/>
    <w:rsid w:val="002C522E"/>
    <w:rsid w:val="002C637F"/>
    <w:rsid w:val="002C63A1"/>
    <w:rsid w:val="002C6471"/>
    <w:rsid w:val="002D0CFB"/>
    <w:rsid w:val="002D0D01"/>
    <w:rsid w:val="002D2DD9"/>
    <w:rsid w:val="002D40C1"/>
    <w:rsid w:val="002D5C70"/>
    <w:rsid w:val="002E15BF"/>
    <w:rsid w:val="002E20A0"/>
    <w:rsid w:val="002E280F"/>
    <w:rsid w:val="002E2A37"/>
    <w:rsid w:val="002E522E"/>
    <w:rsid w:val="002E645E"/>
    <w:rsid w:val="002E671F"/>
    <w:rsid w:val="002F3D75"/>
    <w:rsid w:val="002F4653"/>
    <w:rsid w:val="002F7069"/>
    <w:rsid w:val="002F7EAF"/>
    <w:rsid w:val="00301A59"/>
    <w:rsid w:val="00301A99"/>
    <w:rsid w:val="00304028"/>
    <w:rsid w:val="00304B22"/>
    <w:rsid w:val="00306244"/>
    <w:rsid w:val="00307370"/>
    <w:rsid w:val="00307D21"/>
    <w:rsid w:val="00307E1F"/>
    <w:rsid w:val="00310CCB"/>
    <w:rsid w:val="003119B3"/>
    <w:rsid w:val="003161F4"/>
    <w:rsid w:val="00316E11"/>
    <w:rsid w:val="003202E4"/>
    <w:rsid w:val="0032318A"/>
    <w:rsid w:val="0032648B"/>
    <w:rsid w:val="003268DB"/>
    <w:rsid w:val="0032792A"/>
    <w:rsid w:val="0033239B"/>
    <w:rsid w:val="00333870"/>
    <w:rsid w:val="003362A4"/>
    <w:rsid w:val="00336D5F"/>
    <w:rsid w:val="00340C13"/>
    <w:rsid w:val="00341519"/>
    <w:rsid w:val="00341A9C"/>
    <w:rsid w:val="00341E46"/>
    <w:rsid w:val="00342413"/>
    <w:rsid w:val="00342D23"/>
    <w:rsid w:val="003446E1"/>
    <w:rsid w:val="00345E36"/>
    <w:rsid w:val="00346F06"/>
    <w:rsid w:val="0035024B"/>
    <w:rsid w:val="00350E11"/>
    <w:rsid w:val="00351A2A"/>
    <w:rsid w:val="00354A24"/>
    <w:rsid w:val="00354E36"/>
    <w:rsid w:val="00355E08"/>
    <w:rsid w:val="00356BB1"/>
    <w:rsid w:val="0035799D"/>
    <w:rsid w:val="00360346"/>
    <w:rsid w:val="00360BDE"/>
    <w:rsid w:val="003617B0"/>
    <w:rsid w:val="00361CB1"/>
    <w:rsid w:val="00362451"/>
    <w:rsid w:val="00362E91"/>
    <w:rsid w:val="00367229"/>
    <w:rsid w:val="00367BEC"/>
    <w:rsid w:val="00373554"/>
    <w:rsid w:val="00377AC3"/>
    <w:rsid w:val="00380595"/>
    <w:rsid w:val="0038309F"/>
    <w:rsid w:val="00384726"/>
    <w:rsid w:val="003847B8"/>
    <w:rsid w:val="00385631"/>
    <w:rsid w:val="00386B7E"/>
    <w:rsid w:val="00387E34"/>
    <w:rsid w:val="00390DB8"/>
    <w:rsid w:val="00395035"/>
    <w:rsid w:val="00395B3F"/>
    <w:rsid w:val="003A047E"/>
    <w:rsid w:val="003A4AF2"/>
    <w:rsid w:val="003A743D"/>
    <w:rsid w:val="003A7CF3"/>
    <w:rsid w:val="003B3025"/>
    <w:rsid w:val="003B740B"/>
    <w:rsid w:val="003C4996"/>
    <w:rsid w:val="003C5526"/>
    <w:rsid w:val="003C777B"/>
    <w:rsid w:val="003D13AA"/>
    <w:rsid w:val="003D5C8A"/>
    <w:rsid w:val="003E194A"/>
    <w:rsid w:val="003E3572"/>
    <w:rsid w:val="003E46BC"/>
    <w:rsid w:val="003E47D6"/>
    <w:rsid w:val="003E7BBB"/>
    <w:rsid w:val="003F0FE4"/>
    <w:rsid w:val="003F45A4"/>
    <w:rsid w:val="003F5B12"/>
    <w:rsid w:val="003F7988"/>
    <w:rsid w:val="00400C03"/>
    <w:rsid w:val="004037AC"/>
    <w:rsid w:val="00405766"/>
    <w:rsid w:val="00407712"/>
    <w:rsid w:val="00412585"/>
    <w:rsid w:val="004161F0"/>
    <w:rsid w:val="00417001"/>
    <w:rsid w:val="00423B30"/>
    <w:rsid w:val="00424D57"/>
    <w:rsid w:val="00430D26"/>
    <w:rsid w:val="00431B4B"/>
    <w:rsid w:val="00431D47"/>
    <w:rsid w:val="004325BA"/>
    <w:rsid w:val="00432AA5"/>
    <w:rsid w:val="00435596"/>
    <w:rsid w:val="00437767"/>
    <w:rsid w:val="00440861"/>
    <w:rsid w:val="004415AB"/>
    <w:rsid w:val="0044239A"/>
    <w:rsid w:val="00443EBE"/>
    <w:rsid w:val="00446534"/>
    <w:rsid w:val="00447023"/>
    <w:rsid w:val="0044705C"/>
    <w:rsid w:val="00450F75"/>
    <w:rsid w:val="00451631"/>
    <w:rsid w:val="00451A0D"/>
    <w:rsid w:val="004539A8"/>
    <w:rsid w:val="00454EC4"/>
    <w:rsid w:val="00456925"/>
    <w:rsid w:val="0045767F"/>
    <w:rsid w:val="00460515"/>
    <w:rsid w:val="0046145B"/>
    <w:rsid w:val="004616EB"/>
    <w:rsid w:val="00461BEE"/>
    <w:rsid w:val="00461EB9"/>
    <w:rsid w:val="00462140"/>
    <w:rsid w:val="004633F1"/>
    <w:rsid w:val="00465278"/>
    <w:rsid w:val="00465854"/>
    <w:rsid w:val="0046695A"/>
    <w:rsid w:val="00466DE2"/>
    <w:rsid w:val="00470ABB"/>
    <w:rsid w:val="004745EE"/>
    <w:rsid w:val="00475445"/>
    <w:rsid w:val="00475ABD"/>
    <w:rsid w:val="004774A4"/>
    <w:rsid w:val="004778A1"/>
    <w:rsid w:val="00480411"/>
    <w:rsid w:val="00480944"/>
    <w:rsid w:val="00483A38"/>
    <w:rsid w:val="004857DE"/>
    <w:rsid w:val="00487E77"/>
    <w:rsid w:val="00490334"/>
    <w:rsid w:val="004908F9"/>
    <w:rsid w:val="004957DD"/>
    <w:rsid w:val="00496426"/>
    <w:rsid w:val="00497344"/>
    <w:rsid w:val="004A3FB6"/>
    <w:rsid w:val="004A3FD5"/>
    <w:rsid w:val="004A5347"/>
    <w:rsid w:val="004B26C8"/>
    <w:rsid w:val="004B2713"/>
    <w:rsid w:val="004B38F4"/>
    <w:rsid w:val="004B488F"/>
    <w:rsid w:val="004B498C"/>
    <w:rsid w:val="004B4D8D"/>
    <w:rsid w:val="004B7922"/>
    <w:rsid w:val="004C3CA0"/>
    <w:rsid w:val="004C6E99"/>
    <w:rsid w:val="004C72CD"/>
    <w:rsid w:val="004D08AD"/>
    <w:rsid w:val="004D1EF1"/>
    <w:rsid w:val="004D4EDE"/>
    <w:rsid w:val="004D5099"/>
    <w:rsid w:val="004D50EB"/>
    <w:rsid w:val="004D5690"/>
    <w:rsid w:val="004E1387"/>
    <w:rsid w:val="004E2ACA"/>
    <w:rsid w:val="004E4372"/>
    <w:rsid w:val="004E48F3"/>
    <w:rsid w:val="004E6272"/>
    <w:rsid w:val="004E72C1"/>
    <w:rsid w:val="004F3AB4"/>
    <w:rsid w:val="004F4D85"/>
    <w:rsid w:val="00500120"/>
    <w:rsid w:val="00500663"/>
    <w:rsid w:val="00501C83"/>
    <w:rsid w:val="005037DE"/>
    <w:rsid w:val="005046B4"/>
    <w:rsid w:val="00504A9F"/>
    <w:rsid w:val="00504AB8"/>
    <w:rsid w:val="00505B64"/>
    <w:rsid w:val="005071D3"/>
    <w:rsid w:val="00507C9B"/>
    <w:rsid w:val="005107EF"/>
    <w:rsid w:val="00510C12"/>
    <w:rsid w:val="00514F0E"/>
    <w:rsid w:val="005152D4"/>
    <w:rsid w:val="00516A04"/>
    <w:rsid w:val="0052041C"/>
    <w:rsid w:val="005217BA"/>
    <w:rsid w:val="00524526"/>
    <w:rsid w:val="00524E67"/>
    <w:rsid w:val="0053067B"/>
    <w:rsid w:val="0053095C"/>
    <w:rsid w:val="00531B03"/>
    <w:rsid w:val="0053536C"/>
    <w:rsid w:val="00537407"/>
    <w:rsid w:val="00540775"/>
    <w:rsid w:val="005417D8"/>
    <w:rsid w:val="005450F6"/>
    <w:rsid w:val="005452DF"/>
    <w:rsid w:val="00545E87"/>
    <w:rsid w:val="00550E29"/>
    <w:rsid w:val="0055244A"/>
    <w:rsid w:val="00555C68"/>
    <w:rsid w:val="00555D58"/>
    <w:rsid w:val="00556652"/>
    <w:rsid w:val="00560A66"/>
    <w:rsid w:val="0056343A"/>
    <w:rsid w:val="0056546D"/>
    <w:rsid w:val="005655C8"/>
    <w:rsid w:val="00566071"/>
    <w:rsid w:val="005666B4"/>
    <w:rsid w:val="005674DD"/>
    <w:rsid w:val="00570972"/>
    <w:rsid w:val="0057121B"/>
    <w:rsid w:val="00571B50"/>
    <w:rsid w:val="005766D9"/>
    <w:rsid w:val="00577D61"/>
    <w:rsid w:val="00581853"/>
    <w:rsid w:val="00582811"/>
    <w:rsid w:val="00582CC4"/>
    <w:rsid w:val="00582CCC"/>
    <w:rsid w:val="00583264"/>
    <w:rsid w:val="00583584"/>
    <w:rsid w:val="00587866"/>
    <w:rsid w:val="00591E8E"/>
    <w:rsid w:val="005A1039"/>
    <w:rsid w:val="005A67DA"/>
    <w:rsid w:val="005B114B"/>
    <w:rsid w:val="005B3712"/>
    <w:rsid w:val="005B4F64"/>
    <w:rsid w:val="005B649C"/>
    <w:rsid w:val="005B6C0D"/>
    <w:rsid w:val="005B7893"/>
    <w:rsid w:val="005B7F05"/>
    <w:rsid w:val="005C2673"/>
    <w:rsid w:val="005C45BA"/>
    <w:rsid w:val="005C4B90"/>
    <w:rsid w:val="005C53AF"/>
    <w:rsid w:val="005C556E"/>
    <w:rsid w:val="005C7EC6"/>
    <w:rsid w:val="005D1603"/>
    <w:rsid w:val="005D3C31"/>
    <w:rsid w:val="005D6D38"/>
    <w:rsid w:val="005D6F34"/>
    <w:rsid w:val="005E3B53"/>
    <w:rsid w:val="005E53B6"/>
    <w:rsid w:val="005E6D08"/>
    <w:rsid w:val="005F301A"/>
    <w:rsid w:val="005F5CEF"/>
    <w:rsid w:val="005F6857"/>
    <w:rsid w:val="005F7D7C"/>
    <w:rsid w:val="006000BD"/>
    <w:rsid w:val="00601A81"/>
    <w:rsid w:val="006035F3"/>
    <w:rsid w:val="006058BA"/>
    <w:rsid w:val="00606673"/>
    <w:rsid w:val="00607EF2"/>
    <w:rsid w:val="00611B50"/>
    <w:rsid w:val="00611E76"/>
    <w:rsid w:val="006214DF"/>
    <w:rsid w:val="00625E91"/>
    <w:rsid w:val="00626988"/>
    <w:rsid w:val="0063010B"/>
    <w:rsid w:val="00630C3F"/>
    <w:rsid w:val="00630D4B"/>
    <w:rsid w:val="0063222E"/>
    <w:rsid w:val="006343DC"/>
    <w:rsid w:val="00635206"/>
    <w:rsid w:val="00636235"/>
    <w:rsid w:val="00637625"/>
    <w:rsid w:val="00640418"/>
    <w:rsid w:val="006419BF"/>
    <w:rsid w:val="00642843"/>
    <w:rsid w:val="0064541E"/>
    <w:rsid w:val="00647A9D"/>
    <w:rsid w:val="00655E0C"/>
    <w:rsid w:val="00656E28"/>
    <w:rsid w:val="00656F8C"/>
    <w:rsid w:val="006612CF"/>
    <w:rsid w:val="00665BBF"/>
    <w:rsid w:val="006725B7"/>
    <w:rsid w:val="006728B0"/>
    <w:rsid w:val="00673077"/>
    <w:rsid w:val="00674C27"/>
    <w:rsid w:val="006771AD"/>
    <w:rsid w:val="006801DF"/>
    <w:rsid w:val="00683C23"/>
    <w:rsid w:val="00686A4E"/>
    <w:rsid w:val="00687471"/>
    <w:rsid w:val="0069047B"/>
    <w:rsid w:val="006911F3"/>
    <w:rsid w:val="00693602"/>
    <w:rsid w:val="00696B1C"/>
    <w:rsid w:val="00696DC6"/>
    <w:rsid w:val="006A0FD9"/>
    <w:rsid w:val="006A2147"/>
    <w:rsid w:val="006A2353"/>
    <w:rsid w:val="006A26F8"/>
    <w:rsid w:val="006A2D46"/>
    <w:rsid w:val="006A3F43"/>
    <w:rsid w:val="006A5F0E"/>
    <w:rsid w:val="006A7398"/>
    <w:rsid w:val="006B21CF"/>
    <w:rsid w:val="006B3CE3"/>
    <w:rsid w:val="006B3DA7"/>
    <w:rsid w:val="006B4795"/>
    <w:rsid w:val="006B5F21"/>
    <w:rsid w:val="006B7765"/>
    <w:rsid w:val="006B7C73"/>
    <w:rsid w:val="006C4544"/>
    <w:rsid w:val="006C4904"/>
    <w:rsid w:val="006C4C65"/>
    <w:rsid w:val="006C4FA7"/>
    <w:rsid w:val="006C50E5"/>
    <w:rsid w:val="006C5BE6"/>
    <w:rsid w:val="006C5C6B"/>
    <w:rsid w:val="006C7136"/>
    <w:rsid w:val="006C7F64"/>
    <w:rsid w:val="006D0764"/>
    <w:rsid w:val="006D09BD"/>
    <w:rsid w:val="006D168E"/>
    <w:rsid w:val="006D1875"/>
    <w:rsid w:val="006D1E52"/>
    <w:rsid w:val="006D2503"/>
    <w:rsid w:val="006D4FAE"/>
    <w:rsid w:val="006D6B98"/>
    <w:rsid w:val="006E03C5"/>
    <w:rsid w:val="006E05C3"/>
    <w:rsid w:val="006E14CD"/>
    <w:rsid w:val="006E17A9"/>
    <w:rsid w:val="006E1DB8"/>
    <w:rsid w:val="006E5C64"/>
    <w:rsid w:val="006E68CC"/>
    <w:rsid w:val="006E7B69"/>
    <w:rsid w:val="006F05F1"/>
    <w:rsid w:val="006F4F18"/>
    <w:rsid w:val="006F6A24"/>
    <w:rsid w:val="006F6B65"/>
    <w:rsid w:val="00701734"/>
    <w:rsid w:val="00702AD5"/>
    <w:rsid w:val="00702F95"/>
    <w:rsid w:val="00705644"/>
    <w:rsid w:val="00705EE2"/>
    <w:rsid w:val="007067D9"/>
    <w:rsid w:val="007077E1"/>
    <w:rsid w:val="007100CB"/>
    <w:rsid w:val="00710436"/>
    <w:rsid w:val="007107DC"/>
    <w:rsid w:val="00710B96"/>
    <w:rsid w:val="00717A9D"/>
    <w:rsid w:val="007205E8"/>
    <w:rsid w:val="00721676"/>
    <w:rsid w:val="007228B2"/>
    <w:rsid w:val="00722C1A"/>
    <w:rsid w:val="00723B43"/>
    <w:rsid w:val="00724031"/>
    <w:rsid w:val="007262BF"/>
    <w:rsid w:val="0072769F"/>
    <w:rsid w:val="00727EAD"/>
    <w:rsid w:val="0073098E"/>
    <w:rsid w:val="00730E21"/>
    <w:rsid w:val="007314EE"/>
    <w:rsid w:val="00734CF1"/>
    <w:rsid w:val="00734F09"/>
    <w:rsid w:val="00735C5B"/>
    <w:rsid w:val="007366BA"/>
    <w:rsid w:val="00737334"/>
    <w:rsid w:val="007414A3"/>
    <w:rsid w:val="00741C30"/>
    <w:rsid w:val="00742B6D"/>
    <w:rsid w:val="007447FB"/>
    <w:rsid w:val="00744CA3"/>
    <w:rsid w:val="00746A09"/>
    <w:rsid w:val="00746C31"/>
    <w:rsid w:val="00751D0C"/>
    <w:rsid w:val="00755853"/>
    <w:rsid w:val="00756383"/>
    <w:rsid w:val="00761C3C"/>
    <w:rsid w:val="00766321"/>
    <w:rsid w:val="00766AAB"/>
    <w:rsid w:val="00766FC6"/>
    <w:rsid w:val="0076756C"/>
    <w:rsid w:val="00767E0D"/>
    <w:rsid w:val="007701B2"/>
    <w:rsid w:val="0077061B"/>
    <w:rsid w:val="00770F47"/>
    <w:rsid w:val="007724DE"/>
    <w:rsid w:val="00773C92"/>
    <w:rsid w:val="00774372"/>
    <w:rsid w:val="00775C0B"/>
    <w:rsid w:val="00777B5D"/>
    <w:rsid w:val="00781372"/>
    <w:rsid w:val="00781959"/>
    <w:rsid w:val="00784ADB"/>
    <w:rsid w:val="00784F26"/>
    <w:rsid w:val="00786535"/>
    <w:rsid w:val="00790A32"/>
    <w:rsid w:val="00790E85"/>
    <w:rsid w:val="0079167D"/>
    <w:rsid w:val="00792240"/>
    <w:rsid w:val="007929BB"/>
    <w:rsid w:val="0079308A"/>
    <w:rsid w:val="0079358C"/>
    <w:rsid w:val="00794923"/>
    <w:rsid w:val="00794981"/>
    <w:rsid w:val="00796DAD"/>
    <w:rsid w:val="007A11B9"/>
    <w:rsid w:val="007A1CD2"/>
    <w:rsid w:val="007B13C7"/>
    <w:rsid w:val="007B1F8D"/>
    <w:rsid w:val="007B2327"/>
    <w:rsid w:val="007B35A1"/>
    <w:rsid w:val="007B7571"/>
    <w:rsid w:val="007C311A"/>
    <w:rsid w:val="007C352B"/>
    <w:rsid w:val="007C5B0D"/>
    <w:rsid w:val="007C5B52"/>
    <w:rsid w:val="007C6A51"/>
    <w:rsid w:val="007C731D"/>
    <w:rsid w:val="007C7719"/>
    <w:rsid w:val="007C7E2D"/>
    <w:rsid w:val="007D24F8"/>
    <w:rsid w:val="007D2BE1"/>
    <w:rsid w:val="007D4D48"/>
    <w:rsid w:val="007D5B0B"/>
    <w:rsid w:val="007D641C"/>
    <w:rsid w:val="007D7330"/>
    <w:rsid w:val="007D7C29"/>
    <w:rsid w:val="007E0123"/>
    <w:rsid w:val="007E03B0"/>
    <w:rsid w:val="007E1292"/>
    <w:rsid w:val="007E1739"/>
    <w:rsid w:val="007E2DB5"/>
    <w:rsid w:val="007E2EBF"/>
    <w:rsid w:val="007E30D7"/>
    <w:rsid w:val="007E318B"/>
    <w:rsid w:val="007E4F6D"/>
    <w:rsid w:val="007E6AD3"/>
    <w:rsid w:val="007F28B1"/>
    <w:rsid w:val="007F2EEB"/>
    <w:rsid w:val="007F4DFF"/>
    <w:rsid w:val="007F683B"/>
    <w:rsid w:val="00800F8E"/>
    <w:rsid w:val="008029E1"/>
    <w:rsid w:val="00802C3F"/>
    <w:rsid w:val="00803ADB"/>
    <w:rsid w:val="00804ADB"/>
    <w:rsid w:val="0080738D"/>
    <w:rsid w:val="00811A09"/>
    <w:rsid w:val="008121B3"/>
    <w:rsid w:val="00812EF6"/>
    <w:rsid w:val="00813639"/>
    <w:rsid w:val="008136F2"/>
    <w:rsid w:val="00813D91"/>
    <w:rsid w:val="00815107"/>
    <w:rsid w:val="0081617D"/>
    <w:rsid w:val="008161F9"/>
    <w:rsid w:val="008163CE"/>
    <w:rsid w:val="00817419"/>
    <w:rsid w:val="00817C2A"/>
    <w:rsid w:val="00820B68"/>
    <w:rsid w:val="00824951"/>
    <w:rsid w:val="008251AA"/>
    <w:rsid w:val="0082664A"/>
    <w:rsid w:val="00827F37"/>
    <w:rsid w:val="00830C30"/>
    <w:rsid w:val="00832649"/>
    <w:rsid w:val="00832CCA"/>
    <w:rsid w:val="00833804"/>
    <w:rsid w:val="008367EC"/>
    <w:rsid w:val="00840007"/>
    <w:rsid w:val="00841650"/>
    <w:rsid w:val="00841D40"/>
    <w:rsid w:val="0084270D"/>
    <w:rsid w:val="00842909"/>
    <w:rsid w:val="00842931"/>
    <w:rsid w:val="00846D20"/>
    <w:rsid w:val="00847084"/>
    <w:rsid w:val="0085179B"/>
    <w:rsid w:val="00853618"/>
    <w:rsid w:val="00854C87"/>
    <w:rsid w:val="0085688A"/>
    <w:rsid w:val="00861FE4"/>
    <w:rsid w:val="00864114"/>
    <w:rsid w:val="00864324"/>
    <w:rsid w:val="00864572"/>
    <w:rsid w:val="00867138"/>
    <w:rsid w:val="00871123"/>
    <w:rsid w:val="0087277F"/>
    <w:rsid w:val="00873719"/>
    <w:rsid w:val="008740D2"/>
    <w:rsid w:val="00875805"/>
    <w:rsid w:val="00875F56"/>
    <w:rsid w:val="00875FA4"/>
    <w:rsid w:val="008821AB"/>
    <w:rsid w:val="00882CA8"/>
    <w:rsid w:val="00883096"/>
    <w:rsid w:val="0088353D"/>
    <w:rsid w:val="00883E4D"/>
    <w:rsid w:val="0088532D"/>
    <w:rsid w:val="00887625"/>
    <w:rsid w:val="00887763"/>
    <w:rsid w:val="00890DA5"/>
    <w:rsid w:val="00891256"/>
    <w:rsid w:val="00892CE5"/>
    <w:rsid w:val="0089478E"/>
    <w:rsid w:val="00896086"/>
    <w:rsid w:val="00896EFB"/>
    <w:rsid w:val="008A2710"/>
    <w:rsid w:val="008A475E"/>
    <w:rsid w:val="008A5017"/>
    <w:rsid w:val="008B0345"/>
    <w:rsid w:val="008B4479"/>
    <w:rsid w:val="008B55C3"/>
    <w:rsid w:val="008B5A2A"/>
    <w:rsid w:val="008C0689"/>
    <w:rsid w:val="008C4330"/>
    <w:rsid w:val="008C5EC7"/>
    <w:rsid w:val="008C6501"/>
    <w:rsid w:val="008C7666"/>
    <w:rsid w:val="008D0440"/>
    <w:rsid w:val="008D0DB9"/>
    <w:rsid w:val="008D2541"/>
    <w:rsid w:val="008D3602"/>
    <w:rsid w:val="008D7843"/>
    <w:rsid w:val="008E0EEF"/>
    <w:rsid w:val="008E3207"/>
    <w:rsid w:val="008E32BD"/>
    <w:rsid w:val="008E4132"/>
    <w:rsid w:val="008E5CBD"/>
    <w:rsid w:val="008F0F20"/>
    <w:rsid w:val="008F54D0"/>
    <w:rsid w:val="008F5BCD"/>
    <w:rsid w:val="008F6AF9"/>
    <w:rsid w:val="008F7ABB"/>
    <w:rsid w:val="008F7B0E"/>
    <w:rsid w:val="00900021"/>
    <w:rsid w:val="00901010"/>
    <w:rsid w:val="00901E8E"/>
    <w:rsid w:val="0090351A"/>
    <w:rsid w:val="00903EAB"/>
    <w:rsid w:val="00904512"/>
    <w:rsid w:val="00910A85"/>
    <w:rsid w:val="00911109"/>
    <w:rsid w:val="009116C2"/>
    <w:rsid w:val="00912069"/>
    <w:rsid w:val="00912663"/>
    <w:rsid w:val="00913F53"/>
    <w:rsid w:val="00916F15"/>
    <w:rsid w:val="0092182D"/>
    <w:rsid w:val="00922404"/>
    <w:rsid w:val="00922DB6"/>
    <w:rsid w:val="009236ED"/>
    <w:rsid w:val="00932881"/>
    <w:rsid w:val="00932AEB"/>
    <w:rsid w:val="009336EF"/>
    <w:rsid w:val="0093428B"/>
    <w:rsid w:val="00936178"/>
    <w:rsid w:val="0093624F"/>
    <w:rsid w:val="0093686F"/>
    <w:rsid w:val="00940121"/>
    <w:rsid w:val="00943675"/>
    <w:rsid w:val="0094548F"/>
    <w:rsid w:val="00950098"/>
    <w:rsid w:val="00950A06"/>
    <w:rsid w:val="0095124F"/>
    <w:rsid w:val="00953032"/>
    <w:rsid w:val="00953EC2"/>
    <w:rsid w:val="009540FA"/>
    <w:rsid w:val="00957A2B"/>
    <w:rsid w:val="0096052E"/>
    <w:rsid w:val="00962DF1"/>
    <w:rsid w:val="00964673"/>
    <w:rsid w:val="00965AE3"/>
    <w:rsid w:val="00965FFF"/>
    <w:rsid w:val="00967E34"/>
    <w:rsid w:val="009701AF"/>
    <w:rsid w:val="00970B52"/>
    <w:rsid w:val="00971D13"/>
    <w:rsid w:val="00973915"/>
    <w:rsid w:val="00974E8B"/>
    <w:rsid w:val="009773EB"/>
    <w:rsid w:val="0098193D"/>
    <w:rsid w:val="00981B8D"/>
    <w:rsid w:val="00984300"/>
    <w:rsid w:val="009848B6"/>
    <w:rsid w:val="00985EA4"/>
    <w:rsid w:val="00987CC5"/>
    <w:rsid w:val="00992B0D"/>
    <w:rsid w:val="009A095E"/>
    <w:rsid w:val="009A214D"/>
    <w:rsid w:val="009A3091"/>
    <w:rsid w:val="009A6253"/>
    <w:rsid w:val="009B169E"/>
    <w:rsid w:val="009B3844"/>
    <w:rsid w:val="009B555D"/>
    <w:rsid w:val="009B7BD8"/>
    <w:rsid w:val="009C0A39"/>
    <w:rsid w:val="009C1CF5"/>
    <w:rsid w:val="009C2361"/>
    <w:rsid w:val="009C313E"/>
    <w:rsid w:val="009C51F2"/>
    <w:rsid w:val="009C74E0"/>
    <w:rsid w:val="009D113B"/>
    <w:rsid w:val="009D2B79"/>
    <w:rsid w:val="009D3AA5"/>
    <w:rsid w:val="009D4592"/>
    <w:rsid w:val="009D537B"/>
    <w:rsid w:val="009E0486"/>
    <w:rsid w:val="009E05EB"/>
    <w:rsid w:val="009E18E3"/>
    <w:rsid w:val="009E289D"/>
    <w:rsid w:val="009E2F6B"/>
    <w:rsid w:val="009E420F"/>
    <w:rsid w:val="009E4FCF"/>
    <w:rsid w:val="009E5892"/>
    <w:rsid w:val="009F087D"/>
    <w:rsid w:val="009F1512"/>
    <w:rsid w:val="009F1C6D"/>
    <w:rsid w:val="009F313F"/>
    <w:rsid w:val="009F34AE"/>
    <w:rsid w:val="009F3B7C"/>
    <w:rsid w:val="009F7857"/>
    <w:rsid w:val="00A000C4"/>
    <w:rsid w:val="00A01F89"/>
    <w:rsid w:val="00A021FB"/>
    <w:rsid w:val="00A02837"/>
    <w:rsid w:val="00A04736"/>
    <w:rsid w:val="00A11992"/>
    <w:rsid w:val="00A13671"/>
    <w:rsid w:val="00A13998"/>
    <w:rsid w:val="00A15DF9"/>
    <w:rsid w:val="00A17B13"/>
    <w:rsid w:val="00A27CDD"/>
    <w:rsid w:val="00A30CC8"/>
    <w:rsid w:val="00A33944"/>
    <w:rsid w:val="00A36360"/>
    <w:rsid w:val="00A4773D"/>
    <w:rsid w:val="00A538B6"/>
    <w:rsid w:val="00A54259"/>
    <w:rsid w:val="00A5618B"/>
    <w:rsid w:val="00A561C5"/>
    <w:rsid w:val="00A60628"/>
    <w:rsid w:val="00A623D6"/>
    <w:rsid w:val="00A625D6"/>
    <w:rsid w:val="00A64074"/>
    <w:rsid w:val="00A6446F"/>
    <w:rsid w:val="00A669DD"/>
    <w:rsid w:val="00A6753C"/>
    <w:rsid w:val="00A675AD"/>
    <w:rsid w:val="00A704BB"/>
    <w:rsid w:val="00A71542"/>
    <w:rsid w:val="00A72816"/>
    <w:rsid w:val="00A7392E"/>
    <w:rsid w:val="00A75CF0"/>
    <w:rsid w:val="00A80C94"/>
    <w:rsid w:val="00A81C3F"/>
    <w:rsid w:val="00A8520F"/>
    <w:rsid w:val="00A90D5A"/>
    <w:rsid w:val="00A9365A"/>
    <w:rsid w:val="00AA31C0"/>
    <w:rsid w:val="00AA32DD"/>
    <w:rsid w:val="00AA346E"/>
    <w:rsid w:val="00AA3FE6"/>
    <w:rsid w:val="00AA4199"/>
    <w:rsid w:val="00AA4BF6"/>
    <w:rsid w:val="00AA5F96"/>
    <w:rsid w:val="00AA6CF6"/>
    <w:rsid w:val="00AB0081"/>
    <w:rsid w:val="00AB38F6"/>
    <w:rsid w:val="00AB4DE2"/>
    <w:rsid w:val="00AB5093"/>
    <w:rsid w:val="00AB5301"/>
    <w:rsid w:val="00AC313E"/>
    <w:rsid w:val="00AC4902"/>
    <w:rsid w:val="00AC537D"/>
    <w:rsid w:val="00AC5AE2"/>
    <w:rsid w:val="00AC7669"/>
    <w:rsid w:val="00AC7712"/>
    <w:rsid w:val="00AC7A0A"/>
    <w:rsid w:val="00AD07E8"/>
    <w:rsid w:val="00AD4819"/>
    <w:rsid w:val="00AD4FE0"/>
    <w:rsid w:val="00AD5815"/>
    <w:rsid w:val="00AD7E2D"/>
    <w:rsid w:val="00AE295C"/>
    <w:rsid w:val="00AE29CC"/>
    <w:rsid w:val="00AE343B"/>
    <w:rsid w:val="00AE520E"/>
    <w:rsid w:val="00AE5ADF"/>
    <w:rsid w:val="00AE6078"/>
    <w:rsid w:val="00AE6686"/>
    <w:rsid w:val="00AE6A25"/>
    <w:rsid w:val="00AE6D6A"/>
    <w:rsid w:val="00AF3131"/>
    <w:rsid w:val="00AF4C4D"/>
    <w:rsid w:val="00AF6C5F"/>
    <w:rsid w:val="00B00408"/>
    <w:rsid w:val="00B00B31"/>
    <w:rsid w:val="00B00DE8"/>
    <w:rsid w:val="00B00EEF"/>
    <w:rsid w:val="00B011B7"/>
    <w:rsid w:val="00B0298B"/>
    <w:rsid w:val="00B0487B"/>
    <w:rsid w:val="00B059B3"/>
    <w:rsid w:val="00B0780E"/>
    <w:rsid w:val="00B07B80"/>
    <w:rsid w:val="00B1000D"/>
    <w:rsid w:val="00B10CA2"/>
    <w:rsid w:val="00B10DB7"/>
    <w:rsid w:val="00B119B7"/>
    <w:rsid w:val="00B1320A"/>
    <w:rsid w:val="00B13F3D"/>
    <w:rsid w:val="00B1574A"/>
    <w:rsid w:val="00B17EF7"/>
    <w:rsid w:val="00B21B32"/>
    <w:rsid w:val="00B222A7"/>
    <w:rsid w:val="00B22F06"/>
    <w:rsid w:val="00B235A3"/>
    <w:rsid w:val="00B2372F"/>
    <w:rsid w:val="00B23D91"/>
    <w:rsid w:val="00B23DC5"/>
    <w:rsid w:val="00B254F8"/>
    <w:rsid w:val="00B3059D"/>
    <w:rsid w:val="00B30893"/>
    <w:rsid w:val="00B319F8"/>
    <w:rsid w:val="00B31F3E"/>
    <w:rsid w:val="00B32AD2"/>
    <w:rsid w:val="00B33CFC"/>
    <w:rsid w:val="00B358CF"/>
    <w:rsid w:val="00B36C1A"/>
    <w:rsid w:val="00B372EC"/>
    <w:rsid w:val="00B37B64"/>
    <w:rsid w:val="00B4057B"/>
    <w:rsid w:val="00B41410"/>
    <w:rsid w:val="00B42EF1"/>
    <w:rsid w:val="00B4367B"/>
    <w:rsid w:val="00B43974"/>
    <w:rsid w:val="00B46334"/>
    <w:rsid w:val="00B4681E"/>
    <w:rsid w:val="00B51F74"/>
    <w:rsid w:val="00B5296A"/>
    <w:rsid w:val="00B552E3"/>
    <w:rsid w:val="00B61B0E"/>
    <w:rsid w:val="00B626E8"/>
    <w:rsid w:val="00B63301"/>
    <w:rsid w:val="00B6332A"/>
    <w:rsid w:val="00B63C55"/>
    <w:rsid w:val="00B63C84"/>
    <w:rsid w:val="00B70003"/>
    <w:rsid w:val="00B708D8"/>
    <w:rsid w:val="00B7090F"/>
    <w:rsid w:val="00B72945"/>
    <w:rsid w:val="00B7681C"/>
    <w:rsid w:val="00B80DF2"/>
    <w:rsid w:val="00B83A1C"/>
    <w:rsid w:val="00B8473D"/>
    <w:rsid w:val="00B9144B"/>
    <w:rsid w:val="00B9162D"/>
    <w:rsid w:val="00B91ECF"/>
    <w:rsid w:val="00B9408A"/>
    <w:rsid w:val="00B94310"/>
    <w:rsid w:val="00B944FF"/>
    <w:rsid w:val="00B9527F"/>
    <w:rsid w:val="00B970A3"/>
    <w:rsid w:val="00B97740"/>
    <w:rsid w:val="00B97AB0"/>
    <w:rsid w:val="00BA1FA2"/>
    <w:rsid w:val="00BA3237"/>
    <w:rsid w:val="00BA5819"/>
    <w:rsid w:val="00BA61D0"/>
    <w:rsid w:val="00BA77A8"/>
    <w:rsid w:val="00BB030E"/>
    <w:rsid w:val="00BB14F8"/>
    <w:rsid w:val="00BB3F22"/>
    <w:rsid w:val="00BB72B5"/>
    <w:rsid w:val="00BB79E1"/>
    <w:rsid w:val="00BC04B7"/>
    <w:rsid w:val="00BC230F"/>
    <w:rsid w:val="00BC2C76"/>
    <w:rsid w:val="00BC42A5"/>
    <w:rsid w:val="00BC600E"/>
    <w:rsid w:val="00BC641C"/>
    <w:rsid w:val="00BD00C7"/>
    <w:rsid w:val="00BD3693"/>
    <w:rsid w:val="00BD55CA"/>
    <w:rsid w:val="00BD6B82"/>
    <w:rsid w:val="00BD6D32"/>
    <w:rsid w:val="00BD7F6C"/>
    <w:rsid w:val="00BE0BB2"/>
    <w:rsid w:val="00BE1CCE"/>
    <w:rsid w:val="00BE6210"/>
    <w:rsid w:val="00BE69CE"/>
    <w:rsid w:val="00BE7E3F"/>
    <w:rsid w:val="00BF2C77"/>
    <w:rsid w:val="00BF5908"/>
    <w:rsid w:val="00BF7A3B"/>
    <w:rsid w:val="00C00264"/>
    <w:rsid w:val="00C00D75"/>
    <w:rsid w:val="00C02597"/>
    <w:rsid w:val="00C03938"/>
    <w:rsid w:val="00C07531"/>
    <w:rsid w:val="00C106E3"/>
    <w:rsid w:val="00C126B2"/>
    <w:rsid w:val="00C140DD"/>
    <w:rsid w:val="00C142A0"/>
    <w:rsid w:val="00C15FB9"/>
    <w:rsid w:val="00C16193"/>
    <w:rsid w:val="00C16D18"/>
    <w:rsid w:val="00C2103C"/>
    <w:rsid w:val="00C21C76"/>
    <w:rsid w:val="00C2258D"/>
    <w:rsid w:val="00C22CF8"/>
    <w:rsid w:val="00C22E77"/>
    <w:rsid w:val="00C24FB3"/>
    <w:rsid w:val="00C26CF3"/>
    <w:rsid w:val="00C311DC"/>
    <w:rsid w:val="00C31DE4"/>
    <w:rsid w:val="00C33030"/>
    <w:rsid w:val="00C33A5B"/>
    <w:rsid w:val="00C3467F"/>
    <w:rsid w:val="00C40B0B"/>
    <w:rsid w:val="00C42DA3"/>
    <w:rsid w:val="00C43A50"/>
    <w:rsid w:val="00C46A52"/>
    <w:rsid w:val="00C47A11"/>
    <w:rsid w:val="00C50DF4"/>
    <w:rsid w:val="00C51073"/>
    <w:rsid w:val="00C514B7"/>
    <w:rsid w:val="00C51B50"/>
    <w:rsid w:val="00C520A5"/>
    <w:rsid w:val="00C5433B"/>
    <w:rsid w:val="00C60BC4"/>
    <w:rsid w:val="00C61E7B"/>
    <w:rsid w:val="00C62771"/>
    <w:rsid w:val="00C62C6B"/>
    <w:rsid w:val="00C63FF6"/>
    <w:rsid w:val="00C64D28"/>
    <w:rsid w:val="00C64D8C"/>
    <w:rsid w:val="00C66988"/>
    <w:rsid w:val="00C67C65"/>
    <w:rsid w:val="00C71069"/>
    <w:rsid w:val="00C716DE"/>
    <w:rsid w:val="00C72692"/>
    <w:rsid w:val="00C74F8D"/>
    <w:rsid w:val="00C75343"/>
    <w:rsid w:val="00C7587D"/>
    <w:rsid w:val="00C75E8F"/>
    <w:rsid w:val="00C76830"/>
    <w:rsid w:val="00C7742D"/>
    <w:rsid w:val="00C805EB"/>
    <w:rsid w:val="00C807FF"/>
    <w:rsid w:val="00C81EEF"/>
    <w:rsid w:val="00C823FB"/>
    <w:rsid w:val="00C82763"/>
    <w:rsid w:val="00C83377"/>
    <w:rsid w:val="00C900F0"/>
    <w:rsid w:val="00C90353"/>
    <w:rsid w:val="00C90BA5"/>
    <w:rsid w:val="00C90E77"/>
    <w:rsid w:val="00C91A5A"/>
    <w:rsid w:val="00C92736"/>
    <w:rsid w:val="00C93FC9"/>
    <w:rsid w:val="00C95603"/>
    <w:rsid w:val="00C96C33"/>
    <w:rsid w:val="00CA0299"/>
    <w:rsid w:val="00CA333F"/>
    <w:rsid w:val="00CA42A8"/>
    <w:rsid w:val="00CA4791"/>
    <w:rsid w:val="00CA6144"/>
    <w:rsid w:val="00CA6340"/>
    <w:rsid w:val="00CA634F"/>
    <w:rsid w:val="00CA7725"/>
    <w:rsid w:val="00CB09AC"/>
    <w:rsid w:val="00CB2793"/>
    <w:rsid w:val="00CB6792"/>
    <w:rsid w:val="00CB7487"/>
    <w:rsid w:val="00CC3902"/>
    <w:rsid w:val="00CD4A95"/>
    <w:rsid w:val="00CD4C42"/>
    <w:rsid w:val="00CD67CF"/>
    <w:rsid w:val="00CD7E7B"/>
    <w:rsid w:val="00CE0004"/>
    <w:rsid w:val="00CE14A5"/>
    <w:rsid w:val="00CE14A6"/>
    <w:rsid w:val="00CE2E70"/>
    <w:rsid w:val="00CE3D7C"/>
    <w:rsid w:val="00CE4234"/>
    <w:rsid w:val="00CE524C"/>
    <w:rsid w:val="00CE5357"/>
    <w:rsid w:val="00CF180B"/>
    <w:rsid w:val="00CF1A10"/>
    <w:rsid w:val="00CF381D"/>
    <w:rsid w:val="00CF5665"/>
    <w:rsid w:val="00CF58E0"/>
    <w:rsid w:val="00CF7BD1"/>
    <w:rsid w:val="00CF7E18"/>
    <w:rsid w:val="00D009BD"/>
    <w:rsid w:val="00D0230C"/>
    <w:rsid w:val="00D0375B"/>
    <w:rsid w:val="00D10528"/>
    <w:rsid w:val="00D113F9"/>
    <w:rsid w:val="00D121C1"/>
    <w:rsid w:val="00D13A07"/>
    <w:rsid w:val="00D163C3"/>
    <w:rsid w:val="00D165C2"/>
    <w:rsid w:val="00D20BC3"/>
    <w:rsid w:val="00D239FC"/>
    <w:rsid w:val="00D24160"/>
    <w:rsid w:val="00D26D8F"/>
    <w:rsid w:val="00D27A69"/>
    <w:rsid w:val="00D33680"/>
    <w:rsid w:val="00D36EBE"/>
    <w:rsid w:val="00D371F8"/>
    <w:rsid w:val="00D40107"/>
    <w:rsid w:val="00D4011D"/>
    <w:rsid w:val="00D418F0"/>
    <w:rsid w:val="00D42931"/>
    <w:rsid w:val="00D44130"/>
    <w:rsid w:val="00D457F2"/>
    <w:rsid w:val="00D52508"/>
    <w:rsid w:val="00D53CA0"/>
    <w:rsid w:val="00D5490A"/>
    <w:rsid w:val="00D558A4"/>
    <w:rsid w:val="00D563C3"/>
    <w:rsid w:val="00D57752"/>
    <w:rsid w:val="00D62A87"/>
    <w:rsid w:val="00D6347D"/>
    <w:rsid w:val="00D65224"/>
    <w:rsid w:val="00D660E5"/>
    <w:rsid w:val="00D67105"/>
    <w:rsid w:val="00D70509"/>
    <w:rsid w:val="00D705D9"/>
    <w:rsid w:val="00D71CD1"/>
    <w:rsid w:val="00D72734"/>
    <w:rsid w:val="00D739C9"/>
    <w:rsid w:val="00D73B8F"/>
    <w:rsid w:val="00D73B9A"/>
    <w:rsid w:val="00D73F29"/>
    <w:rsid w:val="00D74885"/>
    <w:rsid w:val="00D74A18"/>
    <w:rsid w:val="00D74C12"/>
    <w:rsid w:val="00D7626B"/>
    <w:rsid w:val="00D77764"/>
    <w:rsid w:val="00D80AEE"/>
    <w:rsid w:val="00D81C4D"/>
    <w:rsid w:val="00D81D33"/>
    <w:rsid w:val="00D83650"/>
    <w:rsid w:val="00D84C96"/>
    <w:rsid w:val="00D85D4D"/>
    <w:rsid w:val="00D86032"/>
    <w:rsid w:val="00D8621F"/>
    <w:rsid w:val="00D8648A"/>
    <w:rsid w:val="00D87384"/>
    <w:rsid w:val="00D9008B"/>
    <w:rsid w:val="00D90B97"/>
    <w:rsid w:val="00D924A4"/>
    <w:rsid w:val="00D9387A"/>
    <w:rsid w:val="00D94961"/>
    <w:rsid w:val="00D971DC"/>
    <w:rsid w:val="00D97DDA"/>
    <w:rsid w:val="00DA00BB"/>
    <w:rsid w:val="00DA042D"/>
    <w:rsid w:val="00DA12F2"/>
    <w:rsid w:val="00DA1306"/>
    <w:rsid w:val="00DA366C"/>
    <w:rsid w:val="00DA4540"/>
    <w:rsid w:val="00DA610F"/>
    <w:rsid w:val="00DB0C50"/>
    <w:rsid w:val="00DB3571"/>
    <w:rsid w:val="00DB382A"/>
    <w:rsid w:val="00DB402E"/>
    <w:rsid w:val="00DC25D4"/>
    <w:rsid w:val="00DC262F"/>
    <w:rsid w:val="00DC3A1D"/>
    <w:rsid w:val="00DC40A1"/>
    <w:rsid w:val="00DC5A88"/>
    <w:rsid w:val="00DD0341"/>
    <w:rsid w:val="00DD1036"/>
    <w:rsid w:val="00DD1214"/>
    <w:rsid w:val="00DD2CF7"/>
    <w:rsid w:val="00DD396A"/>
    <w:rsid w:val="00DD6827"/>
    <w:rsid w:val="00DE0371"/>
    <w:rsid w:val="00DE1F4E"/>
    <w:rsid w:val="00DE38C1"/>
    <w:rsid w:val="00DE3B60"/>
    <w:rsid w:val="00DE3DC8"/>
    <w:rsid w:val="00DE4D4B"/>
    <w:rsid w:val="00DE5749"/>
    <w:rsid w:val="00DF06D5"/>
    <w:rsid w:val="00DF2871"/>
    <w:rsid w:val="00DF3605"/>
    <w:rsid w:val="00DF665B"/>
    <w:rsid w:val="00E008FC"/>
    <w:rsid w:val="00E00ECF"/>
    <w:rsid w:val="00E05424"/>
    <w:rsid w:val="00E057A5"/>
    <w:rsid w:val="00E05A2B"/>
    <w:rsid w:val="00E05B7B"/>
    <w:rsid w:val="00E0692E"/>
    <w:rsid w:val="00E06CDF"/>
    <w:rsid w:val="00E07EDC"/>
    <w:rsid w:val="00E10B39"/>
    <w:rsid w:val="00E111ED"/>
    <w:rsid w:val="00E11C58"/>
    <w:rsid w:val="00E1215E"/>
    <w:rsid w:val="00E13751"/>
    <w:rsid w:val="00E16422"/>
    <w:rsid w:val="00E16C51"/>
    <w:rsid w:val="00E17CEA"/>
    <w:rsid w:val="00E20C64"/>
    <w:rsid w:val="00E25EB5"/>
    <w:rsid w:val="00E26B86"/>
    <w:rsid w:val="00E27321"/>
    <w:rsid w:val="00E30747"/>
    <w:rsid w:val="00E30C12"/>
    <w:rsid w:val="00E30F4F"/>
    <w:rsid w:val="00E317B2"/>
    <w:rsid w:val="00E346FF"/>
    <w:rsid w:val="00E34CB4"/>
    <w:rsid w:val="00E3609D"/>
    <w:rsid w:val="00E37221"/>
    <w:rsid w:val="00E37A25"/>
    <w:rsid w:val="00E40636"/>
    <w:rsid w:val="00E409A6"/>
    <w:rsid w:val="00E40BF9"/>
    <w:rsid w:val="00E43E90"/>
    <w:rsid w:val="00E45770"/>
    <w:rsid w:val="00E4662E"/>
    <w:rsid w:val="00E469DD"/>
    <w:rsid w:val="00E52437"/>
    <w:rsid w:val="00E52956"/>
    <w:rsid w:val="00E5342B"/>
    <w:rsid w:val="00E55B6A"/>
    <w:rsid w:val="00E56D0E"/>
    <w:rsid w:val="00E56D55"/>
    <w:rsid w:val="00E578F1"/>
    <w:rsid w:val="00E57DC9"/>
    <w:rsid w:val="00E60190"/>
    <w:rsid w:val="00E605DA"/>
    <w:rsid w:val="00E6092D"/>
    <w:rsid w:val="00E61D28"/>
    <w:rsid w:val="00E666AA"/>
    <w:rsid w:val="00E673B6"/>
    <w:rsid w:val="00E67F96"/>
    <w:rsid w:val="00E70F4B"/>
    <w:rsid w:val="00E716E5"/>
    <w:rsid w:val="00E753DB"/>
    <w:rsid w:val="00E75771"/>
    <w:rsid w:val="00E76D8C"/>
    <w:rsid w:val="00E774CB"/>
    <w:rsid w:val="00E77CD2"/>
    <w:rsid w:val="00E77E58"/>
    <w:rsid w:val="00E81044"/>
    <w:rsid w:val="00E826AA"/>
    <w:rsid w:val="00E84DF7"/>
    <w:rsid w:val="00E914F4"/>
    <w:rsid w:val="00E93D8A"/>
    <w:rsid w:val="00E9414B"/>
    <w:rsid w:val="00E94267"/>
    <w:rsid w:val="00E953C9"/>
    <w:rsid w:val="00EA0325"/>
    <w:rsid w:val="00EA0D69"/>
    <w:rsid w:val="00EA237A"/>
    <w:rsid w:val="00EA3392"/>
    <w:rsid w:val="00EA35B4"/>
    <w:rsid w:val="00EA3A73"/>
    <w:rsid w:val="00EA5393"/>
    <w:rsid w:val="00EA68B7"/>
    <w:rsid w:val="00EB1255"/>
    <w:rsid w:val="00EB360E"/>
    <w:rsid w:val="00EB47CF"/>
    <w:rsid w:val="00EB4D20"/>
    <w:rsid w:val="00EB6B07"/>
    <w:rsid w:val="00EB6E0B"/>
    <w:rsid w:val="00EC0752"/>
    <w:rsid w:val="00EC088A"/>
    <w:rsid w:val="00EC0D2D"/>
    <w:rsid w:val="00EC4BB5"/>
    <w:rsid w:val="00EC62BD"/>
    <w:rsid w:val="00EC7F7A"/>
    <w:rsid w:val="00ED021C"/>
    <w:rsid w:val="00ED262E"/>
    <w:rsid w:val="00ED349B"/>
    <w:rsid w:val="00ED37CB"/>
    <w:rsid w:val="00ED3F0A"/>
    <w:rsid w:val="00ED57DE"/>
    <w:rsid w:val="00EE081B"/>
    <w:rsid w:val="00EE17C3"/>
    <w:rsid w:val="00EE1926"/>
    <w:rsid w:val="00EE4834"/>
    <w:rsid w:val="00EE48FB"/>
    <w:rsid w:val="00EE741F"/>
    <w:rsid w:val="00EE7EC0"/>
    <w:rsid w:val="00EF088F"/>
    <w:rsid w:val="00EF24F9"/>
    <w:rsid w:val="00EF2891"/>
    <w:rsid w:val="00EF3DCE"/>
    <w:rsid w:val="00EF4C79"/>
    <w:rsid w:val="00F02CF2"/>
    <w:rsid w:val="00F032A4"/>
    <w:rsid w:val="00F034E2"/>
    <w:rsid w:val="00F04406"/>
    <w:rsid w:val="00F05F20"/>
    <w:rsid w:val="00F076C4"/>
    <w:rsid w:val="00F1038F"/>
    <w:rsid w:val="00F103E8"/>
    <w:rsid w:val="00F10C5E"/>
    <w:rsid w:val="00F15127"/>
    <w:rsid w:val="00F16124"/>
    <w:rsid w:val="00F176B1"/>
    <w:rsid w:val="00F2098C"/>
    <w:rsid w:val="00F20DA0"/>
    <w:rsid w:val="00F2346A"/>
    <w:rsid w:val="00F2672C"/>
    <w:rsid w:val="00F2735B"/>
    <w:rsid w:val="00F276EC"/>
    <w:rsid w:val="00F31589"/>
    <w:rsid w:val="00F3227A"/>
    <w:rsid w:val="00F34120"/>
    <w:rsid w:val="00F3486E"/>
    <w:rsid w:val="00F37548"/>
    <w:rsid w:val="00F376FC"/>
    <w:rsid w:val="00F40389"/>
    <w:rsid w:val="00F405B4"/>
    <w:rsid w:val="00F40AE1"/>
    <w:rsid w:val="00F43CD7"/>
    <w:rsid w:val="00F44E74"/>
    <w:rsid w:val="00F4501F"/>
    <w:rsid w:val="00F45EDF"/>
    <w:rsid w:val="00F465DF"/>
    <w:rsid w:val="00F4721C"/>
    <w:rsid w:val="00F527C0"/>
    <w:rsid w:val="00F53EB8"/>
    <w:rsid w:val="00F56F6A"/>
    <w:rsid w:val="00F5745E"/>
    <w:rsid w:val="00F57A44"/>
    <w:rsid w:val="00F60250"/>
    <w:rsid w:val="00F60F36"/>
    <w:rsid w:val="00F63501"/>
    <w:rsid w:val="00F650C3"/>
    <w:rsid w:val="00F6722C"/>
    <w:rsid w:val="00F67EEC"/>
    <w:rsid w:val="00F70211"/>
    <w:rsid w:val="00F717B9"/>
    <w:rsid w:val="00F71D90"/>
    <w:rsid w:val="00F73BEA"/>
    <w:rsid w:val="00F7409D"/>
    <w:rsid w:val="00F746DB"/>
    <w:rsid w:val="00F767FB"/>
    <w:rsid w:val="00F76C11"/>
    <w:rsid w:val="00F77B30"/>
    <w:rsid w:val="00F81981"/>
    <w:rsid w:val="00F81E30"/>
    <w:rsid w:val="00F84596"/>
    <w:rsid w:val="00F8705C"/>
    <w:rsid w:val="00F90317"/>
    <w:rsid w:val="00F91EFE"/>
    <w:rsid w:val="00F92115"/>
    <w:rsid w:val="00F92357"/>
    <w:rsid w:val="00F92D00"/>
    <w:rsid w:val="00F933F1"/>
    <w:rsid w:val="00F93805"/>
    <w:rsid w:val="00F94F40"/>
    <w:rsid w:val="00F97AB0"/>
    <w:rsid w:val="00FA071F"/>
    <w:rsid w:val="00FA0B21"/>
    <w:rsid w:val="00FA2B72"/>
    <w:rsid w:val="00FA33DC"/>
    <w:rsid w:val="00FA6699"/>
    <w:rsid w:val="00FB066F"/>
    <w:rsid w:val="00FB10B5"/>
    <w:rsid w:val="00FB1177"/>
    <w:rsid w:val="00FB151B"/>
    <w:rsid w:val="00FB49DE"/>
    <w:rsid w:val="00FB7838"/>
    <w:rsid w:val="00FB7E66"/>
    <w:rsid w:val="00FC194A"/>
    <w:rsid w:val="00FC22D2"/>
    <w:rsid w:val="00FC552C"/>
    <w:rsid w:val="00FC57D4"/>
    <w:rsid w:val="00FC5A81"/>
    <w:rsid w:val="00FC6798"/>
    <w:rsid w:val="00FC79D8"/>
    <w:rsid w:val="00FD0562"/>
    <w:rsid w:val="00FD141F"/>
    <w:rsid w:val="00FD155C"/>
    <w:rsid w:val="00FD2C8B"/>
    <w:rsid w:val="00FD51A6"/>
    <w:rsid w:val="00FE0209"/>
    <w:rsid w:val="00FE07F5"/>
    <w:rsid w:val="00FE08F6"/>
    <w:rsid w:val="00FE0A1D"/>
    <w:rsid w:val="00FE337B"/>
    <w:rsid w:val="00FE3752"/>
    <w:rsid w:val="00FE4931"/>
    <w:rsid w:val="00FE6818"/>
    <w:rsid w:val="00FF0BA8"/>
    <w:rsid w:val="00FF1450"/>
    <w:rsid w:val="00FF1630"/>
    <w:rsid w:val="00FF21E9"/>
    <w:rsid w:val="00FF3B36"/>
    <w:rsid w:val="00FF6540"/>
    <w:rsid w:val="00FF6CFC"/>
    <w:rsid w:val="00FF6D71"/>
    <w:rsid w:val="00FF7C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D2CFC"/>
  <w15:docId w15:val="{67F58391-56EB-4C34-AC42-6E9FDFCB5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5F21"/>
    <w:pPr>
      <w:spacing w:line="360" w:lineRule="auto"/>
      <w:jc w:val="both"/>
    </w:pPr>
    <w:rPr>
      <w:rFonts w:ascii="Verdana" w:eastAsia="Times New Roman" w:hAnsi="Verdana" w:cs="Tahoma"/>
    </w:rPr>
  </w:style>
  <w:style w:type="paragraph" w:styleId="Heading1">
    <w:name w:val="heading 1"/>
    <w:basedOn w:val="Normal"/>
    <w:next w:val="Normal"/>
    <w:link w:val="Heading1Char"/>
    <w:qFormat/>
    <w:rsid w:val="00B72945"/>
    <w:pPr>
      <w:keepNext/>
      <w:keepLines/>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6911F3"/>
    <w:pPr>
      <w:keepNext/>
      <w:keepLines/>
      <w:spacing w:before="200"/>
      <w:outlineLvl w:val="1"/>
    </w:pPr>
    <w:rPr>
      <w:b/>
      <w:bCs/>
      <w:sz w:val="28"/>
      <w:szCs w:val="26"/>
      <w:lang w:val="vi-VN" w:eastAsia="vi-VN"/>
    </w:rPr>
  </w:style>
  <w:style w:type="paragraph" w:styleId="Heading3">
    <w:name w:val="heading 3"/>
    <w:basedOn w:val="Normal"/>
    <w:next w:val="Normal"/>
    <w:link w:val="Heading3Char"/>
    <w:unhideWhenUsed/>
    <w:qFormat/>
    <w:rsid w:val="00EA3A73"/>
    <w:pPr>
      <w:keepNext/>
      <w:keepLines/>
      <w:spacing w:before="200"/>
      <w:outlineLvl w:val="2"/>
    </w:pPr>
    <w:rPr>
      <w:b/>
      <w:bCs/>
      <w:sz w:val="24"/>
      <w:szCs w:val="22"/>
      <w:lang w:val="vi-VN" w:eastAsia="vi-VN"/>
    </w:rPr>
  </w:style>
  <w:style w:type="paragraph" w:styleId="Heading4">
    <w:name w:val="heading 4"/>
    <w:basedOn w:val="Normal"/>
    <w:next w:val="Normal"/>
    <w:link w:val="Heading4Char"/>
    <w:unhideWhenUsed/>
    <w:qFormat/>
    <w:rsid w:val="00B72945"/>
    <w:pPr>
      <w:keepNext/>
      <w:keepLines/>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247019"/>
    <w:pPr>
      <w:keepNext/>
      <w:keepLines/>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C514B7"/>
    <w:pPr>
      <w:spacing w:before="360"/>
      <w:jc w:val="left"/>
    </w:pPr>
    <w:rPr>
      <w:rFonts w:asciiTheme="majorHAnsi" w:hAnsiTheme="majorHAnsi"/>
      <w:b/>
      <w:bCs/>
      <w:caps/>
      <w:sz w:val="24"/>
      <w:szCs w:val="24"/>
    </w:rPr>
  </w:style>
  <w:style w:type="paragraph" w:styleId="TOC2">
    <w:name w:val="toc 2"/>
    <w:basedOn w:val="Normal"/>
    <w:next w:val="Normal"/>
    <w:autoRedefine/>
    <w:uiPriority w:val="39"/>
    <w:unhideWhenUsed/>
    <w:rsid w:val="00C514B7"/>
    <w:pPr>
      <w:spacing w:before="240"/>
      <w:jc w:val="left"/>
    </w:pPr>
    <w:rPr>
      <w:rFonts w:asciiTheme="minorHAnsi" w:hAnsiTheme="minorHAnsi" w:cstheme="minorHAnsi"/>
      <w:b/>
      <w:bCs/>
    </w:rPr>
  </w:style>
  <w:style w:type="paragraph" w:styleId="TOC3">
    <w:name w:val="toc 3"/>
    <w:basedOn w:val="Normal"/>
    <w:next w:val="Normal"/>
    <w:autoRedefine/>
    <w:uiPriority w:val="39"/>
    <w:unhideWhenUsed/>
    <w:rsid w:val="005F7D7C"/>
    <w:pPr>
      <w:ind w:left="200"/>
      <w:jc w:val="left"/>
    </w:pPr>
    <w:rPr>
      <w:rFonts w:asciiTheme="minorHAnsi" w:hAnsiTheme="minorHAnsi" w:cstheme="minorHAnsi"/>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4"/>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numPr>
        <w:numId w:val="5"/>
      </w:numPr>
      <w:spacing w:after="80" w:line="240" w:lineRule="auto"/>
    </w:pPr>
    <w:rPr>
      <w:rFonts w:ascii="Times New Roman" w:hAnsi="Times New Roman" w:cs="Times New Roman"/>
      <w:sz w:val="24"/>
      <w:lang w:val="en-CA"/>
    </w:rPr>
  </w:style>
  <w:style w:type="character" w:styleId="Strong">
    <w:name w:val="Strong"/>
    <w:basedOn w:val="DefaultParagraphFont"/>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unhideWhenUsed/>
    <w:rsid w:val="005F7D7C"/>
    <w:pPr>
      <w:ind w:left="400"/>
      <w:jc w:val="left"/>
    </w:pPr>
    <w:rPr>
      <w:rFonts w:asciiTheme="minorHAnsi" w:hAnsiTheme="minorHAnsi" w:cstheme="minorHAnsi"/>
    </w:rPr>
  </w:style>
  <w:style w:type="paragraph" w:styleId="TOC5">
    <w:name w:val="toc 5"/>
    <w:basedOn w:val="Normal"/>
    <w:next w:val="Normal"/>
    <w:autoRedefine/>
    <w:uiPriority w:val="39"/>
    <w:unhideWhenUsed/>
    <w:rsid w:val="00307D21"/>
    <w:pPr>
      <w:ind w:left="600"/>
      <w:jc w:val="left"/>
    </w:pPr>
    <w:rPr>
      <w:rFonts w:asciiTheme="minorHAnsi" w:hAnsiTheme="minorHAnsi" w:cstheme="minorHAnsi"/>
    </w:rPr>
  </w:style>
  <w:style w:type="paragraph" w:styleId="TOC6">
    <w:name w:val="toc 6"/>
    <w:basedOn w:val="Normal"/>
    <w:next w:val="Normal"/>
    <w:autoRedefine/>
    <w:uiPriority w:val="39"/>
    <w:unhideWhenUsed/>
    <w:rsid w:val="00307D21"/>
    <w:pPr>
      <w:ind w:left="800"/>
      <w:jc w:val="left"/>
    </w:pPr>
    <w:rPr>
      <w:rFonts w:asciiTheme="minorHAnsi" w:hAnsiTheme="minorHAnsi" w:cstheme="minorHAnsi"/>
    </w:r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6"/>
      </w:numPr>
      <w:ind w:left="720"/>
    </w:pPr>
    <w:rPr>
      <w:rFonts w:cs="Times New Roman"/>
      <w:szCs w:val="16"/>
      <w:lang w:eastAsia="zh-CN"/>
    </w:rPr>
  </w:style>
  <w:style w:type="character" w:customStyle="1" w:styleId="RoleChar">
    <w:name w:val="Role Char"/>
    <w:basedOn w:val="DefaultParagraphFont"/>
    <w:link w:val="Role"/>
    <w:rsid w:val="00AF4C4D"/>
    <w:rPr>
      <w:rFonts w:ascii="Verdana" w:eastAsia="Times New Roman" w:hAnsi="Verdana"/>
      <w:szCs w:val="16"/>
      <w:lang w:eastAsia="zh-CN"/>
    </w:rPr>
  </w:style>
  <w:style w:type="paragraph" w:customStyle="1" w:styleId="StyleList0After12pt">
    <w:name w:val="Style List 0 + After:  12 pt"/>
    <w:basedOn w:val="Normal"/>
    <w:rsid w:val="006F6B65"/>
    <w:pPr>
      <w:numPr>
        <w:numId w:val="8"/>
      </w:numPr>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GridTable4-Accent11">
    <w:name w:val="Grid Table 4 - Accent 11"/>
    <w:basedOn w:val="TableNormal"/>
    <w:uiPriority w:val="49"/>
    <w:rsid w:val="00B07B8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896086"/>
    <w:rPr>
      <w:color w:val="605E5C"/>
      <w:shd w:val="clear" w:color="auto" w:fill="E1DFDD"/>
    </w:rPr>
  </w:style>
  <w:style w:type="paragraph" w:styleId="TOCHeading">
    <w:name w:val="TOC Heading"/>
    <w:basedOn w:val="Heading1"/>
    <w:next w:val="Normal"/>
    <w:uiPriority w:val="39"/>
    <w:unhideWhenUsed/>
    <w:qFormat/>
    <w:rsid w:val="00C514B7"/>
    <w:p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paragraph" w:styleId="TOC7">
    <w:name w:val="toc 7"/>
    <w:basedOn w:val="Normal"/>
    <w:next w:val="Normal"/>
    <w:autoRedefine/>
    <w:uiPriority w:val="39"/>
    <w:unhideWhenUsed/>
    <w:rsid w:val="00891256"/>
    <w:pPr>
      <w:ind w:left="1000"/>
      <w:jc w:val="left"/>
    </w:pPr>
    <w:rPr>
      <w:rFonts w:asciiTheme="minorHAnsi" w:hAnsiTheme="minorHAnsi" w:cstheme="minorHAnsi"/>
    </w:rPr>
  </w:style>
  <w:style w:type="paragraph" w:styleId="TOC8">
    <w:name w:val="toc 8"/>
    <w:basedOn w:val="Normal"/>
    <w:next w:val="Normal"/>
    <w:autoRedefine/>
    <w:uiPriority w:val="39"/>
    <w:unhideWhenUsed/>
    <w:rsid w:val="00891256"/>
    <w:pPr>
      <w:ind w:left="1200"/>
      <w:jc w:val="left"/>
    </w:pPr>
    <w:rPr>
      <w:rFonts w:asciiTheme="minorHAnsi" w:hAnsiTheme="minorHAnsi" w:cstheme="minorHAnsi"/>
    </w:rPr>
  </w:style>
  <w:style w:type="paragraph" w:styleId="TOC9">
    <w:name w:val="toc 9"/>
    <w:basedOn w:val="Normal"/>
    <w:next w:val="Normal"/>
    <w:autoRedefine/>
    <w:uiPriority w:val="39"/>
    <w:unhideWhenUsed/>
    <w:rsid w:val="00891256"/>
    <w:pPr>
      <w:ind w:left="1400"/>
      <w:jc w:val="left"/>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238489663">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32159712">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72536281">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4.vsdx"/><Relationship Id="rId26" Type="http://schemas.openxmlformats.org/officeDocument/2006/relationships/package" Target="embeddings/Microsoft_Visio_Drawing8.vsdx"/><Relationship Id="rId39" Type="http://schemas.openxmlformats.org/officeDocument/2006/relationships/image" Target="media/image18.png"/><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1.emf"/><Relationship Id="rId11" Type="http://schemas.openxmlformats.org/officeDocument/2006/relationships/package" Target="embeddings/Microsoft_Visio_Drawing.vsdx"/><Relationship Id="rId24" Type="http://schemas.openxmlformats.org/officeDocument/2006/relationships/package" Target="embeddings/Microsoft_Visio_Drawing7.vsdx"/><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mailto:tramanh@gmail.com" TargetMode="External"/><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0.emf"/><Relationship Id="rId30" Type="http://schemas.openxmlformats.org/officeDocument/2006/relationships/package" Target="embeddings/Microsoft_Visio_Drawing10.vsdx"/><Relationship Id="rId35" Type="http://schemas.openxmlformats.org/officeDocument/2006/relationships/package" Target="embeddings/Microsoft_Visio_Drawing12.vsdx"/><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package" Target="embeddings/Microsoft_Visio_Drawing11.vsdx"/><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package" Target="embeddings/Microsoft_Visio_Drawing5.vsdx"/><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9.vsdx"/><Relationship Id="rId36" Type="http://schemas.openxmlformats.org/officeDocument/2006/relationships/image" Target="media/image15.emf"/><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image" Target="media/image23.png"/><Relationship Id="rId52"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CD54BF-3B98-43A6-8BBD-F4B1BFAE0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vu_v.v.v.dotx</Template>
  <TotalTime>1733</TotalTime>
  <Pages>55</Pages>
  <Words>6490</Words>
  <Characters>36995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Ánh Tuyết Maria</cp:lastModifiedBy>
  <cp:revision>39</cp:revision>
  <cp:lastPrinted>2014-12-16T03:37:00Z</cp:lastPrinted>
  <dcterms:created xsi:type="dcterms:W3CDTF">2018-11-06T10:48:00Z</dcterms:created>
  <dcterms:modified xsi:type="dcterms:W3CDTF">2018-12-15T09:29:00Z</dcterms:modified>
</cp:coreProperties>
</file>